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CBD4" w14:textId="131E785A" w:rsidR="001C2CFF" w:rsidRPr="006B3110" w:rsidRDefault="001C2CFF" w:rsidP="001C2CFF">
      <w:pPr>
        <w:rPr>
          <w:rFonts w:ascii="Calibri Light" w:hAnsi="Calibri Light" w:cs="Calibri Light"/>
        </w:rPr>
      </w:pPr>
    </w:p>
    <w:p w14:paraId="12FBC780" w14:textId="77777777" w:rsidR="00135156" w:rsidRPr="006B3110" w:rsidRDefault="00135156" w:rsidP="001C2CFF">
      <w:pPr>
        <w:rPr>
          <w:rFonts w:ascii="Calibri Light" w:hAnsi="Calibri Light" w:cs="Calibri Light"/>
        </w:rPr>
      </w:pPr>
    </w:p>
    <w:p w14:paraId="4A086B91" w14:textId="602132D2" w:rsidR="001C2CFF" w:rsidRPr="006B3110" w:rsidRDefault="001C2CFF" w:rsidP="001C2CFF">
      <w:pPr>
        <w:rPr>
          <w:rFonts w:ascii="Calibri Light" w:hAnsi="Calibri Light" w:cs="Calibri Light"/>
        </w:rPr>
      </w:pPr>
    </w:p>
    <w:p w14:paraId="74A77A67" w14:textId="580FB2A2" w:rsidR="00135156" w:rsidRPr="006B3110" w:rsidRDefault="00135156" w:rsidP="001C2CFF">
      <w:pPr>
        <w:rPr>
          <w:rFonts w:ascii="Calibri Light" w:hAnsi="Calibri Light" w:cs="Calibri Light"/>
        </w:rPr>
      </w:pPr>
    </w:p>
    <w:p w14:paraId="6D44DC5F" w14:textId="05C71B75" w:rsidR="00135156" w:rsidRPr="006B3110" w:rsidRDefault="00135156" w:rsidP="001C2CFF">
      <w:pPr>
        <w:rPr>
          <w:rFonts w:ascii="Calibri Light" w:hAnsi="Calibri Light" w:cs="Calibri Light"/>
        </w:rPr>
      </w:pPr>
    </w:p>
    <w:p w14:paraId="4274FD31" w14:textId="1D2228A7" w:rsidR="00135156" w:rsidRPr="006B3110" w:rsidRDefault="00135156" w:rsidP="001C2CFF">
      <w:pPr>
        <w:rPr>
          <w:rFonts w:ascii="Calibri Light" w:hAnsi="Calibri Light" w:cs="Calibri Light"/>
        </w:rPr>
      </w:pPr>
    </w:p>
    <w:p w14:paraId="427E5F11" w14:textId="0511E533" w:rsidR="00135156" w:rsidRPr="006B3110" w:rsidRDefault="00135156" w:rsidP="001C2CFF">
      <w:pPr>
        <w:rPr>
          <w:rFonts w:ascii="Calibri Light" w:hAnsi="Calibri Light" w:cs="Calibri Light"/>
        </w:rPr>
      </w:pPr>
    </w:p>
    <w:p w14:paraId="1A9276B9" w14:textId="7FE15C96" w:rsidR="00135156" w:rsidRPr="006B3110" w:rsidRDefault="00135156" w:rsidP="001C2CFF">
      <w:pPr>
        <w:rPr>
          <w:rFonts w:ascii="Calibri Light" w:hAnsi="Calibri Light" w:cs="Calibri Light"/>
        </w:rPr>
      </w:pPr>
    </w:p>
    <w:p w14:paraId="03A9EE57" w14:textId="29293F39" w:rsidR="00135156" w:rsidRPr="006B3110" w:rsidRDefault="00135156" w:rsidP="001C2CFF">
      <w:pPr>
        <w:rPr>
          <w:rFonts w:ascii="Calibri Light" w:hAnsi="Calibri Light" w:cs="Calibri Light"/>
        </w:rPr>
      </w:pPr>
    </w:p>
    <w:p w14:paraId="2E6B295A" w14:textId="601E2BA6" w:rsidR="00135156" w:rsidRPr="006B3110" w:rsidRDefault="00135156" w:rsidP="001C2CFF">
      <w:pPr>
        <w:rPr>
          <w:rFonts w:ascii="Calibri Light" w:hAnsi="Calibri Light" w:cs="Calibri Light"/>
        </w:rPr>
      </w:pPr>
    </w:p>
    <w:p w14:paraId="007D63DD" w14:textId="656CBF9E" w:rsidR="00135156" w:rsidRPr="006B3110" w:rsidRDefault="00135156" w:rsidP="001C2CFF">
      <w:pPr>
        <w:rPr>
          <w:rFonts w:ascii="Calibri Light" w:hAnsi="Calibri Light" w:cs="Calibri Light"/>
        </w:rPr>
      </w:pPr>
    </w:p>
    <w:p w14:paraId="1800024B" w14:textId="5364B9C8" w:rsidR="00135156" w:rsidRPr="006B3110" w:rsidRDefault="00135156" w:rsidP="001C2CFF">
      <w:pPr>
        <w:rPr>
          <w:rFonts w:ascii="Calibri Light" w:hAnsi="Calibri Light" w:cs="Calibri Light"/>
        </w:rPr>
      </w:pPr>
    </w:p>
    <w:p w14:paraId="5A3812E2" w14:textId="34395127" w:rsidR="00135156" w:rsidRPr="006B3110" w:rsidRDefault="00135156" w:rsidP="001C2CFF">
      <w:pPr>
        <w:rPr>
          <w:rFonts w:ascii="Calibri Light" w:hAnsi="Calibri Light" w:cs="Calibri Light"/>
        </w:rPr>
      </w:pPr>
    </w:p>
    <w:p w14:paraId="15EB11F9" w14:textId="761D37E6" w:rsidR="00135156" w:rsidRPr="006B3110" w:rsidRDefault="00135156" w:rsidP="001C2CFF">
      <w:pPr>
        <w:rPr>
          <w:rFonts w:ascii="Calibri Light" w:hAnsi="Calibri Light" w:cs="Calibri Light"/>
        </w:rPr>
      </w:pPr>
    </w:p>
    <w:p w14:paraId="59F66678" w14:textId="77777777" w:rsidR="00135156" w:rsidRPr="006B3110" w:rsidRDefault="00135156" w:rsidP="001C2CFF">
      <w:pPr>
        <w:rPr>
          <w:rFonts w:ascii="Calibri Light" w:hAnsi="Calibri Light" w:cs="Calibri Light"/>
        </w:rPr>
      </w:pPr>
    </w:p>
    <w:p w14:paraId="780DBC6B" w14:textId="77777777" w:rsidR="006B3110" w:rsidRPr="006B3110" w:rsidRDefault="006B3110" w:rsidP="00B80121">
      <w:pPr>
        <w:jc w:val="center"/>
        <w:rPr>
          <w:rFonts w:ascii="Calibri Light" w:hAnsi="Calibri Light" w:cs="Calibri Light"/>
          <w:sz w:val="48"/>
        </w:rPr>
      </w:pPr>
      <w:r w:rsidRPr="006B3110">
        <w:rPr>
          <w:rFonts w:ascii="Calibri Light" w:hAnsi="Calibri Light" w:cs="Calibri Light"/>
          <w:sz w:val="48"/>
        </w:rPr>
        <w:t>SI-API</w:t>
      </w:r>
    </w:p>
    <w:p w14:paraId="45715E8E" w14:textId="6FCB5CF5" w:rsidR="001C2CFF" w:rsidRPr="006B3110" w:rsidRDefault="006B3110" w:rsidP="00B80121">
      <w:pPr>
        <w:jc w:val="center"/>
        <w:rPr>
          <w:rFonts w:ascii="Calibri Light" w:hAnsi="Calibri Light" w:cs="Calibri Light"/>
          <w:sz w:val="48"/>
        </w:rPr>
      </w:pPr>
      <w:r w:rsidRPr="006B3110">
        <w:rPr>
          <w:rFonts w:ascii="Calibri Light" w:hAnsi="Calibri Light" w:cs="Calibri Light"/>
          <w:sz w:val="48"/>
        </w:rPr>
        <w:t>(</w:t>
      </w:r>
      <w:r w:rsidR="00174694" w:rsidRPr="006B3110">
        <w:rPr>
          <w:rFonts w:ascii="Calibri Light" w:hAnsi="Calibri Light" w:cs="Calibri Light"/>
          <w:sz w:val="48"/>
        </w:rPr>
        <w:t>Service Info</w:t>
      </w:r>
      <w:r w:rsidR="001C2CFF" w:rsidRPr="006B3110">
        <w:rPr>
          <w:rFonts w:ascii="Calibri Light" w:hAnsi="Calibri Light" w:cs="Calibri Light"/>
          <w:sz w:val="48"/>
        </w:rPr>
        <w:t xml:space="preserve"> API</w:t>
      </w:r>
      <w:r w:rsidRPr="006B3110">
        <w:rPr>
          <w:rFonts w:ascii="Calibri Light" w:hAnsi="Calibri Light" w:cs="Calibri Light"/>
          <w:sz w:val="48"/>
        </w:rPr>
        <w:t>)</w:t>
      </w:r>
      <w:r w:rsidR="001C2CFF" w:rsidRPr="006B3110">
        <w:rPr>
          <w:rFonts w:ascii="Calibri Light" w:hAnsi="Calibri Light" w:cs="Calibri Light"/>
          <w:sz w:val="48"/>
        </w:rPr>
        <w:t xml:space="preserve"> </w:t>
      </w:r>
    </w:p>
    <w:p w14:paraId="294551C4" w14:textId="13EC1E87" w:rsidR="001C2CFF" w:rsidRPr="006B3110" w:rsidRDefault="00B80121" w:rsidP="001C2CFF">
      <w:pPr>
        <w:jc w:val="center"/>
        <w:rPr>
          <w:rFonts w:ascii="Calibri Light" w:hAnsi="Calibri Light" w:cs="Calibri Light"/>
          <w:sz w:val="48"/>
        </w:rPr>
      </w:pPr>
      <w:r w:rsidRPr="006B3110">
        <w:rPr>
          <w:rFonts w:ascii="Calibri Light" w:hAnsi="Calibri Light" w:cs="Calibri Light"/>
          <w:sz w:val="48"/>
        </w:rPr>
        <w:t>solution v</w:t>
      </w:r>
      <w:r w:rsidR="001C2CFF" w:rsidRPr="006B3110">
        <w:rPr>
          <w:rFonts w:ascii="Calibri Light" w:hAnsi="Calibri Light" w:cs="Calibri Light"/>
          <w:sz w:val="48"/>
        </w:rPr>
        <w:t xml:space="preserve">alidation </w:t>
      </w:r>
      <w:r w:rsidRPr="006B3110">
        <w:rPr>
          <w:rFonts w:ascii="Calibri Light" w:hAnsi="Calibri Light" w:cs="Calibri Light"/>
          <w:sz w:val="48"/>
        </w:rPr>
        <w:t>t</w:t>
      </w:r>
      <w:r w:rsidR="001C2CFF" w:rsidRPr="006B3110">
        <w:rPr>
          <w:rFonts w:ascii="Calibri Light" w:hAnsi="Calibri Light" w:cs="Calibri Light"/>
          <w:sz w:val="48"/>
        </w:rPr>
        <w:t xml:space="preserve">est </w:t>
      </w:r>
      <w:r w:rsidRPr="006B3110">
        <w:rPr>
          <w:rFonts w:ascii="Calibri Light" w:hAnsi="Calibri Light" w:cs="Calibri Light"/>
          <w:sz w:val="48"/>
        </w:rPr>
        <w:t>g</w:t>
      </w:r>
      <w:r w:rsidR="001C2CFF" w:rsidRPr="006B3110">
        <w:rPr>
          <w:rFonts w:ascii="Calibri Light" w:hAnsi="Calibri Light" w:cs="Calibri Light"/>
          <w:sz w:val="48"/>
        </w:rPr>
        <w:t>uide</w:t>
      </w:r>
    </w:p>
    <w:p w14:paraId="53E77D3B" w14:textId="77777777" w:rsidR="001C2CFF" w:rsidRPr="006B3110" w:rsidRDefault="001C2CFF" w:rsidP="001C2CFF">
      <w:pPr>
        <w:rPr>
          <w:rFonts w:ascii="Calibri Light" w:hAnsi="Calibri Light" w:cs="Calibri Light"/>
        </w:rPr>
      </w:pPr>
      <w:r w:rsidRPr="006B3110">
        <w:rPr>
          <w:rFonts w:ascii="Calibri Light" w:hAnsi="Calibri Light" w:cs="Calibri Light"/>
          <w:sz w:val="48"/>
        </w:rPr>
        <w:br w:type="page"/>
      </w:r>
    </w:p>
    <w:p w14:paraId="72BC2DD4" w14:textId="16ECFF66" w:rsidR="001C2CFF" w:rsidRPr="006B3110" w:rsidRDefault="001C2CFF" w:rsidP="00135156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0" w:name="_Toc130738233"/>
      <w:r w:rsidRPr="006B3110">
        <w:rPr>
          <w:rFonts w:ascii="Calibri Light" w:hAnsi="Calibri Light" w:cs="Calibri Light"/>
        </w:rPr>
        <w:lastRenderedPageBreak/>
        <w:t>Table of content</w:t>
      </w:r>
      <w:bookmarkEnd w:id="0"/>
    </w:p>
    <w:p w14:paraId="3837165A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p w14:paraId="346149BF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p w14:paraId="30BCA81B" w14:textId="656E8472" w:rsidR="002A5EF7" w:rsidRDefault="001C2CFF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6B3110">
        <w:rPr>
          <w:rFonts w:ascii="Calibri Light" w:hAnsi="Calibri Light" w:cs="Calibri Light"/>
        </w:rPr>
        <w:fldChar w:fldCharType="begin"/>
      </w:r>
      <w:r w:rsidRPr="006B3110">
        <w:rPr>
          <w:rFonts w:ascii="Calibri Light" w:hAnsi="Calibri Light" w:cs="Calibri Light"/>
        </w:rPr>
        <w:instrText xml:space="preserve"> TOC \o "1-3" \h \z </w:instrText>
      </w:r>
      <w:r w:rsidRPr="006B3110">
        <w:rPr>
          <w:rFonts w:ascii="Calibri Light" w:hAnsi="Calibri Light" w:cs="Calibri Light"/>
        </w:rPr>
        <w:fldChar w:fldCharType="separate"/>
      </w:r>
      <w:hyperlink w:anchor="_Toc130738233" w:history="1">
        <w:r w:rsidR="002A5EF7" w:rsidRPr="00DB018A">
          <w:rPr>
            <w:rStyle w:val="Hyperlink"/>
            <w:rFonts w:ascii="Calibri Light" w:eastAsiaTheme="majorEastAsia" w:hAnsi="Calibri Light" w:cs="Calibri Light"/>
            <w:noProof/>
          </w:rPr>
          <w:t>1.</w:t>
        </w:r>
        <w:r w:rsidR="002A5EF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2A5EF7" w:rsidRPr="00DB018A">
          <w:rPr>
            <w:rStyle w:val="Hyperlink"/>
            <w:rFonts w:ascii="Calibri Light" w:eastAsiaTheme="majorEastAsia" w:hAnsi="Calibri Light" w:cs="Calibri Light"/>
            <w:noProof/>
          </w:rPr>
          <w:t>Table of content</w:t>
        </w:r>
        <w:r w:rsidR="002A5EF7">
          <w:rPr>
            <w:noProof/>
            <w:webHidden/>
          </w:rPr>
          <w:tab/>
        </w:r>
        <w:r w:rsidR="002A5EF7">
          <w:rPr>
            <w:noProof/>
            <w:webHidden/>
          </w:rPr>
          <w:fldChar w:fldCharType="begin"/>
        </w:r>
        <w:r w:rsidR="002A5EF7">
          <w:rPr>
            <w:noProof/>
            <w:webHidden/>
          </w:rPr>
          <w:instrText xml:space="preserve"> PAGEREF _Toc130738233 \h </w:instrText>
        </w:r>
        <w:r w:rsidR="002A5EF7">
          <w:rPr>
            <w:noProof/>
            <w:webHidden/>
          </w:rPr>
        </w:r>
        <w:r w:rsidR="002A5EF7">
          <w:rPr>
            <w:noProof/>
            <w:webHidden/>
          </w:rPr>
          <w:fldChar w:fldCharType="separate"/>
        </w:r>
        <w:r w:rsidR="002A5EF7">
          <w:rPr>
            <w:noProof/>
            <w:webHidden/>
          </w:rPr>
          <w:t>2</w:t>
        </w:r>
        <w:r w:rsidR="002A5EF7">
          <w:rPr>
            <w:noProof/>
            <w:webHidden/>
          </w:rPr>
          <w:fldChar w:fldCharType="end"/>
        </w:r>
      </w:hyperlink>
    </w:p>
    <w:p w14:paraId="5089E33B" w14:textId="36B99094" w:rsidR="002A5EF7" w:rsidRDefault="002A5EF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738234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DF3CF4" w14:textId="2262E5D9" w:rsidR="002A5EF7" w:rsidRDefault="002A5EF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738235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323369" w14:textId="51846EAB" w:rsidR="002A5EF7" w:rsidRDefault="002A5EF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738236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EB03A9" w14:textId="0BA4DA28" w:rsidR="002A5EF7" w:rsidRDefault="002A5EF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738237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Tested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F82CEE" w14:textId="60A08B1F" w:rsidR="002A5EF7" w:rsidRDefault="002A5EF7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738238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5.1.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E08BB1" w14:textId="2FCBF6F1" w:rsidR="002A5EF7" w:rsidRDefault="002A5EF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0738239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Solution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5BC7FE" w14:textId="287D510D" w:rsidR="002A5EF7" w:rsidRDefault="002A5EF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0738240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Tested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1401B7" w14:textId="4508606C" w:rsidR="002A5EF7" w:rsidRDefault="002A5EF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738241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Recommended solution design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9283EC" w14:textId="1C75CEBC" w:rsidR="002A5EF7" w:rsidRDefault="002A5EF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738242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Service info API solution validation test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DBE8A6" w14:textId="6EC9B54A" w:rsidR="002A5EF7" w:rsidRDefault="002A5EF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0738243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7.1.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790225" w14:textId="2D0D9497" w:rsidR="002A5EF7" w:rsidRDefault="002A5EF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0738244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7.2.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Authentication check and resource retrieval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54171D" w14:textId="68C10B91" w:rsidR="002A5EF7" w:rsidRDefault="002A5EF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0738245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7.3.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Data retrieval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078CEC" w14:textId="2990B1E5" w:rsidR="002A5EF7" w:rsidRDefault="002A5EF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0738246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7.4.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Data mapping and rendering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B62E52" w14:textId="141ED322" w:rsidR="002A5EF7" w:rsidRDefault="002A5EF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0738247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7.5.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Other system functionality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1BF1E7" w14:textId="1F2FE90D" w:rsidR="002A5EF7" w:rsidRDefault="002A5EF7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0738248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Legend: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1C1D42" w14:textId="60A84999" w:rsidR="002A5EF7" w:rsidRDefault="002A5EF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738249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Solution under test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9B4DDC" w14:textId="1BD07D2F" w:rsidR="002A5EF7" w:rsidRDefault="002A5EF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738250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06C572" w14:textId="40506181" w:rsidR="002A5EF7" w:rsidRDefault="002A5EF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0738251" w:history="1"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9.1.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B018A">
          <w:rPr>
            <w:rStyle w:val="Hyperlink"/>
            <w:rFonts w:ascii="Calibri Light" w:eastAsiaTheme="majorEastAsia" w:hAnsi="Calibri Light" w:cs="Calibri Light"/>
            <w:noProof/>
          </w:rPr>
          <w:t>Grading (KONE use only)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_Toc130738251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A0C175" w14:textId="7AD155B1" w:rsidR="00FA0F55" w:rsidRPr="006B3110" w:rsidRDefault="001C2CFF" w:rsidP="001C2CFF">
      <w:pPr>
        <w:rPr>
          <w:rFonts w:ascii="Calibri Light" w:hAnsi="Calibri Light" w:cs="Calibri Light"/>
        </w:rPr>
      </w:pPr>
      <w:r w:rsidRPr="006B3110">
        <w:rPr>
          <w:rFonts w:ascii="Calibri Light" w:hAnsi="Calibri Light" w:cs="Calibri Light"/>
        </w:rPr>
        <w:fldChar w:fldCharType="end"/>
      </w:r>
    </w:p>
    <w:p w14:paraId="37FC026E" w14:textId="59F610C6" w:rsidR="001C2CFF" w:rsidRPr="006B3110" w:rsidRDefault="001C2CFF" w:rsidP="001C2CFF">
      <w:pPr>
        <w:rPr>
          <w:rFonts w:ascii="Calibri Light" w:hAnsi="Calibri Light" w:cs="Calibri Light"/>
        </w:rPr>
      </w:pPr>
    </w:p>
    <w:p w14:paraId="4FEE5B76" w14:textId="0637AE6A" w:rsidR="001C2CFF" w:rsidRPr="006B3110" w:rsidRDefault="001C2CFF" w:rsidP="001C2CFF">
      <w:pPr>
        <w:rPr>
          <w:rFonts w:ascii="Calibri Light" w:hAnsi="Calibri Light" w:cs="Calibri Light"/>
        </w:rPr>
      </w:pPr>
    </w:p>
    <w:p w14:paraId="212AC53E" w14:textId="00DD9FDD" w:rsidR="001C2CFF" w:rsidRPr="006B3110" w:rsidRDefault="001C2CFF" w:rsidP="001C2CFF">
      <w:pPr>
        <w:rPr>
          <w:rFonts w:ascii="Calibri Light" w:hAnsi="Calibri Light" w:cs="Calibri Light"/>
        </w:rPr>
      </w:pPr>
    </w:p>
    <w:p w14:paraId="354B8FB0" w14:textId="2ED423F0" w:rsidR="001C2CFF" w:rsidRPr="006B3110" w:rsidRDefault="001C2CFF" w:rsidP="001C2CFF">
      <w:pPr>
        <w:rPr>
          <w:rFonts w:ascii="Calibri Light" w:hAnsi="Calibri Light" w:cs="Calibri Light"/>
        </w:rPr>
      </w:pPr>
    </w:p>
    <w:p w14:paraId="1B736F3A" w14:textId="367ED106" w:rsidR="001C2CFF" w:rsidRPr="006B3110" w:rsidRDefault="001C2CFF" w:rsidP="001C2CFF">
      <w:pPr>
        <w:rPr>
          <w:rFonts w:ascii="Calibri Light" w:hAnsi="Calibri Light" w:cs="Calibri Light"/>
        </w:rPr>
      </w:pPr>
    </w:p>
    <w:p w14:paraId="580706C4" w14:textId="77777777" w:rsidR="00135156" w:rsidRPr="006B3110" w:rsidRDefault="00135156" w:rsidP="001C2CFF">
      <w:pPr>
        <w:pStyle w:val="Heading1"/>
        <w:rPr>
          <w:rFonts w:ascii="Calibri Light" w:hAnsi="Calibri Light" w:cs="Calibri Light"/>
        </w:rPr>
        <w:sectPr w:rsidR="00135156" w:rsidRPr="006B3110" w:rsidSect="00FA0F5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701" w:left="1134" w:header="1134" w:footer="851" w:gutter="0"/>
          <w:cols w:space="708"/>
          <w:docGrid w:linePitch="360"/>
        </w:sectPr>
      </w:pPr>
    </w:p>
    <w:p w14:paraId="1E28AD59" w14:textId="09C4A553" w:rsidR="001C2CFF" w:rsidRPr="006B3110" w:rsidRDefault="001C2CFF" w:rsidP="00135156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1" w:name="_Toc130738234"/>
      <w:r w:rsidRPr="006B3110">
        <w:rPr>
          <w:rFonts w:ascii="Calibri Light" w:hAnsi="Calibri Light" w:cs="Calibri Light"/>
        </w:rPr>
        <w:lastRenderedPageBreak/>
        <w:t>Document history</w:t>
      </w:r>
      <w:bookmarkEnd w:id="1"/>
    </w:p>
    <w:p w14:paraId="198EFE75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798"/>
        <w:gridCol w:w="2977"/>
      </w:tblGrid>
      <w:tr w:rsidR="001C2CFF" w:rsidRPr="006B3110" w14:paraId="327331DB" w14:textId="77777777" w:rsidTr="002F31C1">
        <w:tc>
          <w:tcPr>
            <w:tcW w:w="1980" w:type="dxa"/>
            <w:shd w:val="clear" w:color="auto" w:fill="E6E6E6"/>
          </w:tcPr>
          <w:p w14:paraId="1DC4A127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Date</w:t>
            </w:r>
          </w:p>
        </w:tc>
        <w:tc>
          <w:tcPr>
            <w:tcW w:w="3798" w:type="dxa"/>
            <w:shd w:val="clear" w:color="auto" w:fill="E6E6E6"/>
          </w:tcPr>
          <w:p w14:paraId="1B67160F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Description</w:t>
            </w:r>
          </w:p>
        </w:tc>
        <w:tc>
          <w:tcPr>
            <w:tcW w:w="2977" w:type="dxa"/>
            <w:shd w:val="clear" w:color="auto" w:fill="E6E6E6"/>
          </w:tcPr>
          <w:p w14:paraId="5CC5FC76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Author</w:t>
            </w:r>
          </w:p>
        </w:tc>
      </w:tr>
      <w:tr w:rsidR="001C2CFF" w:rsidRPr="006B3110" w14:paraId="19244C16" w14:textId="77777777" w:rsidTr="002F31C1">
        <w:trPr>
          <w:trHeight w:val="384"/>
        </w:trPr>
        <w:tc>
          <w:tcPr>
            <w:tcW w:w="1980" w:type="dxa"/>
          </w:tcPr>
          <w:p w14:paraId="084C631F" w14:textId="588A14F8" w:rsidR="001C2CFF" w:rsidRPr="006B3110" w:rsidRDefault="00BC5FAA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May</w:t>
            </w:r>
            <w:r w:rsidR="00B80121" w:rsidRPr="006B3110">
              <w:rPr>
                <w:rFonts w:ascii="Calibri Light" w:hAnsi="Calibri Light" w:cs="Calibri Light"/>
              </w:rPr>
              <w:t xml:space="preserve"> </w:t>
            </w:r>
            <w:r w:rsidRPr="006B3110">
              <w:rPr>
                <w:rFonts w:ascii="Calibri Light" w:hAnsi="Calibri Light" w:cs="Calibri Light"/>
              </w:rPr>
              <w:t>24</w:t>
            </w:r>
            <w:r w:rsidR="001C2CFF" w:rsidRPr="006B3110">
              <w:rPr>
                <w:rFonts w:ascii="Calibri Light" w:hAnsi="Calibri Light" w:cs="Calibri Light"/>
              </w:rPr>
              <w:t>.2021</w:t>
            </w:r>
          </w:p>
        </w:tc>
        <w:tc>
          <w:tcPr>
            <w:tcW w:w="3798" w:type="dxa"/>
          </w:tcPr>
          <w:p w14:paraId="75835774" w14:textId="6770599E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KONE </w:t>
            </w:r>
            <w:r w:rsidR="00CD7BC3" w:rsidRPr="006B3110">
              <w:rPr>
                <w:rFonts w:ascii="Calibri Light" w:hAnsi="Calibri Light" w:cs="Calibri Light"/>
              </w:rPr>
              <w:t>Service Info</w:t>
            </w:r>
            <w:r w:rsidRPr="006B3110">
              <w:rPr>
                <w:rFonts w:ascii="Calibri Light" w:hAnsi="Calibri Light" w:cs="Calibri Light"/>
              </w:rPr>
              <w:t xml:space="preserve"> API 1.0.0</w:t>
            </w:r>
          </w:p>
        </w:tc>
        <w:tc>
          <w:tcPr>
            <w:tcW w:w="2977" w:type="dxa"/>
          </w:tcPr>
          <w:p w14:paraId="4ABEEA03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KONE API Support</w:t>
            </w:r>
          </w:p>
        </w:tc>
      </w:tr>
      <w:tr w:rsidR="002F31C1" w:rsidRPr="006B3110" w14:paraId="41C990F2" w14:textId="77777777" w:rsidTr="002F31C1">
        <w:trPr>
          <w:trHeight w:val="384"/>
        </w:trPr>
        <w:tc>
          <w:tcPr>
            <w:tcW w:w="1980" w:type="dxa"/>
          </w:tcPr>
          <w:p w14:paraId="288BAE4D" w14:textId="6566D212" w:rsidR="002F31C1" w:rsidRPr="006B3110" w:rsidRDefault="002F31C1" w:rsidP="002F31C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Nov 08, 2021</w:t>
            </w:r>
          </w:p>
        </w:tc>
        <w:tc>
          <w:tcPr>
            <w:tcW w:w="3798" w:type="dxa"/>
          </w:tcPr>
          <w:p w14:paraId="11AA8AE7" w14:textId="258F48F5" w:rsidR="002F31C1" w:rsidRPr="006B3110" w:rsidRDefault="002F31C1" w:rsidP="002F31C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updated with new developer experience</w:t>
            </w:r>
          </w:p>
        </w:tc>
        <w:tc>
          <w:tcPr>
            <w:tcW w:w="2977" w:type="dxa"/>
          </w:tcPr>
          <w:p w14:paraId="569F8BF8" w14:textId="04EE94F5" w:rsidR="002F31C1" w:rsidRPr="006B3110" w:rsidRDefault="002F31C1" w:rsidP="002F31C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KONE API Support</w:t>
            </w:r>
          </w:p>
        </w:tc>
      </w:tr>
      <w:tr w:rsidR="006B3110" w:rsidRPr="006B3110" w14:paraId="41E55818" w14:textId="77777777" w:rsidTr="002F31C1">
        <w:trPr>
          <w:trHeight w:val="384"/>
        </w:trPr>
        <w:tc>
          <w:tcPr>
            <w:tcW w:w="1980" w:type="dxa"/>
          </w:tcPr>
          <w:p w14:paraId="67734C8F" w14:textId="5E95B1C4" w:rsidR="006B3110" w:rsidRPr="006B3110" w:rsidRDefault="00DC5966" w:rsidP="002F31C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June</w:t>
            </w:r>
            <w:r w:rsidR="006B3110">
              <w:rPr>
                <w:rFonts w:ascii="Calibri Light" w:hAnsi="Calibri Light" w:cs="Calibri Light"/>
              </w:rPr>
              <w:t xml:space="preserve"> 03, 2023</w:t>
            </w:r>
          </w:p>
        </w:tc>
        <w:tc>
          <w:tcPr>
            <w:tcW w:w="3798" w:type="dxa"/>
          </w:tcPr>
          <w:p w14:paraId="4D4CFE3D" w14:textId="3666EB1A" w:rsidR="006B3110" w:rsidRPr="006B3110" w:rsidRDefault="006B3110" w:rsidP="002F31C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KONE Service Info API 2.0</w:t>
            </w:r>
          </w:p>
        </w:tc>
        <w:tc>
          <w:tcPr>
            <w:tcW w:w="2977" w:type="dxa"/>
          </w:tcPr>
          <w:p w14:paraId="1DC24BDE" w14:textId="1EE1B101" w:rsidR="006B3110" w:rsidRPr="006B3110" w:rsidRDefault="006B3110" w:rsidP="002F31C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KONE API Support</w:t>
            </w:r>
          </w:p>
        </w:tc>
      </w:tr>
    </w:tbl>
    <w:p w14:paraId="2087970D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p w14:paraId="0CBA83E6" w14:textId="77777777" w:rsidR="001C2CFF" w:rsidRPr="006B3110" w:rsidRDefault="001C2CFF" w:rsidP="00135156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2" w:name="_Toc130738235"/>
      <w:r w:rsidRPr="006B3110">
        <w:rPr>
          <w:rFonts w:ascii="Calibri Light" w:hAnsi="Calibri Light" w:cs="Calibri Light"/>
        </w:rPr>
        <w:t>Document purpose</w:t>
      </w:r>
      <w:bookmarkEnd w:id="2"/>
    </w:p>
    <w:p w14:paraId="6A62CE8B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p w14:paraId="347A3AA4" w14:textId="4539E961" w:rsidR="00B80121" w:rsidRPr="006B3110" w:rsidRDefault="00B80121" w:rsidP="00B80121">
      <w:pPr>
        <w:rPr>
          <w:rFonts w:ascii="Calibri Light" w:hAnsi="Calibri Light" w:cs="Calibri Light"/>
        </w:rPr>
      </w:pPr>
      <w:bookmarkStart w:id="3" w:name="_Toc428184422"/>
      <w:r w:rsidRPr="006B3110">
        <w:rPr>
          <w:rFonts w:ascii="Calibri Light" w:hAnsi="Calibri Light" w:cs="Calibri Light"/>
        </w:rPr>
        <w:t xml:space="preserve">Ensuring the quality and security of a solution is every developer’s responsibility. This document gives guidance on evaluating the readiness of those solutions that use </w:t>
      </w:r>
      <w:r w:rsidR="00CD7BC3" w:rsidRPr="006B3110">
        <w:rPr>
          <w:rFonts w:ascii="Calibri Light" w:hAnsi="Calibri Light" w:cs="Calibri Light"/>
        </w:rPr>
        <w:t>Service Info</w:t>
      </w:r>
      <w:r w:rsidRPr="006B3110">
        <w:rPr>
          <w:rFonts w:ascii="Calibri Light" w:hAnsi="Calibri Light" w:cs="Calibri Light"/>
        </w:rPr>
        <w:t xml:space="preserve"> API. Practical examples of the expected testing support you in the validation. You can also use this guide as a template for documenting test results. </w:t>
      </w:r>
    </w:p>
    <w:p w14:paraId="502878D3" w14:textId="77777777" w:rsidR="00B80121" w:rsidRPr="006B3110" w:rsidRDefault="00B80121" w:rsidP="00B80121">
      <w:pPr>
        <w:pStyle w:val="ListParagraph"/>
        <w:ind w:left="360"/>
        <w:rPr>
          <w:rFonts w:ascii="Calibri Light" w:hAnsi="Calibri Light" w:cs="Calibri Light"/>
        </w:rPr>
      </w:pPr>
    </w:p>
    <w:p w14:paraId="3BB008ED" w14:textId="7CF069CC" w:rsidR="00B80121" w:rsidRPr="006B3110" w:rsidRDefault="00B80121" w:rsidP="00B80121">
      <w:pPr>
        <w:rPr>
          <w:rFonts w:ascii="Calibri Light" w:hAnsi="Calibri Light" w:cs="Calibri Light"/>
        </w:rPr>
      </w:pPr>
      <w:r w:rsidRPr="006B3110">
        <w:rPr>
          <w:rFonts w:ascii="Calibri Light" w:hAnsi="Calibri Light" w:cs="Calibri Light"/>
        </w:rPr>
        <w:t>The test environment used in these test scenarios has been designed to resemble an elevator setup in a building. Solution validation is needed before connecting a solution to KONE equipment.</w:t>
      </w:r>
    </w:p>
    <w:p w14:paraId="2E17C2B4" w14:textId="77777777" w:rsidR="00B80121" w:rsidRPr="006B3110" w:rsidRDefault="00B80121" w:rsidP="00B80121">
      <w:pPr>
        <w:rPr>
          <w:rFonts w:ascii="Calibri Light" w:hAnsi="Calibri Light" w:cs="Calibri Light"/>
        </w:rPr>
      </w:pPr>
    </w:p>
    <w:p w14:paraId="51245E38" w14:textId="77777777" w:rsidR="001C2CFF" w:rsidRPr="006B3110" w:rsidRDefault="001C2CFF" w:rsidP="00135156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4" w:name="_Toc130738236"/>
      <w:bookmarkEnd w:id="3"/>
      <w:r w:rsidRPr="006B3110">
        <w:rPr>
          <w:rFonts w:ascii="Calibri Light" w:hAnsi="Calibri Light" w:cs="Calibri Light"/>
        </w:rPr>
        <w:t>Abbreviations</w:t>
      </w:r>
      <w:bookmarkEnd w:id="4"/>
    </w:p>
    <w:p w14:paraId="7B3F73B1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7654"/>
      </w:tblGrid>
      <w:tr w:rsidR="00B80121" w:rsidRPr="006B3110" w14:paraId="70A2C68A" w14:textId="77777777" w:rsidTr="00B80121">
        <w:tc>
          <w:tcPr>
            <w:tcW w:w="2127" w:type="dxa"/>
            <w:shd w:val="clear" w:color="auto" w:fill="E6E6E6"/>
          </w:tcPr>
          <w:p w14:paraId="2E1DDA63" w14:textId="77777777" w:rsidR="00B80121" w:rsidRPr="006B3110" w:rsidRDefault="00B80121" w:rsidP="00B80121">
            <w:pPr>
              <w:rPr>
                <w:rFonts w:ascii="Calibri Light" w:hAnsi="Calibri Light" w:cs="Calibri Light"/>
                <w:b/>
                <w:bCs/>
              </w:rPr>
            </w:pPr>
            <w:r w:rsidRPr="006B3110">
              <w:rPr>
                <w:rFonts w:ascii="Calibri Light" w:hAnsi="Calibri Light" w:cs="Calibri Light"/>
                <w:b/>
                <w:bCs/>
              </w:rPr>
              <w:t>Abbreviation</w:t>
            </w:r>
          </w:p>
        </w:tc>
        <w:tc>
          <w:tcPr>
            <w:tcW w:w="7654" w:type="dxa"/>
            <w:shd w:val="clear" w:color="auto" w:fill="E6E6E6"/>
          </w:tcPr>
          <w:p w14:paraId="4A4FC0C3" w14:textId="77777777" w:rsidR="00B80121" w:rsidRPr="006B3110" w:rsidRDefault="00B80121" w:rsidP="00B80121">
            <w:pPr>
              <w:rPr>
                <w:rFonts w:ascii="Calibri Light" w:hAnsi="Calibri Light" w:cs="Calibri Light"/>
                <w:b/>
                <w:bCs/>
              </w:rPr>
            </w:pPr>
            <w:r w:rsidRPr="006B3110">
              <w:rPr>
                <w:rFonts w:ascii="Calibri Light" w:hAnsi="Calibri Light" w:cs="Calibri Light"/>
                <w:b/>
                <w:bCs/>
              </w:rPr>
              <w:t>Description</w:t>
            </w:r>
          </w:p>
        </w:tc>
      </w:tr>
      <w:tr w:rsidR="00B80121" w:rsidRPr="006B3110" w14:paraId="76F1DB8E" w14:textId="77777777" w:rsidTr="00B80121">
        <w:trPr>
          <w:trHeight w:val="396"/>
        </w:trPr>
        <w:tc>
          <w:tcPr>
            <w:tcW w:w="2127" w:type="dxa"/>
          </w:tcPr>
          <w:p w14:paraId="5629BB76" w14:textId="75600DE3" w:rsidR="00B80121" w:rsidRPr="006B3110" w:rsidRDefault="00B06D4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S</w:t>
            </w:r>
            <w:r w:rsidR="00CD7BC3" w:rsidRPr="006B3110">
              <w:rPr>
                <w:rFonts w:ascii="Calibri Light" w:hAnsi="Calibri Light" w:cs="Calibri Light"/>
              </w:rPr>
              <w:t>I</w:t>
            </w:r>
            <w:r w:rsidR="00B80121" w:rsidRPr="006B3110">
              <w:rPr>
                <w:rFonts w:ascii="Calibri Light" w:hAnsi="Calibri Light" w:cs="Calibri Light"/>
              </w:rPr>
              <w:t>-API</w:t>
            </w:r>
          </w:p>
        </w:tc>
        <w:tc>
          <w:tcPr>
            <w:tcW w:w="7654" w:type="dxa"/>
          </w:tcPr>
          <w:p w14:paraId="1A096EF1" w14:textId="16BF4619" w:rsidR="00B80121" w:rsidRPr="006B3110" w:rsidRDefault="00CD7BC3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Service Info</w:t>
            </w:r>
            <w:r w:rsidR="00B80121" w:rsidRPr="006B3110">
              <w:rPr>
                <w:rFonts w:ascii="Calibri Light" w:hAnsi="Calibri Light" w:cs="Calibri Light"/>
              </w:rPr>
              <w:t xml:space="preserve"> Application Programming Interface</w:t>
            </w:r>
          </w:p>
        </w:tc>
      </w:tr>
    </w:tbl>
    <w:p w14:paraId="236AC1C1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p w14:paraId="5EE8A5AC" w14:textId="2635D226" w:rsidR="001C2CFF" w:rsidRPr="006B3110" w:rsidRDefault="001C2CFF" w:rsidP="001C2CFF">
      <w:pPr>
        <w:rPr>
          <w:rFonts w:ascii="Calibri Light" w:hAnsi="Calibri Light" w:cs="Calibri Light"/>
        </w:rPr>
      </w:pPr>
    </w:p>
    <w:p w14:paraId="79CBC874" w14:textId="19D60361" w:rsidR="001C2CFF" w:rsidRPr="006B3110" w:rsidRDefault="001C2CFF" w:rsidP="001C2CFF">
      <w:pPr>
        <w:rPr>
          <w:rFonts w:ascii="Calibri Light" w:hAnsi="Calibri Light" w:cs="Calibri Light"/>
        </w:rPr>
      </w:pPr>
    </w:p>
    <w:p w14:paraId="424C4FD1" w14:textId="049EEBE2" w:rsidR="001C2CFF" w:rsidRPr="006B3110" w:rsidRDefault="001C2CFF" w:rsidP="001C2CFF">
      <w:pPr>
        <w:rPr>
          <w:rFonts w:ascii="Calibri Light" w:hAnsi="Calibri Light" w:cs="Calibri Light"/>
        </w:rPr>
      </w:pPr>
    </w:p>
    <w:p w14:paraId="2CB676C5" w14:textId="6EF71D09" w:rsidR="001C2CFF" w:rsidRPr="006B3110" w:rsidRDefault="001C2CFF" w:rsidP="001C2CFF">
      <w:pPr>
        <w:rPr>
          <w:rFonts w:ascii="Calibri Light" w:hAnsi="Calibri Light" w:cs="Calibri Light"/>
        </w:rPr>
      </w:pPr>
    </w:p>
    <w:p w14:paraId="1921C853" w14:textId="400EDAEA" w:rsidR="001C2CFF" w:rsidRPr="006B3110" w:rsidRDefault="001C2CFF" w:rsidP="001C2CFF">
      <w:pPr>
        <w:rPr>
          <w:rFonts w:ascii="Calibri Light" w:hAnsi="Calibri Light" w:cs="Calibri Light"/>
        </w:rPr>
      </w:pPr>
    </w:p>
    <w:p w14:paraId="14F116C8" w14:textId="0003ACFC" w:rsidR="001C2CFF" w:rsidRPr="006B3110" w:rsidRDefault="001C2CFF" w:rsidP="001C2CFF">
      <w:pPr>
        <w:rPr>
          <w:rFonts w:ascii="Calibri Light" w:hAnsi="Calibri Light" w:cs="Calibri Light"/>
        </w:rPr>
      </w:pPr>
    </w:p>
    <w:p w14:paraId="280FE71C" w14:textId="0521F36B" w:rsidR="001C2CFF" w:rsidRPr="006B3110" w:rsidRDefault="001C2CFF" w:rsidP="001C2CFF">
      <w:pPr>
        <w:rPr>
          <w:rFonts w:ascii="Calibri Light" w:hAnsi="Calibri Light" w:cs="Calibri Light"/>
        </w:rPr>
      </w:pPr>
    </w:p>
    <w:p w14:paraId="05DB1684" w14:textId="77777777" w:rsidR="00135156" w:rsidRPr="006B3110" w:rsidRDefault="00135156" w:rsidP="001C2CFF">
      <w:pPr>
        <w:pStyle w:val="Heading1"/>
        <w:rPr>
          <w:rFonts w:ascii="Calibri Light" w:hAnsi="Calibri Light" w:cs="Calibri Light"/>
        </w:rPr>
        <w:sectPr w:rsidR="00135156" w:rsidRPr="006B3110" w:rsidSect="00FA0F55">
          <w:pgSz w:w="11906" w:h="16838" w:code="9"/>
          <w:pgMar w:top="1134" w:right="1134" w:bottom="1701" w:left="1134" w:header="1134" w:footer="851" w:gutter="0"/>
          <w:cols w:space="708"/>
          <w:docGrid w:linePitch="360"/>
        </w:sectPr>
      </w:pPr>
    </w:p>
    <w:p w14:paraId="78050C10" w14:textId="129A36B4" w:rsidR="00135156" w:rsidRPr="006B3110" w:rsidRDefault="00B80121" w:rsidP="00135156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5" w:name="_Toc130738237"/>
      <w:r w:rsidRPr="006B3110">
        <w:rPr>
          <w:rFonts w:ascii="Calibri Light" w:hAnsi="Calibri Light" w:cs="Calibri Light"/>
        </w:rPr>
        <w:lastRenderedPageBreak/>
        <w:t>Tested s</w:t>
      </w:r>
      <w:r w:rsidR="001C2CFF" w:rsidRPr="006B3110">
        <w:rPr>
          <w:rFonts w:ascii="Calibri Light" w:hAnsi="Calibri Light" w:cs="Calibri Light"/>
        </w:rPr>
        <w:t>olution</w:t>
      </w:r>
      <w:bookmarkEnd w:id="5"/>
    </w:p>
    <w:p w14:paraId="07A8AFDA" w14:textId="5D0944F4" w:rsidR="001C2CFF" w:rsidRPr="006B3110" w:rsidRDefault="001C2CFF" w:rsidP="008F4A99">
      <w:pPr>
        <w:pStyle w:val="Heading1"/>
        <w:numPr>
          <w:ilvl w:val="1"/>
          <w:numId w:val="31"/>
        </w:numPr>
        <w:rPr>
          <w:rFonts w:ascii="Calibri Light" w:hAnsi="Calibri Light" w:cs="Calibri Light"/>
          <w:noProof/>
        </w:rPr>
      </w:pPr>
      <w:bookmarkStart w:id="6" w:name="_Toc130738238"/>
      <w:r w:rsidRPr="006B3110">
        <w:rPr>
          <w:rFonts w:ascii="Calibri Light" w:hAnsi="Calibri Light" w:cs="Calibri Light"/>
        </w:rPr>
        <w:t>Date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699"/>
      </w:tblGrid>
      <w:tr w:rsidR="001C2CFF" w:rsidRPr="006B3110" w14:paraId="537B9C33" w14:textId="77777777" w:rsidTr="002F31C1">
        <w:trPr>
          <w:trHeight w:val="362"/>
        </w:trPr>
        <w:tc>
          <w:tcPr>
            <w:tcW w:w="2660" w:type="dxa"/>
            <w:shd w:val="clear" w:color="auto" w:fill="auto"/>
          </w:tcPr>
          <w:p w14:paraId="6D6EFB26" w14:textId="77777777" w:rsidR="001C2CFF" w:rsidRPr="006B3110" w:rsidRDefault="001C2CFF" w:rsidP="00B80121">
            <w:pPr>
              <w:rPr>
                <w:rFonts w:ascii="Calibri Light" w:hAnsi="Calibri Light" w:cs="Calibri Light"/>
                <w:noProof/>
              </w:rPr>
            </w:pPr>
            <w:r w:rsidRPr="006B3110">
              <w:rPr>
                <w:rFonts w:ascii="Calibri Light" w:hAnsi="Calibri Light" w:cs="Calibri Light"/>
                <w:noProof/>
              </w:rPr>
              <w:t>Test Date (dd.mm.yyy):</w:t>
            </w:r>
          </w:p>
        </w:tc>
        <w:tc>
          <w:tcPr>
            <w:tcW w:w="4699" w:type="dxa"/>
            <w:shd w:val="clear" w:color="auto" w:fill="auto"/>
          </w:tcPr>
          <w:p w14:paraId="55A5C4CC" w14:textId="77777777" w:rsidR="001C2CFF" w:rsidRPr="006B3110" w:rsidRDefault="001C2CFF" w:rsidP="00B80121">
            <w:pPr>
              <w:rPr>
                <w:rFonts w:ascii="Calibri Light" w:hAnsi="Calibri Light" w:cs="Calibri Light"/>
                <w:noProof/>
              </w:rPr>
            </w:pPr>
          </w:p>
        </w:tc>
      </w:tr>
    </w:tbl>
    <w:p w14:paraId="4824456A" w14:textId="7B0F0B2D" w:rsidR="001C2CFF" w:rsidRPr="006B3110" w:rsidRDefault="001C2CFF" w:rsidP="006628E0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7" w:name="_Toc130738239"/>
      <w:r w:rsidRPr="006B3110">
        <w:rPr>
          <w:rFonts w:ascii="Calibri Light" w:hAnsi="Calibri Light" w:cs="Calibri Light"/>
        </w:rPr>
        <w:t>Solution Provider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6379"/>
      </w:tblGrid>
      <w:tr w:rsidR="009B5874" w:rsidRPr="006B3110" w14:paraId="66E1DF77" w14:textId="77777777" w:rsidTr="009F215D">
        <w:trPr>
          <w:trHeight w:val="447"/>
        </w:trPr>
        <w:tc>
          <w:tcPr>
            <w:tcW w:w="2660" w:type="dxa"/>
            <w:shd w:val="clear" w:color="auto" w:fill="auto"/>
          </w:tcPr>
          <w:p w14:paraId="1FC3BE26" w14:textId="77777777" w:rsidR="009B5874" w:rsidRPr="006B3110" w:rsidRDefault="009B5874" w:rsidP="009F215D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Company name</w:t>
            </w:r>
          </w:p>
        </w:tc>
        <w:tc>
          <w:tcPr>
            <w:tcW w:w="6379" w:type="dxa"/>
            <w:shd w:val="clear" w:color="auto" w:fill="auto"/>
          </w:tcPr>
          <w:p w14:paraId="33628DAC" w14:textId="77777777" w:rsidR="009B5874" w:rsidRPr="006B3110" w:rsidRDefault="009B5874" w:rsidP="009F215D">
            <w:pPr>
              <w:rPr>
                <w:rFonts w:ascii="Calibri Light" w:hAnsi="Calibri Light" w:cs="Calibri Light"/>
              </w:rPr>
            </w:pPr>
          </w:p>
        </w:tc>
      </w:tr>
      <w:tr w:rsidR="009B5874" w:rsidRPr="006B3110" w14:paraId="5C3A02D9" w14:textId="77777777" w:rsidTr="009F215D">
        <w:trPr>
          <w:trHeight w:val="447"/>
        </w:trPr>
        <w:tc>
          <w:tcPr>
            <w:tcW w:w="2660" w:type="dxa"/>
            <w:shd w:val="clear" w:color="auto" w:fill="auto"/>
          </w:tcPr>
          <w:p w14:paraId="0246CC39" w14:textId="77777777" w:rsidR="009B5874" w:rsidRPr="006B3110" w:rsidRDefault="009B5874" w:rsidP="009F215D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Company address</w:t>
            </w:r>
          </w:p>
        </w:tc>
        <w:tc>
          <w:tcPr>
            <w:tcW w:w="6379" w:type="dxa"/>
            <w:shd w:val="clear" w:color="auto" w:fill="auto"/>
          </w:tcPr>
          <w:p w14:paraId="71156113" w14:textId="77777777" w:rsidR="009B5874" w:rsidRPr="006B3110" w:rsidRDefault="009B5874" w:rsidP="009F215D">
            <w:pPr>
              <w:rPr>
                <w:rFonts w:ascii="Calibri Light" w:hAnsi="Calibri Light" w:cs="Calibri Light"/>
              </w:rPr>
            </w:pPr>
          </w:p>
        </w:tc>
      </w:tr>
      <w:tr w:rsidR="009B5874" w:rsidRPr="006B3110" w14:paraId="5DF0A457" w14:textId="77777777" w:rsidTr="009F215D">
        <w:trPr>
          <w:trHeight w:val="432"/>
        </w:trPr>
        <w:tc>
          <w:tcPr>
            <w:tcW w:w="2660" w:type="dxa"/>
            <w:shd w:val="clear" w:color="auto" w:fill="auto"/>
          </w:tcPr>
          <w:p w14:paraId="388C33CC" w14:textId="77777777" w:rsidR="009B5874" w:rsidRPr="006B3110" w:rsidRDefault="009B5874" w:rsidP="009F215D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Contact person name</w:t>
            </w:r>
          </w:p>
        </w:tc>
        <w:tc>
          <w:tcPr>
            <w:tcW w:w="6379" w:type="dxa"/>
            <w:shd w:val="clear" w:color="auto" w:fill="auto"/>
          </w:tcPr>
          <w:p w14:paraId="75ABE156" w14:textId="77777777" w:rsidR="009B5874" w:rsidRPr="006B3110" w:rsidRDefault="009B5874" w:rsidP="009F215D">
            <w:pPr>
              <w:rPr>
                <w:rFonts w:ascii="Calibri Light" w:hAnsi="Calibri Light" w:cs="Calibri Light"/>
              </w:rPr>
            </w:pPr>
          </w:p>
        </w:tc>
      </w:tr>
      <w:tr w:rsidR="009B5874" w:rsidRPr="006B3110" w14:paraId="58F62269" w14:textId="77777777" w:rsidTr="009F215D">
        <w:trPr>
          <w:trHeight w:val="410"/>
        </w:trPr>
        <w:tc>
          <w:tcPr>
            <w:tcW w:w="2660" w:type="dxa"/>
            <w:shd w:val="clear" w:color="auto" w:fill="auto"/>
          </w:tcPr>
          <w:p w14:paraId="73DD806F" w14:textId="77777777" w:rsidR="009B5874" w:rsidRPr="006B3110" w:rsidRDefault="009B5874" w:rsidP="009F215D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Email</w:t>
            </w:r>
          </w:p>
        </w:tc>
        <w:tc>
          <w:tcPr>
            <w:tcW w:w="6379" w:type="dxa"/>
            <w:shd w:val="clear" w:color="auto" w:fill="auto"/>
          </w:tcPr>
          <w:p w14:paraId="13951292" w14:textId="77777777" w:rsidR="009B5874" w:rsidRPr="006B3110" w:rsidRDefault="009B5874" w:rsidP="009F215D">
            <w:pPr>
              <w:rPr>
                <w:rFonts w:ascii="Calibri Light" w:hAnsi="Calibri Light" w:cs="Calibri Light"/>
              </w:rPr>
            </w:pPr>
          </w:p>
        </w:tc>
      </w:tr>
      <w:tr w:rsidR="009B5874" w:rsidRPr="006B3110" w14:paraId="5D1F3ECC" w14:textId="77777777" w:rsidTr="009F215D">
        <w:trPr>
          <w:trHeight w:val="429"/>
        </w:trPr>
        <w:tc>
          <w:tcPr>
            <w:tcW w:w="2660" w:type="dxa"/>
            <w:shd w:val="clear" w:color="auto" w:fill="auto"/>
          </w:tcPr>
          <w:p w14:paraId="7592F8E6" w14:textId="77777777" w:rsidR="009B5874" w:rsidRPr="006B3110" w:rsidRDefault="009B5874" w:rsidP="009F215D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Telephone number</w:t>
            </w:r>
          </w:p>
        </w:tc>
        <w:tc>
          <w:tcPr>
            <w:tcW w:w="6379" w:type="dxa"/>
            <w:shd w:val="clear" w:color="auto" w:fill="auto"/>
          </w:tcPr>
          <w:p w14:paraId="226378D5" w14:textId="77777777" w:rsidR="009B5874" w:rsidRPr="006B3110" w:rsidRDefault="009B5874" w:rsidP="009F215D">
            <w:pPr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  <w:tr w:rsidR="009B5874" w:rsidRPr="006B3110" w14:paraId="62BE9B5E" w14:textId="77777777" w:rsidTr="009F215D">
        <w:trPr>
          <w:trHeight w:val="407"/>
        </w:trPr>
        <w:tc>
          <w:tcPr>
            <w:tcW w:w="2660" w:type="dxa"/>
            <w:shd w:val="clear" w:color="auto" w:fill="auto"/>
          </w:tcPr>
          <w:p w14:paraId="12B8F386" w14:textId="77777777" w:rsidR="009B5874" w:rsidRPr="006B3110" w:rsidRDefault="009B5874" w:rsidP="009F215D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Tester</w:t>
            </w:r>
          </w:p>
        </w:tc>
        <w:tc>
          <w:tcPr>
            <w:tcW w:w="6379" w:type="dxa"/>
            <w:shd w:val="clear" w:color="auto" w:fill="auto"/>
          </w:tcPr>
          <w:p w14:paraId="5C63263B" w14:textId="77777777" w:rsidR="009B5874" w:rsidRPr="006B3110" w:rsidRDefault="009B5874" w:rsidP="009F215D">
            <w:pPr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</w:tbl>
    <w:p w14:paraId="45329239" w14:textId="5D502F7C" w:rsidR="001C2CFF" w:rsidRPr="006B3110" w:rsidRDefault="001C2CFF" w:rsidP="006628E0">
      <w:pPr>
        <w:pStyle w:val="Heading2"/>
        <w:numPr>
          <w:ilvl w:val="1"/>
          <w:numId w:val="31"/>
        </w:numPr>
        <w:rPr>
          <w:rFonts w:ascii="Calibri Light" w:hAnsi="Calibri Light" w:cs="Calibri Light"/>
          <w:noProof/>
        </w:rPr>
      </w:pPr>
      <w:bookmarkStart w:id="8" w:name="_Toc448307351"/>
      <w:bookmarkStart w:id="9" w:name="_Toc520887094"/>
      <w:bookmarkStart w:id="10" w:name="_Toc130738240"/>
      <w:r w:rsidRPr="006B3110">
        <w:rPr>
          <w:rFonts w:ascii="Calibri Light" w:hAnsi="Calibri Light" w:cs="Calibri Light"/>
          <w:noProof/>
        </w:rPr>
        <w:t xml:space="preserve">Tested </w:t>
      </w:r>
      <w:bookmarkEnd w:id="8"/>
      <w:r w:rsidR="00B80121" w:rsidRPr="006B3110">
        <w:rPr>
          <w:rFonts w:ascii="Calibri Light" w:hAnsi="Calibri Light" w:cs="Calibri Light"/>
          <w:noProof/>
        </w:rPr>
        <w:t>s</w:t>
      </w:r>
      <w:r w:rsidRPr="006B3110">
        <w:rPr>
          <w:rFonts w:ascii="Calibri Light" w:hAnsi="Calibri Light" w:cs="Calibri Light"/>
          <w:noProof/>
        </w:rPr>
        <w:t>olution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372"/>
      </w:tblGrid>
      <w:tr w:rsidR="003631CF" w:rsidRPr="006B3110" w14:paraId="28423EC6" w14:textId="77777777" w:rsidTr="009F215D">
        <w:trPr>
          <w:trHeight w:val="439"/>
        </w:trPr>
        <w:tc>
          <w:tcPr>
            <w:tcW w:w="2689" w:type="dxa"/>
            <w:shd w:val="clear" w:color="auto" w:fill="auto"/>
          </w:tcPr>
          <w:bookmarkEnd w:id="9"/>
          <w:p w14:paraId="26606A56" w14:textId="00B99D69" w:rsidR="003631CF" w:rsidRPr="006B3110" w:rsidRDefault="006B3110" w:rsidP="009F215D">
            <w:pPr>
              <w:rPr>
                <w:rFonts w:ascii="Calibri Light" w:hAnsi="Calibri Light" w:cs="Calibri Light"/>
                <w:noProof/>
              </w:rPr>
            </w:pPr>
            <w:r w:rsidRPr="006B3110">
              <w:rPr>
                <w:rFonts w:ascii="Calibri Light" w:hAnsi="Calibri Light" w:cs="Calibri Light"/>
                <w:noProof/>
                <w:szCs w:val="20"/>
              </w:rPr>
              <w:t xml:space="preserve">System name: </w:t>
            </w:r>
          </w:p>
        </w:tc>
        <w:tc>
          <w:tcPr>
            <w:tcW w:w="6372" w:type="dxa"/>
            <w:shd w:val="clear" w:color="auto" w:fill="auto"/>
          </w:tcPr>
          <w:p w14:paraId="5BDC29F3" w14:textId="0416FB76" w:rsidR="003631CF" w:rsidRPr="006B3110" w:rsidRDefault="003631CF" w:rsidP="009F215D">
            <w:pPr>
              <w:rPr>
                <w:rFonts w:ascii="Calibri Light" w:hAnsi="Calibri Light" w:cs="Calibri Light"/>
                <w:noProof/>
                <w:szCs w:val="20"/>
              </w:rPr>
            </w:pPr>
          </w:p>
        </w:tc>
      </w:tr>
      <w:tr w:rsidR="006B3110" w:rsidRPr="006B3110" w14:paraId="547803C9" w14:textId="77777777" w:rsidTr="009F215D">
        <w:trPr>
          <w:trHeight w:val="406"/>
        </w:trPr>
        <w:tc>
          <w:tcPr>
            <w:tcW w:w="2689" w:type="dxa"/>
            <w:shd w:val="clear" w:color="auto" w:fill="auto"/>
          </w:tcPr>
          <w:p w14:paraId="106EF033" w14:textId="1A445227" w:rsidR="006B3110" w:rsidRPr="006B3110" w:rsidRDefault="006B3110" w:rsidP="006B3110">
            <w:pPr>
              <w:rPr>
                <w:rFonts w:ascii="Calibri Light" w:hAnsi="Calibri Light" w:cs="Calibri Light"/>
                <w:noProof/>
              </w:rPr>
            </w:pPr>
            <w:r w:rsidRPr="006B3110">
              <w:rPr>
                <w:rFonts w:ascii="Calibri Light" w:hAnsi="Calibri Light" w:cs="Calibri Light"/>
                <w:noProof/>
                <w:szCs w:val="20"/>
              </w:rPr>
              <w:t>System version:</w:t>
            </w:r>
          </w:p>
        </w:tc>
        <w:tc>
          <w:tcPr>
            <w:tcW w:w="6372" w:type="dxa"/>
            <w:shd w:val="clear" w:color="auto" w:fill="auto"/>
          </w:tcPr>
          <w:p w14:paraId="0B0185D5" w14:textId="407B2B03" w:rsidR="006B3110" w:rsidRPr="006B3110" w:rsidRDefault="006B3110" w:rsidP="006B3110">
            <w:pPr>
              <w:rPr>
                <w:rFonts w:ascii="Calibri Light" w:hAnsi="Calibri Light" w:cs="Calibri Light"/>
                <w:noProof/>
                <w:szCs w:val="20"/>
              </w:rPr>
            </w:pPr>
          </w:p>
        </w:tc>
      </w:tr>
      <w:tr w:rsidR="006B3110" w:rsidRPr="006B3110" w14:paraId="12B458D1" w14:textId="77777777" w:rsidTr="009F215D">
        <w:trPr>
          <w:trHeight w:val="406"/>
        </w:trPr>
        <w:tc>
          <w:tcPr>
            <w:tcW w:w="2689" w:type="dxa"/>
            <w:shd w:val="clear" w:color="auto" w:fill="auto"/>
          </w:tcPr>
          <w:p w14:paraId="1B3613D5" w14:textId="4A10732A" w:rsidR="006B3110" w:rsidRPr="006B3110" w:rsidRDefault="006B3110" w:rsidP="006B3110">
            <w:pPr>
              <w:rPr>
                <w:rFonts w:ascii="Calibri Light" w:hAnsi="Calibri Light" w:cs="Calibri Light"/>
                <w:noProof/>
              </w:rPr>
            </w:pPr>
            <w:r w:rsidRPr="006B3110">
              <w:rPr>
                <w:rFonts w:ascii="Calibri Light" w:hAnsi="Calibri Light" w:cs="Calibri Light"/>
                <w:noProof/>
                <w:szCs w:val="20"/>
              </w:rPr>
              <w:t>Software name:</w:t>
            </w:r>
          </w:p>
        </w:tc>
        <w:tc>
          <w:tcPr>
            <w:tcW w:w="6372" w:type="dxa"/>
            <w:shd w:val="clear" w:color="auto" w:fill="auto"/>
          </w:tcPr>
          <w:p w14:paraId="04A395BE" w14:textId="502DFB4A" w:rsidR="006B3110" w:rsidRPr="006B3110" w:rsidRDefault="006B3110" w:rsidP="006B3110">
            <w:pPr>
              <w:rPr>
                <w:rFonts w:ascii="Calibri Light" w:hAnsi="Calibri Light" w:cs="Calibri Light"/>
                <w:noProof/>
                <w:szCs w:val="20"/>
              </w:rPr>
            </w:pPr>
          </w:p>
        </w:tc>
      </w:tr>
      <w:tr w:rsidR="006B3110" w:rsidRPr="006B3110" w14:paraId="62C20DB7" w14:textId="77777777" w:rsidTr="009F215D">
        <w:trPr>
          <w:trHeight w:val="406"/>
        </w:trPr>
        <w:tc>
          <w:tcPr>
            <w:tcW w:w="2689" w:type="dxa"/>
            <w:shd w:val="clear" w:color="auto" w:fill="auto"/>
          </w:tcPr>
          <w:p w14:paraId="2BC005A5" w14:textId="741EF9A8" w:rsidR="006B3110" w:rsidRPr="006B3110" w:rsidRDefault="006B3110" w:rsidP="006B3110">
            <w:pPr>
              <w:rPr>
                <w:rFonts w:ascii="Calibri Light" w:hAnsi="Calibri Light" w:cs="Calibri Light"/>
                <w:noProof/>
              </w:rPr>
            </w:pPr>
            <w:r w:rsidRPr="006B3110">
              <w:rPr>
                <w:rFonts w:ascii="Calibri Light" w:hAnsi="Calibri Light" w:cs="Calibri Light"/>
                <w:noProof/>
                <w:szCs w:val="20"/>
              </w:rPr>
              <w:t>Software version:</w:t>
            </w:r>
          </w:p>
        </w:tc>
        <w:tc>
          <w:tcPr>
            <w:tcW w:w="6372" w:type="dxa"/>
            <w:shd w:val="clear" w:color="auto" w:fill="auto"/>
          </w:tcPr>
          <w:p w14:paraId="00A55BDE" w14:textId="0F0E20A0" w:rsidR="006B3110" w:rsidRPr="006B3110" w:rsidRDefault="006B3110" w:rsidP="006B3110">
            <w:pPr>
              <w:rPr>
                <w:rFonts w:ascii="Calibri Light" w:hAnsi="Calibri Light" w:cs="Calibri Light"/>
                <w:noProof/>
                <w:szCs w:val="20"/>
              </w:rPr>
            </w:pPr>
          </w:p>
        </w:tc>
      </w:tr>
      <w:tr w:rsidR="006B3110" w:rsidRPr="006B3110" w14:paraId="5CDBBD48" w14:textId="77777777" w:rsidTr="009F215D">
        <w:trPr>
          <w:trHeight w:val="406"/>
        </w:trPr>
        <w:tc>
          <w:tcPr>
            <w:tcW w:w="2689" w:type="dxa"/>
            <w:shd w:val="clear" w:color="auto" w:fill="auto"/>
          </w:tcPr>
          <w:p w14:paraId="49951CEB" w14:textId="19DB6128" w:rsidR="006B3110" w:rsidRPr="006B3110" w:rsidRDefault="006B3110" w:rsidP="006B3110">
            <w:pPr>
              <w:rPr>
                <w:rFonts w:ascii="Calibri Light" w:hAnsi="Calibri Light" w:cs="Calibri Light"/>
                <w:noProof/>
              </w:rPr>
            </w:pPr>
            <w:r w:rsidRPr="006B3110">
              <w:rPr>
                <w:rFonts w:ascii="Calibri Light" w:hAnsi="Calibri Light" w:cs="Calibri Light"/>
                <w:noProof/>
              </w:rPr>
              <w:t>KONE SI-API:</w:t>
            </w:r>
          </w:p>
        </w:tc>
        <w:tc>
          <w:tcPr>
            <w:tcW w:w="6372" w:type="dxa"/>
            <w:shd w:val="clear" w:color="auto" w:fill="auto"/>
          </w:tcPr>
          <w:p w14:paraId="788336D7" w14:textId="2082EDCC" w:rsidR="006B3110" w:rsidRPr="006B3110" w:rsidRDefault="006B3110" w:rsidP="006B3110">
            <w:pPr>
              <w:rPr>
                <w:rFonts w:ascii="Calibri Light" w:hAnsi="Calibri Light" w:cs="Calibri Light"/>
                <w:noProof/>
                <w:szCs w:val="20"/>
              </w:rPr>
            </w:pPr>
            <w:r w:rsidRPr="006B3110">
              <w:rPr>
                <w:rFonts w:ascii="Calibri Light" w:hAnsi="Calibri Light" w:cs="Calibri Light"/>
                <w:noProof/>
                <w:szCs w:val="20"/>
              </w:rPr>
              <w:t>V</w:t>
            </w:r>
            <w:r>
              <w:rPr>
                <w:rFonts w:ascii="Calibri Light" w:hAnsi="Calibri Light" w:cs="Calibri Light"/>
                <w:noProof/>
                <w:szCs w:val="20"/>
              </w:rPr>
              <w:t>2</w:t>
            </w:r>
            <w:r w:rsidRPr="006B3110">
              <w:rPr>
                <w:rFonts w:ascii="Calibri Light" w:hAnsi="Calibri Light" w:cs="Calibri Light"/>
                <w:noProof/>
                <w:szCs w:val="20"/>
              </w:rPr>
              <w:t>.0</w:t>
            </w:r>
          </w:p>
        </w:tc>
      </w:tr>
      <w:tr w:rsidR="006B3110" w:rsidRPr="006B3110" w14:paraId="26BC22B7" w14:textId="77777777" w:rsidTr="009F215D">
        <w:trPr>
          <w:trHeight w:val="406"/>
        </w:trPr>
        <w:tc>
          <w:tcPr>
            <w:tcW w:w="2689" w:type="dxa"/>
            <w:shd w:val="clear" w:color="auto" w:fill="auto"/>
          </w:tcPr>
          <w:p w14:paraId="3C7D39AB" w14:textId="1A7FFA0F" w:rsidR="006B3110" w:rsidRPr="006B3110" w:rsidRDefault="006B3110" w:rsidP="006B3110">
            <w:pPr>
              <w:rPr>
                <w:rFonts w:ascii="Calibri Light" w:hAnsi="Calibri Light" w:cs="Calibri Light"/>
                <w:noProof/>
              </w:rPr>
            </w:pPr>
            <w:r w:rsidRPr="007A0059">
              <w:rPr>
                <w:rFonts w:ascii="Calibri Light" w:hAnsi="Calibri Light" w:cs="Calibri Light"/>
                <w:noProof/>
              </w:rPr>
              <w:t>KONE test assistant email</w:t>
            </w:r>
          </w:p>
        </w:tc>
        <w:tc>
          <w:tcPr>
            <w:tcW w:w="6372" w:type="dxa"/>
            <w:shd w:val="clear" w:color="auto" w:fill="auto"/>
          </w:tcPr>
          <w:p w14:paraId="2B1A304F" w14:textId="77777777" w:rsidR="006B3110" w:rsidRPr="006B3110" w:rsidRDefault="006B3110" w:rsidP="006B3110">
            <w:pPr>
              <w:rPr>
                <w:rFonts w:ascii="Calibri Light" w:hAnsi="Calibri Light" w:cs="Calibri Light"/>
                <w:noProof/>
                <w:szCs w:val="20"/>
              </w:rPr>
            </w:pPr>
          </w:p>
        </w:tc>
      </w:tr>
    </w:tbl>
    <w:p w14:paraId="028413CC" w14:textId="6205BE54" w:rsidR="001C2CFF" w:rsidRPr="006B3110" w:rsidRDefault="001C2CFF" w:rsidP="001C2CFF">
      <w:pPr>
        <w:rPr>
          <w:rFonts w:ascii="Calibri Light" w:hAnsi="Calibri Light" w:cs="Calibri Light"/>
        </w:rPr>
      </w:pPr>
    </w:p>
    <w:p w14:paraId="11637FE0" w14:textId="55726D21" w:rsidR="001C2CFF" w:rsidRPr="006B3110" w:rsidRDefault="001C2CFF" w:rsidP="001C2CFF">
      <w:pPr>
        <w:rPr>
          <w:rFonts w:ascii="Calibri Light" w:hAnsi="Calibri Light" w:cs="Calibri Light"/>
        </w:rPr>
      </w:pPr>
    </w:p>
    <w:p w14:paraId="21D163DB" w14:textId="78F08C5E" w:rsidR="001C2CFF" w:rsidRPr="006B3110" w:rsidRDefault="001C2CFF" w:rsidP="001C2CFF">
      <w:pPr>
        <w:rPr>
          <w:rFonts w:ascii="Calibri Light" w:hAnsi="Calibri Light" w:cs="Calibri Light"/>
        </w:rPr>
      </w:pPr>
    </w:p>
    <w:p w14:paraId="3F45DAC0" w14:textId="75E5C11A" w:rsidR="001C2CFF" w:rsidRPr="006B3110" w:rsidRDefault="001C2CFF" w:rsidP="001C2CFF">
      <w:pPr>
        <w:rPr>
          <w:rFonts w:ascii="Calibri Light" w:hAnsi="Calibri Light" w:cs="Calibri Light"/>
        </w:rPr>
      </w:pPr>
    </w:p>
    <w:p w14:paraId="0A2DFBFC" w14:textId="212897A3" w:rsidR="001C2CFF" w:rsidRPr="006B3110" w:rsidRDefault="001C2CFF" w:rsidP="001C2CFF">
      <w:pPr>
        <w:rPr>
          <w:rFonts w:ascii="Calibri Light" w:hAnsi="Calibri Light" w:cs="Calibri Light"/>
        </w:rPr>
      </w:pPr>
    </w:p>
    <w:p w14:paraId="2D4E1EAF" w14:textId="28FBEA94" w:rsidR="001C2CFF" w:rsidRPr="006B3110" w:rsidRDefault="001C2CFF" w:rsidP="001C2CFF">
      <w:pPr>
        <w:rPr>
          <w:rFonts w:ascii="Calibri Light" w:hAnsi="Calibri Light" w:cs="Calibri Light"/>
        </w:rPr>
      </w:pPr>
    </w:p>
    <w:p w14:paraId="636302C9" w14:textId="686EBCBF" w:rsidR="001C2CFF" w:rsidRPr="006B3110" w:rsidRDefault="001C2CFF" w:rsidP="001C2CFF">
      <w:pPr>
        <w:rPr>
          <w:rFonts w:ascii="Calibri Light" w:hAnsi="Calibri Light" w:cs="Calibri Light"/>
        </w:rPr>
      </w:pPr>
    </w:p>
    <w:p w14:paraId="7B4BE285" w14:textId="293E012D" w:rsidR="001C2CFF" w:rsidRPr="006B3110" w:rsidRDefault="001C2CFF" w:rsidP="001C2CFF">
      <w:pPr>
        <w:rPr>
          <w:rFonts w:ascii="Calibri Light" w:hAnsi="Calibri Light" w:cs="Calibri Light"/>
        </w:rPr>
      </w:pPr>
    </w:p>
    <w:p w14:paraId="4ABFF4BD" w14:textId="411CC4E3" w:rsidR="001C2CFF" w:rsidRPr="006B3110" w:rsidRDefault="001C2CFF" w:rsidP="001C2CFF">
      <w:pPr>
        <w:rPr>
          <w:rFonts w:ascii="Calibri Light" w:hAnsi="Calibri Light" w:cs="Calibri Light"/>
        </w:rPr>
      </w:pPr>
    </w:p>
    <w:p w14:paraId="07BA0439" w14:textId="0640A453" w:rsidR="001C2CFF" w:rsidRPr="006B3110" w:rsidRDefault="001C2CFF" w:rsidP="001C2CFF">
      <w:pPr>
        <w:rPr>
          <w:rFonts w:ascii="Calibri Light" w:hAnsi="Calibri Light" w:cs="Calibri Light"/>
        </w:rPr>
      </w:pPr>
    </w:p>
    <w:p w14:paraId="5434D606" w14:textId="0A037D33" w:rsidR="001C2CFF" w:rsidRPr="006B3110" w:rsidRDefault="001C2CFF" w:rsidP="001C2CFF">
      <w:pPr>
        <w:rPr>
          <w:rFonts w:ascii="Calibri Light" w:hAnsi="Calibri Light" w:cs="Calibri Light"/>
        </w:rPr>
      </w:pPr>
    </w:p>
    <w:p w14:paraId="388A2778" w14:textId="6CB72CDA" w:rsidR="001C2CFF" w:rsidRPr="006B3110" w:rsidRDefault="001C2CFF" w:rsidP="006628E0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11" w:name="_Toc130738241"/>
      <w:r w:rsidRPr="006B3110">
        <w:rPr>
          <w:rFonts w:ascii="Calibri Light" w:hAnsi="Calibri Light" w:cs="Calibri Light"/>
        </w:rPr>
        <w:lastRenderedPageBreak/>
        <w:t>Recommend</w:t>
      </w:r>
      <w:r w:rsidR="00B80121" w:rsidRPr="006B3110">
        <w:rPr>
          <w:rFonts w:ascii="Calibri Light" w:hAnsi="Calibri Light" w:cs="Calibri Light"/>
        </w:rPr>
        <w:t>ed solution design flow</w:t>
      </w:r>
      <w:bookmarkEnd w:id="11"/>
    </w:p>
    <w:p w14:paraId="2718F2B9" w14:textId="3843DAE6" w:rsidR="001C2CFF" w:rsidRPr="006B3110" w:rsidRDefault="00781D84" w:rsidP="001C2CFF">
      <w:pPr>
        <w:rPr>
          <w:rFonts w:ascii="Calibri Light" w:hAnsi="Calibri Light" w:cs="Calibri Light"/>
          <w:noProof/>
        </w:rPr>
      </w:pPr>
      <w:r w:rsidRPr="006B3110">
        <w:rPr>
          <w:rFonts w:ascii="Calibri Light" w:hAnsi="Calibri Light" w:cs="Calibri Light"/>
          <w:noProof/>
        </w:rPr>
        <w:drawing>
          <wp:inline distT="0" distB="0" distL="0" distR="0" wp14:anchorId="1E317EE7" wp14:editId="4353340B">
            <wp:extent cx="612013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6BAB" w14:textId="77777777" w:rsidR="001C2CFF" w:rsidRPr="006B3110" w:rsidRDefault="001C2CFF" w:rsidP="001C2CFF">
      <w:pPr>
        <w:rPr>
          <w:rFonts w:ascii="Calibri Light" w:hAnsi="Calibri Light" w:cs="Calibri Light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8749"/>
      </w:tblGrid>
      <w:tr w:rsidR="001C2CFF" w:rsidRPr="006B3110" w14:paraId="0B5074CD" w14:textId="77777777" w:rsidTr="00BD68A8">
        <w:tc>
          <w:tcPr>
            <w:tcW w:w="639" w:type="dxa"/>
            <w:shd w:val="clear" w:color="auto" w:fill="auto"/>
          </w:tcPr>
          <w:p w14:paraId="27432509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Flow</w:t>
            </w:r>
          </w:p>
        </w:tc>
        <w:tc>
          <w:tcPr>
            <w:tcW w:w="8749" w:type="dxa"/>
            <w:shd w:val="clear" w:color="auto" w:fill="auto"/>
          </w:tcPr>
          <w:p w14:paraId="55F0A0AA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Description</w:t>
            </w:r>
          </w:p>
        </w:tc>
      </w:tr>
      <w:tr w:rsidR="001C2CFF" w:rsidRPr="006B3110" w14:paraId="10EF08D6" w14:textId="77777777" w:rsidTr="00BD68A8">
        <w:tc>
          <w:tcPr>
            <w:tcW w:w="639" w:type="dxa"/>
            <w:shd w:val="clear" w:color="auto" w:fill="auto"/>
          </w:tcPr>
          <w:p w14:paraId="289D8430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0</w:t>
            </w:r>
          </w:p>
        </w:tc>
        <w:tc>
          <w:tcPr>
            <w:tcW w:w="8749" w:type="dxa"/>
            <w:shd w:val="clear" w:color="auto" w:fill="auto"/>
          </w:tcPr>
          <w:p w14:paraId="3DE4E341" w14:textId="2DC905FB" w:rsidR="001C2CFF" w:rsidRPr="006B3110" w:rsidRDefault="001C2CFF" w:rsidP="00B80121">
            <w:pPr>
              <w:rPr>
                <w:rFonts w:ascii="Calibri Light" w:hAnsi="Calibri Light" w:cs="Calibri Light"/>
                <w:color w:val="FF0000"/>
              </w:rPr>
            </w:pPr>
            <w:r w:rsidRPr="006B3110">
              <w:rPr>
                <w:rFonts w:ascii="Calibri Light" w:hAnsi="Calibri Light" w:cs="Calibri Light"/>
              </w:rPr>
              <w:t>Power saving</w:t>
            </w:r>
          </w:p>
        </w:tc>
      </w:tr>
      <w:tr w:rsidR="001C2CFF" w:rsidRPr="006B3110" w14:paraId="09323A16" w14:textId="77777777" w:rsidTr="00BD68A8">
        <w:tc>
          <w:tcPr>
            <w:tcW w:w="639" w:type="dxa"/>
            <w:shd w:val="clear" w:color="auto" w:fill="auto"/>
          </w:tcPr>
          <w:p w14:paraId="37003289" w14:textId="241CB363" w:rsidR="001C2CFF" w:rsidRPr="006B3110" w:rsidRDefault="00BD68A8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8749" w:type="dxa"/>
            <w:shd w:val="clear" w:color="auto" w:fill="auto"/>
          </w:tcPr>
          <w:p w14:paraId="1D9F7402" w14:textId="12A60B48" w:rsidR="001C2CFF" w:rsidRPr="006B3110" w:rsidRDefault="001C2CFF" w:rsidP="003657CA">
            <w:pPr>
              <w:rPr>
                <w:rFonts w:ascii="Calibri Light" w:hAnsi="Calibri Light" w:cs="Calibri Light"/>
                <w:color w:val="FF0000"/>
              </w:rPr>
            </w:pPr>
            <w:r w:rsidRPr="006B3110">
              <w:rPr>
                <w:rFonts w:ascii="Calibri Light" w:hAnsi="Calibri Light" w:cs="Calibri Light"/>
              </w:rPr>
              <w:t xml:space="preserve">Multiple </w:t>
            </w:r>
            <w:r w:rsidR="003657CA" w:rsidRPr="006B3110">
              <w:rPr>
                <w:rFonts w:ascii="Calibri Light" w:hAnsi="Calibri Light" w:cs="Calibri Light"/>
                <w:lang w:val="en-US"/>
              </w:rPr>
              <w:t>equipment support</w:t>
            </w:r>
          </w:p>
        </w:tc>
      </w:tr>
      <w:tr w:rsidR="001C2CFF" w:rsidRPr="006B3110" w14:paraId="3A580BD3" w14:textId="77777777" w:rsidTr="00BD68A8">
        <w:tc>
          <w:tcPr>
            <w:tcW w:w="639" w:type="dxa"/>
            <w:shd w:val="clear" w:color="auto" w:fill="auto"/>
          </w:tcPr>
          <w:p w14:paraId="66EB0ACC" w14:textId="67CD80C4" w:rsidR="001C2CFF" w:rsidRPr="006B3110" w:rsidRDefault="00BD68A8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8749" w:type="dxa"/>
            <w:shd w:val="clear" w:color="auto" w:fill="auto"/>
          </w:tcPr>
          <w:p w14:paraId="620A25C6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Cybersecurity measures</w:t>
            </w:r>
          </w:p>
        </w:tc>
      </w:tr>
      <w:tr w:rsidR="001C2CFF" w:rsidRPr="006B3110" w14:paraId="71D1FE6C" w14:textId="77777777" w:rsidTr="00BD68A8">
        <w:tc>
          <w:tcPr>
            <w:tcW w:w="639" w:type="dxa"/>
            <w:shd w:val="clear" w:color="auto" w:fill="auto"/>
          </w:tcPr>
          <w:p w14:paraId="5ECA70E5" w14:textId="7C0B173E" w:rsidR="001C2CFF" w:rsidRPr="006B3110" w:rsidRDefault="00BD68A8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8749" w:type="dxa"/>
            <w:shd w:val="clear" w:color="auto" w:fill="auto"/>
          </w:tcPr>
          <w:p w14:paraId="1759F9D4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Logs</w:t>
            </w:r>
          </w:p>
        </w:tc>
      </w:tr>
    </w:tbl>
    <w:p w14:paraId="201A6F38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p w14:paraId="42E6B8E9" w14:textId="49A19D95" w:rsidR="001C2CFF" w:rsidRPr="006B3110" w:rsidRDefault="001C2CFF" w:rsidP="001C2CFF">
      <w:pPr>
        <w:rPr>
          <w:rFonts w:ascii="Calibri Light" w:hAnsi="Calibri Light" w:cs="Calibri Light"/>
        </w:rPr>
      </w:pPr>
    </w:p>
    <w:p w14:paraId="0BB202BE" w14:textId="471FDC3C" w:rsidR="001C2CFF" w:rsidRPr="006B3110" w:rsidRDefault="001C2CFF" w:rsidP="001C2CFF">
      <w:pPr>
        <w:rPr>
          <w:rFonts w:ascii="Calibri Light" w:hAnsi="Calibri Light" w:cs="Calibri Light"/>
        </w:rPr>
      </w:pPr>
    </w:p>
    <w:p w14:paraId="7096DDB6" w14:textId="77777777" w:rsidR="006628E0" w:rsidRPr="006B3110" w:rsidRDefault="006628E0" w:rsidP="001C2CFF">
      <w:pPr>
        <w:pStyle w:val="Heading1"/>
        <w:rPr>
          <w:rFonts w:ascii="Calibri Light" w:hAnsi="Calibri Light" w:cs="Calibri Light"/>
        </w:rPr>
        <w:sectPr w:rsidR="006628E0" w:rsidRPr="006B3110" w:rsidSect="00FA0F55">
          <w:pgSz w:w="11906" w:h="16838" w:code="9"/>
          <w:pgMar w:top="1134" w:right="1134" w:bottom="1701" w:left="1134" w:header="1134" w:footer="851" w:gutter="0"/>
          <w:cols w:space="708"/>
          <w:docGrid w:linePitch="360"/>
        </w:sectPr>
      </w:pPr>
    </w:p>
    <w:p w14:paraId="0B09BBA6" w14:textId="6C7BBBB7" w:rsidR="001C2CFF" w:rsidRPr="006B3110" w:rsidRDefault="00AC1AA7" w:rsidP="006628E0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12" w:name="_Toc130738242"/>
      <w:r w:rsidRPr="006B3110">
        <w:rPr>
          <w:rFonts w:ascii="Calibri Light" w:hAnsi="Calibri Light" w:cs="Calibri Light"/>
        </w:rPr>
        <w:lastRenderedPageBreak/>
        <w:t>Service info</w:t>
      </w:r>
      <w:r w:rsidR="001C2CFF" w:rsidRPr="006B3110">
        <w:rPr>
          <w:rFonts w:ascii="Calibri Light" w:hAnsi="Calibri Light" w:cs="Calibri Light"/>
        </w:rPr>
        <w:t xml:space="preserve"> API </w:t>
      </w:r>
      <w:r w:rsidR="00C71E22" w:rsidRPr="006B3110">
        <w:rPr>
          <w:rFonts w:ascii="Calibri Light" w:hAnsi="Calibri Light" w:cs="Calibri Light"/>
        </w:rPr>
        <w:t>solution v</w:t>
      </w:r>
      <w:r w:rsidR="001C2CFF" w:rsidRPr="006B3110">
        <w:rPr>
          <w:rFonts w:ascii="Calibri Light" w:hAnsi="Calibri Light" w:cs="Calibri Light"/>
        </w:rPr>
        <w:t xml:space="preserve">alidation </w:t>
      </w:r>
      <w:r w:rsidR="00C71E22" w:rsidRPr="006B3110">
        <w:rPr>
          <w:rFonts w:ascii="Calibri Light" w:hAnsi="Calibri Light" w:cs="Calibri Light"/>
        </w:rPr>
        <w:t>t</w:t>
      </w:r>
      <w:r w:rsidR="001C2CFF" w:rsidRPr="006B3110">
        <w:rPr>
          <w:rFonts w:ascii="Calibri Light" w:hAnsi="Calibri Light" w:cs="Calibri Light"/>
        </w:rPr>
        <w:t xml:space="preserve">est </w:t>
      </w:r>
      <w:r w:rsidR="00C71E22" w:rsidRPr="006B3110">
        <w:rPr>
          <w:rFonts w:ascii="Calibri Light" w:hAnsi="Calibri Light" w:cs="Calibri Light"/>
        </w:rPr>
        <w:t>g</w:t>
      </w:r>
      <w:r w:rsidR="001C2CFF" w:rsidRPr="006B3110">
        <w:rPr>
          <w:rFonts w:ascii="Calibri Light" w:hAnsi="Calibri Light" w:cs="Calibri Light"/>
        </w:rPr>
        <w:t>uide</w:t>
      </w:r>
      <w:bookmarkEnd w:id="12"/>
    </w:p>
    <w:p w14:paraId="0F708B53" w14:textId="1F115DAB" w:rsidR="001C2CFF" w:rsidRPr="006B3110" w:rsidRDefault="001C2CFF" w:rsidP="001C2CFF">
      <w:pPr>
        <w:rPr>
          <w:rFonts w:ascii="Calibri Light" w:hAnsi="Calibri Light" w:cs="Calibri Light"/>
        </w:rPr>
      </w:pPr>
      <w:r w:rsidRPr="006B3110">
        <w:rPr>
          <w:rFonts w:ascii="Calibri Light" w:hAnsi="Calibri Light" w:cs="Calibri Light"/>
        </w:rPr>
        <w:t xml:space="preserve">This test focus on </w:t>
      </w:r>
      <w:r w:rsidR="001B5F4C" w:rsidRPr="006B3110">
        <w:rPr>
          <w:rFonts w:ascii="Calibri Light" w:hAnsi="Calibri Light" w:cs="Calibri Light"/>
        </w:rPr>
        <w:t xml:space="preserve">retrieving </w:t>
      </w:r>
      <w:r w:rsidR="00AC1AA7" w:rsidRPr="006B3110">
        <w:rPr>
          <w:rFonts w:ascii="Calibri Light" w:hAnsi="Calibri Light" w:cs="Calibri Light"/>
        </w:rPr>
        <w:t>equipment service information</w:t>
      </w:r>
      <w:r w:rsidRPr="006B3110">
        <w:rPr>
          <w:rFonts w:ascii="Calibri Light" w:hAnsi="Calibri Light" w:cs="Calibri Light"/>
        </w:rPr>
        <w:t xml:space="preserve"> through </w:t>
      </w:r>
      <w:r w:rsidR="00AC1AA7" w:rsidRPr="006B3110">
        <w:rPr>
          <w:rFonts w:ascii="Calibri Light" w:hAnsi="Calibri Light" w:cs="Calibri Light"/>
        </w:rPr>
        <w:t>Service Info</w:t>
      </w:r>
      <w:r w:rsidRPr="006B3110">
        <w:rPr>
          <w:rFonts w:ascii="Calibri Light" w:hAnsi="Calibri Light" w:cs="Calibri Light"/>
        </w:rPr>
        <w:t xml:space="preserve"> API. </w:t>
      </w:r>
    </w:p>
    <w:p w14:paraId="6B9DB595" w14:textId="535B6D88" w:rsidR="001C2CFF" w:rsidRPr="006B3110" w:rsidRDefault="001C2CFF" w:rsidP="006628E0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13" w:name="_Toc130738243"/>
      <w:r w:rsidRPr="006B3110">
        <w:rPr>
          <w:rFonts w:ascii="Calibri Light" w:hAnsi="Calibri Light" w:cs="Calibri Light"/>
        </w:rPr>
        <w:t>Setup</w:t>
      </w:r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7960"/>
      </w:tblGrid>
      <w:tr w:rsidR="001C2CFF" w:rsidRPr="006B3110" w14:paraId="707053EA" w14:textId="77777777" w:rsidTr="00B80121">
        <w:tc>
          <w:tcPr>
            <w:tcW w:w="993" w:type="dxa"/>
            <w:shd w:val="clear" w:color="auto" w:fill="A6A6A6"/>
          </w:tcPr>
          <w:p w14:paraId="1C4C0B71" w14:textId="67F90787" w:rsidR="001C2CFF" w:rsidRPr="006B3110" w:rsidRDefault="00C71E22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Pre-step</w:t>
            </w:r>
          </w:p>
        </w:tc>
        <w:tc>
          <w:tcPr>
            <w:tcW w:w="7960" w:type="dxa"/>
            <w:shd w:val="clear" w:color="auto" w:fill="auto"/>
          </w:tcPr>
          <w:p w14:paraId="349E884B" w14:textId="77777777" w:rsidR="001C2CFF" w:rsidRPr="006B3110" w:rsidRDefault="00BF5DC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Get access to the e</w:t>
            </w:r>
            <w:r w:rsidR="006F49EA" w:rsidRPr="006B3110">
              <w:rPr>
                <w:rFonts w:ascii="Calibri Light" w:hAnsi="Calibri Light" w:cs="Calibri Light"/>
              </w:rPr>
              <w:t>quipment for testing</w:t>
            </w:r>
            <w:r w:rsidR="00B6750E" w:rsidRPr="006B3110">
              <w:rPr>
                <w:rFonts w:ascii="Calibri Light" w:hAnsi="Calibri Light" w:cs="Calibri Light"/>
              </w:rPr>
              <w:t>.</w:t>
            </w:r>
          </w:p>
          <w:p w14:paraId="28AC3CE1" w14:textId="77777777" w:rsidR="00101780" w:rsidRPr="006B3110" w:rsidRDefault="00101780" w:rsidP="00101780">
            <w:pPr>
              <w:pStyle w:val="ListParagraph"/>
              <w:numPr>
                <w:ilvl w:val="0"/>
                <w:numId w:val="44"/>
              </w:num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Virtual equipment, available in </w:t>
            </w:r>
            <w:r w:rsidR="00D542B2" w:rsidRPr="006B3110">
              <w:rPr>
                <w:rFonts w:ascii="Calibri Light" w:hAnsi="Calibri Light" w:cs="Calibri Light"/>
              </w:rPr>
              <w:t xml:space="preserve">KONE API </w:t>
            </w:r>
            <w:r w:rsidRPr="006B3110">
              <w:rPr>
                <w:rFonts w:ascii="Calibri Light" w:hAnsi="Calibri Light" w:cs="Calibri Light"/>
              </w:rPr>
              <w:t>portal</w:t>
            </w:r>
          </w:p>
          <w:p w14:paraId="2C5FC0B3" w14:textId="44BFAC03" w:rsidR="00267CE4" w:rsidRPr="006B3110" w:rsidRDefault="00815F4C" w:rsidP="00101780">
            <w:pPr>
              <w:pStyle w:val="ListParagraph"/>
              <w:numPr>
                <w:ilvl w:val="0"/>
                <w:numId w:val="44"/>
              </w:num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Demo equipment, by contacting KONE API Support</w:t>
            </w:r>
            <w:r w:rsidR="003631CF" w:rsidRPr="006B3110">
              <w:rPr>
                <w:rFonts w:ascii="Calibri Light" w:hAnsi="Calibri Light" w:cs="Calibri Light"/>
              </w:rPr>
              <w:t xml:space="preserve"> (api-support@kone.com)</w:t>
            </w:r>
          </w:p>
        </w:tc>
      </w:tr>
      <w:tr w:rsidR="001C2CFF" w:rsidRPr="006B3110" w14:paraId="51B8C5F4" w14:textId="77777777" w:rsidTr="00BF5DCF">
        <w:trPr>
          <w:trHeight w:val="733"/>
        </w:trPr>
        <w:tc>
          <w:tcPr>
            <w:tcW w:w="993" w:type="dxa"/>
            <w:shd w:val="clear" w:color="auto" w:fill="auto"/>
          </w:tcPr>
          <w:p w14:paraId="20501D63" w14:textId="3CF5AA8B" w:rsidR="001C2CFF" w:rsidRPr="006B3110" w:rsidRDefault="00C71E22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Expected result</w:t>
            </w:r>
          </w:p>
        </w:tc>
        <w:tc>
          <w:tcPr>
            <w:tcW w:w="7960" w:type="dxa"/>
            <w:shd w:val="clear" w:color="auto" w:fill="auto"/>
          </w:tcPr>
          <w:p w14:paraId="672D2B3C" w14:textId="77777777" w:rsidR="001C2CFF" w:rsidRDefault="00BF5DCF" w:rsidP="00A01E8B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- Test environments available for the correct KONE API organization.</w:t>
            </w:r>
          </w:p>
          <w:p w14:paraId="36255849" w14:textId="3D8050C5" w:rsidR="006B3110" w:rsidRPr="006B3110" w:rsidRDefault="006B3110" w:rsidP="00A01E8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 Equipment number can be retrieved (/resource endpoint)</w:t>
            </w:r>
          </w:p>
        </w:tc>
      </w:tr>
    </w:tbl>
    <w:p w14:paraId="75F4F93D" w14:textId="513C0C20" w:rsidR="001C2CFF" w:rsidRPr="006B3110" w:rsidRDefault="000600CA" w:rsidP="006628E0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14" w:name="_Toc130738244"/>
      <w:r w:rsidRPr="006B3110">
        <w:rPr>
          <w:rFonts w:ascii="Calibri Light" w:hAnsi="Calibri Light" w:cs="Calibri Light"/>
        </w:rPr>
        <w:t>Authentication check</w:t>
      </w:r>
      <w:r w:rsidR="00A13E78" w:rsidRPr="006B3110">
        <w:rPr>
          <w:rFonts w:ascii="Calibri Light" w:hAnsi="Calibri Light" w:cs="Calibri Light"/>
        </w:rPr>
        <w:t xml:space="preserve"> and </w:t>
      </w:r>
      <w:r w:rsidR="000A070D" w:rsidRPr="006B3110">
        <w:rPr>
          <w:rFonts w:ascii="Calibri Light" w:hAnsi="Calibri Light" w:cs="Calibri Light"/>
        </w:rPr>
        <w:t>resource retrieval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7952"/>
      </w:tblGrid>
      <w:tr w:rsidR="000600CA" w:rsidRPr="006B3110" w14:paraId="7E98CBEB" w14:textId="77777777" w:rsidTr="000600CA">
        <w:tc>
          <w:tcPr>
            <w:tcW w:w="1050" w:type="dxa"/>
            <w:shd w:val="clear" w:color="auto" w:fill="A6A6A6"/>
          </w:tcPr>
          <w:p w14:paraId="520A849B" w14:textId="140893EA" w:rsidR="000600CA" w:rsidRPr="006B3110" w:rsidRDefault="000600CA" w:rsidP="000600CA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Test 1</w:t>
            </w:r>
          </w:p>
        </w:tc>
        <w:tc>
          <w:tcPr>
            <w:tcW w:w="7952" w:type="dxa"/>
            <w:shd w:val="clear" w:color="auto" w:fill="auto"/>
          </w:tcPr>
          <w:p w14:paraId="788E1A6D" w14:textId="7F5A2D3E" w:rsidR="000600CA" w:rsidRPr="006B3110" w:rsidRDefault="000600CA" w:rsidP="000600CA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Solution initialization – </w:t>
            </w:r>
            <w:r w:rsidR="00B40E7C" w:rsidRPr="006B3110">
              <w:rPr>
                <w:rFonts w:ascii="Calibri Light" w:hAnsi="Calibri Light" w:cs="Calibri Light"/>
              </w:rPr>
              <w:t>permitted</w:t>
            </w:r>
            <w:r w:rsidRPr="006B3110">
              <w:rPr>
                <w:rFonts w:ascii="Calibri Light" w:hAnsi="Calibri Light" w:cs="Calibri Light"/>
              </w:rPr>
              <w:t xml:space="preserve"> </w:t>
            </w:r>
            <w:r w:rsidR="00526CFE" w:rsidRPr="006B3110">
              <w:rPr>
                <w:rFonts w:ascii="Calibri Light" w:hAnsi="Calibri Light" w:cs="Calibri Light"/>
              </w:rPr>
              <w:t>token</w:t>
            </w:r>
          </w:p>
        </w:tc>
      </w:tr>
      <w:tr w:rsidR="000600CA" w:rsidRPr="006B3110" w14:paraId="0B23DD3C" w14:textId="77777777" w:rsidTr="000600CA">
        <w:tc>
          <w:tcPr>
            <w:tcW w:w="1050" w:type="dxa"/>
            <w:shd w:val="clear" w:color="auto" w:fill="auto"/>
          </w:tcPr>
          <w:p w14:paraId="46D3EE2E" w14:textId="7A42DA4F" w:rsidR="000600CA" w:rsidRPr="006B3110" w:rsidRDefault="000600CA" w:rsidP="000600CA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Expected</w:t>
            </w:r>
          </w:p>
        </w:tc>
        <w:tc>
          <w:tcPr>
            <w:tcW w:w="7952" w:type="dxa"/>
            <w:shd w:val="clear" w:color="auto" w:fill="auto"/>
          </w:tcPr>
          <w:p w14:paraId="3837E63F" w14:textId="7B4F345D" w:rsidR="00DF410C" w:rsidRPr="006B3110" w:rsidRDefault="000600CA" w:rsidP="000600CA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-</w:t>
            </w:r>
            <w:r w:rsidR="00C76D41" w:rsidRPr="006B3110">
              <w:rPr>
                <w:rFonts w:ascii="Calibri Light" w:hAnsi="Calibri Light" w:cs="Calibri Light"/>
              </w:rPr>
              <w:t xml:space="preserve"> access token for </w:t>
            </w:r>
            <w:r w:rsidR="00DA5C1F" w:rsidRPr="006B3110">
              <w:rPr>
                <w:rFonts w:ascii="Calibri Light" w:hAnsi="Calibri Light" w:cs="Calibri Light"/>
              </w:rPr>
              <w:t>scope application/inventory</w:t>
            </w:r>
          </w:p>
          <w:p w14:paraId="2898C78D" w14:textId="2F84D433" w:rsidR="003B2AE4" w:rsidRPr="006B3110" w:rsidRDefault="003B2AE4" w:rsidP="003B2AE4">
            <w:pPr>
              <w:ind w:left="170"/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200</w:t>
            </w:r>
          </w:p>
          <w:p w14:paraId="7B46C806" w14:textId="71A4A841" w:rsidR="000600CA" w:rsidRPr="006B3110" w:rsidRDefault="000600CA" w:rsidP="005B38E9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40</w:t>
            </w:r>
            <w:r w:rsidR="00D87D2E" w:rsidRPr="006B3110">
              <w:rPr>
                <w:rFonts w:ascii="Calibri Light" w:hAnsi="Calibri Light" w:cs="Calibri Light"/>
                <w:iCs/>
              </w:rPr>
              <w:t>1</w:t>
            </w:r>
            <w:r w:rsidRPr="006B3110">
              <w:rPr>
                <w:rFonts w:ascii="Calibri Light" w:hAnsi="Calibri Light" w:cs="Calibri Light"/>
                <w:iCs/>
              </w:rPr>
              <w:t xml:space="preserve"> in case if there is issue with API Credentials</w:t>
            </w:r>
          </w:p>
          <w:p w14:paraId="54D7C045" w14:textId="7ADC3C5A" w:rsidR="001C7884" w:rsidRPr="006B3110" w:rsidRDefault="001C7884" w:rsidP="005B38E9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   - Error </w:t>
            </w:r>
            <w:r w:rsidR="00D85000" w:rsidRPr="006B3110">
              <w:rPr>
                <w:rFonts w:ascii="Calibri Light" w:hAnsi="Calibri Light" w:cs="Calibri Light"/>
                <w:iCs/>
              </w:rPr>
              <w:t>"type": "invalid", "header": "authorization"</w:t>
            </w:r>
          </w:p>
          <w:p w14:paraId="2C62023A" w14:textId="77777777" w:rsidR="00A20BB6" w:rsidRPr="006B3110" w:rsidRDefault="00A20BB6" w:rsidP="005B38E9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400 in case if there is issue with grant type</w:t>
            </w:r>
          </w:p>
          <w:p w14:paraId="7C8EBE34" w14:textId="28EEF750" w:rsidR="00A20BB6" w:rsidRPr="006B3110" w:rsidRDefault="00A20BB6" w:rsidP="00A20BB6">
            <w:pPr>
              <w:ind w:left="170"/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- </w:t>
            </w:r>
            <w:r w:rsidR="00AA2336" w:rsidRPr="006B3110">
              <w:rPr>
                <w:rFonts w:ascii="Calibri Light" w:hAnsi="Calibri Light" w:cs="Calibri Light"/>
                <w:iCs/>
              </w:rPr>
              <w:t>Error</w:t>
            </w:r>
            <w:r w:rsidR="002636CF" w:rsidRPr="006B3110">
              <w:rPr>
                <w:rFonts w:ascii="Calibri Light" w:hAnsi="Calibri Light" w:cs="Calibri Light"/>
                <w:iCs/>
              </w:rPr>
              <w:t xml:space="preserve"> "type": "</w:t>
            </w:r>
            <w:proofErr w:type="spellStart"/>
            <w:r w:rsidR="002636CF" w:rsidRPr="006B3110">
              <w:rPr>
                <w:rFonts w:ascii="Calibri Light" w:hAnsi="Calibri Light" w:cs="Calibri Light"/>
                <w:iCs/>
              </w:rPr>
              <w:t>unsupportedType</w:t>
            </w:r>
            <w:proofErr w:type="spellEnd"/>
            <w:r w:rsidR="002636CF" w:rsidRPr="006B3110">
              <w:rPr>
                <w:rFonts w:ascii="Calibri Light" w:hAnsi="Calibri Light" w:cs="Calibri Light"/>
                <w:iCs/>
              </w:rPr>
              <w:t>", "</w:t>
            </w:r>
            <w:proofErr w:type="spellStart"/>
            <w:r w:rsidR="002636CF" w:rsidRPr="006B3110">
              <w:rPr>
                <w:rFonts w:ascii="Calibri Light" w:hAnsi="Calibri Light" w:cs="Calibri Light"/>
                <w:iCs/>
              </w:rPr>
              <w:t>bodyPath</w:t>
            </w:r>
            <w:proofErr w:type="spellEnd"/>
            <w:r w:rsidR="002636CF" w:rsidRPr="006B3110">
              <w:rPr>
                <w:rFonts w:ascii="Calibri Light" w:hAnsi="Calibri Light" w:cs="Calibri Light"/>
                <w:iCs/>
              </w:rPr>
              <w:t>": "</w:t>
            </w:r>
            <w:proofErr w:type="spellStart"/>
            <w:r w:rsidR="002636CF" w:rsidRPr="006B3110">
              <w:rPr>
                <w:rFonts w:ascii="Calibri Light" w:hAnsi="Calibri Light" w:cs="Calibri Light"/>
                <w:iCs/>
              </w:rPr>
              <w:t>grant_type</w:t>
            </w:r>
            <w:proofErr w:type="spellEnd"/>
            <w:r w:rsidR="002636CF" w:rsidRPr="006B3110">
              <w:rPr>
                <w:rFonts w:ascii="Calibri Light" w:hAnsi="Calibri Light" w:cs="Calibri Light"/>
                <w:iCs/>
              </w:rPr>
              <w:t>"</w:t>
            </w:r>
          </w:p>
        </w:tc>
      </w:tr>
      <w:tr w:rsidR="000600CA" w:rsidRPr="006B3110" w14:paraId="04943BD0" w14:textId="77777777" w:rsidTr="000600CA">
        <w:tc>
          <w:tcPr>
            <w:tcW w:w="1050" w:type="dxa"/>
            <w:shd w:val="clear" w:color="auto" w:fill="auto"/>
          </w:tcPr>
          <w:p w14:paraId="79EB0283" w14:textId="3B7E30C5" w:rsidR="000600CA" w:rsidRPr="006B3110" w:rsidRDefault="000600CA" w:rsidP="000600CA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952" w:type="dxa"/>
            <w:shd w:val="clear" w:color="auto" w:fill="auto"/>
          </w:tcPr>
          <w:p w14:paraId="47CC52E0" w14:textId="77777777" w:rsidR="000600CA" w:rsidRPr="006B3110" w:rsidRDefault="000600CA" w:rsidP="000600CA">
            <w:pPr>
              <w:rPr>
                <w:rFonts w:ascii="Calibri Light" w:hAnsi="Calibri Light" w:cs="Calibri Light"/>
              </w:rPr>
            </w:pPr>
          </w:p>
        </w:tc>
      </w:tr>
    </w:tbl>
    <w:p w14:paraId="45C74546" w14:textId="5CBADC73" w:rsidR="001C2CFF" w:rsidRPr="006B3110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7952"/>
      </w:tblGrid>
      <w:tr w:rsidR="005B38E9" w:rsidRPr="006B3110" w14:paraId="05851233" w14:textId="77777777" w:rsidTr="008619D6">
        <w:tc>
          <w:tcPr>
            <w:tcW w:w="1050" w:type="dxa"/>
            <w:shd w:val="clear" w:color="auto" w:fill="A6A6A6"/>
          </w:tcPr>
          <w:p w14:paraId="0D800110" w14:textId="012FAA25" w:rsidR="005B38E9" w:rsidRPr="006B3110" w:rsidRDefault="005B38E9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Test </w:t>
            </w:r>
            <w:r w:rsidR="00386373" w:rsidRPr="006B3110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7952" w:type="dxa"/>
            <w:shd w:val="clear" w:color="auto" w:fill="auto"/>
          </w:tcPr>
          <w:p w14:paraId="02B56F8C" w14:textId="77777777" w:rsidR="005B38E9" w:rsidRPr="006B3110" w:rsidRDefault="005B38E9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Solution initialization – permitted equipment reference  </w:t>
            </w:r>
          </w:p>
        </w:tc>
      </w:tr>
      <w:tr w:rsidR="005B38E9" w:rsidRPr="006B3110" w14:paraId="39B6ADCC" w14:textId="77777777" w:rsidTr="008619D6">
        <w:tc>
          <w:tcPr>
            <w:tcW w:w="1050" w:type="dxa"/>
            <w:shd w:val="clear" w:color="auto" w:fill="auto"/>
          </w:tcPr>
          <w:p w14:paraId="5D17D4D1" w14:textId="77777777" w:rsidR="005B38E9" w:rsidRPr="006B3110" w:rsidRDefault="005B38E9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Expected</w:t>
            </w:r>
          </w:p>
        </w:tc>
        <w:tc>
          <w:tcPr>
            <w:tcW w:w="7952" w:type="dxa"/>
            <w:shd w:val="clear" w:color="auto" w:fill="auto"/>
          </w:tcPr>
          <w:p w14:paraId="764C3FC9" w14:textId="38A1F1A3" w:rsidR="005B38E9" w:rsidRPr="006B3110" w:rsidRDefault="005B38E9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- </w:t>
            </w:r>
            <w:r w:rsidR="0023430C" w:rsidRPr="006B3110">
              <w:rPr>
                <w:rFonts w:ascii="Calibri Light" w:hAnsi="Calibri Light" w:cs="Calibri Light"/>
              </w:rPr>
              <w:t>equipment</w:t>
            </w:r>
            <w:r w:rsidRPr="006B3110">
              <w:rPr>
                <w:rFonts w:ascii="Calibri Light" w:hAnsi="Calibri Light" w:cs="Calibri Light"/>
              </w:rPr>
              <w:t xml:space="preserve"> </w:t>
            </w:r>
            <w:r w:rsidR="003808B9" w:rsidRPr="006B3110">
              <w:rPr>
                <w:rFonts w:ascii="Calibri Light" w:hAnsi="Calibri Light" w:cs="Calibri Light"/>
              </w:rPr>
              <w:t>i</w:t>
            </w:r>
            <w:r w:rsidRPr="006B3110">
              <w:rPr>
                <w:rFonts w:ascii="Calibri Light" w:hAnsi="Calibri Light" w:cs="Calibri Light"/>
              </w:rPr>
              <w:t>nventory</w:t>
            </w:r>
          </w:p>
          <w:p w14:paraId="4EA279AE" w14:textId="70CF5CC6" w:rsidR="005B38E9" w:rsidRPr="006B3110" w:rsidRDefault="005B38E9" w:rsidP="00B64629">
            <w:pPr>
              <w:ind w:left="170"/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200</w:t>
            </w:r>
          </w:p>
          <w:p w14:paraId="639573A2" w14:textId="77777777" w:rsidR="005B38E9" w:rsidRPr="006B3110" w:rsidRDefault="005B38E9" w:rsidP="008619D6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- Response code 401 in case if there is issue with </w:t>
            </w:r>
            <w:r w:rsidR="00B64629" w:rsidRPr="006B3110">
              <w:rPr>
                <w:rFonts w:ascii="Calibri Light" w:hAnsi="Calibri Light" w:cs="Calibri Light"/>
                <w:iCs/>
              </w:rPr>
              <w:t>access token</w:t>
            </w:r>
          </w:p>
          <w:p w14:paraId="4A22F24F" w14:textId="6EDABEC2" w:rsidR="00B64629" w:rsidRPr="006B3110" w:rsidRDefault="00B64629" w:rsidP="00B64629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   - Error </w:t>
            </w:r>
            <w:r w:rsidR="00CC1E37" w:rsidRPr="006B3110">
              <w:rPr>
                <w:rFonts w:ascii="Calibri Light" w:hAnsi="Calibri Light" w:cs="Calibri Light"/>
                <w:iCs/>
              </w:rPr>
              <w:t>"message": "Unauthorized"</w:t>
            </w:r>
          </w:p>
        </w:tc>
      </w:tr>
      <w:tr w:rsidR="005B38E9" w:rsidRPr="006B3110" w14:paraId="46D49468" w14:textId="77777777" w:rsidTr="008619D6">
        <w:tc>
          <w:tcPr>
            <w:tcW w:w="1050" w:type="dxa"/>
            <w:shd w:val="clear" w:color="auto" w:fill="auto"/>
          </w:tcPr>
          <w:p w14:paraId="30363092" w14:textId="77777777" w:rsidR="005B38E9" w:rsidRPr="006B3110" w:rsidRDefault="005B38E9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952" w:type="dxa"/>
            <w:shd w:val="clear" w:color="auto" w:fill="auto"/>
          </w:tcPr>
          <w:p w14:paraId="29F21321" w14:textId="77777777" w:rsidR="005B38E9" w:rsidRPr="006B3110" w:rsidRDefault="005B38E9" w:rsidP="008619D6">
            <w:pPr>
              <w:rPr>
                <w:rFonts w:ascii="Calibri Light" w:hAnsi="Calibri Light" w:cs="Calibri Light"/>
              </w:rPr>
            </w:pPr>
          </w:p>
        </w:tc>
      </w:tr>
    </w:tbl>
    <w:p w14:paraId="2D64C255" w14:textId="77777777" w:rsidR="005B38E9" w:rsidRPr="006B3110" w:rsidRDefault="005B38E9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7952"/>
      </w:tblGrid>
      <w:tr w:rsidR="00B40E7C" w:rsidRPr="006B3110" w14:paraId="006E2392" w14:textId="77777777" w:rsidTr="008619D6">
        <w:tc>
          <w:tcPr>
            <w:tcW w:w="1050" w:type="dxa"/>
            <w:shd w:val="clear" w:color="auto" w:fill="A6A6A6"/>
          </w:tcPr>
          <w:p w14:paraId="4BB55461" w14:textId="21D3D6A3" w:rsidR="00B40E7C" w:rsidRPr="006B3110" w:rsidRDefault="00B40E7C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Test </w:t>
            </w:r>
            <w:r w:rsidR="00CC1E37" w:rsidRPr="006B3110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7952" w:type="dxa"/>
            <w:shd w:val="clear" w:color="auto" w:fill="auto"/>
          </w:tcPr>
          <w:p w14:paraId="0672E2A9" w14:textId="77777777" w:rsidR="00B40E7C" w:rsidRPr="006B3110" w:rsidRDefault="00B40E7C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Solution initialization – scope equipment reference  </w:t>
            </w:r>
          </w:p>
        </w:tc>
      </w:tr>
      <w:tr w:rsidR="00B40E7C" w:rsidRPr="006B3110" w14:paraId="4B9CFCF8" w14:textId="77777777" w:rsidTr="008619D6">
        <w:tc>
          <w:tcPr>
            <w:tcW w:w="1050" w:type="dxa"/>
            <w:shd w:val="clear" w:color="auto" w:fill="auto"/>
          </w:tcPr>
          <w:p w14:paraId="1C575808" w14:textId="77777777" w:rsidR="00B40E7C" w:rsidRPr="006B3110" w:rsidRDefault="00B40E7C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Expected</w:t>
            </w:r>
          </w:p>
        </w:tc>
        <w:tc>
          <w:tcPr>
            <w:tcW w:w="7952" w:type="dxa"/>
            <w:shd w:val="clear" w:color="auto" w:fill="auto"/>
          </w:tcPr>
          <w:p w14:paraId="2D2E6327" w14:textId="467181C4" w:rsidR="00B40E7C" w:rsidRPr="006B3110" w:rsidRDefault="00B40E7C" w:rsidP="00FF292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- access token for </w:t>
            </w:r>
            <w:r w:rsidR="00AD2F27" w:rsidRPr="006B3110">
              <w:rPr>
                <w:rFonts w:ascii="Calibri Light" w:hAnsi="Calibri Light" w:cs="Calibri Light"/>
              </w:rPr>
              <w:t xml:space="preserve">Scope </w:t>
            </w:r>
            <w:r w:rsidR="009513E0" w:rsidRPr="006B3110">
              <w:rPr>
                <w:rFonts w:ascii="Calibri Light" w:hAnsi="Calibri Light" w:cs="Calibri Light"/>
              </w:rPr>
              <w:t xml:space="preserve">- </w:t>
            </w:r>
            <w:r w:rsidR="00B22FD6" w:rsidRPr="006B3110">
              <w:rPr>
                <w:rFonts w:ascii="Calibri Light" w:hAnsi="Calibri Light" w:cs="Calibri Light"/>
              </w:rPr>
              <w:t>each valid</w:t>
            </w:r>
            <w:r w:rsidR="00AD2F27" w:rsidRPr="006B3110">
              <w:rPr>
                <w:rFonts w:ascii="Calibri Light" w:hAnsi="Calibri Light" w:cs="Calibri Light"/>
              </w:rPr>
              <w:t xml:space="preserve"> equipment.</w:t>
            </w:r>
          </w:p>
          <w:p w14:paraId="679E9E5D" w14:textId="6A60E7DD" w:rsidR="00B40E7C" w:rsidRPr="006B3110" w:rsidRDefault="00B40E7C" w:rsidP="008619D6">
            <w:pPr>
              <w:ind w:left="170"/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200</w:t>
            </w:r>
          </w:p>
          <w:p w14:paraId="37B94E59" w14:textId="6FCEA45F" w:rsidR="005229F0" w:rsidRPr="006B3110" w:rsidRDefault="005229F0" w:rsidP="005229F0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- Response code 403 in case if there is issue with </w:t>
            </w:r>
            <w:r w:rsidR="00454B02" w:rsidRPr="006B3110">
              <w:rPr>
                <w:rFonts w:ascii="Calibri Light" w:hAnsi="Calibri Light" w:cs="Calibri Light"/>
                <w:iCs/>
              </w:rPr>
              <w:t>Equipment number</w:t>
            </w:r>
          </w:p>
          <w:p w14:paraId="22ABE693" w14:textId="7DE6087A" w:rsidR="005229F0" w:rsidRPr="006B3110" w:rsidRDefault="005229F0" w:rsidP="005229F0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   - Error </w:t>
            </w:r>
            <w:r w:rsidR="00454B02" w:rsidRPr="006B3110">
              <w:rPr>
                <w:rFonts w:ascii="Calibri Light" w:hAnsi="Calibri Light" w:cs="Calibri Light"/>
                <w:iCs/>
              </w:rPr>
              <w:t>"type": "</w:t>
            </w:r>
            <w:proofErr w:type="spellStart"/>
            <w:r w:rsidR="00454B02" w:rsidRPr="006B3110">
              <w:rPr>
                <w:rFonts w:ascii="Calibri Light" w:hAnsi="Calibri Light" w:cs="Calibri Light"/>
                <w:iCs/>
              </w:rPr>
              <w:t>not_allowed</w:t>
            </w:r>
            <w:proofErr w:type="spellEnd"/>
            <w:r w:rsidR="00454B02" w:rsidRPr="006B3110">
              <w:rPr>
                <w:rFonts w:ascii="Calibri Light" w:hAnsi="Calibri Light" w:cs="Calibri Light"/>
                <w:iCs/>
              </w:rPr>
              <w:t>", "</w:t>
            </w:r>
            <w:proofErr w:type="spellStart"/>
            <w:r w:rsidR="00454B02" w:rsidRPr="006B3110">
              <w:rPr>
                <w:rFonts w:ascii="Calibri Light" w:hAnsi="Calibri Light" w:cs="Calibri Light"/>
                <w:iCs/>
              </w:rPr>
              <w:t>bodyPath</w:t>
            </w:r>
            <w:proofErr w:type="spellEnd"/>
            <w:r w:rsidR="00454B02" w:rsidRPr="006B3110">
              <w:rPr>
                <w:rFonts w:ascii="Calibri Light" w:hAnsi="Calibri Light" w:cs="Calibri Light"/>
                <w:iCs/>
              </w:rPr>
              <w:t>": "scope"</w:t>
            </w:r>
          </w:p>
          <w:p w14:paraId="584C2E4C" w14:textId="77777777" w:rsidR="00D67280" w:rsidRPr="006B3110" w:rsidRDefault="00D67280" w:rsidP="00D67280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401 in case if there is issue with API Credentials</w:t>
            </w:r>
          </w:p>
          <w:p w14:paraId="7D98EC07" w14:textId="77777777" w:rsidR="00D67280" w:rsidRPr="006B3110" w:rsidRDefault="00D67280" w:rsidP="00D67280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   - Error "type": "invalid", "header": "authorization"</w:t>
            </w:r>
          </w:p>
          <w:p w14:paraId="6EA3C140" w14:textId="77777777" w:rsidR="00D67280" w:rsidRPr="006B3110" w:rsidRDefault="00D67280" w:rsidP="00D67280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400 in case if there is issue with grant type</w:t>
            </w:r>
          </w:p>
          <w:p w14:paraId="4B2E55C3" w14:textId="13EEA4D4" w:rsidR="00B40E7C" w:rsidRPr="006B3110" w:rsidRDefault="00D67280" w:rsidP="00D67280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   - Error "type": "</w:t>
            </w:r>
            <w:proofErr w:type="spellStart"/>
            <w:r w:rsidRPr="006B3110">
              <w:rPr>
                <w:rFonts w:ascii="Calibri Light" w:hAnsi="Calibri Light" w:cs="Calibri Light"/>
                <w:iCs/>
              </w:rPr>
              <w:t>unsupportedType</w:t>
            </w:r>
            <w:proofErr w:type="spellEnd"/>
            <w:r w:rsidRPr="006B3110">
              <w:rPr>
                <w:rFonts w:ascii="Calibri Light" w:hAnsi="Calibri Light" w:cs="Calibri Light"/>
                <w:iCs/>
              </w:rPr>
              <w:t>", "</w:t>
            </w:r>
            <w:proofErr w:type="spellStart"/>
            <w:r w:rsidRPr="006B3110">
              <w:rPr>
                <w:rFonts w:ascii="Calibri Light" w:hAnsi="Calibri Light" w:cs="Calibri Light"/>
                <w:iCs/>
              </w:rPr>
              <w:t>bodyPath</w:t>
            </w:r>
            <w:proofErr w:type="spellEnd"/>
            <w:r w:rsidRPr="006B3110">
              <w:rPr>
                <w:rFonts w:ascii="Calibri Light" w:hAnsi="Calibri Light" w:cs="Calibri Light"/>
                <w:iCs/>
              </w:rPr>
              <w:t>": "</w:t>
            </w:r>
            <w:proofErr w:type="spellStart"/>
            <w:r w:rsidRPr="006B3110">
              <w:rPr>
                <w:rFonts w:ascii="Calibri Light" w:hAnsi="Calibri Light" w:cs="Calibri Light"/>
                <w:iCs/>
              </w:rPr>
              <w:t>grant_type</w:t>
            </w:r>
            <w:proofErr w:type="spellEnd"/>
            <w:r w:rsidRPr="006B3110">
              <w:rPr>
                <w:rFonts w:ascii="Calibri Light" w:hAnsi="Calibri Light" w:cs="Calibri Light"/>
                <w:iCs/>
              </w:rPr>
              <w:t>"</w:t>
            </w:r>
          </w:p>
        </w:tc>
      </w:tr>
      <w:tr w:rsidR="00B40E7C" w:rsidRPr="006B3110" w14:paraId="07FEC725" w14:textId="77777777" w:rsidTr="008619D6">
        <w:tc>
          <w:tcPr>
            <w:tcW w:w="1050" w:type="dxa"/>
            <w:shd w:val="clear" w:color="auto" w:fill="auto"/>
          </w:tcPr>
          <w:p w14:paraId="60A19BD8" w14:textId="77777777" w:rsidR="00B40E7C" w:rsidRPr="006B3110" w:rsidRDefault="00B40E7C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952" w:type="dxa"/>
            <w:shd w:val="clear" w:color="auto" w:fill="auto"/>
          </w:tcPr>
          <w:p w14:paraId="32E4A0EF" w14:textId="77777777" w:rsidR="00B40E7C" w:rsidRPr="006B3110" w:rsidRDefault="00B40E7C" w:rsidP="008619D6">
            <w:pPr>
              <w:rPr>
                <w:rFonts w:ascii="Calibri Light" w:hAnsi="Calibri Light" w:cs="Calibri Light"/>
              </w:rPr>
            </w:pPr>
          </w:p>
        </w:tc>
      </w:tr>
    </w:tbl>
    <w:p w14:paraId="03728897" w14:textId="5BEEBF1A" w:rsidR="005B3ED5" w:rsidRPr="006B3110" w:rsidRDefault="005B3ED5" w:rsidP="001C2CFF">
      <w:pPr>
        <w:rPr>
          <w:rFonts w:ascii="Calibri Light" w:hAnsi="Calibri Light" w:cs="Calibri Light"/>
        </w:rPr>
      </w:pPr>
    </w:p>
    <w:p w14:paraId="02357DE1" w14:textId="15ADEA59" w:rsidR="002A5686" w:rsidRDefault="00822A70" w:rsidP="000F6EE2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15" w:name="_Toc130738245"/>
      <w:r>
        <w:rPr>
          <w:rFonts w:ascii="Calibri Light" w:hAnsi="Calibri Light" w:cs="Calibri Light"/>
        </w:rPr>
        <w:lastRenderedPageBreak/>
        <w:t>Data retrieval</w:t>
      </w:r>
      <w:bookmarkEnd w:id="15"/>
      <w:r>
        <w:rPr>
          <w:rFonts w:ascii="Calibri Light" w:hAnsi="Calibri Light" w:cs="Calibri Light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155"/>
        <w:gridCol w:w="5528"/>
      </w:tblGrid>
      <w:tr w:rsidR="00822A70" w:rsidRPr="007A0059" w14:paraId="7F04D105" w14:textId="77777777" w:rsidTr="0055750A">
        <w:tc>
          <w:tcPr>
            <w:tcW w:w="1418" w:type="dxa"/>
            <w:shd w:val="clear" w:color="auto" w:fill="A6A6A6"/>
          </w:tcPr>
          <w:p w14:paraId="40E56A9D" w14:textId="77777777" w:rsidR="00822A70" w:rsidRPr="007A0059" w:rsidRDefault="00822A70" w:rsidP="0055750A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Functionality declaration 1</w:t>
            </w:r>
          </w:p>
        </w:tc>
        <w:tc>
          <w:tcPr>
            <w:tcW w:w="7683" w:type="dxa"/>
            <w:gridSpan w:val="2"/>
            <w:shd w:val="clear" w:color="auto" w:fill="auto"/>
          </w:tcPr>
          <w:p w14:paraId="3C37F322" w14:textId="1883C1B9" w:rsidR="00822A70" w:rsidRPr="007A0059" w:rsidRDefault="00822A70" w:rsidP="0055750A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Service info</w:t>
            </w:r>
            <w:r w:rsidRPr="007A0059">
              <w:rPr>
                <w:rFonts w:ascii="Calibri Light" w:hAnsi="Calibri Light" w:cs="Calibri Light"/>
              </w:rPr>
              <w:t xml:space="preserve"> data retrieval means. Provide brief description of data retrieval method.</w:t>
            </w:r>
          </w:p>
          <w:p w14:paraId="497740FC" w14:textId="77777777" w:rsidR="00822A70" w:rsidRPr="007A0059" w:rsidRDefault="00822A70" w:rsidP="0055750A">
            <w:pPr>
              <w:rPr>
                <w:rFonts w:ascii="Calibri Light" w:hAnsi="Calibri Light" w:cs="Calibri Light"/>
              </w:rPr>
            </w:pPr>
          </w:p>
        </w:tc>
      </w:tr>
      <w:tr w:rsidR="00822A70" w:rsidRPr="007A0059" w14:paraId="16DE5B67" w14:textId="77777777" w:rsidTr="0055750A">
        <w:trPr>
          <w:trHeight w:val="33"/>
        </w:trPr>
        <w:tc>
          <w:tcPr>
            <w:tcW w:w="1418" w:type="dxa"/>
            <w:vMerge w:val="restart"/>
            <w:shd w:val="clear" w:color="auto" w:fill="auto"/>
          </w:tcPr>
          <w:p w14:paraId="76D3A5F9" w14:textId="77777777" w:rsidR="00822A70" w:rsidRPr="007A0059" w:rsidRDefault="00822A70" w:rsidP="0055750A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2155" w:type="dxa"/>
            <w:shd w:val="clear" w:color="auto" w:fill="auto"/>
          </w:tcPr>
          <w:p w14:paraId="309336B9" w14:textId="77777777" w:rsidR="00822A70" w:rsidRPr="00704024" w:rsidRDefault="00822A70" w:rsidP="0055750A">
            <w:pPr>
              <w:rPr>
                <w:rFonts w:ascii="Calibri Light" w:hAnsi="Calibri Light" w:cs="Calibri Light"/>
              </w:rPr>
            </w:pPr>
            <w:r w:rsidRPr="00704024">
              <w:rPr>
                <w:rFonts w:ascii="Calibri Light" w:hAnsi="Calibri Light" w:cs="Calibri Light"/>
              </w:rPr>
              <w:t>REST</w:t>
            </w:r>
          </w:p>
        </w:tc>
        <w:tc>
          <w:tcPr>
            <w:tcW w:w="5528" w:type="dxa"/>
            <w:shd w:val="clear" w:color="auto" w:fill="auto"/>
          </w:tcPr>
          <w:p w14:paraId="1AA71507" w14:textId="77777777" w:rsidR="00822A70" w:rsidRPr="007A0059" w:rsidRDefault="00822A70" w:rsidP="0055750A">
            <w:pPr>
              <w:rPr>
                <w:rFonts w:ascii="Calibri Light" w:hAnsi="Calibri Light" w:cs="Calibri Light"/>
                <w:b/>
                <w:bCs/>
              </w:rPr>
            </w:pPr>
          </w:p>
        </w:tc>
      </w:tr>
      <w:tr w:rsidR="00822A70" w:rsidRPr="007A0059" w14:paraId="6EF12DD8" w14:textId="77777777" w:rsidTr="0055750A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6B65382F" w14:textId="77777777" w:rsidR="00822A70" w:rsidRPr="007A0059" w:rsidRDefault="00822A70" w:rsidP="0055750A">
            <w:pPr>
              <w:rPr>
                <w:rFonts w:ascii="Calibri Light" w:hAnsi="Calibri Light" w:cs="Calibri Light"/>
              </w:rPr>
            </w:pPr>
          </w:p>
        </w:tc>
        <w:tc>
          <w:tcPr>
            <w:tcW w:w="2155" w:type="dxa"/>
            <w:shd w:val="clear" w:color="auto" w:fill="auto"/>
          </w:tcPr>
          <w:p w14:paraId="25296500" w14:textId="77777777" w:rsidR="00822A70" w:rsidRPr="007A0059" w:rsidRDefault="00822A70" w:rsidP="0055750A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WEBHOOK Portal UI</w:t>
            </w:r>
          </w:p>
        </w:tc>
        <w:tc>
          <w:tcPr>
            <w:tcW w:w="5528" w:type="dxa"/>
            <w:shd w:val="clear" w:color="auto" w:fill="auto"/>
          </w:tcPr>
          <w:p w14:paraId="401489A4" w14:textId="77777777" w:rsidR="00822A70" w:rsidRPr="007A0059" w:rsidRDefault="00822A70" w:rsidP="0055750A">
            <w:pPr>
              <w:rPr>
                <w:rFonts w:ascii="Calibri Light" w:hAnsi="Calibri Light" w:cs="Calibri Light"/>
              </w:rPr>
            </w:pPr>
          </w:p>
        </w:tc>
      </w:tr>
      <w:tr w:rsidR="00822A70" w:rsidRPr="007A0059" w14:paraId="235A9D70" w14:textId="77777777" w:rsidTr="0055750A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3578AC6F" w14:textId="77777777" w:rsidR="00822A70" w:rsidRPr="007A0059" w:rsidRDefault="00822A70" w:rsidP="0055750A">
            <w:pPr>
              <w:rPr>
                <w:rFonts w:ascii="Calibri Light" w:hAnsi="Calibri Light" w:cs="Calibri Light"/>
              </w:rPr>
            </w:pPr>
          </w:p>
        </w:tc>
        <w:tc>
          <w:tcPr>
            <w:tcW w:w="2155" w:type="dxa"/>
            <w:shd w:val="clear" w:color="auto" w:fill="auto"/>
          </w:tcPr>
          <w:p w14:paraId="717BE6A1" w14:textId="77777777" w:rsidR="00822A70" w:rsidRPr="007A0059" w:rsidRDefault="00822A70" w:rsidP="0055750A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WEBHOOK Client</w:t>
            </w:r>
          </w:p>
        </w:tc>
        <w:tc>
          <w:tcPr>
            <w:tcW w:w="5528" w:type="dxa"/>
            <w:shd w:val="clear" w:color="auto" w:fill="auto"/>
          </w:tcPr>
          <w:p w14:paraId="394B9331" w14:textId="77777777" w:rsidR="00822A70" w:rsidRPr="007A0059" w:rsidRDefault="00822A70" w:rsidP="0055750A">
            <w:pPr>
              <w:rPr>
                <w:rFonts w:ascii="Calibri Light" w:hAnsi="Calibri Light" w:cs="Calibri Light"/>
              </w:rPr>
            </w:pPr>
          </w:p>
        </w:tc>
      </w:tr>
    </w:tbl>
    <w:p w14:paraId="64AC4BD1" w14:textId="77777777" w:rsidR="00822A70" w:rsidRPr="00822A70" w:rsidRDefault="00822A70" w:rsidP="00822A70">
      <w:pPr>
        <w:pStyle w:val="Paragraph"/>
        <w:rPr>
          <w:lang w:val="en-GB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7952"/>
      </w:tblGrid>
      <w:tr w:rsidR="002A5686" w:rsidRPr="006B3110" w14:paraId="19432CE4" w14:textId="77777777" w:rsidTr="00362EA4">
        <w:tc>
          <w:tcPr>
            <w:tcW w:w="1050" w:type="dxa"/>
            <w:shd w:val="clear" w:color="auto" w:fill="A6A6A6"/>
          </w:tcPr>
          <w:p w14:paraId="54E970FD" w14:textId="77777777" w:rsidR="002A5686" w:rsidRPr="006B3110" w:rsidRDefault="002A5686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Test 4</w:t>
            </w:r>
          </w:p>
        </w:tc>
        <w:tc>
          <w:tcPr>
            <w:tcW w:w="7952" w:type="dxa"/>
            <w:shd w:val="clear" w:color="auto" w:fill="auto"/>
          </w:tcPr>
          <w:p w14:paraId="1AA078B3" w14:textId="581C4CA7" w:rsidR="002A5686" w:rsidRPr="006B3110" w:rsidRDefault="002A5686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S</w:t>
            </w:r>
            <w:r w:rsidR="00822A70">
              <w:rPr>
                <w:rFonts w:ascii="Calibri Light" w:hAnsi="Calibri Light" w:cs="Calibri Light"/>
              </w:rPr>
              <w:t xml:space="preserve">ervice Info – </w:t>
            </w:r>
            <w:r w:rsidR="00DC5966" w:rsidRPr="006B3110">
              <w:rPr>
                <w:rFonts w:ascii="Calibri Light" w:hAnsi="Calibri Light" w:cs="Calibri Light"/>
              </w:rPr>
              <w:t>equipment service orders list retrieval</w:t>
            </w:r>
          </w:p>
        </w:tc>
      </w:tr>
      <w:tr w:rsidR="002A5686" w:rsidRPr="006B3110" w14:paraId="32C60450" w14:textId="77777777" w:rsidTr="00362EA4">
        <w:tc>
          <w:tcPr>
            <w:tcW w:w="1050" w:type="dxa"/>
            <w:shd w:val="clear" w:color="auto" w:fill="auto"/>
          </w:tcPr>
          <w:p w14:paraId="411DF3B4" w14:textId="77777777" w:rsidR="002A5686" w:rsidRPr="006B3110" w:rsidRDefault="002A5686" w:rsidP="00362EA4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Expected</w:t>
            </w:r>
          </w:p>
        </w:tc>
        <w:tc>
          <w:tcPr>
            <w:tcW w:w="7952" w:type="dxa"/>
            <w:shd w:val="clear" w:color="auto" w:fill="auto"/>
          </w:tcPr>
          <w:p w14:paraId="462120CF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- List of equipment service orders</w:t>
            </w:r>
          </w:p>
          <w:p w14:paraId="7FF470E9" w14:textId="77777777" w:rsidR="00DC5966" w:rsidRPr="006B3110" w:rsidRDefault="00DC5966" w:rsidP="00DC5966">
            <w:pPr>
              <w:ind w:left="170"/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200</w:t>
            </w:r>
          </w:p>
          <w:p w14:paraId="5F9C9CB8" w14:textId="77777777" w:rsidR="00DC5966" w:rsidRPr="006B3110" w:rsidRDefault="00DC5966" w:rsidP="00DC5966">
            <w:pPr>
              <w:ind w:right="34"/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401 in case if there is issue with access token</w:t>
            </w:r>
          </w:p>
          <w:p w14:paraId="16352546" w14:textId="77777777" w:rsidR="00DC5966" w:rsidRPr="006B3110" w:rsidRDefault="00DC5966" w:rsidP="00DC5966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   - Error "message": "Unauthorized"</w:t>
            </w:r>
          </w:p>
          <w:p w14:paraId="0FE3AD86" w14:textId="77777777" w:rsidR="00DC5966" w:rsidRPr="006B3110" w:rsidRDefault="00DC5966" w:rsidP="00DC5966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403 in case if there is issue with equipment number</w:t>
            </w:r>
          </w:p>
          <w:p w14:paraId="2C849EE9" w14:textId="77777777" w:rsidR="00DC5966" w:rsidRPr="006B3110" w:rsidRDefault="00DC5966" w:rsidP="00DC5966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   - Error "message": "Token does not contain required scopes</w:t>
            </w:r>
            <w:proofErr w:type="gramStart"/>
            <w:r w:rsidRPr="006B3110">
              <w:rPr>
                <w:rFonts w:ascii="Calibri Light" w:hAnsi="Calibri Light" w:cs="Calibri Light"/>
                <w:iCs/>
              </w:rPr>
              <w:t>.....</w:t>
            </w:r>
            <w:proofErr w:type="gramEnd"/>
          </w:p>
          <w:p w14:paraId="76D11114" w14:textId="77777777" w:rsidR="00DC5966" w:rsidRPr="006B3110" w:rsidRDefault="00DC5966" w:rsidP="00DC5966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404 in case if there is issue with equipment contract validity</w:t>
            </w:r>
          </w:p>
          <w:p w14:paraId="75CF74F0" w14:textId="4D89348F" w:rsidR="002A5686" w:rsidRPr="006B3110" w:rsidRDefault="00DC5966" w:rsidP="00DC596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   - Error "message": "The requested resource is not found"</w:t>
            </w:r>
          </w:p>
        </w:tc>
      </w:tr>
      <w:tr w:rsidR="002A5686" w:rsidRPr="006B3110" w14:paraId="5353D024" w14:textId="77777777" w:rsidTr="00362EA4">
        <w:tc>
          <w:tcPr>
            <w:tcW w:w="1050" w:type="dxa"/>
            <w:shd w:val="clear" w:color="auto" w:fill="auto"/>
          </w:tcPr>
          <w:p w14:paraId="71A044E8" w14:textId="77777777" w:rsidR="002A5686" w:rsidRPr="006B3110" w:rsidRDefault="002A5686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952" w:type="dxa"/>
            <w:shd w:val="clear" w:color="auto" w:fill="auto"/>
          </w:tcPr>
          <w:p w14:paraId="2C805BF0" w14:textId="77777777" w:rsidR="002A5686" w:rsidRPr="006B3110" w:rsidRDefault="002A5686" w:rsidP="008619D6">
            <w:pPr>
              <w:rPr>
                <w:rFonts w:ascii="Calibri Light" w:hAnsi="Calibri Light" w:cs="Calibri Light"/>
              </w:rPr>
            </w:pPr>
          </w:p>
        </w:tc>
      </w:tr>
    </w:tbl>
    <w:p w14:paraId="5164D9A2" w14:textId="77777777" w:rsidR="002A5686" w:rsidRPr="006B3110" w:rsidRDefault="002A5686" w:rsidP="002A5686">
      <w:pPr>
        <w:rPr>
          <w:rFonts w:ascii="Calibri Light" w:hAnsi="Calibri Light" w:cs="Calibri Light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7952"/>
      </w:tblGrid>
      <w:tr w:rsidR="002A5686" w:rsidRPr="006B3110" w14:paraId="161EAB30" w14:textId="77777777" w:rsidTr="00362EA4">
        <w:tc>
          <w:tcPr>
            <w:tcW w:w="1050" w:type="dxa"/>
            <w:shd w:val="clear" w:color="auto" w:fill="A6A6A6"/>
          </w:tcPr>
          <w:p w14:paraId="24FDEC8D" w14:textId="77777777" w:rsidR="002A5686" w:rsidRPr="006B3110" w:rsidRDefault="002A5686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Test 5</w:t>
            </w:r>
          </w:p>
        </w:tc>
        <w:tc>
          <w:tcPr>
            <w:tcW w:w="7952" w:type="dxa"/>
            <w:shd w:val="clear" w:color="auto" w:fill="auto"/>
          </w:tcPr>
          <w:p w14:paraId="3C68A8C0" w14:textId="2557515D" w:rsidR="002A5686" w:rsidRPr="006B3110" w:rsidRDefault="00822A70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S</w:t>
            </w:r>
            <w:r>
              <w:rPr>
                <w:rFonts w:ascii="Calibri Light" w:hAnsi="Calibri Light" w:cs="Calibri Light"/>
              </w:rPr>
              <w:t xml:space="preserve">ervice Info – </w:t>
            </w:r>
            <w:r w:rsidR="00DC5966" w:rsidRPr="006B3110">
              <w:rPr>
                <w:rFonts w:ascii="Calibri Light" w:hAnsi="Calibri Light" w:cs="Calibri Light"/>
              </w:rPr>
              <w:t>latest reported order details retrieval</w:t>
            </w:r>
            <w:r w:rsidR="00DC5966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(include message flow if webhook)</w:t>
            </w:r>
          </w:p>
        </w:tc>
      </w:tr>
      <w:tr w:rsidR="002A5686" w:rsidRPr="006B3110" w14:paraId="52E39C3A" w14:textId="77777777" w:rsidTr="00362EA4">
        <w:tc>
          <w:tcPr>
            <w:tcW w:w="1050" w:type="dxa"/>
            <w:shd w:val="clear" w:color="auto" w:fill="auto"/>
          </w:tcPr>
          <w:p w14:paraId="319A1752" w14:textId="77777777" w:rsidR="002A5686" w:rsidRPr="006B3110" w:rsidRDefault="002A5686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Expected</w:t>
            </w:r>
          </w:p>
        </w:tc>
        <w:tc>
          <w:tcPr>
            <w:tcW w:w="7952" w:type="dxa"/>
            <w:shd w:val="clear" w:color="auto" w:fill="auto"/>
          </w:tcPr>
          <w:p w14:paraId="1C8EAA38" w14:textId="77777777" w:rsidR="00DC5966" w:rsidRPr="006B3110" w:rsidRDefault="00DC5966" w:rsidP="00DC5966">
            <w:pPr>
              <w:ind w:right="34"/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- Equipment service order reported details</w:t>
            </w:r>
          </w:p>
          <w:p w14:paraId="2824E3C9" w14:textId="77777777" w:rsidR="00DC5966" w:rsidRPr="006B3110" w:rsidRDefault="00DC5966" w:rsidP="00DC5966">
            <w:pPr>
              <w:ind w:left="170"/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200</w:t>
            </w:r>
          </w:p>
          <w:p w14:paraId="2A436DC3" w14:textId="77777777" w:rsidR="00DC5966" w:rsidRPr="006B3110" w:rsidRDefault="00DC5966" w:rsidP="00DC5966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401 in case if there is issue with access token</w:t>
            </w:r>
          </w:p>
          <w:p w14:paraId="77D6A036" w14:textId="77777777" w:rsidR="00DC5966" w:rsidRPr="006B3110" w:rsidRDefault="00DC5966" w:rsidP="00DC5966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   - Error "message": "Unauthorized"</w:t>
            </w:r>
          </w:p>
          <w:p w14:paraId="7FCD37AB" w14:textId="77777777" w:rsidR="00DC5966" w:rsidRPr="006B3110" w:rsidRDefault="00DC5966" w:rsidP="00DC5966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403 in case if there is issue with equipment number</w:t>
            </w:r>
          </w:p>
          <w:p w14:paraId="7EDD854A" w14:textId="77777777" w:rsidR="00DC5966" w:rsidRPr="006B3110" w:rsidRDefault="00DC5966" w:rsidP="00DC5966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   - Error "message": "Token does not contain required scopes</w:t>
            </w:r>
            <w:proofErr w:type="gramStart"/>
            <w:r w:rsidRPr="006B3110">
              <w:rPr>
                <w:rFonts w:ascii="Calibri Light" w:hAnsi="Calibri Light" w:cs="Calibri Light"/>
                <w:iCs/>
              </w:rPr>
              <w:t>.....</w:t>
            </w:r>
            <w:proofErr w:type="gramEnd"/>
          </w:p>
          <w:p w14:paraId="134F76ED" w14:textId="77777777" w:rsidR="00DC5966" w:rsidRPr="006B3110" w:rsidRDefault="00DC5966" w:rsidP="00DC5966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>- Response code 404 in case if there is issue with service order number</w:t>
            </w:r>
          </w:p>
          <w:p w14:paraId="61AA0736" w14:textId="6A920C21" w:rsidR="002A5686" w:rsidRPr="006B3110" w:rsidRDefault="00DC5966" w:rsidP="00DC5966">
            <w:pPr>
              <w:ind w:left="170"/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   - Error "message": "The requested resource is not found"</w:t>
            </w:r>
          </w:p>
        </w:tc>
      </w:tr>
      <w:tr w:rsidR="002A5686" w:rsidRPr="006B3110" w14:paraId="34ADE7DC" w14:textId="77777777" w:rsidTr="00362EA4">
        <w:tc>
          <w:tcPr>
            <w:tcW w:w="1050" w:type="dxa"/>
            <w:shd w:val="clear" w:color="auto" w:fill="auto"/>
          </w:tcPr>
          <w:p w14:paraId="00ED2F59" w14:textId="77777777" w:rsidR="002A5686" w:rsidRPr="006B3110" w:rsidRDefault="002A5686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952" w:type="dxa"/>
            <w:shd w:val="clear" w:color="auto" w:fill="auto"/>
          </w:tcPr>
          <w:p w14:paraId="263E0761" w14:textId="77777777" w:rsidR="002A5686" w:rsidRPr="006B3110" w:rsidRDefault="002A5686" w:rsidP="008619D6">
            <w:pPr>
              <w:rPr>
                <w:rFonts w:ascii="Calibri Light" w:hAnsi="Calibri Light" w:cs="Calibri Light"/>
              </w:rPr>
            </w:pPr>
          </w:p>
        </w:tc>
      </w:tr>
    </w:tbl>
    <w:p w14:paraId="635AE447" w14:textId="77777777" w:rsidR="002A5686" w:rsidRPr="006B3110" w:rsidRDefault="002A5686" w:rsidP="001C2CFF">
      <w:pPr>
        <w:rPr>
          <w:rFonts w:ascii="Calibri Light" w:hAnsi="Calibri Light" w:cs="Calibri Light"/>
        </w:rPr>
      </w:pPr>
    </w:p>
    <w:p w14:paraId="2B769B8E" w14:textId="56E4BB49" w:rsidR="001C2CFF" w:rsidRPr="006B3110" w:rsidRDefault="00F84CFF" w:rsidP="006628E0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16" w:name="_Toc130738246"/>
      <w:r w:rsidRPr="006B3110">
        <w:rPr>
          <w:rFonts w:ascii="Calibri Light" w:hAnsi="Calibri Light" w:cs="Calibri Light"/>
        </w:rPr>
        <w:t xml:space="preserve">Data </w:t>
      </w:r>
      <w:r w:rsidR="0067097D" w:rsidRPr="006B3110">
        <w:rPr>
          <w:rFonts w:ascii="Calibri Light" w:hAnsi="Calibri Light" w:cs="Calibri Light"/>
        </w:rPr>
        <w:t xml:space="preserve">mapping and </w:t>
      </w:r>
      <w:r w:rsidRPr="006B3110">
        <w:rPr>
          <w:rFonts w:ascii="Calibri Light" w:hAnsi="Calibri Light" w:cs="Calibri Light"/>
        </w:rPr>
        <w:t>rendering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06"/>
        <w:gridCol w:w="5877"/>
      </w:tblGrid>
      <w:tr w:rsidR="001C2CFF" w:rsidRPr="006B3110" w14:paraId="4C777681" w14:textId="77777777" w:rsidTr="00815F3B">
        <w:tc>
          <w:tcPr>
            <w:tcW w:w="1418" w:type="dxa"/>
            <w:shd w:val="clear" w:color="auto" w:fill="A6A6A6"/>
          </w:tcPr>
          <w:p w14:paraId="003A7274" w14:textId="2358707D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Functionality declaration </w:t>
            </w:r>
            <w:r w:rsidR="00DC5966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7683" w:type="dxa"/>
            <w:gridSpan w:val="2"/>
            <w:shd w:val="clear" w:color="auto" w:fill="auto"/>
          </w:tcPr>
          <w:p w14:paraId="7E714264" w14:textId="3604570E" w:rsidR="001C2CFF" w:rsidRPr="006B3110" w:rsidRDefault="004123E1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Service info - equipment </w:t>
            </w:r>
            <w:r w:rsidRPr="00DC5966">
              <w:rPr>
                <w:rFonts w:ascii="Calibri Light" w:hAnsi="Calibri Light" w:cs="Calibri Light"/>
                <w:b/>
                <w:bCs/>
              </w:rPr>
              <w:t>service orders list</w:t>
            </w:r>
            <w:r w:rsidRPr="006B3110">
              <w:rPr>
                <w:rFonts w:ascii="Calibri Light" w:hAnsi="Calibri Light" w:cs="Calibri Light"/>
              </w:rPr>
              <w:t xml:space="preserve"> </w:t>
            </w:r>
            <w:r w:rsidR="00536B08" w:rsidRPr="006B3110">
              <w:rPr>
                <w:rFonts w:ascii="Calibri Light" w:hAnsi="Calibri Light" w:cs="Calibri Light"/>
              </w:rPr>
              <w:t>mapping</w:t>
            </w:r>
            <w:r w:rsidR="00425060" w:rsidRPr="006B3110">
              <w:rPr>
                <w:rFonts w:ascii="Calibri Light" w:hAnsi="Calibri Light" w:cs="Calibri Light"/>
              </w:rPr>
              <w:t>.</w:t>
            </w:r>
          </w:p>
          <w:p w14:paraId="5D4573C7" w14:textId="3EA8506C" w:rsidR="00425060" w:rsidRPr="006B3110" w:rsidRDefault="00425060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describe how each data is used </w:t>
            </w:r>
            <w:r w:rsidR="000C296E" w:rsidRPr="006B3110">
              <w:rPr>
                <w:rFonts w:ascii="Calibri Light" w:hAnsi="Calibri Light" w:cs="Calibri Light"/>
              </w:rPr>
              <w:t xml:space="preserve">in your solution. meaning what type of </w:t>
            </w:r>
            <w:proofErr w:type="gramStart"/>
            <w:r w:rsidR="00552260" w:rsidRPr="006B3110">
              <w:rPr>
                <w:rFonts w:ascii="Calibri Light" w:hAnsi="Calibri Light" w:cs="Calibri Light"/>
              </w:rPr>
              <w:t>information</w:t>
            </w:r>
            <w:proofErr w:type="gramEnd"/>
            <w:r w:rsidR="00552260" w:rsidRPr="006B3110">
              <w:rPr>
                <w:rFonts w:ascii="Calibri Light" w:hAnsi="Calibri Light" w:cs="Calibri Light"/>
              </w:rPr>
              <w:t xml:space="preserve"> it delivers to your application users</w:t>
            </w:r>
          </w:p>
        </w:tc>
      </w:tr>
      <w:tr w:rsidR="00DC5966" w:rsidRPr="006B3110" w14:paraId="6CB48F65" w14:textId="77777777" w:rsidTr="00815F3B">
        <w:trPr>
          <w:trHeight w:val="33"/>
        </w:trPr>
        <w:tc>
          <w:tcPr>
            <w:tcW w:w="1418" w:type="dxa"/>
            <w:vMerge w:val="restart"/>
            <w:shd w:val="clear" w:color="auto" w:fill="auto"/>
          </w:tcPr>
          <w:p w14:paraId="1E0A1998" w14:textId="77777777" w:rsidR="00DC5966" w:rsidRPr="006B3110" w:rsidRDefault="00DC5966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1806" w:type="dxa"/>
            <w:shd w:val="clear" w:color="auto" w:fill="auto"/>
          </w:tcPr>
          <w:p w14:paraId="468CA289" w14:textId="1E4E4D53" w:rsidR="00DC5966" w:rsidRPr="006B3110" w:rsidRDefault="00DC5966" w:rsidP="00B80121">
            <w:pPr>
              <w:rPr>
                <w:rFonts w:ascii="Calibri Light" w:hAnsi="Calibri Light" w:cs="Calibri Light"/>
                <w:b/>
                <w:bCs/>
              </w:rPr>
            </w:pPr>
            <w:r w:rsidRPr="006B3110">
              <w:rPr>
                <w:rFonts w:ascii="Calibri Light" w:hAnsi="Calibri Light" w:cs="Calibri Light"/>
                <w:b/>
                <w:bCs/>
              </w:rPr>
              <w:t>Data</w:t>
            </w:r>
          </w:p>
        </w:tc>
        <w:tc>
          <w:tcPr>
            <w:tcW w:w="5877" w:type="dxa"/>
            <w:shd w:val="clear" w:color="auto" w:fill="auto"/>
          </w:tcPr>
          <w:p w14:paraId="048490D3" w14:textId="3CCC7F84" w:rsidR="00DC5966" w:rsidRPr="006B3110" w:rsidRDefault="00DC5966" w:rsidP="00B80121">
            <w:pPr>
              <w:rPr>
                <w:rFonts w:ascii="Calibri Light" w:hAnsi="Calibri Light" w:cs="Calibri Light"/>
                <w:b/>
                <w:bCs/>
              </w:rPr>
            </w:pPr>
            <w:r w:rsidRPr="006B3110">
              <w:rPr>
                <w:rFonts w:ascii="Calibri Light" w:hAnsi="Calibri Light" w:cs="Calibri Light"/>
                <w:b/>
                <w:bCs/>
              </w:rPr>
              <w:t>Mapping</w:t>
            </w:r>
          </w:p>
        </w:tc>
      </w:tr>
      <w:tr w:rsidR="00DC5966" w:rsidRPr="006B3110" w14:paraId="1416C32C" w14:textId="77777777" w:rsidTr="00815F3B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46E4AF34" w14:textId="77777777" w:rsidR="00DC5966" w:rsidRPr="006B3110" w:rsidRDefault="00DC5966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1806" w:type="dxa"/>
            <w:shd w:val="clear" w:color="auto" w:fill="auto"/>
          </w:tcPr>
          <w:p w14:paraId="6CA2709C" w14:textId="1715A86A" w:rsidR="00DC5966" w:rsidRPr="006B3110" w:rsidRDefault="00DC5966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&lt;data1&gt;</w:t>
            </w:r>
          </w:p>
        </w:tc>
        <w:tc>
          <w:tcPr>
            <w:tcW w:w="5877" w:type="dxa"/>
            <w:shd w:val="clear" w:color="auto" w:fill="auto"/>
          </w:tcPr>
          <w:p w14:paraId="4E224751" w14:textId="478FA464" w:rsidR="00DC5966" w:rsidRPr="006B3110" w:rsidRDefault="00DC5966" w:rsidP="00B80121">
            <w:pPr>
              <w:rPr>
                <w:rFonts w:ascii="Calibri Light" w:hAnsi="Calibri Light" w:cs="Calibri Light"/>
              </w:rPr>
            </w:pPr>
          </w:p>
        </w:tc>
      </w:tr>
      <w:tr w:rsidR="00DC5966" w:rsidRPr="006B3110" w14:paraId="66DAF723" w14:textId="77777777" w:rsidTr="00815F3B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484A332B" w14:textId="77777777" w:rsidR="00DC5966" w:rsidRPr="006B3110" w:rsidRDefault="00DC5966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1806" w:type="dxa"/>
            <w:shd w:val="clear" w:color="auto" w:fill="auto"/>
          </w:tcPr>
          <w:p w14:paraId="7D07D324" w14:textId="0C85A0B5" w:rsidR="00DC5966" w:rsidRPr="006B3110" w:rsidRDefault="00DC5966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</w:t>
            </w:r>
            <w:r>
              <w:rPr>
                <w:rFonts w:ascii="Calibri Light" w:hAnsi="Calibri Light" w:cs="Calibri Light"/>
              </w:rPr>
              <w:t>2</w:t>
            </w:r>
            <w:r w:rsidRPr="007A0059">
              <w:rPr>
                <w:rFonts w:ascii="Calibri Light" w:hAnsi="Calibri Light" w:cs="Calibri Light"/>
              </w:rPr>
              <w:t>&gt;</w:t>
            </w:r>
          </w:p>
        </w:tc>
        <w:tc>
          <w:tcPr>
            <w:tcW w:w="5877" w:type="dxa"/>
            <w:shd w:val="clear" w:color="auto" w:fill="auto"/>
          </w:tcPr>
          <w:p w14:paraId="6199DDB3" w14:textId="3E311BE4" w:rsidR="00DC5966" w:rsidRPr="006B3110" w:rsidRDefault="00DC5966" w:rsidP="00B80121">
            <w:pPr>
              <w:rPr>
                <w:rFonts w:ascii="Calibri Light" w:hAnsi="Calibri Light" w:cs="Calibri Light"/>
              </w:rPr>
            </w:pPr>
          </w:p>
        </w:tc>
      </w:tr>
      <w:tr w:rsidR="00DC5966" w:rsidRPr="006B3110" w14:paraId="58E4AF86" w14:textId="77777777" w:rsidTr="00815F3B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647DE126" w14:textId="77777777" w:rsidR="00DC5966" w:rsidRPr="006B3110" w:rsidRDefault="00DC5966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1806" w:type="dxa"/>
            <w:shd w:val="clear" w:color="auto" w:fill="auto"/>
          </w:tcPr>
          <w:p w14:paraId="4C335648" w14:textId="3EBBC6AA" w:rsidR="00DC5966" w:rsidRPr="006B3110" w:rsidRDefault="00DC5966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</w:t>
            </w:r>
            <w:r>
              <w:rPr>
                <w:rFonts w:ascii="Calibri Light" w:hAnsi="Calibri Light" w:cs="Calibri Light"/>
              </w:rPr>
              <w:t>3</w:t>
            </w:r>
            <w:r w:rsidRPr="007A0059">
              <w:rPr>
                <w:rFonts w:ascii="Calibri Light" w:hAnsi="Calibri Light" w:cs="Calibri Light"/>
              </w:rPr>
              <w:t>&gt;</w:t>
            </w:r>
          </w:p>
        </w:tc>
        <w:tc>
          <w:tcPr>
            <w:tcW w:w="5877" w:type="dxa"/>
            <w:shd w:val="clear" w:color="auto" w:fill="auto"/>
          </w:tcPr>
          <w:p w14:paraId="6881DC13" w14:textId="77777777" w:rsidR="00DC5966" w:rsidRPr="006B3110" w:rsidRDefault="00DC5966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41F486A0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2184"/>
        <w:gridCol w:w="5870"/>
      </w:tblGrid>
      <w:tr w:rsidR="001C2CFF" w:rsidRPr="006B3110" w14:paraId="284516D5" w14:textId="77777777" w:rsidTr="00325B44">
        <w:tc>
          <w:tcPr>
            <w:tcW w:w="1412" w:type="dxa"/>
            <w:shd w:val="clear" w:color="auto" w:fill="A6A6A6"/>
          </w:tcPr>
          <w:p w14:paraId="5CDD9106" w14:textId="45D8D26D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Functionality declaration </w:t>
            </w:r>
            <w:r w:rsidR="00DC5966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8054" w:type="dxa"/>
            <w:gridSpan w:val="2"/>
            <w:shd w:val="clear" w:color="auto" w:fill="auto"/>
          </w:tcPr>
          <w:p w14:paraId="139833F1" w14:textId="1EAABFDB" w:rsidR="00AB1631" w:rsidRPr="006B3110" w:rsidRDefault="006F33B3" w:rsidP="00AB163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Service info – latest reported </w:t>
            </w:r>
            <w:r w:rsidRPr="00DC5966">
              <w:rPr>
                <w:rFonts w:ascii="Calibri Light" w:hAnsi="Calibri Light" w:cs="Calibri Light"/>
                <w:b/>
                <w:bCs/>
              </w:rPr>
              <w:t>order details</w:t>
            </w:r>
            <w:r w:rsidRPr="006B3110">
              <w:rPr>
                <w:rFonts w:ascii="Calibri Light" w:hAnsi="Calibri Light" w:cs="Calibri Light"/>
              </w:rPr>
              <w:t xml:space="preserve"> </w:t>
            </w:r>
            <w:r w:rsidR="00AB1631" w:rsidRPr="006B3110">
              <w:rPr>
                <w:rFonts w:ascii="Calibri Light" w:hAnsi="Calibri Light" w:cs="Calibri Light"/>
              </w:rPr>
              <w:t>mapping.</w:t>
            </w:r>
          </w:p>
          <w:p w14:paraId="3B117869" w14:textId="510D5999" w:rsidR="001C2CFF" w:rsidRPr="006B3110" w:rsidRDefault="00AB1631" w:rsidP="00AB163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lastRenderedPageBreak/>
              <w:t xml:space="preserve">describe how each data is used in your solution. meaning what type of </w:t>
            </w:r>
            <w:proofErr w:type="gramStart"/>
            <w:r w:rsidRPr="006B3110">
              <w:rPr>
                <w:rFonts w:ascii="Calibri Light" w:hAnsi="Calibri Light" w:cs="Calibri Light"/>
              </w:rPr>
              <w:t>information</w:t>
            </w:r>
            <w:proofErr w:type="gramEnd"/>
            <w:r w:rsidRPr="006B3110">
              <w:rPr>
                <w:rFonts w:ascii="Calibri Light" w:hAnsi="Calibri Light" w:cs="Calibri Light"/>
              </w:rPr>
              <w:t xml:space="preserve"> it delivers to your application users</w:t>
            </w:r>
          </w:p>
        </w:tc>
      </w:tr>
      <w:tr w:rsidR="00325B44" w:rsidRPr="006B3110" w14:paraId="670B32DD" w14:textId="77777777" w:rsidTr="00325B44">
        <w:trPr>
          <w:trHeight w:val="45"/>
        </w:trPr>
        <w:tc>
          <w:tcPr>
            <w:tcW w:w="1412" w:type="dxa"/>
            <w:vMerge w:val="restart"/>
            <w:shd w:val="clear" w:color="auto" w:fill="auto"/>
          </w:tcPr>
          <w:p w14:paraId="7D89B62D" w14:textId="77777777" w:rsidR="00325B44" w:rsidRPr="006B3110" w:rsidRDefault="00325B44" w:rsidP="00526013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lastRenderedPageBreak/>
              <w:t>Comment</w:t>
            </w:r>
          </w:p>
        </w:tc>
        <w:tc>
          <w:tcPr>
            <w:tcW w:w="2184" w:type="dxa"/>
            <w:shd w:val="clear" w:color="auto" w:fill="auto"/>
          </w:tcPr>
          <w:p w14:paraId="397706A1" w14:textId="11BC03B9" w:rsidR="00325B44" w:rsidRPr="006B3110" w:rsidRDefault="00325B44" w:rsidP="00526013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  <w:b/>
                <w:bCs/>
              </w:rPr>
              <w:t>Data</w:t>
            </w:r>
          </w:p>
        </w:tc>
        <w:tc>
          <w:tcPr>
            <w:tcW w:w="5870" w:type="dxa"/>
            <w:shd w:val="clear" w:color="auto" w:fill="auto"/>
          </w:tcPr>
          <w:p w14:paraId="271EE385" w14:textId="74E79643" w:rsidR="00325B44" w:rsidRPr="006B3110" w:rsidRDefault="00325B44" w:rsidP="00526013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  <w:b/>
                <w:bCs/>
              </w:rPr>
              <w:t>Mapping</w:t>
            </w:r>
          </w:p>
        </w:tc>
      </w:tr>
      <w:tr w:rsidR="00DC5966" w:rsidRPr="006B3110" w14:paraId="41660236" w14:textId="77777777" w:rsidTr="00325B44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11D1C1CC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  <w:tc>
          <w:tcPr>
            <w:tcW w:w="2184" w:type="dxa"/>
            <w:shd w:val="clear" w:color="auto" w:fill="auto"/>
          </w:tcPr>
          <w:p w14:paraId="09C9AAA7" w14:textId="3A222635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&lt;data1&gt;</w:t>
            </w:r>
          </w:p>
        </w:tc>
        <w:tc>
          <w:tcPr>
            <w:tcW w:w="5870" w:type="dxa"/>
            <w:shd w:val="clear" w:color="auto" w:fill="auto"/>
          </w:tcPr>
          <w:p w14:paraId="3704776B" w14:textId="4B013E8E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</w:tr>
      <w:tr w:rsidR="00DC5966" w:rsidRPr="006B3110" w14:paraId="2EFD05BE" w14:textId="77777777" w:rsidTr="00325B44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016FB041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  <w:tc>
          <w:tcPr>
            <w:tcW w:w="2184" w:type="dxa"/>
            <w:shd w:val="clear" w:color="auto" w:fill="auto"/>
          </w:tcPr>
          <w:p w14:paraId="4115BEC2" w14:textId="3BC948F6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</w:t>
            </w:r>
            <w:r>
              <w:rPr>
                <w:rFonts w:ascii="Calibri Light" w:hAnsi="Calibri Light" w:cs="Calibri Light"/>
              </w:rPr>
              <w:t>2</w:t>
            </w:r>
            <w:r w:rsidRPr="007A0059">
              <w:rPr>
                <w:rFonts w:ascii="Calibri Light" w:hAnsi="Calibri Light" w:cs="Calibri Light"/>
              </w:rPr>
              <w:t>&gt;</w:t>
            </w:r>
          </w:p>
        </w:tc>
        <w:tc>
          <w:tcPr>
            <w:tcW w:w="5870" w:type="dxa"/>
            <w:shd w:val="clear" w:color="auto" w:fill="auto"/>
          </w:tcPr>
          <w:p w14:paraId="34C970E6" w14:textId="34266C4E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</w:tr>
      <w:tr w:rsidR="00DC5966" w:rsidRPr="006B3110" w14:paraId="2AF6D497" w14:textId="77777777" w:rsidTr="00325B44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3BD2155D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  <w:tc>
          <w:tcPr>
            <w:tcW w:w="2184" w:type="dxa"/>
            <w:shd w:val="clear" w:color="auto" w:fill="auto"/>
          </w:tcPr>
          <w:p w14:paraId="46EFB163" w14:textId="2023CA11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</w:t>
            </w:r>
            <w:r>
              <w:rPr>
                <w:rFonts w:ascii="Calibri Light" w:hAnsi="Calibri Light" w:cs="Calibri Light"/>
              </w:rPr>
              <w:t>3</w:t>
            </w:r>
            <w:r w:rsidRPr="007A0059">
              <w:rPr>
                <w:rFonts w:ascii="Calibri Light" w:hAnsi="Calibri Light" w:cs="Calibri Light"/>
              </w:rPr>
              <w:t>&gt;</w:t>
            </w:r>
          </w:p>
        </w:tc>
        <w:tc>
          <w:tcPr>
            <w:tcW w:w="5870" w:type="dxa"/>
            <w:shd w:val="clear" w:color="auto" w:fill="auto"/>
          </w:tcPr>
          <w:p w14:paraId="058A6FFC" w14:textId="2FA4236C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</w:tr>
    </w:tbl>
    <w:p w14:paraId="28E8CBD1" w14:textId="05DFE7B2" w:rsidR="00500666" w:rsidRPr="006B3110" w:rsidRDefault="00500666" w:rsidP="001C2CFF">
      <w:pPr>
        <w:rPr>
          <w:rFonts w:ascii="Calibri Light" w:hAnsi="Calibri Light" w:cs="Calibri Light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535"/>
      </w:tblGrid>
      <w:tr w:rsidR="00AA2322" w:rsidRPr="006B3110" w14:paraId="1148D79F" w14:textId="77777777" w:rsidTr="008619D6">
        <w:tc>
          <w:tcPr>
            <w:tcW w:w="1134" w:type="dxa"/>
            <w:shd w:val="clear" w:color="auto" w:fill="A6A6A6"/>
          </w:tcPr>
          <w:p w14:paraId="1EE3234B" w14:textId="13B7F926" w:rsidR="00AA2322" w:rsidRPr="006B3110" w:rsidRDefault="00AA2322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Test </w:t>
            </w:r>
            <w:r w:rsidR="00DC5966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7535" w:type="dxa"/>
            <w:shd w:val="clear" w:color="auto" w:fill="auto"/>
          </w:tcPr>
          <w:p w14:paraId="0ACDB942" w14:textId="31604AA3" w:rsidR="00AA2322" w:rsidRPr="006B3110" w:rsidRDefault="00684D69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Mapping for multiple equi</w:t>
            </w:r>
            <w:r w:rsidR="00AE1F80" w:rsidRPr="006B3110">
              <w:rPr>
                <w:rFonts w:ascii="Calibri Light" w:hAnsi="Calibri Light" w:cs="Calibri Light"/>
              </w:rPr>
              <w:t xml:space="preserve">pment </w:t>
            </w:r>
          </w:p>
        </w:tc>
      </w:tr>
      <w:tr w:rsidR="00AA2322" w:rsidRPr="006B3110" w14:paraId="3A206477" w14:textId="77777777" w:rsidTr="008619D6">
        <w:tc>
          <w:tcPr>
            <w:tcW w:w="1134" w:type="dxa"/>
            <w:shd w:val="clear" w:color="auto" w:fill="auto"/>
          </w:tcPr>
          <w:p w14:paraId="32849C8B" w14:textId="77777777" w:rsidR="00AA2322" w:rsidRPr="006B3110" w:rsidRDefault="00AA2322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Expected result</w:t>
            </w:r>
          </w:p>
        </w:tc>
        <w:tc>
          <w:tcPr>
            <w:tcW w:w="7535" w:type="dxa"/>
            <w:shd w:val="clear" w:color="auto" w:fill="auto"/>
          </w:tcPr>
          <w:p w14:paraId="0B233F63" w14:textId="108A10FF" w:rsidR="00AA2322" w:rsidRPr="006B3110" w:rsidRDefault="00AA2322" w:rsidP="00AE1F80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- </w:t>
            </w:r>
            <w:r w:rsidR="00E96B86" w:rsidRPr="006B3110">
              <w:rPr>
                <w:rFonts w:ascii="Calibri Light" w:hAnsi="Calibri Light" w:cs="Calibri Light"/>
                <w:iCs/>
              </w:rPr>
              <w:t>Verifiable</w:t>
            </w:r>
            <w:r w:rsidR="00AE1F80" w:rsidRPr="006B3110">
              <w:rPr>
                <w:rFonts w:ascii="Calibri Light" w:hAnsi="Calibri Light" w:cs="Calibri Light"/>
                <w:iCs/>
              </w:rPr>
              <w:t xml:space="preserve"> that mapping is consistent </w:t>
            </w:r>
            <w:r w:rsidR="00E96B86" w:rsidRPr="006B3110">
              <w:rPr>
                <w:rFonts w:ascii="Calibri Light" w:hAnsi="Calibri Light" w:cs="Calibri Light"/>
                <w:iCs/>
              </w:rPr>
              <w:t>for all equipment</w:t>
            </w:r>
          </w:p>
          <w:p w14:paraId="4D651696" w14:textId="4452E442" w:rsidR="00AA2322" w:rsidRPr="006B3110" w:rsidRDefault="00AA2322" w:rsidP="008619D6">
            <w:pPr>
              <w:ind w:left="170"/>
              <w:rPr>
                <w:rFonts w:ascii="Calibri Light" w:hAnsi="Calibri Light" w:cs="Calibri Light"/>
              </w:rPr>
            </w:pPr>
          </w:p>
        </w:tc>
      </w:tr>
      <w:tr w:rsidR="00AA2322" w:rsidRPr="006B3110" w14:paraId="2F541055" w14:textId="77777777" w:rsidTr="008619D6">
        <w:tc>
          <w:tcPr>
            <w:tcW w:w="1134" w:type="dxa"/>
            <w:shd w:val="clear" w:color="auto" w:fill="auto"/>
          </w:tcPr>
          <w:p w14:paraId="07BAF942" w14:textId="77777777" w:rsidR="00AA2322" w:rsidRPr="006B3110" w:rsidRDefault="00AA2322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535" w:type="dxa"/>
            <w:shd w:val="clear" w:color="auto" w:fill="auto"/>
          </w:tcPr>
          <w:p w14:paraId="2AF90C27" w14:textId="77777777" w:rsidR="00AA2322" w:rsidRPr="006B3110" w:rsidRDefault="00AA2322" w:rsidP="008619D6">
            <w:pPr>
              <w:rPr>
                <w:rFonts w:ascii="Calibri Light" w:hAnsi="Calibri Light" w:cs="Calibri Light"/>
              </w:rPr>
            </w:pPr>
          </w:p>
        </w:tc>
      </w:tr>
    </w:tbl>
    <w:p w14:paraId="1DC16241" w14:textId="77777777" w:rsidR="00AA2322" w:rsidRPr="006B3110" w:rsidRDefault="00AA2322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06"/>
        <w:gridCol w:w="5877"/>
      </w:tblGrid>
      <w:tr w:rsidR="002A2858" w:rsidRPr="006B3110" w14:paraId="0936CDDE" w14:textId="77777777" w:rsidTr="00815F3B">
        <w:tc>
          <w:tcPr>
            <w:tcW w:w="1418" w:type="dxa"/>
            <w:shd w:val="clear" w:color="auto" w:fill="A6A6A6"/>
          </w:tcPr>
          <w:p w14:paraId="669A7107" w14:textId="44532811" w:rsidR="002A2858" w:rsidRPr="006B3110" w:rsidRDefault="002A2858" w:rsidP="002A2858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Functionality declaration </w:t>
            </w:r>
            <w:r w:rsidR="00DC5966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7683" w:type="dxa"/>
            <w:gridSpan w:val="2"/>
            <w:shd w:val="clear" w:color="auto" w:fill="auto"/>
          </w:tcPr>
          <w:p w14:paraId="5F00A5A5" w14:textId="6B00E95A" w:rsidR="002A2858" w:rsidRPr="006B3110" w:rsidRDefault="005D202C" w:rsidP="002A2858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Service info - equipment </w:t>
            </w:r>
            <w:r w:rsidRPr="00DC5966">
              <w:rPr>
                <w:rFonts w:ascii="Calibri Light" w:hAnsi="Calibri Light" w:cs="Calibri Light"/>
                <w:b/>
                <w:bCs/>
              </w:rPr>
              <w:t>service orders list</w:t>
            </w:r>
            <w:r w:rsidRPr="006B3110">
              <w:rPr>
                <w:rFonts w:ascii="Calibri Light" w:hAnsi="Calibri Light" w:cs="Calibri Light"/>
              </w:rPr>
              <w:t xml:space="preserve"> mapping </w:t>
            </w:r>
            <w:r w:rsidR="002A2858" w:rsidRPr="006B3110">
              <w:rPr>
                <w:rFonts w:ascii="Calibri Light" w:hAnsi="Calibri Light" w:cs="Calibri Light"/>
              </w:rPr>
              <w:t>rendering.</w:t>
            </w:r>
          </w:p>
          <w:p w14:paraId="66C75C8F" w14:textId="58BD4A8C" w:rsidR="002A2858" w:rsidRPr="006B3110" w:rsidRDefault="002A2858" w:rsidP="002A2858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describe how each data is presented in your solution. meaning how they are displayed to your application users. </w:t>
            </w:r>
            <w:proofErr w:type="spellStart"/>
            <w:r w:rsidRPr="006B3110">
              <w:rPr>
                <w:rFonts w:ascii="Calibri Light" w:hAnsi="Calibri Light" w:cs="Calibri Light"/>
              </w:rPr>
              <w:t>screencapture</w:t>
            </w:r>
            <w:proofErr w:type="spellEnd"/>
            <w:r w:rsidRPr="006B3110">
              <w:rPr>
                <w:rFonts w:ascii="Calibri Light" w:hAnsi="Calibri Light" w:cs="Calibri Light"/>
              </w:rPr>
              <w:t xml:space="preserve"> of how a data is displayed can be pasted here</w:t>
            </w:r>
          </w:p>
        </w:tc>
      </w:tr>
      <w:tr w:rsidR="00DC5966" w:rsidRPr="006B3110" w14:paraId="79382105" w14:textId="77777777" w:rsidTr="00815F3B">
        <w:trPr>
          <w:trHeight w:val="33"/>
        </w:trPr>
        <w:tc>
          <w:tcPr>
            <w:tcW w:w="1418" w:type="dxa"/>
            <w:vMerge w:val="restart"/>
            <w:shd w:val="clear" w:color="auto" w:fill="auto"/>
          </w:tcPr>
          <w:p w14:paraId="1684710D" w14:textId="77777777" w:rsidR="00DC5966" w:rsidRPr="006B3110" w:rsidRDefault="00DC5966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1806" w:type="dxa"/>
            <w:shd w:val="clear" w:color="auto" w:fill="auto"/>
          </w:tcPr>
          <w:p w14:paraId="71F1CA6C" w14:textId="77777777" w:rsidR="00DC5966" w:rsidRPr="006B3110" w:rsidRDefault="00DC5966" w:rsidP="008619D6">
            <w:pPr>
              <w:rPr>
                <w:rFonts w:ascii="Calibri Light" w:hAnsi="Calibri Light" w:cs="Calibri Light"/>
                <w:b/>
                <w:bCs/>
              </w:rPr>
            </w:pPr>
            <w:r w:rsidRPr="006B3110">
              <w:rPr>
                <w:rFonts w:ascii="Calibri Light" w:hAnsi="Calibri Light" w:cs="Calibri Light"/>
                <w:b/>
                <w:bCs/>
              </w:rPr>
              <w:t>Data</w:t>
            </w:r>
          </w:p>
        </w:tc>
        <w:tc>
          <w:tcPr>
            <w:tcW w:w="5877" w:type="dxa"/>
            <w:shd w:val="clear" w:color="auto" w:fill="auto"/>
          </w:tcPr>
          <w:p w14:paraId="63EF951B" w14:textId="0208227A" w:rsidR="00DC5966" w:rsidRPr="006B3110" w:rsidRDefault="00DC5966" w:rsidP="008619D6">
            <w:pPr>
              <w:rPr>
                <w:rFonts w:ascii="Calibri Light" w:hAnsi="Calibri Light" w:cs="Calibri Light"/>
                <w:b/>
                <w:bCs/>
              </w:rPr>
            </w:pPr>
            <w:r w:rsidRPr="006B3110">
              <w:rPr>
                <w:rFonts w:ascii="Calibri Light" w:hAnsi="Calibri Light" w:cs="Calibri Light"/>
                <w:b/>
                <w:bCs/>
              </w:rPr>
              <w:t>Rendering</w:t>
            </w:r>
          </w:p>
        </w:tc>
      </w:tr>
      <w:tr w:rsidR="00DC5966" w:rsidRPr="006B3110" w14:paraId="53365BC2" w14:textId="77777777" w:rsidTr="00815F3B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7957B273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  <w:tc>
          <w:tcPr>
            <w:tcW w:w="1806" w:type="dxa"/>
            <w:shd w:val="clear" w:color="auto" w:fill="auto"/>
          </w:tcPr>
          <w:p w14:paraId="3465ECE0" w14:textId="62105DC0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&lt;data1&gt;</w:t>
            </w:r>
          </w:p>
        </w:tc>
        <w:tc>
          <w:tcPr>
            <w:tcW w:w="5877" w:type="dxa"/>
            <w:shd w:val="clear" w:color="auto" w:fill="auto"/>
          </w:tcPr>
          <w:p w14:paraId="453D1408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</w:tr>
      <w:tr w:rsidR="00DC5966" w:rsidRPr="006B3110" w14:paraId="17E4BEE0" w14:textId="77777777" w:rsidTr="00815F3B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676B0E0C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  <w:tc>
          <w:tcPr>
            <w:tcW w:w="1806" w:type="dxa"/>
            <w:shd w:val="clear" w:color="auto" w:fill="auto"/>
          </w:tcPr>
          <w:p w14:paraId="1106C3C5" w14:textId="21EA662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</w:t>
            </w:r>
            <w:r>
              <w:rPr>
                <w:rFonts w:ascii="Calibri Light" w:hAnsi="Calibri Light" w:cs="Calibri Light"/>
              </w:rPr>
              <w:t>2</w:t>
            </w:r>
            <w:r w:rsidRPr="007A0059">
              <w:rPr>
                <w:rFonts w:ascii="Calibri Light" w:hAnsi="Calibri Light" w:cs="Calibri Light"/>
              </w:rPr>
              <w:t>&gt;</w:t>
            </w:r>
          </w:p>
        </w:tc>
        <w:tc>
          <w:tcPr>
            <w:tcW w:w="5877" w:type="dxa"/>
            <w:shd w:val="clear" w:color="auto" w:fill="auto"/>
          </w:tcPr>
          <w:p w14:paraId="4B911523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</w:tr>
      <w:tr w:rsidR="00DC5966" w:rsidRPr="006B3110" w14:paraId="01BBE8AD" w14:textId="77777777" w:rsidTr="00815F3B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67A03A57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  <w:tc>
          <w:tcPr>
            <w:tcW w:w="1806" w:type="dxa"/>
            <w:shd w:val="clear" w:color="auto" w:fill="auto"/>
          </w:tcPr>
          <w:p w14:paraId="08EB0662" w14:textId="385DAC2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</w:t>
            </w:r>
            <w:r>
              <w:rPr>
                <w:rFonts w:ascii="Calibri Light" w:hAnsi="Calibri Light" w:cs="Calibri Light"/>
              </w:rPr>
              <w:t>3</w:t>
            </w:r>
            <w:r w:rsidRPr="007A0059">
              <w:rPr>
                <w:rFonts w:ascii="Calibri Light" w:hAnsi="Calibri Light" w:cs="Calibri Light"/>
              </w:rPr>
              <w:t>&gt;</w:t>
            </w:r>
          </w:p>
        </w:tc>
        <w:tc>
          <w:tcPr>
            <w:tcW w:w="5877" w:type="dxa"/>
            <w:shd w:val="clear" w:color="auto" w:fill="auto"/>
          </w:tcPr>
          <w:p w14:paraId="3B608ADC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</w:tr>
    </w:tbl>
    <w:p w14:paraId="6171D237" w14:textId="77777777" w:rsidR="00764CED" w:rsidRPr="006B3110" w:rsidRDefault="00764CED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2003"/>
        <w:gridCol w:w="5705"/>
      </w:tblGrid>
      <w:tr w:rsidR="00574ADC" w:rsidRPr="006B3110" w14:paraId="4D0A74AA" w14:textId="77777777" w:rsidTr="00DC5966">
        <w:tc>
          <w:tcPr>
            <w:tcW w:w="1412" w:type="dxa"/>
            <w:shd w:val="clear" w:color="auto" w:fill="A6A6A6"/>
          </w:tcPr>
          <w:p w14:paraId="4830E4DA" w14:textId="6AAB3655" w:rsidR="00574ADC" w:rsidRPr="006B3110" w:rsidRDefault="00574ADC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Functionality declaration </w:t>
            </w:r>
            <w:r w:rsidR="00DC5966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7708" w:type="dxa"/>
            <w:gridSpan w:val="2"/>
            <w:shd w:val="clear" w:color="auto" w:fill="auto"/>
          </w:tcPr>
          <w:p w14:paraId="16C864E0" w14:textId="7C012901" w:rsidR="00574ADC" w:rsidRPr="006B3110" w:rsidRDefault="00680900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Service info – latest reported </w:t>
            </w:r>
            <w:r w:rsidRPr="00DC5966">
              <w:rPr>
                <w:rFonts w:ascii="Calibri Light" w:hAnsi="Calibri Light" w:cs="Calibri Light"/>
                <w:b/>
                <w:bCs/>
              </w:rPr>
              <w:t>order details</w:t>
            </w:r>
            <w:r w:rsidRPr="006B3110">
              <w:rPr>
                <w:rFonts w:ascii="Calibri Light" w:hAnsi="Calibri Light" w:cs="Calibri Light"/>
              </w:rPr>
              <w:t xml:space="preserve"> </w:t>
            </w:r>
            <w:r w:rsidR="00574ADC" w:rsidRPr="006B3110">
              <w:rPr>
                <w:rFonts w:ascii="Calibri Light" w:hAnsi="Calibri Light" w:cs="Calibri Light"/>
              </w:rPr>
              <w:t>mapping.</w:t>
            </w:r>
          </w:p>
          <w:p w14:paraId="20D2AB83" w14:textId="66DA93B6" w:rsidR="00574ADC" w:rsidRPr="006B3110" w:rsidRDefault="00574ADC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describe how each data is presented in your solution. meaning how they are displayed to your application users. </w:t>
            </w:r>
            <w:proofErr w:type="spellStart"/>
            <w:r w:rsidRPr="006B3110">
              <w:rPr>
                <w:rFonts w:ascii="Calibri Light" w:hAnsi="Calibri Light" w:cs="Calibri Light"/>
              </w:rPr>
              <w:t>screencapture</w:t>
            </w:r>
            <w:proofErr w:type="spellEnd"/>
            <w:r w:rsidRPr="006B3110">
              <w:rPr>
                <w:rFonts w:ascii="Calibri Light" w:hAnsi="Calibri Light" w:cs="Calibri Light"/>
              </w:rPr>
              <w:t xml:space="preserve"> of how a data is displayed can be pasted here</w:t>
            </w:r>
          </w:p>
        </w:tc>
      </w:tr>
      <w:tr w:rsidR="00574ADC" w:rsidRPr="006B3110" w14:paraId="1236A288" w14:textId="77777777" w:rsidTr="00DC5966">
        <w:trPr>
          <w:trHeight w:val="45"/>
        </w:trPr>
        <w:tc>
          <w:tcPr>
            <w:tcW w:w="1412" w:type="dxa"/>
            <w:vMerge w:val="restart"/>
            <w:shd w:val="clear" w:color="auto" w:fill="auto"/>
          </w:tcPr>
          <w:p w14:paraId="252A80D1" w14:textId="77777777" w:rsidR="00574ADC" w:rsidRPr="006B3110" w:rsidRDefault="00574ADC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2003" w:type="dxa"/>
            <w:shd w:val="clear" w:color="auto" w:fill="auto"/>
          </w:tcPr>
          <w:p w14:paraId="6A9C8A58" w14:textId="77777777" w:rsidR="00574ADC" w:rsidRPr="006B3110" w:rsidRDefault="00574ADC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  <w:b/>
                <w:bCs/>
              </w:rPr>
              <w:t>Data</w:t>
            </w:r>
          </w:p>
        </w:tc>
        <w:tc>
          <w:tcPr>
            <w:tcW w:w="5705" w:type="dxa"/>
            <w:shd w:val="clear" w:color="auto" w:fill="auto"/>
          </w:tcPr>
          <w:p w14:paraId="1274498F" w14:textId="29F9CBDD" w:rsidR="00574ADC" w:rsidRPr="006B3110" w:rsidRDefault="00815F3B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  <w:b/>
                <w:bCs/>
              </w:rPr>
              <w:t>Render</w:t>
            </w:r>
            <w:r w:rsidR="00574ADC" w:rsidRPr="006B3110">
              <w:rPr>
                <w:rFonts w:ascii="Calibri Light" w:hAnsi="Calibri Light" w:cs="Calibri Light"/>
                <w:b/>
                <w:bCs/>
              </w:rPr>
              <w:t>ing</w:t>
            </w:r>
          </w:p>
        </w:tc>
      </w:tr>
      <w:tr w:rsidR="00DC5966" w:rsidRPr="006B3110" w14:paraId="5F5C497F" w14:textId="77777777" w:rsidTr="00DC5966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5505FBFE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  <w:tc>
          <w:tcPr>
            <w:tcW w:w="2003" w:type="dxa"/>
            <w:shd w:val="clear" w:color="auto" w:fill="auto"/>
          </w:tcPr>
          <w:p w14:paraId="61A12F24" w14:textId="51C2DF63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&lt;data1&gt;</w:t>
            </w:r>
          </w:p>
        </w:tc>
        <w:tc>
          <w:tcPr>
            <w:tcW w:w="5705" w:type="dxa"/>
            <w:shd w:val="clear" w:color="auto" w:fill="auto"/>
          </w:tcPr>
          <w:p w14:paraId="7F9A592E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</w:tr>
      <w:tr w:rsidR="00DC5966" w:rsidRPr="006B3110" w14:paraId="1E2DC96F" w14:textId="77777777" w:rsidTr="00DC5966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727C7CDA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  <w:tc>
          <w:tcPr>
            <w:tcW w:w="2003" w:type="dxa"/>
            <w:shd w:val="clear" w:color="auto" w:fill="auto"/>
          </w:tcPr>
          <w:p w14:paraId="2CCEB0BB" w14:textId="018D9DE0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</w:t>
            </w:r>
            <w:r>
              <w:rPr>
                <w:rFonts w:ascii="Calibri Light" w:hAnsi="Calibri Light" w:cs="Calibri Light"/>
              </w:rPr>
              <w:t>2</w:t>
            </w:r>
            <w:r w:rsidRPr="007A0059">
              <w:rPr>
                <w:rFonts w:ascii="Calibri Light" w:hAnsi="Calibri Light" w:cs="Calibri Light"/>
              </w:rPr>
              <w:t>&gt;</w:t>
            </w:r>
          </w:p>
        </w:tc>
        <w:tc>
          <w:tcPr>
            <w:tcW w:w="5705" w:type="dxa"/>
            <w:shd w:val="clear" w:color="auto" w:fill="auto"/>
          </w:tcPr>
          <w:p w14:paraId="105EC164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</w:tr>
      <w:tr w:rsidR="00DC5966" w:rsidRPr="006B3110" w14:paraId="57998946" w14:textId="77777777" w:rsidTr="00DC5966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5D957253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  <w:tc>
          <w:tcPr>
            <w:tcW w:w="2003" w:type="dxa"/>
            <w:shd w:val="clear" w:color="auto" w:fill="auto"/>
          </w:tcPr>
          <w:p w14:paraId="494FD389" w14:textId="3FEB845A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</w:t>
            </w:r>
            <w:r>
              <w:rPr>
                <w:rFonts w:ascii="Calibri Light" w:hAnsi="Calibri Light" w:cs="Calibri Light"/>
              </w:rPr>
              <w:t>3</w:t>
            </w:r>
            <w:r w:rsidRPr="007A0059">
              <w:rPr>
                <w:rFonts w:ascii="Calibri Light" w:hAnsi="Calibri Light" w:cs="Calibri Light"/>
              </w:rPr>
              <w:t>&gt;</w:t>
            </w:r>
          </w:p>
        </w:tc>
        <w:tc>
          <w:tcPr>
            <w:tcW w:w="5705" w:type="dxa"/>
            <w:shd w:val="clear" w:color="auto" w:fill="auto"/>
          </w:tcPr>
          <w:p w14:paraId="16731280" w14:textId="77777777" w:rsidR="00DC5966" w:rsidRPr="006B3110" w:rsidRDefault="00DC5966" w:rsidP="00DC5966">
            <w:pPr>
              <w:rPr>
                <w:rFonts w:ascii="Calibri Light" w:hAnsi="Calibri Light" w:cs="Calibri Light"/>
              </w:rPr>
            </w:pPr>
          </w:p>
        </w:tc>
      </w:tr>
    </w:tbl>
    <w:p w14:paraId="05407832" w14:textId="023E0B4B" w:rsidR="001C2CFF" w:rsidRPr="006B3110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535"/>
      </w:tblGrid>
      <w:tr w:rsidR="002B0BD6" w:rsidRPr="006B3110" w14:paraId="4AFD3291" w14:textId="77777777" w:rsidTr="008619D6">
        <w:tc>
          <w:tcPr>
            <w:tcW w:w="1134" w:type="dxa"/>
            <w:shd w:val="clear" w:color="auto" w:fill="A6A6A6"/>
          </w:tcPr>
          <w:p w14:paraId="441A175C" w14:textId="33FA2660" w:rsidR="002B0BD6" w:rsidRPr="006B3110" w:rsidRDefault="002B0BD6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Test </w:t>
            </w:r>
            <w:r w:rsidR="00DC5966"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7535" w:type="dxa"/>
            <w:shd w:val="clear" w:color="auto" w:fill="auto"/>
          </w:tcPr>
          <w:p w14:paraId="37FEF4AC" w14:textId="540C26FD" w:rsidR="002B0BD6" w:rsidRPr="006B3110" w:rsidRDefault="002B0BD6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Re</w:t>
            </w:r>
            <w:r w:rsidR="00547779" w:rsidRPr="006B3110">
              <w:rPr>
                <w:rFonts w:ascii="Calibri Light" w:hAnsi="Calibri Light" w:cs="Calibri Light"/>
              </w:rPr>
              <w:t>nder</w:t>
            </w:r>
            <w:r w:rsidRPr="006B3110">
              <w:rPr>
                <w:rFonts w:ascii="Calibri Light" w:hAnsi="Calibri Light" w:cs="Calibri Light"/>
              </w:rPr>
              <w:t xml:space="preserve">ing for multiple equipment </w:t>
            </w:r>
          </w:p>
        </w:tc>
      </w:tr>
      <w:tr w:rsidR="002B0BD6" w:rsidRPr="006B3110" w14:paraId="188F1903" w14:textId="77777777" w:rsidTr="008619D6">
        <w:tc>
          <w:tcPr>
            <w:tcW w:w="1134" w:type="dxa"/>
            <w:shd w:val="clear" w:color="auto" w:fill="auto"/>
          </w:tcPr>
          <w:p w14:paraId="6E89B479" w14:textId="77777777" w:rsidR="002B0BD6" w:rsidRPr="006B3110" w:rsidRDefault="002B0BD6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Expected result</w:t>
            </w:r>
          </w:p>
        </w:tc>
        <w:tc>
          <w:tcPr>
            <w:tcW w:w="7535" w:type="dxa"/>
            <w:shd w:val="clear" w:color="auto" w:fill="auto"/>
          </w:tcPr>
          <w:p w14:paraId="33DD70F5" w14:textId="4BF852B7" w:rsidR="002B0BD6" w:rsidRPr="006B3110" w:rsidRDefault="002B0BD6" w:rsidP="008619D6">
            <w:pPr>
              <w:rPr>
                <w:rFonts w:ascii="Calibri Light" w:hAnsi="Calibri Light" w:cs="Calibri Light"/>
                <w:iCs/>
              </w:rPr>
            </w:pPr>
            <w:r w:rsidRPr="006B3110">
              <w:rPr>
                <w:rFonts w:ascii="Calibri Light" w:hAnsi="Calibri Light" w:cs="Calibri Light"/>
                <w:iCs/>
              </w:rPr>
              <w:t xml:space="preserve">- Verifiable that </w:t>
            </w:r>
            <w:r w:rsidR="00547779" w:rsidRPr="006B3110">
              <w:rPr>
                <w:rFonts w:ascii="Calibri Light" w:hAnsi="Calibri Light" w:cs="Calibri Light"/>
                <w:iCs/>
              </w:rPr>
              <w:t>render</w:t>
            </w:r>
            <w:r w:rsidRPr="006B3110">
              <w:rPr>
                <w:rFonts w:ascii="Calibri Light" w:hAnsi="Calibri Light" w:cs="Calibri Light"/>
                <w:iCs/>
              </w:rPr>
              <w:t>ing is consistent for all equipment</w:t>
            </w:r>
          </w:p>
          <w:p w14:paraId="5143292A" w14:textId="77777777" w:rsidR="002B0BD6" w:rsidRPr="006B3110" w:rsidRDefault="002B0BD6" w:rsidP="008619D6">
            <w:pPr>
              <w:ind w:left="170"/>
              <w:rPr>
                <w:rFonts w:ascii="Calibri Light" w:hAnsi="Calibri Light" w:cs="Calibri Light"/>
              </w:rPr>
            </w:pPr>
          </w:p>
        </w:tc>
      </w:tr>
      <w:tr w:rsidR="002B0BD6" w:rsidRPr="006B3110" w14:paraId="1FC94E71" w14:textId="77777777" w:rsidTr="008619D6">
        <w:tc>
          <w:tcPr>
            <w:tcW w:w="1134" w:type="dxa"/>
            <w:shd w:val="clear" w:color="auto" w:fill="auto"/>
          </w:tcPr>
          <w:p w14:paraId="44BF3905" w14:textId="77777777" w:rsidR="002B0BD6" w:rsidRPr="006B3110" w:rsidRDefault="002B0BD6" w:rsidP="008619D6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535" w:type="dxa"/>
            <w:shd w:val="clear" w:color="auto" w:fill="auto"/>
          </w:tcPr>
          <w:p w14:paraId="76FB3FBE" w14:textId="77777777" w:rsidR="002B0BD6" w:rsidRPr="006B3110" w:rsidRDefault="002B0BD6" w:rsidP="008619D6">
            <w:pPr>
              <w:rPr>
                <w:rFonts w:ascii="Calibri Light" w:hAnsi="Calibri Light" w:cs="Calibri Light"/>
              </w:rPr>
            </w:pPr>
          </w:p>
        </w:tc>
      </w:tr>
    </w:tbl>
    <w:p w14:paraId="0924A04C" w14:textId="4C92FB5E" w:rsidR="001C2CFF" w:rsidRPr="006B3110" w:rsidRDefault="001C2CFF" w:rsidP="006628E0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17" w:name="_Toc130738247"/>
      <w:r w:rsidRPr="006B3110">
        <w:rPr>
          <w:rFonts w:ascii="Calibri Light" w:hAnsi="Calibri Light" w:cs="Calibri Light"/>
        </w:rPr>
        <w:t>Other system functionality checks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7365"/>
      </w:tblGrid>
      <w:tr w:rsidR="001C2CFF" w:rsidRPr="006B3110" w14:paraId="505F4E9E" w14:textId="77777777" w:rsidTr="00DD3E67">
        <w:tc>
          <w:tcPr>
            <w:tcW w:w="1588" w:type="dxa"/>
            <w:shd w:val="clear" w:color="auto" w:fill="A6A6A6"/>
          </w:tcPr>
          <w:p w14:paraId="5D263CEE" w14:textId="368D238E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Functionality declaration </w:t>
            </w:r>
            <w:r w:rsidR="00DC5966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7365" w:type="dxa"/>
            <w:shd w:val="clear" w:color="auto" w:fill="auto"/>
          </w:tcPr>
          <w:p w14:paraId="1EFC4E94" w14:textId="1974FBC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Specify how </w:t>
            </w:r>
            <w:r w:rsidRPr="006B3110">
              <w:rPr>
                <w:rFonts w:ascii="Calibri Light" w:hAnsi="Calibri Light" w:cs="Calibri Light"/>
                <w:i/>
                <w:iCs/>
                <w:u w:val="single"/>
              </w:rPr>
              <w:t>logs</w:t>
            </w:r>
            <w:r w:rsidRPr="006B3110">
              <w:rPr>
                <w:rFonts w:ascii="Calibri Light" w:hAnsi="Calibri Light" w:cs="Calibri Light"/>
              </w:rPr>
              <w:t xml:space="preserve"> for </w:t>
            </w:r>
            <w:r w:rsidR="0037663F" w:rsidRPr="006B3110">
              <w:rPr>
                <w:rFonts w:ascii="Calibri Light" w:hAnsi="Calibri Light" w:cs="Calibri Light"/>
              </w:rPr>
              <w:t>data retrieval</w:t>
            </w:r>
            <w:r w:rsidRPr="006B3110">
              <w:rPr>
                <w:rFonts w:ascii="Calibri Light" w:hAnsi="Calibri Light" w:cs="Calibri Light"/>
              </w:rPr>
              <w:t xml:space="preserve"> are handled.</w:t>
            </w:r>
          </w:p>
        </w:tc>
      </w:tr>
      <w:tr w:rsidR="001C2CFF" w:rsidRPr="006B3110" w14:paraId="404D7F26" w14:textId="77777777" w:rsidTr="00DD3E67">
        <w:tc>
          <w:tcPr>
            <w:tcW w:w="1588" w:type="dxa"/>
            <w:shd w:val="clear" w:color="auto" w:fill="auto"/>
          </w:tcPr>
          <w:p w14:paraId="7357EED8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7365" w:type="dxa"/>
            <w:shd w:val="clear" w:color="auto" w:fill="auto"/>
          </w:tcPr>
          <w:p w14:paraId="0F72C072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7813B54F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7365"/>
      </w:tblGrid>
      <w:tr w:rsidR="001C2CFF" w:rsidRPr="006B3110" w14:paraId="628A4EBD" w14:textId="77777777" w:rsidTr="00DD3E67">
        <w:tc>
          <w:tcPr>
            <w:tcW w:w="1588" w:type="dxa"/>
            <w:shd w:val="clear" w:color="auto" w:fill="A6A6A6"/>
          </w:tcPr>
          <w:p w14:paraId="271F961B" w14:textId="2BF100B2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Functionality declaration </w:t>
            </w:r>
            <w:r w:rsidR="00DC5966"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7365" w:type="dxa"/>
            <w:shd w:val="clear" w:color="auto" w:fill="auto"/>
          </w:tcPr>
          <w:p w14:paraId="01CE4DC6" w14:textId="245396D6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specify used </w:t>
            </w:r>
            <w:r w:rsidRPr="006B3110">
              <w:rPr>
                <w:rFonts w:ascii="Calibri Light" w:hAnsi="Calibri Light" w:cs="Calibri Light"/>
                <w:i/>
                <w:iCs/>
                <w:u w:val="single"/>
              </w:rPr>
              <w:t>power saving</w:t>
            </w:r>
            <w:r w:rsidRPr="006B3110">
              <w:rPr>
                <w:rFonts w:ascii="Calibri Light" w:hAnsi="Calibri Light" w:cs="Calibri Light"/>
              </w:rPr>
              <w:t xml:space="preserve"> technique / battery management</w:t>
            </w:r>
            <w:r w:rsidR="0037663F" w:rsidRPr="006B3110">
              <w:rPr>
                <w:rFonts w:ascii="Calibri Light" w:hAnsi="Calibri Light" w:cs="Calibri Light"/>
              </w:rPr>
              <w:t xml:space="preserve"> if </w:t>
            </w:r>
            <w:r w:rsidR="00B35A56" w:rsidRPr="006B3110">
              <w:rPr>
                <w:rFonts w:ascii="Calibri Light" w:hAnsi="Calibri Light" w:cs="Calibri Light"/>
              </w:rPr>
              <w:t>mobile application.</w:t>
            </w:r>
          </w:p>
        </w:tc>
      </w:tr>
      <w:tr w:rsidR="001C2CFF" w:rsidRPr="006B3110" w14:paraId="6FA843D8" w14:textId="77777777" w:rsidTr="00DD3E67">
        <w:tc>
          <w:tcPr>
            <w:tcW w:w="1588" w:type="dxa"/>
            <w:shd w:val="clear" w:color="auto" w:fill="auto"/>
          </w:tcPr>
          <w:p w14:paraId="6EFB9023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7365" w:type="dxa"/>
            <w:shd w:val="clear" w:color="auto" w:fill="auto"/>
          </w:tcPr>
          <w:p w14:paraId="43D579A3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253FA94F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7365"/>
      </w:tblGrid>
      <w:tr w:rsidR="001C2CFF" w:rsidRPr="006B3110" w14:paraId="5F7B4A48" w14:textId="77777777" w:rsidTr="00DD3E67">
        <w:tc>
          <w:tcPr>
            <w:tcW w:w="1588" w:type="dxa"/>
            <w:shd w:val="clear" w:color="auto" w:fill="A6A6A6"/>
          </w:tcPr>
          <w:p w14:paraId="164F0EA6" w14:textId="3ED32B80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Functionality declaration </w:t>
            </w:r>
            <w:r w:rsidR="00DC5966"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7365" w:type="dxa"/>
            <w:shd w:val="clear" w:color="auto" w:fill="auto"/>
          </w:tcPr>
          <w:p w14:paraId="71F1ACB3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 xml:space="preserve">Self-assessment </w:t>
            </w:r>
            <w:r w:rsidRPr="006B3110">
              <w:rPr>
                <w:rFonts w:ascii="Calibri Light" w:hAnsi="Calibri Light" w:cs="Calibri Light"/>
                <w:i/>
                <w:iCs/>
                <w:u w:val="single"/>
              </w:rPr>
              <w:t>cyber security</w:t>
            </w:r>
            <w:r w:rsidRPr="006B3110">
              <w:rPr>
                <w:rFonts w:ascii="Calibri Light" w:hAnsi="Calibri Light" w:cs="Calibri Light"/>
              </w:rPr>
              <w:t xml:space="preserve"> form filled</w:t>
            </w:r>
          </w:p>
        </w:tc>
      </w:tr>
      <w:tr w:rsidR="001C2CFF" w:rsidRPr="006B3110" w14:paraId="2FB69C43" w14:textId="77777777" w:rsidTr="00DD3E67">
        <w:tc>
          <w:tcPr>
            <w:tcW w:w="1588" w:type="dxa"/>
            <w:shd w:val="clear" w:color="auto" w:fill="auto"/>
          </w:tcPr>
          <w:p w14:paraId="17DDA4B8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lastRenderedPageBreak/>
              <w:t>Comment</w:t>
            </w:r>
          </w:p>
        </w:tc>
        <w:tc>
          <w:tcPr>
            <w:tcW w:w="7365" w:type="dxa"/>
            <w:shd w:val="clear" w:color="auto" w:fill="auto"/>
          </w:tcPr>
          <w:p w14:paraId="2D04E449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0B9584B8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7952"/>
      </w:tblGrid>
      <w:tr w:rsidR="001C2CFF" w:rsidRPr="006B3110" w14:paraId="6E0B0D7A" w14:textId="77777777" w:rsidTr="00B80121">
        <w:tc>
          <w:tcPr>
            <w:tcW w:w="1001" w:type="dxa"/>
            <w:shd w:val="clear" w:color="auto" w:fill="A6A6A6"/>
          </w:tcPr>
          <w:p w14:paraId="02113A2C" w14:textId="046E7932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bookmarkStart w:id="18" w:name="_DCS_Traditional_Extended"/>
            <w:bookmarkStart w:id="19" w:name="_DCS_Hybrid_Basic"/>
            <w:bookmarkStart w:id="20" w:name="_APPENDIXES"/>
            <w:bookmarkEnd w:id="18"/>
            <w:bookmarkEnd w:id="19"/>
            <w:bookmarkEnd w:id="20"/>
            <w:r w:rsidRPr="006B3110">
              <w:rPr>
                <w:rFonts w:ascii="Calibri Light" w:hAnsi="Calibri Light" w:cs="Calibri Light"/>
              </w:rPr>
              <w:t xml:space="preserve">Test </w:t>
            </w:r>
            <w:r w:rsidR="00DC5966"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7952" w:type="dxa"/>
            <w:shd w:val="clear" w:color="auto" w:fill="auto"/>
          </w:tcPr>
          <w:p w14:paraId="69F16DB8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Custom case</w:t>
            </w:r>
          </w:p>
        </w:tc>
      </w:tr>
      <w:tr w:rsidR="001C2CFF" w:rsidRPr="006B3110" w14:paraId="1186816A" w14:textId="77777777" w:rsidTr="00B80121">
        <w:tc>
          <w:tcPr>
            <w:tcW w:w="1001" w:type="dxa"/>
            <w:shd w:val="clear" w:color="auto" w:fill="auto"/>
          </w:tcPr>
          <w:p w14:paraId="3910E5CD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Expected result</w:t>
            </w:r>
          </w:p>
        </w:tc>
        <w:tc>
          <w:tcPr>
            <w:tcW w:w="7952" w:type="dxa"/>
            <w:shd w:val="clear" w:color="auto" w:fill="auto"/>
          </w:tcPr>
          <w:p w14:paraId="584CB347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  <w:tr w:rsidR="001C2CFF" w:rsidRPr="006B3110" w14:paraId="2120EA33" w14:textId="77777777" w:rsidTr="00B80121">
        <w:tc>
          <w:tcPr>
            <w:tcW w:w="1001" w:type="dxa"/>
            <w:shd w:val="clear" w:color="auto" w:fill="auto"/>
          </w:tcPr>
          <w:p w14:paraId="701F7215" w14:textId="4DD0747C" w:rsidR="001C2CFF" w:rsidRPr="006B3110" w:rsidRDefault="008022A5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952" w:type="dxa"/>
            <w:shd w:val="clear" w:color="auto" w:fill="auto"/>
          </w:tcPr>
          <w:p w14:paraId="016880C6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712A4B86" w14:textId="77777777" w:rsidR="003E768B" w:rsidRPr="006B3110" w:rsidRDefault="003E768B" w:rsidP="003E768B">
      <w:pPr>
        <w:pStyle w:val="Heading2"/>
        <w:rPr>
          <w:rFonts w:ascii="Calibri Light" w:hAnsi="Calibri Light" w:cs="Calibri Light"/>
        </w:rPr>
      </w:pPr>
      <w:bookmarkStart w:id="21" w:name="_Toc130738248"/>
      <w:r w:rsidRPr="006B3110">
        <w:rPr>
          <w:rFonts w:ascii="Calibri Light" w:hAnsi="Calibri Light" w:cs="Calibri Light"/>
        </w:rPr>
        <w:t>Legend: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8"/>
      </w:tblGrid>
      <w:tr w:rsidR="003E768B" w:rsidRPr="006B3110" w14:paraId="510174C9" w14:textId="77777777" w:rsidTr="00D96A2A">
        <w:tc>
          <w:tcPr>
            <w:tcW w:w="1129" w:type="dxa"/>
            <w:shd w:val="clear" w:color="auto" w:fill="00B050"/>
          </w:tcPr>
          <w:p w14:paraId="7EA03FA6" w14:textId="77777777" w:rsidR="003E768B" w:rsidRPr="006B3110" w:rsidRDefault="003E768B" w:rsidP="00D96A2A">
            <w:pPr>
              <w:pStyle w:val="Paragraph"/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</w:tcPr>
          <w:p w14:paraId="64B6B9C4" w14:textId="29D332C0" w:rsidR="003E768B" w:rsidRPr="006B3110" w:rsidRDefault="00DC5966" w:rsidP="00D96A2A">
            <w:pPr>
              <w:pStyle w:val="Paragraph"/>
              <w:rPr>
                <w:rFonts w:ascii="Calibri Light" w:hAnsi="Calibri Light" w:cs="Calibri Light"/>
                <w:lang w:val="en-GB"/>
              </w:rPr>
            </w:pPr>
            <w:r>
              <w:rPr>
                <w:rFonts w:ascii="Calibri Light" w:hAnsi="Calibri Light" w:cs="Calibri Light"/>
                <w:lang w:val="en-GB"/>
              </w:rPr>
              <w:t>Ok / Passed</w:t>
            </w:r>
          </w:p>
        </w:tc>
      </w:tr>
      <w:tr w:rsidR="003E768B" w:rsidRPr="006B3110" w14:paraId="73624538" w14:textId="77777777" w:rsidTr="00D96A2A">
        <w:tc>
          <w:tcPr>
            <w:tcW w:w="1129" w:type="dxa"/>
            <w:shd w:val="clear" w:color="auto" w:fill="00B0F0"/>
          </w:tcPr>
          <w:p w14:paraId="793149E2" w14:textId="77777777" w:rsidR="003E768B" w:rsidRPr="006B3110" w:rsidRDefault="003E768B" w:rsidP="00D96A2A">
            <w:pPr>
              <w:pStyle w:val="Paragraph"/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</w:tcPr>
          <w:p w14:paraId="72EC6EC4" w14:textId="77777777" w:rsidR="003E768B" w:rsidRPr="006B3110" w:rsidRDefault="003E768B" w:rsidP="00D96A2A">
            <w:pPr>
              <w:pStyle w:val="Paragraph"/>
              <w:rPr>
                <w:rFonts w:ascii="Calibri Light" w:hAnsi="Calibri Light" w:cs="Calibri Light"/>
                <w:lang w:val="en-GB"/>
              </w:rPr>
            </w:pPr>
            <w:r w:rsidRPr="006B3110">
              <w:rPr>
                <w:rFonts w:ascii="Calibri Light" w:hAnsi="Calibri Light" w:cs="Calibri Light"/>
                <w:lang w:val="en-GB"/>
              </w:rPr>
              <w:t xml:space="preserve">pending implementation </w:t>
            </w:r>
          </w:p>
        </w:tc>
      </w:tr>
      <w:tr w:rsidR="003E768B" w:rsidRPr="006B3110" w14:paraId="546FC498" w14:textId="77777777" w:rsidTr="00D96A2A">
        <w:tc>
          <w:tcPr>
            <w:tcW w:w="1129" w:type="dxa"/>
            <w:shd w:val="clear" w:color="auto" w:fill="C00000"/>
          </w:tcPr>
          <w:p w14:paraId="1C066477" w14:textId="77777777" w:rsidR="003E768B" w:rsidRPr="006B3110" w:rsidRDefault="003E768B" w:rsidP="00D96A2A">
            <w:pPr>
              <w:pStyle w:val="Paragraph"/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</w:tcPr>
          <w:p w14:paraId="3C48EB18" w14:textId="77777777" w:rsidR="003E768B" w:rsidRPr="006B3110" w:rsidRDefault="003E768B" w:rsidP="00D96A2A">
            <w:pPr>
              <w:pStyle w:val="Paragraph"/>
              <w:rPr>
                <w:rFonts w:ascii="Calibri Light" w:hAnsi="Calibri Light" w:cs="Calibri Light"/>
                <w:lang w:val="en-GB"/>
              </w:rPr>
            </w:pPr>
            <w:r w:rsidRPr="006B3110">
              <w:rPr>
                <w:rFonts w:ascii="Calibri Light" w:hAnsi="Calibri Light" w:cs="Calibri Light"/>
                <w:lang w:val="en-GB"/>
              </w:rPr>
              <w:t>not tested / not passed</w:t>
            </w:r>
          </w:p>
        </w:tc>
      </w:tr>
    </w:tbl>
    <w:p w14:paraId="5E369E88" w14:textId="77777777" w:rsidR="006628E0" w:rsidRPr="006B3110" w:rsidRDefault="006628E0" w:rsidP="001C2CFF">
      <w:pPr>
        <w:pStyle w:val="Heading1"/>
        <w:rPr>
          <w:rFonts w:ascii="Calibri Light" w:hAnsi="Calibri Light" w:cs="Calibri Light"/>
        </w:rPr>
        <w:sectPr w:rsidR="006628E0" w:rsidRPr="006B3110" w:rsidSect="00FA0F55">
          <w:pgSz w:w="11906" w:h="16838" w:code="9"/>
          <w:pgMar w:top="1134" w:right="1134" w:bottom="1701" w:left="1134" w:header="1134" w:footer="851" w:gutter="0"/>
          <w:cols w:space="708"/>
          <w:docGrid w:linePitch="360"/>
        </w:sectPr>
      </w:pPr>
    </w:p>
    <w:p w14:paraId="34C88D95" w14:textId="3DC2334B" w:rsidR="001C2CFF" w:rsidRPr="006B3110" w:rsidRDefault="001C2CFF" w:rsidP="006628E0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22" w:name="_Toc130738249"/>
      <w:r w:rsidRPr="006B3110">
        <w:rPr>
          <w:rFonts w:ascii="Calibri Light" w:hAnsi="Calibri Light" w:cs="Calibri Light"/>
        </w:rPr>
        <w:lastRenderedPageBreak/>
        <w:t>Solution under test details</w:t>
      </w:r>
      <w:bookmarkEnd w:id="22"/>
    </w:p>
    <w:p w14:paraId="0CEC4F25" w14:textId="77777777" w:rsidR="001C2CFF" w:rsidRPr="006B3110" w:rsidRDefault="001C2CFF" w:rsidP="001C2CFF">
      <w:pPr>
        <w:rPr>
          <w:rFonts w:ascii="Calibri Light" w:hAnsi="Calibri Light" w:cs="Calibri Light"/>
        </w:rPr>
      </w:pPr>
      <w:r w:rsidRPr="006B3110">
        <w:rPr>
          <w:rFonts w:ascii="Calibri Light" w:hAnsi="Calibri Light" w:cs="Calibri Light"/>
        </w:rPr>
        <w:t xml:space="preserve">Solution </w:t>
      </w:r>
      <w:proofErr w:type="gramStart"/>
      <w:r w:rsidRPr="006B3110">
        <w:rPr>
          <w:rFonts w:ascii="Calibri Light" w:hAnsi="Calibri Light" w:cs="Calibri Light"/>
        </w:rPr>
        <w:t>description:-</w:t>
      </w:r>
      <w:proofErr w:type="gramEnd"/>
    </w:p>
    <w:p w14:paraId="60A4F2E4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p w14:paraId="3306F45D" w14:textId="77777777" w:rsidR="001C2CFF" w:rsidRPr="006B3110" w:rsidRDefault="001C2CFF" w:rsidP="001C2CFF">
      <w:pPr>
        <w:rPr>
          <w:rFonts w:ascii="Calibri Light" w:hAnsi="Calibri Light" w:cs="Calibri Light"/>
        </w:rPr>
      </w:pPr>
      <w:r w:rsidRPr="006B3110">
        <w:rPr>
          <w:rFonts w:ascii="Calibri Light" w:hAnsi="Calibri Light" w:cs="Calibri Light"/>
        </w:rPr>
        <w:t xml:space="preserve">use </w:t>
      </w:r>
      <w:proofErr w:type="gramStart"/>
      <w:r w:rsidRPr="006B3110">
        <w:rPr>
          <w:rFonts w:ascii="Calibri Light" w:hAnsi="Calibri Light" w:cs="Calibri Light"/>
        </w:rPr>
        <w:t>case:-</w:t>
      </w:r>
      <w:proofErr w:type="gramEnd"/>
    </w:p>
    <w:p w14:paraId="2CD95DF7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p w14:paraId="29F69FD4" w14:textId="77777777" w:rsidR="001C2CFF" w:rsidRPr="006B3110" w:rsidRDefault="001C2CFF" w:rsidP="001C2CFF">
      <w:pPr>
        <w:rPr>
          <w:rFonts w:ascii="Calibri Light" w:hAnsi="Calibri Light" w:cs="Calibri Light"/>
        </w:rPr>
      </w:pPr>
      <w:r w:rsidRPr="006B3110">
        <w:rPr>
          <w:rFonts w:ascii="Calibri Light" w:hAnsi="Calibri Light" w:cs="Calibri Light"/>
        </w:rPr>
        <w:t xml:space="preserve">Sequence </w:t>
      </w:r>
      <w:proofErr w:type="gramStart"/>
      <w:r w:rsidRPr="006B3110">
        <w:rPr>
          <w:rFonts w:ascii="Calibri Light" w:hAnsi="Calibri Light" w:cs="Calibri Light"/>
        </w:rPr>
        <w:t>diagram:-</w:t>
      </w:r>
      <w:proofErr w:type="gramEnd"/>
    </w:p>
    <w:p w14:paraId="755E4C59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p w14:paraId="3DA3E559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p w14:paraId="177D657E" w14:textId="77777777" w:rsidR="006628E0" w:rsidRPr="006B3110" w:rsidRDefault="006628E0" w:rsidP="001C2CFF">
      <w:pPr>
        <w:pStyle w:val="Heading1"/>
        <w:rPr>
          <w:rFonts w:ascii="Calibri Light" w:hAnsi="Calibri Light" w:cs="Calibri Light"/>
        </w:rPr>
        <w:sectPr w:rsidR="006628E0" w:rsidRPr="006B3110" w:rsidSect="00FA0F55">
          <w:pgSz w:w="11906" w:h="16838" w:code="9"/>
          <w:pgMar w:top="1134" w:right="1134" w:bottom="1701" w:left="1134" w:header="1134" w:footer="851" w:gutter="0"/>
          <w:cols w:space="708"/>
          <w:docGrid w:linePitch="360"/>
        </w:sectPr>
      </w:pPr>
    </w:p>
    <w:p w14:paraId="1828978B" w14:textId="706CC2E3" w:rsidR="001C2CFF" w:rsidRPr="006B3110" w:rsidRDefault="001C2CFF" w:rsidP="006628E0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23" w:name="_Toc130738250"/>
      <w:r w:rsidRPr="006B3110">
        <w:rPr>
          <w:rFonts w:ascii="Calibri Light" w:hAnsi="Calibri Light" w:cs="Calibri Light"/>
        </w:rPr>
        <w:lastRenderedPageBreak/>
        <w:t>Appendix</w:t>
      </w:r>
      <w:bookmarkEnd w:id="23"/>
    </w:p>
    <w:p w14:paraId="5BFB516C" w14:textId="1F06FD25" w:rsidR="001C2CFF" w:rsidRPr="006B3110" w:rsidRDefault="001C2CFF" w:rsidP="007F6090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24" w:name="_Toc130738251"/>
      <w:r w:rsidRPr="006B3110">
        <w:rPr>
          <w:rFonts w:ascii="Calibri Light" w:hAnsi="Calibri Light" w:cs="Calibri Light"/>
        </w:rPr>
        <w:t>Grading</w:t>
      </w:r>
      <w:r w:rsidR="00772130" w:rsidRPr="006B3110">
        <w:rPr>
          <w:rFonts w:ascii="Calibri Light" w:hAnsi="Calibri Light" w:cs="Calibri Light"/>
        </w:rPr>
        <w:t xml:space="preserve"> (KONE use only)</w:t>
      </w:r>
      <w:bookmarkEnd w:id="24"/>
    </w:p>
    <w:p w14:paraId="536F7D91" w14:textId="77777777" w:rsidR="001C2CFF" w:rsidRPr="006B3110" w:rsidRDefault="001C2CFF" w:rsidP="001C2CFF">
      <w:pPr>
        <w:rPr>
          <w:rFonts w:ascii="Calibri Light" w:hAnsi="Calibri Light" w:cs="Calibri Light"/>
        </w:rPr>
      </w:pPr>
      <w:r w:rsidRPr="006B3110">
        <w:rPr>
          <w:rFonts w:ascii="Calibri Light" w:hAnsi="Calibri Light" w:cs="Calibri Light"/>
        </w:rPr>
        <w:t>This gives some insight into solution functionalities readiness</w:t>
      </w:r>
    </w:p>
    <w:p w14:paraId="7730FBA3" w14:textId="77777777" w:rsidR="001C2CFF" w:rsidRPr="006B3110" w:rsidRDefault="001C2CFF" w:rsidP="001C2CFF">
      <w:pPr>
        <w:rPr>
          <w:rFonts w:ascii="Calibri Light" w:hAnsi="Calibri Light" w:cs="Calibri Light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67"/>
        <w:gridCol w:w="567"/>
        <w:gridCol w:w="567"/>
        <w:gridCol w:w="567"/>
        <w:gridCol w:w="426"/>
        <w:gridCol w:w="425"/>
      </w:tblGrid>
      <w:tr w:rsidR="001C2CFF" w:rsidRPr="006B3110" w14:paraId="418C59FB" w14:textId="77777777" w:rsidTr="00B80121">
        <w:tc>
          <w:tcPr>
            <w:tcW w:w="4077" w:type="dxa"/>
            <w:shd w:val="clear" w:color="auto" w:fill="auto"/>
          </w:tcPr>
          <w:p w14:paraId="2D32A5DC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3119" w:type="dxa"/>
            <w:gridSpan w:val="6"/>
            <w:shd w:val="clear" w:color="auto" w:fill="auto"/>
          </w:tcPr>
          <w:p w14:paraId="0B11B654" w14:textId="77777777" w:rsidR="001C2CFF" w:rsidRPr="006B3110" w:rsidRDefault="001C2CFF" w:rsidP="00B80121">
            <w:pPr>
              <w:jc w:val="center"/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Grade</w:t>
            </w:r>
          </w:p>
        </w:tc>
      </w:tr>
      <w:tr w:rsidR="001C2CFF" w:rsidRPr="006B3110" w14:paraId="432C5636" w14:textId="77777777" w:rsidTr="00B80121">
        <w:tc>
          <w:tcPr>
            <w:tcW w:w="4077" w:type="dxa"/>
            <w:shd w:val="clear" w:color="auto" w:fill="BFBFBF"/>
          </w:tcPr>
          <w:p w14:paraId="4064C521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Functionality</w:t>
            </w:r>
          </w:p>
        </w:tc>
        <w:tc>
          <w:tcPr>
            <w:tcW w:w="567" w:type="dxa"/>
            <w:shd w:val="clear" w:color="auto" w:fill="BFBFBF"/>
          </w:tcPr>
          <w:p w14:paraId="74EB5FBF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567" w:type="dxa"/>
            <w:shd w:val="clear" w:color="auto" w:fill="BFBFBF"/>
          </w:tcPr>
          <w:p w14:paraId="04C51DA6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67" w:type="dxa"/>
            <w:shd w:val="clear" w:color="auto" w:fill="BFBFBF"/>
          </w:tcPr>
          <w:p w14:paraId="190F1524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67" w:type="dxa"/>
            <w:shd w:val="clear" w:color="auto" w:fill="BFBFBF"/>
          </w:tcPr>
          <w:p w14:paraId="72AAC384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426" w:type="dxa"/>
            <w:shd w:val="clear" w:color="auto" w:fill="BFBFBF"/>
          </w:tcPr>
          <w:p w14:paraId="1C1B9D0F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425" w:type="dxa"/>
            <w:shd w:val="clear" w:color="auto" w:fill="BFBFBF"/>
          </w:tcPr>
          <w:p w14:paraId="6A6516E6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0</w:t>
            </w:r>
          </w:p>
        </w:tc>
      </w:tr>
      <w:tr w:rsidR="001C2CFF" w:rsidRPr="006B3110" w14:paraId="0E089A8D" w14:textId="77777777" w:rsidTr="00B80121">
        <w:tc>
          <w:tcPr>
            <w:tcW w:w="4077" w:type="dxa"/>
            <w:shd w:val="clear" w:color="auto" w:fill="auto"/>
          </w:tcPr>
          <w:p w14:paraId="16F43B99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Log</w:t>
            </w:r>
          </w:p>
        </w:tc>
        <w:tc>
          <w:tcPr>
            <w:tcW w:w="567" w:type="dxa"/>
            <w:shd w:val="clear" w:color="auto" w:fill="auto"/>
          </w:tcPr>
          <w:p w14:paraId="329F183A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1C713307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3DBF51BC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6FAF69FE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426" w:type="dxa"/>
            <w:shd w:val="clear" w:color="auto" w:fill="auto"/>
          </w:tcPr>
          <w:p w14:paraId="3782272A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172553B2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  <w:tr w:rsidR="001C2CFF" w:rsidRPr="006B3110" w14:paraId="70EE9FB3" w14:textId="77777777" w:rsidTr="00B80121">
        <w:tc>
          <w:tcPr>
            <w:tcW w:w="4077" w:type="dxa"/>
            <w:shd w:val="clear" w:color="auto" w:fill="auto"/>
          </w:tcPr>
          <w:p w14:paraId="7B1DC040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Power saving</w:t>
            </w:r>
          </w:p>
        </w:tc>
        <w:tc>
          <w:tcPr>
            <w:tcW w:w="567" w:type="dxa"/>
            <w:shd w:val="clear" w:color="auto" w:fill="auto"/>
          </w:tcPr>
          <w:p w14:paraId="3F655DD2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2ECD23D2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0EE403A9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5C6D3219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426" w:type="dxa"/>
            <w:shd w:val="clear" w:color="auto" w:fill="auto"/>
          </w:tcPr>
          <w:p w14:paraId="6427E2C4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69335271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  <w:tr w:rsidR="001C2CFF" w:rsidRPr="006B3110" w14:paraId="2E6BC566" w14:textId="77777777" w:rsidTr="00B80121">
        <w:tc>
          <w:tcPr>
            <w:tcW w:w="4077" w:type="dxa"/>
            <w:shd w:val="clear" w:color="auto" w:fill="auto"/>
          </w:tcPr>
          <w:p w14:paraId="0D719063" w14:textId="0FF2B65F" w:rsidR="001C2CFF" w:rsidRPr="006B3110" w:rsidRDefault="00F1234D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Login – failure handling</w:t>
            </w:r>
          </w:p>
        </w:tc>
        <w:tc>
          <w:tcPr>
            <w:tcW w:w="567" w:type="dxa"/>
            <w:shd w:val="clear" w:color="auto" w:fill="auto"/>
          </w:tcPr>
          <w:p w14:paraId="58BCF144" w14:textId="0D749004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6380AC98" w14:textId="763F1259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5A6A3CD3" w14:textId="2F407C62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38AC634A" w14:textId="3F521362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426" w:type="dxa"/>
            <w:shd w:val="clear" w:color="auto" w:fill="auto"/>
          </w:tcPr>
          <w:p w14:paraId="4869D24B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425" w:type="dxa"/>
            <w:shd w:val="clear" w:color="auto" w:fill="auto"/>
          </w:tcPr>
          <w:p w14:paraId="1EB55ADE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  <w:tr w:rsidR="001C2CFF" w:rsidRPr="006B3110" w14:paraId="68E8C3DD" w14:textId="77777777" w:rsidTr="00B80121">
        <w:tc>
          <w:tcPr>
            <w:tcW w:w="4077" w:type="dxa"/>
            <w:shd w:val="clear" w:color="auto" w:fill="auto"/>
          </w:tcPr>
          <w:p w14:paraId="7780B038" w14:textId="20BF1501" w:rsidR="001C2CFF" w:rsidRPr="006B3110" w:rsidRDefault="00350E92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Inventory</w:t>
            </w:r>
            <w:r w:rsidR="00F1234D" w:rsidRPr="006B3110">
              <w:rPr>
                <w:rFonts w:ascii="Calibri Light" w:hAnsi="Calibri Light" w:cs="Calibri Light"/>
              </w:rPr>
              <w:t xml:space="preserve"> retrieval</w:t>
            </w:r>
          </w:p>
        </w:tc>
        <w:tc>
          <w:tcPr>
            <w:tcW w:w="567" w:type="dxa"/>
            <w:shd w:val="clear" w:color="auto" w:fill="auto"/>
          </w:tcPr>
          <w:p w14:paraId="1EF55034" w14:textId="268EC289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4412981B" w14:textId="16E68D6C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18622D03" w14:textId="25CC2BF9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09658078" w14:textId="24BFAABA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426" w:type="dxa"/>
            <w:shd w:val="clear" w:color="auto" w:fill="auto"/>
          </w:tcPr>
          <w:p w14:paraId="15FE2DCC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425" w:type="dxa"/>
            <w:shd w:val="clear" w:color="auto" w:fill="auto"/>
          </w:tcPr>
          <w:p w14:paraId="532FB969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  <w:tr w:rsidR="00D26C1E" w:rsidRPr="006B3110" w14:paraId="7C629CA5" w14:textId="77777777" w:rsidTr="00B80121">
        <w:tc>
          <w:tcPr>
            <w:tcW w:w="4077" w:type="dxa"/>
            <w:shd w:val="clear" w:color="auto" w:fill="auto"/>
          </w:tcPr>
          <w:p w14:paraId="27C95CEB" w14:textId="24919E91" w:rsidR="00D26C1E" w:rsidRPr="006B3110" w:rsidRDefault="006930FE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Multiple equipment support</w:t>
            </w:r>
          </w:p>
        </w:tc>
        <w:tc>
          <w:tcPr>
            <w:tcW w:w="567" w:type="dxa"/>
            <w:shd w:val="clear" w:color="auto" w:fill="auto"/>
          </w:tcPr>
          <w:p w14:paraId="72FE7A5C" w14:textId="287351F4" w:rsidR="00D26C1E" w:rsidRPr="006B3110" w:rsidRDefault="00334BBC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27A91735" w14:textId="6B1BC831" w:rsidR="00D26C1E" w:rsidRPr="006B3110" w:rsidRDefault="00334BBC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1CEC026E" w14:textId="77777777" w:rsidR="00D26C1E" w:rsidRPr="006B3110" w:rsidRDefault="00D26C1E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567" w:type="dxa"/>
            <w:shd w:val="clear" w:color="auto" w:fill="auto"/>
          </w:tcPr>
          <w:p w14:paraId="2525F5F4" w14:textId="77777777" w:rsidR="00D26C1E" w:rsidRPr="006B3110" w:rsidRDefault="00D26C1E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426" w:type="dxa"/>
            <w:shd w:val="clear" w:color="auto" w:fill="auto"/>
          </w:tcPr>
          <w:p w14:paraId="3C5949C3" w14:textId="77777777" w:rsidR="00D26C1E" w:rsidRPr="006B3110" w:rsidRDefault="00D26C1E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425" w:type="dxa"/>
            <w:shd w:val="clear" w:color="auto" w:fill="auto"/>
          </w:tcPr>
          <w:p w14:paraId="486F998D" w14:textId="77777777" w:rsidR="00D26C1E" w:rsidRPr="006B3110" w:rsidRDefault="00D26C1E" w:rsidP="00B80121">
            <w:pPr>
              <w:rPr>
                <w:rFonts w:ascii="Calibri Light" w:hAnsi="Calibri Light" w:cs="Calibri Light"/>
              </w:rPr>
            </w:pPr>
          </w:p>
        </w:tc>
      </w:tr>
      <w:tr w:rsidR="003E6890" w:rsidRPr="006B3110" w14:paraId="586B994C" w14:textId="77777777" w:rsidTr="00B80121">
        <w:tc>
          <w:tcPr>
            <w:tcW w:w="4077" w:type="dxa"/>
            <w:shd w:val="clear" w:color="auto" w:fill="auto"/>
          </w:tcPr>
          <w:p w14:paraId="26C27C20" w14:textId="21303195" w:rsidR="003E6890" w:rsidRPr="006B3110" w:rsidRDefault="00334BBC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Cyber security</w:t>
            </w:r>
          </w:p>
        </w:tc>
        <w:tc>
          <w:tcPr>
            <w:tcW w:w="567" w:type="dxa"/>
            <w:shd w:val="clear" w:color="auto" w:fill="auto"/>
          </w:tcPr>
          <w:p w14:paraId="0E209179" w14:textId="486F29E7" w:rsidR="003E6890" w:rsidRPr="006B3110" w:rsidRDefault="00334BBC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12798B21" w14:textId="23DBF5BD" w:rsidR="003E6890" w:rsidRPr="006B3110" w:rsidRDefault="00334BBC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5BDB1EFE" w14:textId="77777777" w:rsidR="003E6890" w:rsidRPr="006B3110" w:rsidRDefault="003E6890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567" w:type="dxa"/>
            <w:shd w:val="clear" w:color="auto" w:fill="auto"/>
          </w:tcPr>
          <w:p w14:paraId="0040E459" w14:textId="77777777" w:rsidR="003E6890" w:rsidRPr="006B3110" w:rsidRDefault="003E6890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426" w:type="dxa"/>
            <w:shd w:val="clear" w:color="auto" w:fill="auto"/>
          </w:tcPr>
          <w:p w14:paraId="5484D74A" w14:textId="77777777" w:rsidR="003E6890" w:rsidRPr="006B3110" w:rsidRDefault="003E6890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425" w:type="dxa"/>
            <w:shd w:val="clear" w:color="auto" w:fill="auto"/>
          </w:tcPr>
          <w:p w14:paraId="07440B21" w14:textId="77777777" w:rsidR="003E6890" w:rsidRPr="006B3110" w:rsidRDefault="003E6890" w:rsidP="00B80121">
            <w:pPr>
              <w:rPr>
                <w:rFonts w:ascii="Calibri Light" w:hAnsi="Calibri Light" w:cs="Calibri Light"/>
              </w:rPr>
            </w:pPr>
          </w:p>
        </w:tc>
      </w:tr>
      <w:tr w:rsidR="001C2CFF" w:rsidRPr="006B3110" w14:paraId="4D203001" w14:textId="77777777" w:rsidTr="00B80121">
        <w:tc>
          <w:tcPr>
            <w:tcW w:w="4077" w:type="dxa"/>
            <w:shd w:val="clear" w:color="auto" w:fill="auto"/>
          </w:tcPr>
          <w:p w14:paraId="44AEE381" w14:textId="0488A73F" w:rsidR="001C2CFF" w:rsidRPr="006B3110" w:rsidRDefault="00350E92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Data retrieval – failure handling</w:t>
            </w:r>
          </w:p>
        </w:tc>
        <w:tc>
          <w:tcPr>
            <w:tcW w:w="567" w:type="dxa"/>
            <w:shd w:val="clear" w:color="auto" w:fill="auto"/>
          </w:tcPr>
          <w:p w14:paraId="045AAD20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25B04F43" w14:textId="0F02EBA0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567" w:type="dxa"/>
            <w:shd w:val="clear" w:color="auto" w:fill="auto"/>
          </w:tcPr>
          <w:p w14:paraId="77DD7E60" w14:textId="6BA75F61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567" w:type="dxa"/>
            <w:shd w:val="clear" w:color="auto" w:fill="auto"/>
          </w:tcPr>
          <w:p w14:paraId="07461C32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426" w:type="dxa"/>
            <w:shd w:val="clear" w:color="auto" w:fill="auto"/>
          </w:tcPr>
          <w:p w14:paraId="27B44C42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425" w:type="dxa"/>
            <w:shd w:val="clear" w:color="auto" w:fill="auto"/>
          </w:tcPr>
          <w:p w14:paraId="4ADE4C41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  <w:tr w:rsidR="001C2CFF" w:rsidRPr="006B3110" w14:paraId="21F3A4C7" w14:textId="77777777" w:rsidTr="00B80121">
        <w:tc>
          <w:tcPr>
            <w:tcW w:w="4077" w:type="dxa"/>
            <w:shd w:val="clear" w:color="auto" w:fill="auto"/>
          </w:tcPr>
          <w:p w14:paraId="66DE80C2" w14:textId="30FA8F99" w:rsidR="001C2CFF" w:rsidRPr="006B3110" w:rsidRDefault="00372A0B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Data mapping</w:t>
            </w:r>
          </w:p>
        </w:tc>
        <w:tc>
          <w:tcPr>
            <w:tcW w:w="567" w:type="dxa"/>
            <w:shd w:val="clear" w:color="auto" w:fill="auto"/>
          </w:tcPr>
          <w:p w14:paraId="00FE8FFC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40E6738A" w14:textId="7E161570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567" w:type="dxa"/>
            <w:shd w:val="clear" w:color="auto" w:fill="auto"/>
          </w:tcPr>
          <w:p w14:paraId="63EB496D" w14:textId="59CCF2E3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567" w:type="dxa"/>
            <w:shd w:val="clear" w:color="auto" w:fill="auto"/>
          </w:tcPr>
          <w:p w14:paraId="546CCD29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426" w:type="dxa"/>
            <w:shd w:val="clear" w:color="auto" w:fill="auto"/>
          </w:tcPr>
          <w:p w14:paraId="6D0793AE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425" w:type="dxa"/>
            <w:shd w:val="clear" w:color="auto" w:fill="auto"/>
          </w:tcPr>
          <w:p w14:paraId="56B968BB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  <w:tr w:rsidR="001C2CFF" w:rsidRPr="006B3110" w14:paraId="5D287008" w14:textId="77777777" w:rsidTr="00B80121">
        <w:tc>
          <w:tcPr>
            <w:tcW w:w="4077" w:type="dxa"/>
            <w:shd w:val="clear" w:color="auto" w:fill="auto"/>
          </w:tcPr>
          <w:p w14:paraId="1B052DC7" w14:textId="4F85D502" w:rsidR="001C2CFF" w:rsidRPr="006B3110" w:rsidRDefault="00372A0B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Data rendering</w:t>
            </w:r>
          </w:p>
        </w:tc>
        <w:tc>
          <w:tcPr>
            <w:tcW w:w="567" w:type="dxa"/>
            <w:shd w:val="clear" w:color="auto" w:fill="auto"/>
          </w:tcPr>
          <w:p w14:paraId="30B9E9B6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  <w:r w:rsidRPr="006B3110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6747AA5B" w14:textId="3041725C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567" w:type="dxa"/>
            <w:shd w:val="clear" w:color="auto" w:fill="auto"/>
          </w:tcPr>
          <w:p w14:paraId="435F4A96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567" w:type="dxa"/>
            <w:shd w:val="clear" w:color="auto" w:fill="auto"/>
          </w:tcPr>
          <w:p w14:paraId="39BD3B0D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426" w:type="dxa"/>
            <w:shd w:val="clear" w:color="auto" w:fill="auto"/>
          </w:tcPr>
          <w:p w14:paraId="2B8F4468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425" w:type="dxa"/>
            <w:shd w:val="clear" w:color="auto" w:fill="auto"/>
          </w:tcPr>
          <w:p w14:paraId="324005BA" w14:textId="77777777" w:rsidR="001C2CFF" w:rsidRPr="006B3110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274E72A3" w14:textId="77777777" w:rsidR="00C023E2" w:rsidRPr="006B3110" w:rsidRDefault="00C023E2" w:rsidP="001C2CFF">
      <w:pPr>
        <w:rPr>
          <w:rFonts w:ascii="Calibri Light" w:hAnsi="Calibri Light" w:cs="Calibri Light"/>
        </w:rPr>
      </w:pPr>
    </w:p>
    <w:sectPr w:rsidR="00C023E2" w:rsidRPr="006B3110" w:rsidSect="00FA0F55">
      <w:pgSz w:w="11906" w:h="16838" w:code="9"/>
      <w:pgMar w:top="1134" w:right="1134" w:bottom="1701" w:left="1134" w:header="113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F6A53" w14:textId="77777777" w:rsidR="000A181E" w:rsidRDefault="000A181E">
      <w:r>
        <w:separator/>
      </w:r>
    </w:p>
  </w:endnote>
  <w:endnote w:type="continuationSeparator" w:id="0">
    <w:p w14:paraId="11BB5973" w14:textId="77777777" w:rsidR="000A181E" w:rsidRDefault="000A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D1E04" w14:textId="77777777" w:rsidR="00B80121" w:rsidRPr="006B3110" w:rsidRDefault="00B80121" w:rsidP="00B80121">
    <w:pPr>
      <w:pStyle w:val="Footer"/>
      <w:ind w:right="320"/>
      <w:rPr>
        <w:lang w:val="en-US"/>
      </w:rPr>
    </w:pPr>
    <w:r>
      <w:rPr>
        <w:lang w:val="fi-FI"/>
      </w:rPr>
      <w:fldChar w:fldCharType="begin"/>
    </w:r>
    <w:r w:rsidRPr="006B3110">
      <w:rPr>
        <w:lang w:val="en-US"/>
      </w:rPr>
      <w:instrText xml:space="preserve"> PAGE   \* MERGEFORMAT </w:instrText>
    </w:r>
    <w:r>
      <w:rPr>
        <w:lang w:val="fi-FI"/>
      </w:rPr>
      <w:fldChar w:fldCharType="separate"/>
    </w:r>
    <w:r w:rsidRPr="006B3110">
      <w:rPr>
        <w:noProof/>
        <w:lang w:val="en-US"/>
      </w:rPr>
      <w:t>1</w:t>
    </w:r>
    <w:r>
      <w:rPr>
        <w:lang w:val="fi-FI"/>
      </w:rPr>
      <w:fldChar w:fldCharType="end"/>
    </w:r>
    <w:r w:rsidRPr="006B3110">
      <w:rPr>
        <w:lang w:val="en-US"/>
      </w:rPr>
      <w:t xml:space="preserve"> (</w:t>
    </w:r>
    <w:r>
      <w:rPr>
        <w:lang w:val="fi-FI"/>
      </w:rPr>
      <w:fldChar w:fldCharType="begin"/>
    </w:r>
    <w:r w:rsidRPr="006B3110">
      <w:rPr>
        <w:lang w:val="en-US"/>
      </w:rPr>
      <w:instrText xml:space="preserve"> NUMPAGES   \* MERGEFORMAT </w:instrText>
    </w:r>
    <w:r>
      <w:rPr>
        <w:lang w:val="fi-FI"/>
      </w:rPr>
      <w:fldChar w:fldCharType="separate"/>
    </w:r>
    <w:r w:rsidRPr="006B3110">
      <w:rPr>
        <w:noProof/>
        <w:lang w:val="en-US"/>
      </w:rPr>
      <w:t>1</w:t>
    </w:r>
    <w:r>
      <w:rPr>
        <w:lang w:val="fi-FI"/>
      </w:rPr>
      <w:fldChar w:fldCharType="end"/>
    </w:r>
    <w:r w:rsidRPr="006B3110">
      <w:rPr>
        <w:lang w:val="en-US"/>
      </w:rPr>
      <w:t>)</w:t>
    </w:r>
    <w:r w:rsidRPr="006B3110">
      <w:rPr>
        <w:noProof/>
        <w:lang w:val="en-US" w:eastAsia="fi-FI" w:bidi="th-TH"/>
      </w:rPr>
      <w:t xml:space="preserve"> </w:t>
    </w:r>
    <w:r>
      <w:rPr>
        <w:noProof/>
        <w:lang w:val="fi-FI" w:eastAsia="fi-FI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B878BA0" wp14:editId="2A044EB2">
              <wp:simplePos x="0" y="0"/>
              <wp:positionH relativeFrom="page">
                <wp:posOffset>6066790</wp:posOffset>
              </wp:positionH>
              <wp:positionV relativeFrom="page">
                <wp:posOffset>720090</wp:posOffset>
              </wp:positionV>
              <wp:extent cx="774000" cy="392400"/>
              <wp:effectExtent l="0" t="0" r="7620" b="8255"/>
              <wp:wrapNone/>
              <wp:docPr id="10" name="Group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74000" cy="392400"/>
                        <a:chOff x="1701" y="16030"/>
                        <a:chExt cx="1251" cy="633"/>
                      </a:xfrm>
                    </wpg:grpSpPr>
                    <wps:wsp>
                      <wps:cNvPr id="11" name="Rectangle 11"/>
                      <wps:cNvSpPr>
                        <a:spLocks noChangeAspect="1" noChangeArrowheads="1"/>
                      </wps:cNvSpPr>
                      <wps:spPr bwMode="auto">
                        <a:xfrm>
                          <a:off x="1701" y="16030"/>
                          <a:ext cx="292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2"/>
                      <wps:cNvSpPr>
                        <a:spLocks noChangeAspect="1"/>
                      </wps:cNvSpPr>
                      <wps:spPr bwMode="auto">
                        <a:xfrm>
                          <a:off x="1743" y="16231"/>
                          <a:ext cx="223" cy="234"/>
                        </a:xfrm>
                        <a:custGeom>
                          <a:avLst/>
                          <a:gdLst>
                            <a:gd name="T0" fmla="*/ 122 w 122"/>
                            <a:gd name="T1" fmla="*/ 128 h 128"/>
                            <a:gd name="T2" fmla="*/ 71 w 122"/>
                            <a:gd name="T3" fmla="*/ 60 h 128"/>
                            <a:gd name="T4" fmla="*/ 119 w 122"/>
                            <a:gd name="T5" fmla="*/ 0 h 128"/>
                            <a:gd name="T6" fmla="*/ 78 w 122"/>
                            <a:gd name="T7" fmla="*/ 0 h 128"/>
                            <a:gd name="T8" fmla="*/ 35 w 122"/>
                            <a:gd name="T9" fmla="*/ 56 h 128"/>
                            <a:gd name="T10" fmla="*/ 35 w 122"/>
                            <a:gd name="T11" fmla="*/ 0 h 128"/>
                            <a:gd name="T12" fmla="*/ 0 w 122"/>
                            <a:gd name="T13" fmla="*/ 0 h 128"/>
                            <a:gd name="T14" fmla="*/ 0 w 122"/>
                            <a:gd name="T15" fmla="*/ 128 h 128"/>
                            <a:gd name="T16" fmla="*/ 35 w 122"/>
                            <a:gd name="T17" fmla="*/ 128 h 128"/>
                            <a:gd name="T18" fmla="*/ 35 w 122"/>
                            <a:gd name="T19" fmla="*/ 67 h 128"/>
                            <a:gd name="T20" fmla="*/ 80 w 122"/>
                            <a:gd name="T21" fmla="*/ 128 h 128"/>
                            <a:gd name="T22" fmla="*/ 122 w 122"/>
                            <a:gd name="T23" fmla="*/ 128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22" h="128">
                              <a:moveTo>
                                <a:pt x="122" y="128"/>
                              </a:moveTo>
                              <a:lnTo>
                                <a:pt x="71" y="60"/>
                              </a:lnTo>
                              <a:lnTo>
                                <a:pt x="119" y="0"/>
                              </a:lnTo>
                              <a:lnTo>
                                <a:pt x="78" y="0"/>
                              </a:lnTo>
                              <a:lnTo>
                                <a:pt x="35" y="56"/>
                              </a:lnTo>
                              <a:lnTo>
                                <a:pt x="35" y="0"/>
                              </a:lnTo>
                              <a:lnTo>
                                <a:pt x="0" y="0"/>
                              </a:lnTo>
                              <a:lnTo>
                                <a:pt x="0" y="128"/>
                              </a:lnTo>
                              <a:lnTo>
                                <a:pt x="35" y="128"/>
                              </a:lnTo>
                              <a:lnTo>
                                <a:pt x="35" y="67"/>
                              </a:lnTo>
                              <a:lnTo>
                                <a:pt x="80" y="128"/>
                              </a:lnTo>
                              <a:lnTo>
                                <a:pt x="122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spect="1" noChangeArrowheads="1"/>
                      </wps:cNvSpPr>
                      <wps:spPr bwMode="auto">
                        <a:xfrm>
                          <a:off x="2341" y="16030"/>
                          <a:ext cx="291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4"/>
                      <wps:cNvSpPr>
                        <a:spLocks noChangeAspect="1"/>
                      </wps:cNvSpPr>
                      <wps:spPr bwMode="auto">
                        <a:xfrm>
                          <a:off x="2380" y="16231"/>
                          <a:ext cx="213" cy="234"/>
                        </a:xfrm>
                        <a:custGeom>
                          <a:avLst/>
                          <a:gdLst>
                            <a:gd name="T0" fmla="*/ 84 w 116"/>
                            <a:gd name="T1" fmla="*/ 0 h 128"/>
                            <a:gd name="T2" fmla="*/ 84 w 116"/>
                            <a:gd name="T3" fmla="*/ 62 h 128"/>
                            <a:gd name="T4" fmla="*/ 20 w 116"/>
                            <a:gd name="T5" fmla="*/ 0 h 128"/>
                            <a:gd name="T6" fmla="*/ 0 w 116"/>
                            <a:gd name="T7" fmla="*/ 0 h 128"/>
                            <a:gd name="T8" fmla="*/ 0 w 116"/>
                            <a:gd name="T9" fmla="*/ 128 h 128"/>
                            <a:gd name="T10" fmla="*/ 32 w 116"/>
                            <a:gd name="T11" fmla="*/ 128 h 128"/>
                            <a:gd name="T12" fmla="*/ 32 w 116"/>
                            <a:gd name="T13" fmla="*/ 63 h 128"/>
                            <a:gd name="T14" fmla="*/ 99 w 116"/>
                            <a:gd name="T15" fmla="*/ 128 h 128"/>
                            <a:gd name="T16" fmla="*/ 116 w 116"/>
                            <a:gd name="T17" fmla="*/ 128 h 128"/>
                            <a:gd name="T18" fmla="*/ 116 w 116"/>
                            <a:gd name="T19" fmla="*/ 0 h 128"/>
                            <a:gd name="T20" fmla="*/ 84 w 116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6" h="128">
                              <a:moveTo>
                                <a:pt x="84" y="0"/>
                              </a:moveTo>
                              <a:lnTo>
                                <a:pt x="84" y="6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28"/>
                              </a:lnTo>
                              <a:lnTo>
                                <a:pt x="32" y="128"/>
                              </a:lnTo>
                              <a:lnTo>
                                <a:pt x="32" y="63"/>
                              </a:lnTo>
                              <a:lnTo>
                                <a:pt x="99" y="128"/>
                              </a:lnTo>
                              <a:lnTo>
                                <a:pt x="116" y="128"/>
                              </a:lnTo>
                              <a:lnTo>
                                <a:pt x="116" y="0"/>
                              </a:lnTo>
                              <a:lnTo>
                                <a:pt x="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spect="1" noChangeArrowheads="1"/>
                      </wps:cNvSpPr>
                      <wps:spPr bwMode="auto">
                        <a:xfrm>
                          <a:off x="2021" y="16030"/>
                          <a:ext cx="291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 noChangeAspect="1" noEditPoints="1"/>
                      </wps:cNvSpPr>
                      <wps:spPr bwMode="auto">
                        <a:xfrm>
                          <a:off x="2040" y="16224"/>
                          <a:ext cx="249" cy="245"/>
                        </a:xfrm>
                        <a:custGeom>
                          <a:avLst/>
                          <a:gdLst>
                            <a:gd name="T0" fmla="*/ 101 w 136"/>
                            <a:gd name="T1" fmla="*/ 71 h 134"/>
                            <a:gd name="T2" fmla="*/ 100 w 136"/>
                            <a:gd name="T3" fmla="*/ 78 h 134"/>
                            <a:gd name="T4" fmla="*/ 97 w 136"/>
                            <a:gd name="T5" fmla="*/ 85 h 134"/>
                            <a:gd name="T6" fmla="*/ 94 w 136"/>
                            <a:gd name="T7" fmla="*/ 91 h 134"/>
                            <a:gd name="T8" fmla="*/ 87 w 136"/>
                            <a:gd name="T9" fmla="*/ 98 h 134"/>
                            <a:gd name="T10" fmla="*/ 75 w 136"/>
                            <a:gd name="T11" fmla="*/ 103 h 134"/>
                            <a:gd name="T12" fmla="*/ 62 w 136"/>
                            <a:gd name="T13" fmla="*/ 103 h 134"/>
                            <a:gd name="T14" fmla="*/ 55 w 136"/>
                            <a:gd name="T15" fmla="*/ 101 h 134"/>
                            <a:gd name="T16" fmla="*/ 50 w 136"/>
                            <a:gd name="T17" fmla="*/ 98 h 134"/>
                            <a:gd name="T18" fmla="*/ 45 w 136"/>
                            <a:gd name="T19" fmla="*/ 94 h 134"/>
                            <a:gd name="T20" fmla="*/ 41 w 136"/>
                            <a:gd name="T21" fmla="*/ 88 h 134"/>
                            <a:gd name="T22" fmla="*/ 38 w 136"/>
                            <a:gd name="T23" fmla="*/ 82 h 134"/>
                            <a:gd name="T24" fmla="*/ 35 w 136"/>
                            <a:gd name="T25" fmla="*/ 71 h 134"/>
                            <a:gd name="T26" fmla="*/ 35 w 136"/>
                            <a:gd name="T27" fmla="*/ 63 h 134"/>
                            <a:gd name="T28" fmla="*/ 37 w 136"/>
                            <a:gd name="T29" fmla="*/ 56 h 134"/>
                            <a:gd name="T30" fmla="*/ 39 w 136"/>
                            <a:gd name="T31" fmla="*/ 49 h 134"/>
                            <a:gd name="T32" fmla="*/ 43 w 136"/>
                            <a:gd name="T33" fmla="*/ 43 h 134"/>
                            <a:gd name="T34" fmla="*/ 50 w 136"/>
                            <a:gd name="T35" fmla="*/ 36 h 134"/>
                            <a:gd name="T36" fmla="*/ 62 w 136"/>
                            <a:gd name="T37" fmla="*/ 31 h 134"/>
                            <a:gd name="T38" fmla="*/ 75 w 136"/>
                            <a:gd name="T39" fmla="*/ 31 h 134"/>
                            <a:gd name="T40" fmla="*/ 81 w 136"/>
                            <a:gd name="T41" fmla="*/ 33 h 134"/>
                            <a:gd name="T42" fmla="*/ 87 w 136"/>
                            <a:gd name="T43" fmla="*/ 36 h 134"/>
                            <a:gd name="T44" fmla="*/ 92 w 136"/>
                            <a:gd name="T45" fmla="*/ 40 h 134"/>
                            <a:gd name="T46" fmla="*/ 96 w 136"/>
                            <a:gd name="T47" fmla="*/ 46 h 134"/>
                            <a:gd name="T48" fmla="*/ 99 w 136"/>
                            <a:gd name="T49" fmla="*/ 52 h 134"/>
                            <a:gd name="T50" fmla="*/ 101 w 136"/>
                            <a:gd name="T51" fmla="*/ 63 h 134"/>
                            <a:gd name="T52" fmla="*/ 68 w 136"/>
                            <a:gd name="T53" fmla="*/ 0 h 134"/>
                            <a:gd name="T54" fmla="*/ 55 w 136"/>
                            <a:gd name="T55" fmla="*/ 1 h 134"/>
                            <a:gd name="T56" fmla="*/ 42 w 136"/>
                            <a:gd name="T57" fmla="*/ 5 h 134"/>
                            <a:gd name="T58" fmla="*/ 30 w 136"/>
                            <a:gd name="T59" fmla="*/ 11 h 134"/>
                            <a:gd name="T60" fmla="*/ 20 w 136"/>
                            <a:gd name="T61" fmla="*/ 19 h 134"/>
                            <a:gd name="T62" fmla="*/ 12 w 136"/>
                            <a:gd name="T63" fmla="*/ 28 h 134"/>
                            <a:gd name="T64" fmla="*/ 6 w 136"/>
                            <a:gd name="T65" fmla="*/ 40 h 134"/>
                            <a:gd name="T66" fmla="*/ 2 w 136"/>
                            <a:gd name="T67" fmla="*/ 53 h 134"/>
                            <a:gd name="T68" fmla="*/ 0 w 136"/>
                            <a:gd name="T69" fmla="*/ 67 h 134"/>
                            <a:gd name="T70" fmla="*/ 2 w 136"/>
                            <a:gd name="T71" fmla="*/ 81 h 134"/>
                            <a:gd name="T72" fmla="*/ 6 w 136"/>
                            <a:gd name="T73" fmla="*/ 94 h 134"/>
                            <a:gd name="T74" fmla="*/ 12 w 136"/>
                            <a:gd name="T75" fmla="*/ 106 h 134"/>
                            <a:gd name="T76" fmla="*/ 20 w 136"/>
                            <a:gd name="T77" fmla="*/ 115 h 134"/>
                            <a:gd name="T78" fmla="*/ 30 w 136"/>
                            <a:gd name="T79" fmla="*/ 123 h 134"/>
                            <a:gd name="T80" fmla="*/ 42 w 136"/>
                            <a:gd name="T81" fmla="*/ 129 h 134"/>
                            <a:gd name="T82" fmla="*/ 55 w 136"/>
                            <a:gd name="T83" fmla="*/ 133 h 134"/>
                            <a:gd name="T84" fmla="*/ 68 w 136"/>
                            <a:gd name="T85" fmla="*/ 134 h 134"/>
                            <a:gd name="T86" fmla="*/ 82 w 136"/>
                            <a:gd name="T87" fmla="*/ 133 h 134"/>
                            <a:gd name="T88" fmla="*/ 95 w 136"/>
                            <a:gd name="T89" fmla="*/ 129 h 134"/>
                            <a:gd name="T90" fmla="*/ 106 w 136"/>
                            <a:gd name="T91" fmla="*/ 123 h 134"/>
                            <a:gd name="T92" fmla="*/ 116 w 136"/>
                            <a:gd name="T93" fmla="*/ 115 h 134"/>
                            <a:gd name="T94" fmla="*/ 125 w 136"/>
                            <a:gd name="T95" fmla="*/ 106 h 134"/>
                            <a:gd name="T96" fmla="*/ 131 w 136"/>
                            <a:gd name="T97" fmla="*/ 94 h 134"/>
                            <a:gd name="T98" fmla="*/ 135 w 136"/>
                            <a:gd name="T99" fmla="*/ 81 h 134"/>
                            <a:gd name="T100" fmla="*/ 136 w 136"/>
                            <a:gd name="T101" fmla="*/ 67 h 134"/>
                            <a:gd name="T102" fmla="*/ 135 w 136"/>
                            <a:gd name="T103" fmla="*/ 53 h 134"/>
                            <a:gd name="T104" fmla="*/ 131 w 136"/>
                            <a:gd name="T105" fmla="*/ 40 h 134"/>
                            <a:gd name="T106" fmla="*/ 125 w 136"/>
                            <a:gd name="T107" fmla="*/ 28 h 134"/>
                            <a:gd name="T108" fmla="*/ 116 w 136"/>
                            <a:gd name="T109" fmla="*/ 19 h 134"/>
                            <a:gd name="T110" fmla="*/ 106 w 136"/>
                            <a:gd name="T111" fmla="*/ 11 h 134"/>
                            <a:gd name="T112" fmla="*/ 95 w 136"/>
                            <a:gd name="T113" fmla="*/ 5 h 134"/>
                            <a:gd name="T114" fmla="*/ 82 w 136"/>
                            <a:gd name="T115" fmla="*/ 1 h 134"/>
                            <a:gd name="T116" fmla="*/ 68 w 136"/>
                            <a:gd name="T117" fmla="*/ 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36" h="134">
                              <a:moveTo>
                                <a:pt x="101" y="67"/>
                              </a:moveTo>
                              <a:lnTo>
                                <a:pt x="101" y="71"/>
                              </a:lnTo>
                              <a:lnTo>
                                <a:pt x="101" y="75"/>
                              </a:lnTo>
                              <a:lnTo>
                                <a:pt x="100" y="78"/>
                              </a:lnTo>
                              <a:lnTo>
                                <a:pt x="99" y="82"/>
                              </a:lnTo>
                              <a:lnTo>
                                <a:pt x="97" y="85"/>
                              </a:lnTo>
                              <a:lnTo>
                                <a:pt x="96" y="88"/>
                              </a:lnTo>
                              <a:lnTo>
                                <a:pt x="94" y="91"/>
                              </a:lnTo>
                              <a:lnTo>
                                <a:pt x="92" y="94"/>
                              </a:lnTo>
                              <a:lnTo>
                                <a:pt x="87" y="98"/>
                              </a:lnTo>
                              <a:lnTo>
                                <a:pt x="81" y="101"/>
                              </a:lnTo>
                              <a:lnTo>
                                <a:pt x="75" y="103"/>
                              </a:lnTo>
                              <a:lnTo>
                                <a:pt x="68" y="104"/>
                              </a:lnTo>
                              <a:lnTo>
                                <a:pt x="62" y="103"/>
                              </a:lnTo>
                              <a:lnTo>
                                <a:pt x="58" y="102"/>
                              </a:lnTo>
                              <a:lnTo>
                                <a:pt x="55" y="101"/>
                              </a:lnTo>
                              <a:lnTo>
                                <a:pt x="52" y="100"/>
                              </a:lnTo>
                              <a:lnTo>
                                <a:pt x="50" y="98"/>
                              </a:lnTo>
                              <a:lnTo>
                                <a:pt x="47" y="96"/>
                              </a:lnTo>
                              <a:lnTo>
                                <a:pt x="45" y="94"/>
                              </a:lnTo>
                              <a:lnTo>
                                <a:pt x="43" y="91"/>
                              </a:lnTo>
                              <a:lnTo>
                                <a:pt x="41" y="88"/>
                              </a:lnTo>
                              <a:lnTo>
                                <a:pt x="39" y="85"/>
                              </a:lnTo>
                              <a:lnTo>
                                <a:pt x="38" y="82"/>
                              </a:lnTo>
                              <a:lnTo>
                                <a:pt x="36" y="75"/>
                              </a:lnTo>
                              <a:lnTo>
                                <a:pt x="35" y="71"/>
                              </a:lnTo>
                              <a:lnTo>
                                <a:pt x="35" y="67"/>
                              </a:lnTo>
                              <a:lnTo>
                                <a:pt x="35" y="63"/>
                              </a:lnTo>
                              <a:lnTo>
                                <a:pt x="36" y="59"/>
                              </a:lnTo>
                              <a:lnTo>
                                <a:pt x="37" y="56"/>
                              </a:lnTo>
                              <a:lnTo>
                                <a:pt x="38" y="52"/>
                              </a:lnTo>
                              <a:lnTo>
                                <a:pt x="39" y="49"/>
                              </a:lnTo>
                              <a:lnTo>
                                <a:pt x="41" y="46"/>
                              </a:lnTo>
                              <a:lnTo>
                                <a:pt x="43" y="43"/>
                              </a:lnTo>
                              <a:lnTo>
                                <a:pt x="45" y="40"/>
                              </a:lnTo>
                              <a:lnTo>
                                <a:pt x="50" y="36"/>
                              </a:lnTo>
                              <a:lnTo>
                                <a:pt x="55" y="33"/>
                              </a:lnTo>
                              <a:lnTo>
                                <a:pt x="62" y="31"/>
                              </a:lnTo>
                              <a:lnTo>
                                <a:pt x="68" y="30"/>
                              </a:lnTo>
                              <a:lnTo>
                                <a:pt x="75" y="31"/>
                              </a:lnTo>
                              <a:lnTo>
                                <a:pt x="78" y="32"/>
                              </a:lnTo>
                              <a:lnTo>
                                <a:pt x="81" y="33"/>
                              </a:lnTo>
                              <a:lnTo>
                                <a:pt x="84" y="34"/>
                              </a:lnTo>
                              <a:lnTo>
                                <a:pt x="87" y="36"/>
                              </a:lnTo>
                              <a:lnTo>
                                <a:pt x="89" y="38"/>
                              </a:lnTo>
                              <a:lnTo>
                                <a:pt x="92" y="40"/>
                              </a:lnTo>
                              <a:lnTo>
                                <a:pt x="94" y="43"/>
                              </a:lnTo>
                              <a:lnTo>
                                <a:pt x="96" y="46"/>
                              </a:lnTo>
                              <a:lnTo>
                                <a:pt x="97" y="49"/>
                              </a:lnTo>
                              <a:lnTo>
                                <a:pt x="99" y="52"/>
                              </a:lnTo>
                              <a:lnTo>
                                <a:pt x="101" y="59"/>
                              </a:lnTo>
                              <a:lnTo>
                                <a:pt x="101" y="63"/>
                              </a:lnTo>
                              <a:lnTo>
                                <a:pt x="101" y="67"/>
                              </a:lnTo>
                              <a:close/>
                              <a:moveTo>
                                <a:pt x="68" y="0"/>
                              </a:moveTo>
                              <a:lnTo>
                                <a:pt x="61" y="0"/>
                              </a:lnTo>
                              <a:lnTo>
                                <a:pt x="55" y="1"/>
                              </a:lnTo>
                              <a:lnTo>
                                <a:pt x="48" y="3"/>
                              </a:lnTo>
                              <a:lnTo>
                                <a:pt x="42" y="5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25" y="14"/>
                              </a:lnTo>
                              <a:lnTo>
                                <a:pt x="20" y="19"/>
                              </a:lnTo>
                              <a:lnTo>
                                <a:pt x="16" y="23"/>
                              </a:lnTo>
                              <a:lnTo>
                                <a:pt x="12" y="28"/>
                              </a:lnTo>
                              <a:lnTo>
                                <a:pt x="9" y="34"/>
                              </a:lnTo>
                              <a:lnTo>
                                <a:pt x="6" y="40"/>
                              </a:lnTo>
                              <a:lnTo>
                                <a:pt x="3" y="46"/>
                              </a:lnTo>
                              <a:lnTo>
                                <a:pt x="2" y="53"/>
                              </a:lnTo>
                              <a:lnTo>
                                <a:pt x="1" y="60"/>
                              </a:lnTo>
                              <a:lnTo>
                                <a:pt x="0" y="67"/>
                              </a:lnTo>
                              <a:lnTo>
                                <a:pt x="1" y="74"/>
                              </a:lnTo>
                              <a:lnTo>
                                <a:pt x="2" y="81"/>
                              </a:lnTo>
                              <a:lnTo>
                                <a:pt x="3" y="88"/>
                              </a:lnTo>
                              <a:lnTo>
                                <a:pt x="6" y="94"/>
                              </a:lnTo>
                              <a:lnTo>
                                <a:pt x="9" y="100"/>
                              </a:lnTo>
                              <a:lnTo>
                                <a:pt x="12" y="106"/>
                              </a:lnTo>
                              <a:lnTo>
                                <a:pt x="16" y="111"/>
                              </a:lnTo>
                              <a:lnTo>
                                <a:pt x="20" y="115"/>
                              </a:lnTo>
                              <a:lnTo>
                                <a:pt x="25" y="120"/>
                              </a:lnTo>
                              <a:lnTo>
                                <a:pt x="30" y="123"/>
                              </a:lnTo>
                              <a:lnTo>
                                <a:pt x="36" y="127"/>
                              </a:lnTo>
                              <a:lnTo>
                                <a:pt x="42" y="129"/>
                              </a:lnTo>
                              <a:lnTo>
                                <a:pt x="48" y="131"/>
                              </a:lnTo>
                              <a:lnTo>
                                <a:pt x="55" y="133"/>
                              </a:lnTo>
                              <a:lnTo>
                                <a:pt x="61" y="134"/>
                              </a:lnTo>
                              <a:lnTo>
                                <a:pt x="68" y="134"/>
                              </a:lnTo>
                              <a:lnTo>
                                <a:pt x="75" y="134"/>
                              </a:lnTo>
                              <a:lnTo>
                                <a:pt x="82" y="133"/>
                              </a:lnTo>
                              <a:lnTo>
                                <a:pt x="89" y="131"/>
                              </a:lnTo>
                              <a:lnTo>
                                <a:pt x="95" y="129"/>
                              </a:lnTo>
                              <a:lnTo>
                                <a:pt x="101" y="127"/>
                              </a:lnTo>
                              <a:lnTo>
                                <a:pt x="106" y="123"/>
                              </a:lnTo>
                              <a:lnTo>
                                <a:pt x="112" y="120"/>
                              </a:lnTo>
                              <a:lnTo>
                                <a:pt x="116" y="115"/>
                              </a:lnTo>
                              <a:lnTo>
                                <a:pt x="121" y="111"/>
                              </a:lnTo>
                              <a:lnTo>
                                <a:pt x="125" y="106"/>
                              </a:lnTo>
                              <a:lnTo>
                                <a:pt x="128" y="100"/>
                              </a:lnTo>
                              <a:lnTo>
                                <a:pt x="131" y="94"/>
                              </a:lnTo>
                              <a:lnTo>
                                <a:pt x="133" y="88"/>
                              </a:lnTo>
                              <a:lnTo>
                                <a:pt x="135" y="81"/>
                              </a:lnTo>
                              <a:lnTo>
                                <a:pt x="136" y="74"/>
                              </a:lnTo>
                              <a:lnTo>
                                <a:pt x="136" y="67"/>
                              </a:lnTo>
                              <a:lnTo>
                                <a:pt x="136" y="60"/>
                              </a:lnTo>
                              <a:lnTo>
                                <a:pt x="135" y="53"/>
                              </a:lnTo>
                              <a:lnTo>
                                <a:pt x="133" y="46"/>
                              </a:lnTo>
                              <a:lnTo>
                                <a:pt x="131" y="40"/>
                              </a:lnTo>
                              <a:lnTo>
                                <a:pt x="128" y="34"/>
                              </a:lnTo>
                              <a:lnTo>
                                <a:pt x="125" y="28"/>
                              </a:lnTo>
                              <a:lnTo>
                                <a:pt x="121" y="23"/>
                              </a:lnTo>
                              <a:lnTo>
                                <a:pt x="116" y="19"/>
                              </a:lnTo>
                              <a:lnTo>
                                <a:pt x="112" y="14"/>
                              </a:lnTo>
                              <a:lnTo>
                                <a:pt x="106" y="11"/>
                              </a:lnTo>
                              <a:lnTo>
                                <a:pt x="101" y="7"/>
                              </a:lnTo>
                              <a:lnTo>
                                <a:pt x="95" y="5"/>
                              </a:lnTo>
                              <a:lnTo>
                                <a:pt x="89" y="3"/>
                              </a:lnTo>
                              <a:lnTo>
                                <a:pt x="82" y="1"/>
                              </a:lnTo>
                              <a:lnTo>
                                <a:pt x="75" y="0"/>
                              </a:lnTo>
                              <a:lnTo>
                                <a:pt x="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spect="1" noChangeArrowheads="1"/>
                      </wps:cNvSpPr>
                      <wps:spPr bwMode="auto">
                        <a:xfrm>
                          <a:off x="2660" y="16030"/>
                          <a:ext cx="292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18"/>
                      <wps:cNvSpPr>
                        <a:spLocks noChangeAspect="1"/>
                      </wps:cNvSpPr>
                      <wps:spPr bwMode="auto">
                        <a:xfrm>
                          <a:off x="2715" y="16231"/>
                          <a:ext cx="182" cy="234"/>
                        </a:xfrm>
                        <a:custGeom>
                          <a:avLst/>
                          <a:gdLst>
                            <a:gd name="T0" fmla="*/ 35 w 99"/>
                            <a:gd name="T1" fmla="*/ 99 h 128"/>
                            <a:gd name="T2" fmla="*/ 35 w 99"/>
                            <a:gd name="T3" fmla="*/ 77 h 128"/>
                            <a:gd name="T4" fmla="*/ 91 w 99"/>
                            <a:gd name="T5" fmla="*/ 77 h 128"/>
                            <a:gd name="T6" fmla="*/ 91 w 99"/>
                            <a:gd name="T7" fmla="*/ 50 h 128"/>
                            <a:gd name="T8" fmla="*/ 35 w 99"/>
                            <a:gd name="T9" fmla="*/ 50 h 128"/>
                            <a:gd name="T10" fmla="*/ 35 w 99"/>
                            <a:gd name="T11" fmla="*/ 28 h 128"/>
                            <a:gd name="T12" fmla="*/ 99 w 99"/>
                            <a:gd name="T13" fmla="*/ 28 h 128"/>
                            <a:gd name="T14" fmla="*/ 99 w 99"/>
                            <a:gd name="T15" fmla="*/ 0 h 128"/>
                            <a:gd name="T16" fmla="*/ 0 w 99"/>
                            <a:gd name="T17" fmla="*/ 0 h 128"/>
                            <a:gd name="T18" fmla="*/ 0 w 99"/>
                            <a:gd name="T19" fmla="*/ 128 h 128"/>
                            <a:gd name="T20" fmla="*/ 99 w 99"/>
                            <a:gd name="T21" fmla="*/ 128 h 128"/>
                            <a:gd name="T22" fmla="*/ 99 w 99"/>
                            <a:gd name="T23" fmla="*/ 99 h 128"/>
                            <a:gd name="T24" fmla="*/ 35 w 99"/>
                            <a:gd name="T25" fmla="*/ 99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9" h="128">
                              <a:moveTo>
                                <a:pt x="35" y="99"/>
                              </a:moveTo>
                              <a:lnTo>
                                <a:pt x="35" y="77"/>
                              </a:lnTo>
                              <a:lnTo>
                                <a:pt x="91" y="77"/>
                              </a:lnTo>
                              <a:lnTo>
                                <a:pt x="91" y="50"/>
                              </a:lnTo>
                              <a:lnTo>
                                <a:pt x="35" y="50"/>
                              </a:lnTo>
                              <a:lnTo>
                                <a:pt x="35" y="28"/>
                              </a:lnTo>
                              <a:lnTo>
                                <a:pt x="99" y="28"/>
                              </a:lnTo>
                              <a:lnTo>
                                <a:pt x="99" y="0"/>
                              </a:lnTo>
                              <a:lnTo>
                                <a:pt x="0" y="0"/>
                              </a:lnTo>
                              <a:lnTo>
                                <a:pt x="0" y="128"/>
                              </a:lnTo>
                              <a:lnTo>
                                <a:pt x="99" y="128"/>
                              </a:lnTo>
                              <a:lnTo>
                                <a:pt x="99" y="99"/>
                              </a:lnTo>
                              <a:lnTo>
                                <a:pt x="35" y="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5B9179" id="Group 10" o:spid="_x0000_s1026" style="position:absolute;margin-left:477.7pt;margin-top:56.7pt;width:60.95pt;height:30.9pt;z-index:251659264;mso-position-horizontal-relative:page;mso-position-vertical-relative:page" coordorigin="1701,16030" coordsize="1251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">
              <o:lock v:ext="edit" aspectratio="t"/>
              <v:rect id="Rectangle 11" o:spid="_x0000_s1027" style="position:absolute;left:1701;top:16030;width:292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" fillcolor="#0071b9" stroked="f">
                <o:lock v:ext="edit" aspectratio="t"/>
              </v:rect>
              <v:shape id="Freeform 12" o:spid="_x0000_s1028" style="position:absolute;left:1743;top:16231;width:223;height:234;visibility:visible;mso-wrap-style:square;v-text-anchor:top" coordsize="12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" path="m122,128l71,60,119,,78,,35,56,35,,,,,128r35,l35,67r45,61l122,128xe" stroked="f">
                <v:path arrowok="t" o:connecttype="custom" o:connectlocs="223,234;130,110;218,0;143,0;64,102;64,0;0,0;0,234;64,234;64,122;146,234;223,234" o:connectangles="0,0,0,0,0,0,0,0,0,0,0,0"/>
                <o:lock v:ext="edit" aspectratio="t"/>
              </v:shape>
              <v:rect id="Rectangle 13" o:spid="_x0000_s1029" style="position:absolute;left:2341;top:16030;width:29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" fillcolor="#0071b9" stroked="f">
                <o:lock v:ext="edit" aspectratio="t"/>
              </v:rect>
              <v:shape id="Freeform 14" o:spid="_x0000_s1030" style="position:absolute;left:2380;top:16231;width:213;height:234;visibility:visible;mso-wrap-style:square;v-text-anchor:top" coordsize="116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" path="m84,r,62l20,,,,,128r32,l32,63r67,65l116,128,116,,84,xe" stroked="f">
                <v:path arrowok="t" o:connecttype="custom" o:connectlocs="154,0;154,113;37,0;0,0;0,234;59,234;59,115;182,234;213,234;213,0;154,0" o:connectangles="0,0,0,0,0,0,0,0,0,0,0"/>
                <o:lock v:ext="edit" aspectratio="t"/>
              </v:shape>
              <v:rect id="Rectangle 15" o:spid="_x0000_s1031" style="position:absolute;left:2021;top:16030;width:29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" fillcolor="#0071b9" stroked="f">
                <o:lock v:ext="edit" aspectratio="t"/>
              </v:rect>
              <v:shape id="Freeform 16" o:spid="_x0000_s1032" style="position:absolute;left:2040;top:16224;width:249;height:245;visibility:visible;mso-wrap-style:square;v-text-anchor:top" coordsize="136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" path="m101,67r,4l101,75r-1,3l99,82r-2,3l96,88r-2,3l92,94r-5,4l81,101r-6,2l68,104r-6,-1l58,102r-3,-1l52,100,50,98,47,96,45,94,43,91,41,88,39,85,38,82,36,75,35,71r,-4l35,63r1,-4l37,56r1,-4l39,49r2,-3l43,43r2,-3l50,36r5,-3l62,31r6,-1l75,31r3,1l81,33r3,1l87,36r2,2l92,40r2,3l96,46r1,3l99,52r2,7l101,63r,4xm68,l61,,55,1,48,3,42,5,36,7r-6,4l25,14r-5,5l16,23r-4,5l9,34,6,40,3,46,2,53,1,60,,67r1,7l2,81r1,7l6,94r3,6l12,106r4,5l20,115r5,5l30,123r6,4l42,129r6,2l55,133r6,1l68,134r7,l82,133r7,-2l95,129r6,-2l106,123r6,-3l116,115r5,-4l125,106r3,-6l131,94r2,-6l135,81r1,-7l136,67r,-7l135,53r-2,-7l131,40r-3,-6l125,28r-4,-5l116,19r-4,-5l106,11,101,7,95,5,89,3,82,1,75,,68,xe" stroked="f">
                <v:path arrowok="t" o:connecttype="custom" o:connectlocs="185,130;183,143;178,155;172,166;159,179;137,188;114,188;101,185;92,179;82,172;75,161;70,150;64,130;64,115;68,102;71,90;79,79;92,66;114,57;137,57;148,60;159,66;168,73;176,84;181,95;185,115;125,0;101,2;77,9;55,20;37,35;22,51;11,73;4,97;0,123;4,148;11,172;22,194;37,210;55,225;77,236;101,243;125,245;150,243;174,236;194,225;212,210;229,194;240,172;247,148;249,123;247,97;240,73;229,51;212,35;194,20;174,9;150,2;125,0" o:connectangles="0,0,0,0,0,0,0,0,0,0,0,0,0,0,0,0,0,0,0,0,0,0,0,0,0,0,0,0,0,0,0,0,0,0,0,0,0,0,0,0,0,0,0,0,0,0,0,0,0,0,0,0,0,0,0,0,0,0,0"/>
                <o:lock v:ext="edit" aspectratio="t" verticies="t"/>
              </v:shape>
              <v:rect id="Rectangle 17" o:spid="_x0000_s1033" style="position:absolute;left:2660;top:16030;width:292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" fillcolor="#0071b9" stroked="f">
                <o:lock v:ext="edit" aspectratio="t"/>
              </v:rect>
              <v:shape id="Freeform 18" o:spid="_x0000_s1034" style="position:absolute;left:2715;top:16231;width:182;height:234;visibility:visible;mso-wrap-style:square;v-text-anchor:top" coordsize="99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" path="m35,99r,-22l91,77r,-27l35,50r,-22l99,28,99,,,,,128r99,l99,99r-64,xe" stroked="f">
                <v:path arrowok="t" o:connecttype="custom" o:connectlocs="64,181;64,141;167,141;167,91;64,91;64,51;182,51;182,0;0,0;0,234;182,234;182,181;64,181" o:connectangles="0,0,0,0,0,0,0,0,0,0,0,0,0"/>
                <o:lock v:ext="edit" aspectratio="t"/>
              </v:shape>
              <w10:wrap anchorx="page" anchory="page"/>
              <w10:anchorlock/>
            </v:group>
          </w:pict>
        </mc:Fallback>
      </mc:AlternateContent>
    </w:r>
  </w:p>
  <w:p w14:paraId="7929166C" w14:textId="1B0ED62E" w:rsidR="00B80121" w:rsidRPr="006B3110" w:rsidRDefault="00B80121" w:rsidP="00B80121">
    <w:pPr>
      <w:pStyle w:val="Footer"/>
      <w:rPr>
        <w:noProof/>
        <w:lang w:val="en-US" w:eastAsia="fi-FI" w:bidi="th-TH"/>
      </w:rPr>
    </w:pPr>
    <w:r w:rsidRPr="006B3110">
      <w:rPr>
        <w:noProof/>
        <w:lang w:val="en-US" w:eastAsia="fi-FI" w:bidi="th-TH"/>
      </w:rPr>
      <w:t xml:space="preserve">© 2021 KONE Corporation. All rights reserved. </w:t>
    </w:r>
    <w:r>
      <w:rPr>
        <w:noProof/>
        <w:lang w:val="fi-FI" w:eastAsia="fi-FI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067F2A0" wp14:editId="2ED3A277">
              <wp:simplePos x="0" y="0"/>
              <wp:positionH relativeFrom="page">
                <wp:posOffset>6066790</wp:posOffset>
              </wp:positionH>
              <wp:positionV relativeFrom="page">
                <wp:posOffset>720090</wp:posOffset>
              </wp:positionV>
              <wp:extent cx="774000" cy="392400"/>
              <wp:effectExtent l="0" t="0" r="7620" b="8255"/>
              <wp:wrapNone/>
              <wp:docPr id="2" name="Group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74000" cy="392400"/>
                        <a:chOff x="1701" y="16030"/>
                        <a:chExt cx="1251" cy="633"/>
                      </a:xfrm>
                    </wpg:grpSpPr>
                    <wps:wsp>
                      <wps:cNvPr id="3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1701" y="16030"/>
                          <a:ext cx="292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12"/>
                      <wps:cNvSpPr>
                        <a:spLocks noChangeAspect="1"/>
                      </wps:cNvSpPr>
                      <wps:spPr bwMode="auto">
                        <a:xfrm>
                          <a:off x="1743" y="16231"/>
                          <a:ext cx="223" cy="234"/>
                        </a:xfrm>
                        <a:custGeom>
                          <a:avLst/>
                          <a:gdLst>
                            <a:gd name="T0" fmla="*/ 122 w 122"/>
                            <a:gd name="T1" fmla="*/ 128 h 128"/>
                            <a:gd name="T2" fmla="*/ 71 w 122"/>
                            <a:gd name="T3" fmla="*/ 60 h 128"/>
                            <a:gd name="T4" fmla="*/ 119 w 122"/>
                            <a:gd name="T5" fmla="*/ 0 h 128"/>
                            <a:gd name="T6" fmla="*/ 78 w 122"/>
                            <a:gd name="T7" fmla="*/ 0 h 128"/>
                            <a:gd name="T8" fmla="*/ 35 w 122"/>
                            <a:gd name="T9" fmla="*/ 56 h 128"/>
                            <a:gd name="T10" fmla="*/ 35 w 122"/>
                            <a:gd name="T11" fmla="*/ 0 h 128"/>
                            <a:gd name="T12" fmla="*/ 0 w 122"/>
                            <a:gd name="T13" fmla="*/ 0 h 128"/>
                            <a:gd name="T14" fmla="*/ 0 w 122"/>
                            <a:gd name="T15" fmla="*/ 128 h 128"/>
                            <a:gd name="T16" fmla="*/ 35 w 122"/>
                            <a:gd name="T17" fmla="*/ 128 h 128"/>
                            <a:gd name="T18" fmla="*/ 35 w 122"/>
                            <a:gd name="T19" fmla="*/ 67 h 128"/>
                            <a:gd name="T20" fmla="*/ 80 w 122"/>
                            <a:gd name="T21" fmla="*/ 128 h 128"/>
                            <a:gd name="T22" fmla="*/ 122 w 122"/>
                            <a:gd name="T23" fmla="*/ 128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22" h="128">
                              <a:moveTo>
                                <a:pt x="122" y="128"/>
                              </a:moveTo>
                              <a:lnTo>
                                <a:pt x="71" y="60"/>
                              </a:lnTo>
                              <a:lnTo>
                                <a:pt x="119" y="0"/>
                              </a:lnTo>
                              <a:lnTo>
                                <a:pt x="78" y="0"/>
                              </a:lnTo>
                              <a:lnTo>
                                <a:pt x="35" y="56"/>
                              </a:lnTo>
                              <a:lnTo>
                                <a:pt x="35" y="0"/>
                              </a:lnTo>
                              <a:lnTo>
                                <a:pt x="0" y="0"/>
                              </a:lnTo>
                              <a:lnTo>
                                <a:pt x="0" y="128"/>
                              </a:lnTo>
                              <a:lnTo>
                                <a:pt x="35" y="128"/>
                              </a:lnTo>
                              <a:lnTo>
                                <a:pt x="35" y="67"/>
                              </a:lnTo>
                              <a:lnTo>
                                <a:pt x="80" y="128"/>
                              </a:lnTo>
                              <a:lnTo>
                                <a:pt x="122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spect="1" noChangeArrowheads="1"/>
                      </wps:cNvSpPr>
                      <wps:spPr bwMode="auto">
                        <a:xfrm>
                          <a:off x="2341" y="16030"/>
                          <a:ext cx="291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14"/>
                      <wps:cNvSpPr>
                        <a:spLocks noChangeAspect="1"/>
                      </wps:cNvSpPr>
                      <wps:spPr bwMode="auto">
                        <a:xfrm>
                          <a:off x="2380" y="16231"/>
                          <a:ext cx="213" cy="234"/>
                        </a:xfrm>
                        <a:custGeom>
                          <a:avLst/>
                          <a:gdLst>
                            <a:gd name="T0" fmla="*/ 84 w 116"/>
                            <a:gd name="T1" fmla="*/ 0 h 128"/>
                            <a:gd name="T2" fmla="*/ 84 w 116"/>
                            <a:gd name="T3" fmla="*/ 62 h 128"/>
                            <a:gd name="T4" fmla="*/ 20 w 116"/>
                            <a:gd name="T5" fmla="*/ 0 h 128"/>
                            <a:gd name="T6" fmla="*/ 0 w 116"/>
                            <a:gd name="T7" fmla="*/ 0 h 128"/>
                            <a:gd name="T8" fmla="*/ 0 w 116"/>
                            <a:gd name="T9" fmla="*/ 128 h 128"/>
                            <a:gd name="T10" fmla="*/ 32 w 116"/>
                            <a:gd name="T11" fmla="*/ 128 h 128"/>
                            <a:gd name="T12" fmla="*/ 32 w 116"/>
                            <a:gd name="T13" fmla="*/ 63 h 128"/>
                            <a:gd name="T14" fmla="*/ 99 w 116"/>
                            <a:gd name="T15" fmla="*/ 128 h 128"/>
                            <a:gd name="T16" fmla="*/ 116 w 116"/>
                            <a:gd name="T17" fmla="*/ 128 h 128"/>
                            <a:gd name="T18" fmla="*/ 116 w 116"/>
                            <a:gd name="T19" fmla="*/ 0 h 128"/>
                            <a:gd name="T20" fmla="*/ 84 w 116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6" h="128">
                              <a:moveTo>
                                <a:pt x="84" y="0"/>
                              </a:moveTo>
                              <a:lnTo>
                                <a:pt x="84" y="6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28"/>
                              </a:lnTo>
                              <a:lnTo>
                                <a:pt x="32" y="128"/>
                              </a:lnTo>
                              <a:lnTo>
                                <a:pt x="32" y="63"/>
                              </a:lnTo>
                              <a:lnTo>
                                <a:pt x="99" y="128"/>
                              </a:lnTo>
                              <a:lnTo>
                                <a:pt x="116" y="128"/>
                              </a:lnTo>
                              <a:lnTo>
                                <a:pt x="116" y="0"/>
                              </a:lnTo>
                              <a:lnTo>
                                <a:pt x="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7"/>
                      <wps:cNvSpPr>
                        <a:spLocks noChangeAspect="1" noChangeArrowheads="1"/>
                      </wps:cNvSpPr>
                      <wps:spPr bwMode="auto">
                        <a:xfrm>
                          <a:off x="2021" y="16030"/>
                          <a:ext cx="291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16"/>
                      <wps:cNvSpPr>
                        <a:spLocks noChangeAspect="1" noEditPoints="1"/>
                      </wps:cNvSpPr>
                      <wps:spPr bwMode="auto">
                        <a:xfrm>
                          <a:off x="2040" y="16224"/>
                          <a:ext cx="249" cy="245"/>
                        </a:xfrm>
                        <a:custGeom>
                          <a:avLst/>
                          <a:gdLst>
                            <a:gd name="T0" fmla="*/ 101 w 136"/>
                            <a:gd name="T1" fmla="*/ 71 h 134"/>
                            <a:gd name="T2" fmla="*/ 100 w 136"/>
                            <a:gd name="T3" fmla="*/ 78 h 134"/>
                            <a:gd name="T4" fmla="*/ 97 w 136"/>
                            <a:gd name="T5" fmla="*/ 85 h 134"/>
                            <a:gd name="T6" fmla="*/ 94 w 136"/>
                            <a:gd name="T7" fmla="*/ 91 h 134"/>
                            <a:gd name="T8" fmla="*/ 87 w 136"/>
                            <a:gd name="T9" fmla="*/ 98 h 134"/>
                            <a:gd name="T10" fmla="*/ 75 w 136"/>
                            <a:gd name="T11" fmla="*/ 103 h 134"/>
                            <a:gd name="T12" fmla="*/ 62 w 136"/>
                            <a:gd name="T13" fmla="*/ 103 h 134"/>
                            <a:gd name="T14" fmla="*/ 55 w 136"/>
                            <a:gd name="T15" fmla="*/ 101 h 134"/>
                            <a:gd name="T16" fmla="*/ 50 w 136"/>
                            <a:gd name="T17" fmla="*/ 98 h 134"/>
                            <a:gd name="T18" fmla="*/ 45 w 136"/>
                            <a:gd name="T19" fmla="*/ 94 h 134"/>
                            <a:gd name="T20" fmla="*/ 41 w 136"/>
                            <a:gd name="T21" fmla="*/ 88 h 134"/>
                            <a:gd name="T22" fmla="*/ 38 w 136"/>
                            <a:gd name="T23" fmla="*/ 82 h 134"/>
                            <a:gd name="T24" fmla="*/ 35 w 136"/>
                            <a:gd name="T25" fmla="*/ 71 h 134"/>
                            <a:gd name="T26" fmla="*/ 35 w 136"/>
                            <a:gd name="T27" fmla="*/ 63 h 134"/>
                            <a:gd name="T28" fmla="*/ 37 w 136"/>
                            <a:gd name="T29" fmla="*/ 56 h 134"/>
                            <a:gd name="T30" fmla="*/ 39 w 136"/>
                            <a:gd name="T31" fmla="*/ 49 h 134"/>
                            <a:gd name="T32" fmla="*/ 43 w 136"/>
                            <a:gd name="T33" fmla="*/ 43 h 134"/>
                            <a:gd name="T34" fmla="*/ 50 w 136"/>
                            <a:gd name="T35" fmla="*/ 36 h 134"/>
                            <a:gd name="T36" fmla="*/ 62 w 136"/>
                            <a:gd name="T37" fmla="*/ 31 h 134"/>
                            <a:gd name="T38" fmla="*/ 75 w 136"/>
                            <a:gd name="T39" fmla="*/ 31 h 134"/>
                            <a:gd name="T40" fmla="*/ 81 w 136"/>
                            <a:gd name="T41" fmla="*/ 33 h 134"/>
                            <a:gd name="T42" fmla="*/ 87 w 136"/>
                            <a:gd name="T43" fmla="*/ 36 h 134"/>
                            <a:gd name="T44" fmla="*/ 92 w 136"/>
                            <a:gd name="T45" fmla="*/ 40 h 134"/>
                            <a:gd name="T46" fmla="*/ 96 w 136"/>
                            <a:gd name="T47" fmla="*/ 46 h 134"/>
                            <a:gd name="T48" fmla="*/ 99 w 136"/>
                            <a:gd name="T49" fmla="*/ 52 h 134"/>
                            <a:gd name="T50" fmla="*/ 101 w 136"/>
                            <a:gd name="T51" fmla="*/ 63 h 134"/>
                            <a:gd name="T52" fmla="*/ 68 w 136"/>
                            <a:gd name="T53" fmla="*/ 0 h 134"/>
                            <a:gd name="T54" fmla="*/ 55 w 136"/>
                            <a:gd name="T55" fmla="*/ 1 h 134"/>
                            <a:gd name="T56" fmla="*/ 42 w 136"/>
                            <a:gd name="T57" fmla="*/ 5 h 134"/>
                            <a:gd name="T58" fmla="*/ 30 w 136"/>
                            <a:gd name="T59" fmla="*/ 11 h 134"/>
                            <a:gd name="T60" fmla="*/ 20 w 136"/>
                            <a:gd name="T61" fmla="*/ 19 h 134"/>
                            <a:gd name="T62" fmla="*/ 12 w 136"/>
                            <a:gd name="T63" fmla="*/ 28 h 134"/>
                            <a:gd name="T64" fmla="*/ 6 w 136"/>
                            <a:gd name="T65" fmla="*/ 40 h 134"/>
                            <a:gd name="T66" fmla="*/ 2 w 136"/>
                            <a:gd name="T67" fmla="*/ 53 h 134"/>
                            <a:gd name="T68" fmla="*/ 0 w 136"/>
                            <a:gd name="T69" fmla="*/ 67 h 134"/>
                            <a:gd name="T70" fmla="*/ 2 w 136"/>
                            <a:gd name="T71" fmla="*/ 81 h 134"/>
                            <a:gd name="T72" fmla="*/ 6 w 136"/>
                            <a:gd name="T73" fmla="*/ 94 h 134"/>
                            <a:gd name="T74" fmla="*/ 12 w 136"/>
                            <a:gd name="T75" fmla="*/ 106 h 134"/>
                            <a:gd name="T76" fmla="*/ 20 w 136"/>
                            <a:gd name="T77" fmla="*/ 115 h 134"/>
                            <a:gd name="T78" fmla="*/ 30 w 136"/>
                            <a:gd name="T79" fmla="*/ 123 h 134"/>
                            <a:gd name="T80" fmla="*/ 42 w 136"/>
                            <a:gd name="T81" fmla="*/ 129 h 134"/>
                            <a:gd name="T82" fmla="*/ 55 w 136"/>
                            <a:gd name="T83" fmla="*/ 133 h 134"/>
                            <a:gd name="T84" fmla="*/ 68 w 136"/>
                            <a:gd name="T85" fmla="*/ 134 h 134"/>
                            <a:gd name="T86" fmla="*/ 82 w 136"/>
                            <a:gd name="T87" fmla="*/ 133 h 134"/>
                            <a:gd name="T88" fmla="*/ 95 w 136"/>
                            <a:gd name="T89" fmla="*/ 129 h 134"/>
                            <a:gd name="T90" fmla="*/ 106 w 136"/>
                            <a:gd name="T91" fmla="*/ 123 h 134"/>
                            <a:gd name="T92" fmla="*/ 116 w 136"/>
                            <a:gd name="T93" fmla="*/ 115 h 134"/>
                            <a:gd name="T94" fmla="*/ 125 w 136"/>
                            <a:gd name="T95" fmla="*/ 106 h 134"/>
                            <a:gd name="T96" fmla="*/ 131 w 136"/>
                            <a:gd name="T97" fmla="*/ 94 h 134"/>
                            <a:gd name="T98" fmla="*/ 135 w 136"/>
                            <a:gd name="T99" fmla="*/ 81 h 134"/>
                            <a:gd name="T100" fmla="*/ 136 w 136"/>
                            <a:gd name="T101" fmla="*/ 67 h 134"/>
                            <a:gd name="T102" fmla="*/ 135 w 136"/>
                            <a:gd name="T103" fmla="*/ 53 h 134"/>
                            <a:gd name="T104" fmla="*/ 131 w 136"/>
                            <a:gd name="T105" fmla="*/ 40 h 134"/>
                            <a:gd name="T106" fmla="*/ 125 w 136"/>
                            <a:gd name="T107" fmla="*/ 28 h 134"/>
                            <a:gd name="T108" fmla="*/ 116 w 136"/>
                            <a:gd name="T109" fmla="*/ 19 h 134"/>
                            <a:gd name="T110" fmla="*/ 106 w 136"/>
                            <a:gd name="T111" fmla="*/ 11 h 134"/>
                            <a:gd name="T112" fmla="*/ 95 w 136"/>
                            <a:gd name="T113" fmla="*/ 5 h 134"/>
                            <a:gd name="T114" fmla="*/ 82 w 136"/>
                            <a:gd name="T115" fmla="*/ 1 h 134"/>
                            <a:gd name="T116" fmla="*/ 68 w 136"/>
                            <a:gd name="T117" fmla="*/ 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36" h="134">
                              <a:moveTo>
                                <a:pt x="101" y="67"/>
                              </a:moveTo>
                              <a:lnTo>
                                <a:pt x="101" y="71"/>
                              </a:lnTo>
                              <a:lnTo>
                                <a:pt x="101" y="75"/>
                              </a:lnTo>
                              <a:lnTo>
                                <a:pt x="100" y="78"/>
                              </a:lnTo>
                              <a:lnTo>
                                <a:pt x="99" y="82"/>
                              </a:lnTo>
                              <a:lnTo>
                                <a:pt x="97" y="85"/>
                              </a:lnTo>
                              <a:lnTo>
                                <a:pt x="96" y="88"/>
                              </a:lnTo>
                              <a:lnTo>
                                <a:pt x="94" y="91"/>
                              </a:lnTo>
                              <a:lnTo>
                                <a:pt x="92" y="94"/>
                              </a:lnTo>
                              <a:lnTo>
                                <a:pt x="87" y="98"/>
                              </a:lnTo>
                              <a:lnTo>
                                <a:pt x="81" y="101"/>
                              </a:lnTo>
                              <a:lnTo>
                                <a:pt x="75" y="103"/>
                              </a:lnTo>
                              <a:lnTo>
                                <a:pt x="68" y="104"/>
                              </a:lnTo>
                              <a:lnTo>
                                <a:pt x="62" y="103"/>
                              </a:lnTo>
                              <a:lnTo>
                                <a:pt x="58" y="102"/>
                              </a:lnTo>
                              <a:lnTo>
                                <a:pt x="55" y="101"/>
                              </a:lnTo>
                              <a:lnTo>
                                <a:pt x="52" y="100"/>
                              </a:lnTo>
                              <a:lnTo>
                                <a:pt x="50" y="98"/>
                              </a:lnTo>
                              <a:lnTo>
                                <a:pt x="47" y="96"/>
                              </a:lnTo>
                              <a:lnTo>
                                <a:pt x="45" y="94"/>
                              </a:lnTo>
                              <a:lnTo>
                                <a:pt x="43" y="91"/>
                              </a:lnTo>
                              <a:lnTo>
                                <a:pt x="41" y="88"/>
                              </a:lnTo>
                              <a:lnTo>
                                <a:pt x="39" y="85"/>
                              </a:lnTo>
                              <a:lnTo>
                                <a:pt x="38" y="82"/>
                              </a:lnTo>
                              <a:lnTo>
                                <a:pt x="36" y="75"/>
                              </a:lnTo>
                              <a:lnTo>
                                <a:pt x="35" y="71"/>
                              </a:lnTo>
                              <a:lnTo>
                                <a:pt x="35" y="67"/>
                              </a:lnTo>
                              <a:lnTo>
                                <a:pt x="35" y="63"/>
                              </a:lnTo>
                              <a:lnTo>
                                <a:pt x="36" y="59"/>
                              </a:lnTo>
                              <a:lnTo>
                                <a:pt x="37" y="56"/>
                              </a:lnTo>
                              <a:lnTo>
                                <a:pt x="38" y="52"/>
                              </a:lnTo>
                              <a:lnTo>
                                <a:pt x="39" y="49"/>
                              </a:lnTo>
                              <a:lnTo>
                                <a:pt x="41" y="46"/>
                              </a:lnTo>
                              <a:lnTo>
                                <a:pt x="43" y="43"/>
                              </a:lnTo>
                              <a:lnTo>
                                <a:pt x="45" y="40"/>
                              </a:lnTo>
                              <a:lnTo>
                                <a:pt x="50" y="36"/>
                              </a:lnTo>
                              <a:lnTo>
                                <a:pt x="55" y="33"/>
                              </a:lnTo>
                              <a:lnTo>
                                <a:pt x="62" y="31"/>
                              </a:lnTo>
                              <a:lnTo>
                                <a:pt x="68" y="30"/>
                              </a:lnTo>
                              <a:lnTo>
                                <a:pt x="75" y="31"/>
                              </a:lnTo>
                              <a:lnTo>
                                <a:pt x="78" y="32"/>
                              </a:lnTo>
                              <a:lnTo>
                                <a:pt x="81" y="33"/>
                              </a:lnTo>
                              <a:lnTo>
                                <a:pt x="84" y="34"/>
                              </a:lnTo>
                              <a:lnTo>
                                <a:pt x="87" y="36"/>
                              </a:lnTo>
                              <a:lnTo>
                                <a:pt x="89" y="38"/>
                              </a:lnTo>
                              <a:lnTo>
                                <a:pt x="92" y="40"/>
                              </a:lnTo>
                              <a:lnTo>
                                <a:pt x="94" y="43"/>
                              </a:lnTo>
                              <a:lnTo>
                                <a:pt x="96" y="46"/>
                              </a:lnTo>
                              <a:lnTo>
                                <a:pt x="97" y="49"/>
                              </a:lnTo>
                              <a:lnTo>
                                <a:pt x="99" y="52"/>
                              </a:lnTo>
                              <a:lnTo>
                                <a:pt x="101" y="59"/>
                              </a:lnTo>
                              <a:lnTo>
                                <a:pt x="101" y="63"/>
                              </a:lnTo>
                              <a:lnTo>
                                <a:pt x="101" y="67"/>
                              </a:lnTo>
                              <a:close/>
                              <a:moveTo>
                                <a:pt x="68" y="0"/>
                              </a:moveTo>
                              <a:lnTo>
                                <a:pt x="61" y="0"/>
                              </a:lnTo>
                              <a:lnTo>
                                <a:pt x="55" y="1"/>
                              </a:lnTo>
                              <a:lnTo>
                                <a:pt x="48" y="3"/>
                              </a:lnTo>
                              <a:lnTo>
                                <a:pt x="42" y="5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25" y="14"/>
                              </a:lnTo>
                              <a:lnTo>
                                <a:pt x="20" y="19"/>
                              </a:lnTo>
                              <a:lnTo>
                                <a:pt x="16" y="23"/>
                              </a:lnTo>
                              <a:lnTo>
                                <a:pt x="12" y="28"/>
                              </a:lnTo>
                              <a:lnTo>
                                <a:pt x="9" y="34"/>
                              </a:lnTo>
                              <a:lnTo>
                                <a:pt x="6" y="40"/>
                              </a:lnTo>
                              <a:lnTo>
                                <a:pt x="3" y="46"/>
                              </a:lnTo>
                              <a:lnTo>
                                <a:pt x="2" y="53"/>
                              </a:lnTo>
                              <a:lnTo>
                                <a:pt x="1" y="60"/>
                              </a:lnTo>
                              <a:lnTo>
                                <a:pt x="0" y="67"/>
                              </a:lnTo>
                              <a:lnTo>
                                <a:pt x="1" y="74"/>
                              </a:lnTo>
                              <a:lnTo>
                                <a:pt x="2" y="81"/>
                              </a:lnTo>
                              <a:lnTo>
                                <a:pt x="3" y="88"/>
                              </a:lnTo>
                              <a:lnTo>
                                <a:pt x="6" y="94"/>
                              </a:lnTo>
                              <a:lnTo>
                                <a:pt x="9" y="100"/>
                              </a:lnTo>
                              <a:lnTo>
                                <a:pt x="12" y="106"/>
                              </a:lnTo>
                              <a:lnTo>
                                <a:pt x="16" y="111"/>
                              </a:lnTo>
                              <a:lnTo>
                                <a:pt x="20" y="115"/>
                              </a:lnTo>
                              <a:lnTo>
                                <a:pt x="25" y="120"/>
                              </a:lnTo>
                              <a:lnTo>
                                <a:pt x="30" y="123"/>
                              </a:lnTo>
                              <a:lnTo>
                                <a:pt x="36" y="127"/>
                              </a:lnTo>
                              <a:lnTo>
                                <a:pt x="42" y="129"/>
                              </a:lnTo>
                              <a:lnTo>
                                <a:pt x="48" y="131"/>
                              </a:lnTo>
                              <a:lnTo>
                                <a:pt x="55" y="133"/>
                              </a:lnTo>
                              <a:lnTo>
                                <a:pt x="61" y="134"/>
                              </a:lnTo>
                              <a:lnTo>
                                <a:pt x="68" y="134"/>
                              </a:lnTo>
                              <a:lnTo>
                                <a:pt x="75" y="134"/>
                              </a:lnTo>
                              <a:lnTo>
                                <a:pt x="82" y="133"/>
                              </a:lnTo>
                              <a:lnTo>
                                <a:pt x="89" y="131"/>
                              </a:lnTo>
                              <a:lnTo>
                                <a:pt x="95" y="129"/>
                              </a:lnTo>
                              <a:lnTo>
                                <a:pt x="101" y="127"/>
                              </a:lnTo>
                              <a:lnTo>
                                <a:pt x="106" y="123"/>
                              </a:lnTo>
                              <a:lnTo>
                                <a:pt x="112" y="120"/>
                              </a:lnTo>
                              <a:lnTo>
                                <a:pt x="116" y="115"/>
                              </a:lnTo>
                              <a:lnTo>
                                <a:pt x="121" y="111"/>
                              </a:lnTo>
                              <a:lnTo>
                                <a:pt x="125" y="106"/>
                              </a:lnTo>
                              <a:lnTo>
                                <a:pt x="128" y="100"/>
                              </a:lnTo>
                              <a:lnTo>
                                <a:pt x="131" y="94"/>
                              </a:lnTo>
                              <a:lnTo>
                                <a:pt x="133" y="88"/>
                              </a:lnTo>
                              <a:lnTo>
                                <a:pt x="135" y="81"/>
                              </a:lnTo>
                              <a:lnTo>
                                <a:pt x="136" y="74"/>
                              </a:lnTo>
                              <a:lnTo>
                                <a:pt x="136" y="67"/>
                              </a:lnTo>
                              <a:lnTo>
                                <a:pt x="136" y="60"/>
                              </a:lnTo>
                              <a:lnTo>
                                <a:pt x="135" y="53"/>
                              </a:lnTo>
                              <a:lnTo>
                                <a:pt x="133" y="46"/>
                              </a:lnTo>
                              <a:lnTo>
                                <a:pt x="131" y="40"/>
                              </a:lnTo>
                              <a:lnTo>
                                <a:pt x="128" y="34"/>
                              </a:lnTo>
                              <a:lnTo>
                                <a:pt x="125" y="28"/>
                              </a:lnTo>
                              <a:lnTo>
                                <a:pt x="121" y="23"/>
                              </a:lnTo>
                              <a:lnTo>
                                <a:pt x="116" y="19"/>
                              </a:lnTo>
                              <a:lnTo>
                                <a:pt x="112" y="14"/>
                              </a:lnTo>
                              <a:lnTo>
                                <a:pt x="106" y="11"/>
                              </a:lnTo>
                              <a:lnTo>
                                <a:pt x="101" y="7"/>
                              </a:lnTo>
                              <a:lnTo>
                                <a:pt x="95" y="5"/>
                              </a:lnTo>
                              <a:lnTo>
                                <a:pt x="89" y="3"/>
                              </a:lnTo>
                              <a:lnTo>
                                <a:pt x="82" y="1"/>
                              </a:lnTo>
                              <a:lnTo>
                                <a:pt x="75" y="0"/>
                              </a:lnTo>
                              <a:lnTo>
                                <a:pt x="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9"/>
                      <wps:cNvSpPr>
                        <a:spLocks noChangeAspect="1" noChangeArrowheads="1"/>
                      </wps:cNvSpPr>
                      <wps:spPr bwMode="auto">
                        <a:xfrm>
                          <a:off x="2660" y="16030"/>
                          <a:ext cx="292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8"/>
                      <wps:cNvSpPr>
                        <a:spLocks noChangeAspect="1"/>
                      </wps:cNvSpPr>
                      <wps:spPr bwMode="auto">
                        <a:xfrm>
                          <a:off x="2715" y="16231"/>
                          <a:ext cx="182" cy="234"/>
                        </a:xfrm>
                        <a:custGeom>
                          <a:avLst/>
                          <a:gdLst>
                            <a:gd name="T0" fmla="*/ 35 w 99"/>
                            <a:gd name="T1" fmla="*/ 99 h 128"/>
                            <a:gd name="T2" fmla="*/ 35 w 99"/>
                            <a:gd name="T3" fmla="*/ 77 h 128"/>
                            <a:gd name="T4" fmla="*/ 91 w 99"/>
                            <a:gd name="T5" fmla="*/ 77 h 128"/>
                            <a:gd name="T6" fmla="*/ 91 w 99"/>
                            <a:gd name="T7" fmla="*/ 50 h 128"/>
                            <a:gd name="T8" fmla="*/ 35 w 99"/>
                            <a:gd name="T9" fmla="*/ 50 h 128"/>
                            <a:gd name="T10" fmla="*/ 35 w 99"/>
                            <a:gd name="T11" fmla="*/ 28 h 128"/>
                            <a:gd name="T12" fmla="*/ 99 w 99"/>
                            <a:gd name="T13" fmla="*/ 28 h 128"/>
                            <a:gd name="T14" fmla="*/ 99 w 99"/>
                            <a:gd name="T15" fmla="*/ 0 h 128"/>
                            <a:gd name="T16" fmla="*/ 0 w 99"/>
                            <a:gd name="T17" fmla="*/ 0 h 128"/>
                            <a:gd name="T18" fmla="*/ 0 w 99"/>
                            <a:gd name="T19" fmla="*/ 128 h 128"/>
                            <a:gd name="T20" fmla="*/ 99 w 99"/>
                            <a:gd name="T21" fmla="*/ 128 h 128"/>
                            <a:gd name="T22" fmla="*/ 99 w 99"/>
                            <a:gd name="T23" fmla="*/ 99 h 128"/>
                            <a:gd name="T24" fmla="*/ 35 w 99"/>
                            <a:gd name="T25" fmla="*/ 99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9" h="128">
                              <a:moveTo>
                                <a:pt x="35" y="99"/>
                              </a:moveTo>
                              <a:lnTo>
                                <a:pt x="35" y="77"/>
                              </a:lnTo>
                              <a:lnTo>
                                <a:pt x="91" y="77"/>
                              </a:lnTo>
                              <a:lnTo>
                                <a:pt x="91" y="50"/>
                              </a:lnTo>
                              <a:lnTo>
                                <a:pt x="35" y="50"/>
                              </a:lnTo>
                              <a:lnTo>
                                <a:pt x="35" y="28"/>
                              </a:lnTo>
                              <a:lnTo>
                                <a:pt x="99" y="28"/>
                              </a:lnTo>
                              <a:lnTo>
                                <a:pt x="99" y="0"/>
                              </a:lnTo>
                              <a:lnTo>
                                <a:pt x="0" y="0"/>
                              </a:lnTo>
                              <a:lnTo>
                                <a:pt x="0" y="128"/>
                              </a:lnTo>
                              <a:lnTo>
                                <a:pt x="99" y="128"/>
                              </a:lnTo>
                              <a:lnTo>
                                <a:pt x="99" y="99"/>
                              </a:lnTo>
                              <a:lnTo>
                                <a:pt x="35" y="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EAC4FD" id="Group 2" o:spid="_x0000_s1026" style="position:absolute;margin-left:477.7pt;margin-top:56.7pt;width:60.95pt;height:30.9pt;z-index:251661312;mso-position-horizontal-relative:page;mso-position-vertical-relative:page" coordorigin="1701,16030" coordsize="1251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">
              <o:lock v:ext="edit" aspectratio="t"/>
              <v:rect id="Rectangle 3" o:spid="_x0000_s1027" style="position:absolute;left:1701;top:16030;width:292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" fillcolor="#0071b9" stroked="f">
                <o:lock v:ext="edit" aspectratio="t"/>
              </v:rect>
              <v:shape id="Freeform 12" o:spid="_x0000_s1028" style="position:absolute;left:1743;top:16231;width:223;height:234;visibility:visible;mso-wrap-style:square;v-text-anchor:top" coordsize="12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" path="m122,128l71,60,119,,78,,35,56,35,,,,,128r35,l35,67r45,61l122,128xe" stroked="f">
                <v:path arrowok="t" o:connecttype="custom" o:connectlocs="223,234;130,110;218,0;143,0;64,102;64,0;0,0;0,234;64,234;64,122;146,234;223,234" o:connectangles="0,0,0,0,0,0,0,0,0,0,0,0"/>
                <o:lock v:ext="edit" aspectratio="t"/>
              </v:shape>
              <v:rect id="Rectangle 5" o:spid="_x0000_s1029" style="position:absolute;left:2341;top:16030;width:29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" fillcolor="#0071b9" stroked="f">
                <o:lock v:ext="edit" aspectratio="t"/>
              </v:rect>
              <v:shape id="Freeform 14" o:spid="_x0000_s1030" style="position:absolute;left:2380;top:16231;width:213;height:234;visibility:visible;mso-wrap-style:square;v-text-anchor:top" coordsize="116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" path="m84,r,62l20,,,,,128r32,l32,63r67,65l116,128,116,,84,xe" stroked="f">
                <v:path arrowok="t" o:connecttype="custom" o:connectlocs="154,0;154,113;37,0;0,0;0,234;59,234;59,115;182,234;213,234;213,0;154,0" o:connectangles="0,0,0,0,0,0,0,0,0,0,0"/>
                <o:lock v:ext="edit" aspectratio="t"/>
              </v:shape>
              <v:rect id="Rectangle 7" o:spid="_x0000_s1031" style="position:absolute;left:2021;top:16030;width:29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" fillcolor="#0071b9" stroked="f">
                <o:lock v:ext="edit" aspectratio="t"/>
              </v:rect>
              <v:shape id="Freeform 16" o:spid="_x0000_s1032" style="position:absolute;left:2040;top:16224;width:249;height:245;visibility:visible;mso-wrap-style:square;v-text-anchor:top" coordsize="136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" path="m101,67r,4l101,75r-1,3l99,82r-2,3l96,88r-2,3l92,94r-5,4l81,101r-6,2l68,104r-6,-1l58,102r-3,-1l52,100,50,98,47,96,45,94,43,91,41,88,39,85,38,82,36,75,35,71r,-4l35,63r1,-4l37,56r1,-4l39,49r2,-3l43,43r2,-3l50,36r5,-3l62,31r6,-1l75,31r3,1l81,33r3,1l87,36r2,2l92,40r2,3l96,46r1,3l99,52r2,7l101,63r,4xm68,l61,,55,1,48,3,42,5,36,7r-6,4l25,14r-5,5l16,23r-4,5l9,34,6,40,3,46,2,53,1,60,,67r1,7l2,81r1,7l6,94r3,6l12,106r4,5l20,115r5,5l30,123r6,4l42,129r6,2l55,133r6,1l68,134r7,l82,133r7,-2l95,129r6,-2l106,123r6,-3l116,115r5,-4l125,106r3,-6l131,94r2,-6l135,81r1,-7l136,67r,-7l135,53r-2,-7l131,40r-3,-6l125,28r-4,-5l116,19r-4,-5l106,11,101,7,95,5,89,3,82,1,75,,68,xe" stroked="f">
                <v:path arrowok="t" o:connecttype="custom" o:connectlocs="185,130;183,143;178,155;172,166;159,179;137,188;114,188;101,185;92,179;82,172;75,161;70,150;64,130;64,115;68,102;71,90;79,79;92,66;114,57;137,57;148,60;159,66;168,73;176,84;181,95;185,115;125,0;101,2;77,9;55,20;37,35;22,51;11,73;4,97;0,123;4,148;11,172;22,194;37,210;55,225;77,236;101,243;125,245;150,243;174,236;194,225;212,210;229,194;240,172;247,148;249,123;247,97;240,73;229,51;212,35;194,20;174,9;150,2;125,0" o:connectangles="0,0,0,0,0,0,0,0,0,0,0,0,0,0,0,0,0,0,0,0,0,0,0,0,0,0,0,0,0,0,0,0,0,0,0,0,0,0,0,0,0,0,0,0,0,0,0,0,0,0,0,0,0,0,0,0,0,0,0"/>
                <o:lock v:ext="edit" aspectratio="t" verticies="t"/>
              </v:shape>
              <v:rect id="Rectangle 9" o:spid="_x0000_s1033" style="position:absolute;left:2660;top:16030;width:292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" fillcolor="#0071b9" stroked="f">
                <o:lock v:ext="edit" aspectratio="t"/>
              </v:rect>
              <v:shape id="Freeform 18" o:spid="_x0000_s1034" style="position:absolute;left:2715;top:16231;width:182;height:234;visibility:visible;mso-wrap-style:square;v-text-anchor:top" coordsize="99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" path="m35,99r,-22l91,77r,-27l35,50r,-22l99,28,99,,,,,128r99,l99,99r-64,xe" stroked="f">
                <v:path arrowok="t" o:connecttype="custom" o:connectlocs="64,181;64,141;167,141;167,91;64,91;64,51;182,51;182,0;0,0;0,234;182,234;182,181;64,181" o:connectangles="0,0,0,0,0,0,0,0,0,0,0,0,0"/>
                <o:lock v:ext="edit" aspectratio="t"/>
              </v:shape>
              <w10:wrap anchorx="page" anchory="page"/>
              <w10:anchorlock/>
            </v:group>
          </w:pict>
        </mc:Fallback>
      </mc:AlternateContent>
    </w:r>
  </w:p>
  <w:p w14:paraId="53E24026" w14:textId="77777777" w:rsidR="00B80121" w:rsidRDefault="00B801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F331" w14:textId="77777777" w:rsidR="00B80121" w:rsidRPr="00A2715F" w:rsidRDefault="00B80121" w:rsidP="00A2715F">
    <w:pPr>
      <w:pStyle w:val="Footer"/>
      <w:jc w:val="right"/>
      <w:rPr>
        <w:lang w:val="fi-FI"/>
      </w:rPr>
    </w:pPr>
    <w:r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>
      <w:rPr>
        <w:lang w:val="fi-FI"/>
      </w:rPr>
      <w:fldChar w:fldCharType="separate"/>
    </w:r>
    <w:r>
      <w:rPr>
        <w:noProof/>
        <w:lang w:val="fi-FI"/>
      </w:rPr>
      <w:t>1</w:t>
    </w:r>
    <w:r>
      <w:rPr>
        <w:lang w:val="fi-FI"/>
      </w:rPr>
      <w:fldChar w:fldCharType="end"/>
    </w:r>
    <w:r>
      <w:rPr>
        <w:lang w:val="fi-FI"/>
      </w:rPr>
      <w:t xml:space="preserve"> </w:t>
    </w:r>
    <w:r>
      <w:rPr>
        <w:lang w:val="fi-FI"/>
      </w:rPr>
      <w:t>(</w:t>
    </w:r>
    <w:r>
      <w:rPr>
        <w:lang w:val="fi-FI"/>
      </w:rPr>
      <w:fldChar w:fldCharType="begin"/>
    </w:r>
    <w:r>
      <w:rPr>
        <w:lang w:val="fi-FI"/>
      </w:rPr>
      <w:instrText xml:space="preserve"> NUMPAGES   \* MERGEFORMAT </w:instrText>
    </w:r>
    <w:r>
      <w:rPr>
        <w:lang w:val="fi-FI"/>
      </w:rPr>
      <w:fldChar w:fldCharType="separate"/>
    </w:r>
    <w:r>
      <w:rPr>
        <w:noProof/>
        <w:lang w:val="fi-FI"/>
      </w:rPr>
      <w:t>2</w:t>
    </w:r>
    <w:r>
      <w:rPr>
        <w:lang w:val="fi-FI"/>
      </w:rPr>
      <w:fldChar w:fldCharType="end"/>
    </w:r>
    <w:r>
      <w:rPr>
        <w:lang w:val="fi-FI"/>
      </w:rPr>
      <w:t>)</w:t>
    </w:r>
    <w:r w:rsidRPr="00A2715F">
      <w:rPr>
        <w:noProof/>
        <w:lang w:val="fi-FI" w:eastAsia="fi-FI" w:bidi="th-TH"/>
      </w:rPr>
      <w:t xml:space="preserve"> </w:t>
    </w:r>
  </w:p>
  <w:p w14:paraId="131BA049" w14:textId="77777777" w:rsidR="00B80121" w:rsidRDefault="00B80121"/>
  <w:p w14:paraId="746F7A26" w14:textId="77777777" w:rsidR="00B80121" w:rsidRDefault="00B801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8D54" w14:textId="77777777" w:rsidR="000A181E" w:rsidRDefault="000A181E">
      <w:r>
        <w:separator/>
      </w:r>
    </w:p>
  </w:footnote>
  <w:footnote w:type="continuationSeparator" w:id="0">
    <w:p w14:paraId="08FB62BC" w14:textId="77777777" w:rsidR="000A181E" w:rsidRDefault="000A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1E02" w14:textId="77777777" w:rsidR="00B80121" w:rsidRDefault="00B80121">
    <w:pPr>
      <w:pStyle w:val="Header"/>
    </w:pPr>
  </w:p>
  <w:p w14:paraId="3798273E" w14:textId="77777777" w:rsidR="00B80121" w:rsidRDefault="00B80121">
    <w:pPr>
      <w:pStyle w:val="Header"/>
    </w:pPr>
  </w:p>
  <w:p w14:paraId="63263A4E" w14:textId="77777777" w:rsidR="00B80121" w:rsidRDefault="00B80121">
    <w:pPr>
      <w:pStyle w:val="Header"/>
    </w:pPr>
  </w:p>
  <w:p w14:paraId="69BDC8CA" w14:textId="77777777" w:rsidR="00B80121" w:rsidRDefault="00B8012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D6D1" w14:textId="77777777" w:rsidR="00B80121" w:rsidRDefault="00B80121">
    <w:pPr>
      <w:pStyle w:val="Header"/>
      <w:rPr>
        <w:lang w:val="fi-FI"/>
      </w:rPr>
    </w:pPr>
  </w:p>
  <w:p w14:paraId="0129E3DA" w14:textId="77777777" w:rsidR="00B80121" w:rsidRDefault="00B80121">
    <w:pPr>
      <w:pStyle w:val="Header"/>
      <w:rPr>
        <w:lang w:val="fi-FI"/>
      </w:rPr>
    </w:pPr>
  </w:p>
  <w:p w14:paraId="3F16C018" w14:textId="77777777" w:rsidR="00B80121" w:rsidRDefault="00B80121">
    <w:pPr>
      <w:pStyle w:val="Header"/>
      <w:rPr>
        <w:lang w:val="fi-FI"/>
      </w:rPr>
    </w:pPr>
  </w:p>
  <w:p w14:paraId="66D41E67" w14:textId="77777777" w:rsidR="00B80121" w:rsidRDefault="00B80121">
    <w:pPr>
      <w:pStyle w:val="Header"/>
      <w:rPr>
        <w:lang w:val="fi-FI"/>
      </w:rPr>
    </w:pPr>
  </w:p>
  <w:p w14:paraId="729F37DF" w14:textId="77777777" w:rsidR="00B80121" w:rsidRPr="00A2715F" w:rsidRDefault="00B80121">
    <w:pPr>
      <w:pStyle w:val="Header"/>
      <w:rPr>
        <w:lang w:val="fi-FI"/>
      </w:rPr>
    </w:pPr>
  </w:p>
  <w:p w14:paraId="65CF42C0" w14:textId="77777777" w:rsidR="00B80121" w:rsidRDefault="00B80121"/>
  <w:p w14:paraId="568AA970" w14:textId="77777777" w:rsidR="00B80121" w:rsidRDefault="00B801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C447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EEEE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9C6A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FE18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C49A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8CF9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5CC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FC76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064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586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383"/>
    <w:multiLevelType w:val="hybridMultilevel"/>
    <w:tmpl w:val="5B5A1966"/>
    <w:lvl w:ilvl="0" w:tplc="3BDCF77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6010DC"/>
    <w:multiLevelType w:val="multilevel"/>
    <w:tmpl w:val="0B60B12E"/>
    <w:numStyleLink w:val="111111"/>
  </w:abstractNum>
  <w:abstractNum w:abstractNumId="12" w15:restartNumberingAfterBreak="0">
    <w:nsid w:val="038A04C5"/>
    <w:multiLevelType w:val="multilevel"/>
    <w:tmpl w:val="0B60B12E"/>
    <w:numStyleLink w:val="111111"/>
  </w:abstractNum>
  <w:abstractNum w:abstractNumId="13" w15:restartNumberingAfterBreak="0">
    <w:nsid w:val="0A3B39BB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0A6AAD"/>
    <w:multiLevelType w:val="multilevel"/>
    <w:tmpl w:val="0B60B12E"/>
    <w:numStyleLink w:val="111111"/>
  </w:abstractNum>
  <w:abstractNum w:abstractNumId="15" w15:restartNumberingAfterBreak="0">
    <w:nsid w:val="1C355411"/>
    <w:multiLevelType w:val="multilevel"/>
    <w:tmpl w:val="0B60B12E"/>
    <w:numStyleLink w:val="111111"/>
  </w:abstractNum>
  <w:abstractNum w:abstractNumId="16" w15:restartNumberingAfterBreak="0">
    <w:nsid w:val="1C3C70A3"/>
    <w:multiLevelType w:val="multilevel"/>
    <w:tmpl w:val="0B60B12E"/>
    <w:numStyleLink w:val="111111"/>
  </w:abstractNum>
  <w:abstractNum w:abstractNumId="17" w15:restartNumberingAfterBreak="0">
    <w:nsid w:val="1D0E53BC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D30966"/>
    <w:multiLevelType w:val="multilevel"/>
    <w:tmpl w:val="0B60B12E"/>
    <w:numStyleLink w:val="111111"/>
  </w:abstractNum>
  <w:abstractNum w:abstractNumId="19" w15:restartNumberingAfterBreak="0">
    <w:nsid w:val="207567D4"/>
    <w:multiLevelType w:val="multilevel"/>
    <w:tmpl w:val="0B60B12E"/>
    <w:numStyleLink w:val="111111"/>
  </w:abstractNum>
  <w:abstractNum w:abstractNumId="20" w15:restartNumberingAfterBreak="0">
    <w:nsid w:val="236C26FD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37A3A7A"/>
    <w:multiLevelType w:val="multilevel"/>
    <w:tmpl w:val="0B60B12E"/>
    <w:numStyleLink w:val="111111"/>
  </w:abstractNum>
  <w:abstractNum w:abstractNumId="22" w15:restartNumberingAfterBreak="0">
    <w:nsid w:val="26204971"/>
    <w:multiLevelType w:val="hybridMultilevel"/>
    <w:tmpl w:val="FA925674"/>
    <w:lvl w:ilvl="0" w:tplc="AA7A94A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046A05"/>
    <w:multiLevelType w:val="hybridMultilevel"/>
    <w:tmpl w:val="A48C185E"/>
    <w:lvl w:ilvl="0" w:tplc="38FEC974">
      <w:start w:val="1"/>
      <w:numFmt w:val="bullet"/>
      <w:lvlText w:val=""/>
      <w:lvlJc w:val="left"/>
      <w:pPr>
        <w:tabs>
          <w:tab w:val="num" w:pos="1865"/>
        </w:tabs>
        <w:ind w:left="1865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D7591"/>
    <w:multiLevelType w:val="multilevel"/>
    <w:tmpl w:val="0B60B12E"/>
    <w:numStyleLink w:val="111111"/>
  </w:abstractNum>
  <w:abstractNum w:abstractNumId="25" w15:restartNumberingAfterBreak="0">
    <w:nsid w:val="411C0CB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742ED2"/>
    <w:multiLevelType w:val="multilevel"/>
    <w:tmpl w:val="5F1895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518699B"/>
    <w:multiLevelType w:val="multilevel"/>
    <w:tmpl w:val="040B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28" w15:restartNumberingAfterBreak="0">
    <w:nsid w:val="47555AC3"/>
    <w:multiLevelType w:val="hybridMultilevel"/>
    <w:tmpl w:val="5B3A29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11554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B233E23"/>
    <w:multiLevelType w:val="multilevel"/>
    <w:tmpl w:val="69647704"/>
    <w:lvl w:ilvl="0">
      <w:start w:val="1"/>
      <w:numFmt w:val="decimal"/>
      <w:lvlText w:val="%1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04"/>
        </w:tabs>
        <w:ind w:left="130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04"/>
        </w:tabs>
        <w:ind w:left="1304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304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304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304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304" w:firstLine="0"/>
      </w:pPr>
      <w:rPr>
        <w:rFonts w:hint="default"/>
      </w:rPr>
    </w:lvl>
  </w:abstractNum>
  <w:abstractNum w:abstractNumId="31" w15:restartNumberingAfterBreak="0">
    <w:nsid w:val="4D9F12B4"/>
    <w:multiLevelType w:val="multilevel"/>
    <w:tmpl w:val="4F4454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618174B"/>
    <w:multiLevelType w:val="multilevel"/>
    <w:tmpl w:val="0B60B12E"/>
    <w:numStyleLink w:val="111111"/>
  </w:abstractNum>
  <w:abstractNum w:abstractNumId="33" w15:restartNumberingAfterBreak="0">
    <w:nsid w:val="59351543"/>
    <w:multiLevelType w:val="multilevel"/>
    <w:tmpl w:val="0B60B12E"/>
    <w:styleLink w:val="111111"/>
    <w:lvl w:ilvl="0">
      <w:start w:val="1"/>
      <w:numFmt w:val="decimal"/>
      <w:lvlText w:val="%1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04"/>
        </w:tabs>
        <w:ind w:left="130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04"/>
        </w:tabs>
        <w:ind w:left="1304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304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304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304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304" w:firstLine="0"/>
      </w:pPr>
      <w:rPr>
        <w:rFonts w:hint="default"/>
      </w:rPr>
    </w:lvl>
  </w:abstractNum>
  <w:abstractNum w:abstractNumId="34" w15:restartNumberingAfterBreak="0">
    <w:nsid w:val="5E227D38"/>
    <w:multiLevelType w:val="multilevel"/>
    <w:tmpl w:val="5F1895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EC33852"/>
    <w:multiLevelType w:val="multilevel"/>
    <w:tmpl w:val="0B60B12E"/>
    <w:numStyleLink w:val="111111"/>
  </w:abstractNum>
  <w:abstractNum w:abstractNumId="36" w15:restartNumberingAfterBreak="0">
    <w:nsid w:val="5FFC124C"/>
    <w:multiLevelType w:val="hybridMultilevel"/>
    <w:tmpl w:val="666EF6E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D60AB"/>
    <w:multiLevelType w:val="multilevel"/>
    <w:tmpl w:val="0B60B12E"/>
    <w:numStyleLink w:val="111111"/>
  </w:abstractNum>
  <w:abstractNum w:abstractNumId="38" w15:restartNumberingAfterBreak="0">
    <w:nsid w:val="74FC42FC"/>
    <w:multiLevelType w:val="multilevel"/>
    <w:tmpl w:val="0B60B12E"/>
    <w:numStyleLink w:val="111111"/>
  </w:abstractNum>
  <w:abstractNum w:abstractNumId="39" w15:restartNumberingAfterBreak="0">
    <w:nsid w:val="79EB6FF9"/>
    <w:multiLevelType w:val="multilevel"/>
    <w:tmpl w:val="9F4CC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B87405F"/>
    <w:multiLevelType w:val="multilevel"/>
    <w:tmpl w:val="0D40986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i w:val="0"/>
        <w:color w:val="auto"/>
        <w:kern w:val="32"/>
        <w:sz w:val="28"/>
        <w:szCs w:val="3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31"/>
        </w:tabs>
        <w:ind w:left="731" w:hanging="1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1"/>
        </w:tabs>
        <w:ind w:left="731" w:hanging="1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8"/>
        </w:tabs>
        <w:ind w:left="1298" w:hanging="7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98"/>
        </w:tabs>
        <w:ind w:left="1298" w:hanging="73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56"/>
        </w:tabs>
        <w:ind w:left="2956" w:hanging="129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56"/>
        </w:tabs>
        <w:ind w:left="2956" w:hanging="129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56"/>
        </w:tabs>
        <w:ind w:left="2956" w:hanging="1298"/>
      </w:pPr>
      <w:rPr>
        <w:rFonts w:hint="default"/>
      </w:rPr>
    </w:lvl>
  </w:abstractNum>
  <w:abstractNum w:abstractNumId="41" w15:restartNumberingAfterBreak="0">
    <w:nsid w:val="7B92630B"/>
    <w:multiLevelType w:val="multilevel"/>
    <w:tmpl w:val="0D40986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i w:val="0"/>
        <w:color w:val="auto"/>
        <w:kern w:val="32"/>
        <w:sz w:val="28"/>
        <w:szCs w:val="3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31"/>
        </w:tabs>
        <w:ind w:left="731" w:hanging="1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1"/>
        </w:tabs>
        <w:ind w:left="731" w:hanging="1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8"/>
        </w:tabs>
        <w:ind w:left="1298" w:hanging="7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98"/>
        </w:tabs>
        <w:ind w:left="1298" w:hanging="73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56"/>
        </w:tabs>
        <w:ind w:left="2956" w:hanging="129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56"/>
        </w:tabs>
        <w:ind w:left="2956" w:hanging="129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56"/>
        </w:tabs>
        <w:ind w:left="2956" w:hanging="1298"/>
      </w:pPr>
      <w:rPr>
        <w:rFonts w:hint="default"/>
      </w:rPr>
    </w:lvl>
  </w:abstractNum>
  <w:abstractNum w:abstractNumId="42" w15:restartNumberingAfterBreak="0">
    <w:nsid w:val="7CF460F1"/>
    <w:multiLevelType w:val="multilevel"/>
    <w:tmpl w:val="0B60B12E"/>
    <w:numStyleLink w:val="111111"/>
  </w:abstractNum>
  <w:abstractNum w:abstractNumId="43" w15:restartNumberingAfterBreak="0">
    <w:nsid w:val="7D1E32D8"/>
    <w:multiLevelType w:val="multilevel"/>
    <w:tmpl w:val="6456CE6C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11"/>
        </w:tabs>
        <w:ind w:left="121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94"/>
        </w:tabs>
        <w:ind w:left="149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61"/>
        </w:tabs>
        <w:ind w:left="206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521551640">
    <w:abstractNumId w:val="41"/>
  </w:num>
  <w:num w:numId="2" w16cid:durableId="1160345763">
    <w:abstractNumId w:val="40"/>
  </w:num>
  <w:num w:numId="3" w16cid:durableId="1081098670">
    <w:abstractNumId w:val="23"/>
  </w:num>
  <w:num w:numId="4" w16cid:durableId="1148127192">
    <w:abstractNumId w:val="33"/>
  </w:num>
  <w:num w:numId="5" w16cid:durableId="789668422">
    <w:abstractNumId w:val="38"/>
  </w:num>
  <w:num w:numId="6" w16cid:durableId="1857689284">
    <w:abstractNumId w:val="21"/>
  </w:num>
  <w:num w:numId="7" w16cid:durableId="1040787887">
    <w:abstractNumId w:val="14"/>
  </w:num>
  <w:num w:numId="8" w16cid:durableId="1175416784">
    <w:abstractNumId w:val="30"/>
  </w:num>
  <w:num w:numId="9" w16cid:durableId="149097669">
    <w:abstractNumId w:val="11"/>
  </w:num>
  <w:num w:numId="10" w16cid:durableId="1873494095">
    <w:abstractNumId w:val="42"/>
  </w:num>
  <w:num w:numId="11" w16cid:durableId="1183129529">
    <w:abstractNumId w:val="37"/>
  </w:num>
  <w:num w:numId="12" w16cid:durableId="311906612">
    <w:abstractNumId w:val="12"/>
  </w:num>
  <w:num w:numId="13" w16cid:durableId="817460563">
    <w:abstractNumId w:val="24"/>
  </w:num>
  <w:num w:numId="14" w16cid:durableId="425276476">
    <w:abstractNumId w:val="35"/>
  </w:num>
  <w:num w:numId="15" w16cid:durableId="1052273272">
    <w:abstractNumId w:val="15"/>
  </w:num>
  <w:num w:numId="16" w16cid:durableId="1072316716">
    <w:abstractNumId w:val="19"/>
  </w:num>
  <w:num w:numId="17" w16cid:durableId="1247037875">
    <w:abstractNumId w:val="16"/>
  </w:num>
  <w:num w:numId="18" w16cid:durableId="1446193806">
    <w:abstractNumId w:val="18"/>
  </w:num>
  <w:num w:numId="19" w16cid:durableId="1663775843">
    <w:abstractNumId w:val="43"/>
  </w:num>
  <w:num w:numId="20" w16cid:durableId="1480029218">
    <w:abstractNumId w:val="20"/>
  </w:num>
  <w:num w:numId="21" w16cid:durableId="1967196167">
    <w:abstractNumId w:val="9"/>
  </w:num>
  <w:num w:numId="22" w16cid:durableId="1166898312">
    <w:abstractNumId w:val="7"/>
  </w:num>
  <w:num w:numId="23" w16cid:durableId="45490919">
    <w:abstractNumId w:val="6"/>
  </w:num>
  <w:num w:numId="24" w16cid:durableId="1155873103">
    <w:abstractNumId w:val="5"/>
  </w:num>
  <w:num w:numId="25" w16cid:durableId="1794129403">
    <w:abstractNumId w:val="4"/>
  </w:num>
  <w:num w:numId="26" w16cid:durableId="1390887072">
    <w:abstractNumId w:val="8"/>
  </w:num>
  <w:num w:numId="27" w16cid:durableId="1180200259">
    <w:abstractNumId w:val="3"/>
  </w:num>
  <w:num w:numId="28" w16cid:durableId="1998609434">
    <w:abstractNumId w:val="2"/>
  </w:num>
  <w:num w:numId="29" w16cid:durableId="1180897089">
    <w:abstractNumId w:val="1"/>
  </w:num>
  <w:num w:numId="30" w16cid:durableId="879635436">
    <w:abstractNumId w:val="0"/>
  </w:num>
  <w:num w:numId="31" w16cid:durableId="926498559">
    <w:abstractNumId w:val="17"/>
  </w:num>
  <w:num w:numId="32" w16cid:durableId="281152328">
    <w:abstractNumId w:val="32"/>
  </w:num>
  <w:num w:numId="33" w16cid:durableId="1038241685">
    <w:abstractNumId w:val="25"/>
  </w:num>
  <w:num w:numId="34" w16cid:durableId="682173522">
    <w:abstractNumId w:val="13"/>
  </w:num>
  <w:num w:numId="35" w16cid:durableId="582764296">
    <w:abstractNumId w:val="27"/>
  </w:num>
  <w:num w:numId="36" w16cid:durableId="1290818650">
    <w:abstractNumId w:val="29"/>
  </w:num>
  <w:num w:numId="37" w16cid:durableId="1092510467">
    <w:abstractNumId w:val="31"/>
  </w:num>
  <w:num w:numId="38" w16cid:durableId="1581868010">
    <w:abstractNumId w:val="10"/>
  </w:num>
  <w:num w:numId="39" w16cid:durableId="790515550">
    <w:abstractNumId w:val="39"/>
  </w:num>
  <w:num w:numId="40" w16cid:durableId="789932616">
    <w:abstractNumId w:val="28"/>
  </w:num>
  <w:num w:numId="41" w16cid:durableId="1956787185">
    <w:abstractNumId w:val="36"/>
  </w:num>
  <w:num w:numId="42" w16cid:durableId="2139835128">
    <w:abstractNumId w:val="34"/>
  </w:num>
  <w:num w:numId="43" w16cid:durableId="307708749">
    <w:abstractNumId w:val="26"/>
  </w:num>
  <w:num w:numId="44" w16cid:durableId="7123854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EB"/>
    <w:rsid w:val="000073C9"/>
    <w:rsid w:val="00010137"/>
    <w:rsid w:val="00011BC2"/>
    <w:rsid w:val="00014636"/>
    <w:rsid w:val="000230F3"/>
    <w:rsid w:val="00026163"/>
    <w:rsid w:val="00030CE9"/>
    <w:rsid w:val="000465A6"/>
    <w:rsid w:val="000600CA"/>
    <w:rsid w:val="00080C8A"/>
    <w:rsid w:val="000845B0"/>
    <w:rsid w:val="00085504"/>
    <w:rsid w:val="00085E2D"/>
    <w:rsid w:val="000861D6"/>
    <w:rsid w:val="00087A88"/>
    <w:rsid w:val="00090F4F"/>
    <w:rsid w:val="00093858"/>
    <w:rsid w:val="000A070D"/>
    <w:rsid w:val="000A0820"/>
    <w:rsid w:val="000A0D05"/>
    <w:rsid w:val="000A181E"/>
    <w:rsid w:val="000A5FC7"/>
    <w:rsid w:val="000B12FA"/>
    <w:rsid w:val="000B5739"/>
    <w:rsid w:val="000C0E86"/>
    <w:rsid w:val="000C123D"/>
    <w:rsid w:val="000C296E"/>
    <w:rsid w:val="000D2582"/>
    <w:rsid w:val="000F071D"/>
    <w:rsid w:val="000F581B"/>
    <w:rsid w:val="0010080A"/>
    <w:rsid w:val="001012E5"/>
    <w:rsid w:val="00101780"/>
    <w:rsid w:val="00101E3B"/>
    <w:rsid w:val="001066D8"/>
    <w:rsid w:val="00107683"/>
    <w:rsid w:val="001154D9"/>
    <w:rsid w:val="00120852"/>
    <w:rsid w:val="00121700"/>
    <w:rsid w:val="00135156"/>
    <w:rsid w:val="0013518D"/>
    <w:rsid w:val="00136AB0"/>
    <w:rsid w:val="00146EE7"/>
    <w:rsid w:val="00151203"/>
    <w:rsid w:val="00167189"/>
    <w:rsid w:val="0016789D"/>
    <w:rsid w:val="00174694"/>
    <w:rsid w:val="00176CF8"/>
    <w:rsid w:val="00177BC0"/>
    <w:rsid w:val="001848EF"/>
    <w:rsid w:val="00186207"/>
    <w:rsid w:val="00186C62"/>
    <w:rsid w:val="00192B1F"/>
    <w:rsid w:val="00194ECE"/>
    <w:rsid w:val="001A04D2"/>
    <w:rsid w:val="001A5BAC"/>
    <w:rsid w:val="001B17B9"/>
    <w:rsid w:val="001B5F4C"/>
    <w:rsid w:val="001B5FA9"/>
    <w:rsid w:val="001C2CFF"/>
    <w:rsid w:val="001C4CA7"/>
    <w:rsid w:val="001C501E"/>
    <w:rsid w:val="001C7884"/>
    <w:rsid w:val="001D1B3D"/>
    <w:rsid w:val="001E62C2"/>
    <w:rsid w:val="00200132"/>
    <w:rsid w:val="002010CE"/>
    <w:rsid w:val="00213900"/>
    <w:rsid w:val="00221605"/>
    <w:rsid w:val="002219D4"/>
    <w:rsid w:val="00230FBA"/>
    <w:rsid w:val="002320B6"/>
    <w:rsid w:val="00233901"/>
    <w:rsid w:val="0023430C"/>
    <w:rsid w:val="00254281"/>
    <w:rsid w:val="002561DE"/>
    <w:rsid w:val="002636CF"/>
    <w:rsid w:val="00266A39"/>
    <w:rsid w:val="00266BBF"/>
    <w:rsid w:val="00267CE4"/>
    <w:rsid w:val="002738A4"/>
    <w:rsid w:val="00280284"/>
    <w:rsid w:val="00286EAB"/>
    <w:rsid w:val="002911F7"/>
    <w:rsid w:val="002925A8"/>
    <w:rsid w:val="0029531D"/>
    <w:rsid w:val="002A2858"/>
    <w:rsid w:val="002A5686"/>
    <w:rsid w:val="002A5EF7"/>
    <w:rsid w:val="002B0BD6"/>
    <w:rsid w:val="002B7977"/>
    <w:rsid w:val="002D0F79"/>
    <w:rsid w:val="002D12F2"/>
    <w:rsid w:val="002D58EA"/>
    <w:rsid w:val="002F31C1"/>
    <w:rsid w:val="00300BFD"/>
    <w:rsid w:val="003053F5"/>
    <w:rsid w:val="0030571A"/>
    <w:rsid w:val="00311B7D"/>
    <w:rsid w:val="00317993"/>
    <w:rsid w:val="00317CD9"/>
    <w:rsid w:val="003217E3"/>
    <w:rsid w:val="00321C24"/>
    <w:rsid w:val="00325B44"/>
    <w:rsid w:val="00334BBC"/>
    <w:rsid w:val="00336C53"/>
    <w:rsid w:val="00342CD1"/>
    <w:rsid w:val="00350E92"/>
    <w:rsid w:val="00362EA4"/>
    <w:rsid w:val="003631CF"/>
    <w:rsid w:val="0036437C"/>
    <w:rsid w:val="003657CA"/>
    <w:rsid w:val="00372A0B"/>
    <w:rsid w:val="00372F19"/>
    <w:rsid w:val="0037444E"/>
    <w:rsid w:val="0037663F"/>
    <w:rsid w:val="003808B9"/>
    <w:rsid w:val="00386373"/>
    <w:rsid w:val="00386DE7"/>
    <w:rsid w:val="00392639"/>
    <w:rsid w:val="003A18FE"/>
    <w:rsid w:val="003A2D0F"/>
    <w:rsid w:val="003B11D8"/>
    <w:rsid w:val="003B1DA4"/>
    <w:rsid w:val="003B2AE4"/>
    <w:rsid w:val="003B4F45"/>
    <w:rsid w:val="003C474B"/>
    <w:rsid w:val="003D3EC5"/>
    <w:rsid w:val="003E0530"/>
    <w:rsid w:val="003E20D9"/>
    <w:rsid w:val="003E5B10"/>
    <w:rsid w:val="003E6890"/>
    <w:rsid w:val="003E768B"/>
    <w:rsid w:val="003F4ABF"/>
    <w:rsid w:val="003F7F5C"/>
    <w:rsid w:val="004023CC"/>
    <w:rsid w:val="004032B8"/>
    <w:rsid w:val="004123E1"/>
    <w:rsid w:val="0041559F"/>
    <w:rsid w:val="00417BAB"/>
    <w:rsid w:val="00417C90"/>
    <w:rsid w:val="00420B7F"/>
    <w:rsid w:val="00425060"/>
    <w:rsid w:val="00426E5D"/>
    <w:rsid w:val="00431B15"/>
    <w:rsid w:val="00433EF4"/>
    <w:rsid w:val="004510E3"/>
    <w:rsid w:val="00451ED4"/>
    <w:rsid w:val="00454B02"/>
    <w:rsid w:val="00467972"/>
    <w:rsid w:val="00476524"/>
    <w:rsid w:val="00491D92"/>
    <w:rsid w:val="0049208A"/>
    <w:rsid w:val="00496E4B"/>
    <w:rsid w:val="004A4B6E"/>
    <w:rsid w:val="004B186F"/>
    <w:rsid w:val="004B627E"/>
    <w:rsid w:val="004C5A95"/>
    <w:rsid w:val="004C6C5F"/>
    <w:rsid w:val="004D370A"/>
    <w:rsid w:val="004E4183"/>
    <w:rsid w:val="004F1A4C"/>
    <w:rsid w:val="004F2201"/>
    <w:rsid w:val="00500666"/>
    <w:rsid w:val="00505D07"/>
    <w:rsid w:val="005128AB"/>
    <w:rsid w:val="0051515F"/>
    <w:rsid w:val="005169A1"/>
    <w:rsid w:val="00520421"/>
    <w:rsid w:val="005229F0"/>
    <w:rsid w:val="00526013"/>
    <w:rsid w:val="00526CFE"/>
    <w:rsid w:val="00532A64"/>
    <w:rsid w:val="005365C3"/>
    <w:rsid w:val="00536B08"/>
    <w:rsid w:val="00541D3A"/>
    <w:rsid w:val="00547779"/>
    <w:rsid w:val="005504C7"/>
    <w:rsid w:val="005515E1"/>
    <w:rsid w:val="00552260"/>
    <w:rsid w:val="00555DA5"/>
    <w:rsid w:val="005619A3"/>
    <w:rsid w:val="005724CD"/>
    <w:rsid w:val="00574ADC"/>
    <w:rsid w:val="0057513A"/>
    <w:rsid w:val="00582F18"/>
    <w:rsid w:val="005A6279"/>
    <w:rsid w:val="005A640D"/>
    <w:rsid w:val="005B2BC5"/>
    <w:rsid w:val="005B38E9"/>
    <w:rsid w:val="005B3ED5"/>
    <w:rsid w:val="005C1A6C"/>
    <w:rsid w:val="005C427C"/>
    <w:rsid w:val="005C7694"/>
    <w:rsid w:val="005D1770"/>
    <w:rsid w:val="005D202C"/>
    <w:rsid w:val="005E0CEE"/>
    <w:rsid w:val="005F279B"/>
    <w:rsid w:val="005F5FE4"/>
    <w:rsid w:val="006043C7"/>
    <w:rsid w:val="00604EEA"/>
    <w:rsid w:val="00606C20"/>
    <w:rsid w:val="00610AC3"/>
    <w:rsid w:val="00630D2E"/>
    <w:rsid w:val="006318EB"/>
    <w:rsid w:val="006353F4"/>
    <w:rsid w:val="00645474"/>
    <w:rsid w:val="00657C5B"/>
    <w:rsid w:val="006628E0"/>
    <w:rsid w:val="00663DF9"/>
    <w:rsid w:val="0067097D"/>
    <w:rsid w:val="00670EB1"/>
    <w:rsid w:val="00676AE2"/>
    <w:rsid w:val="00680900"/>
    <w:rsid w:val="006826B1"/>
    <w:rsid w:val="006838FC"/>
    <w:rsid w:val="00684D69"/>
    <w:rsid w:val="00692EEF"/>
    <w:rsid w:val="006930FE"/>
    <w:rsid w:val="00695BEB"/>
    <w:rsid w:val="006A22F7"/>
    <w:rsid w:val="006B1DE5"/>
    <w:rsid w:val="006B3110"/>
    <w:rsid w:val="006B42AF"/>
    <w:rsid w:val="006D019E"/>
    <w:rsid w:val="006D20EC"/>
    <w:rsid w:val="006E25F6"/>
    <w:rsid w:val="006E3C7B"/>
    <w:rsid w:val="006E4A3E"/>
    <w:rsid w:val="006E519F"/>
    <w:rsid w:val="006F33B3"/>
    <w:rsid w:val="006F43CE"/>
    <w:rsid w:val="006F49EA"/>
    <w:rsid w:val="006F5DD8"/>
    <w:rsid w:val="00700C6F"/>
    <w:rsid w:val="00704C5C"/>
    <w:rsid w:val="00706E9A"/>
    <w:rsid w:val="00707C67"/>
    <w:rsid w:val="00711287"/>
    <w:rsid w:val="00712828"/>
    <w:rsid w:val="007254D9"/>
    <w:rsid w:val="00727DC9"/>
    <w:rsid w:val="00737866"/>
    <w:rsid w:val="00743CFD"/>
    <w:rsid w:val="0074584D"/>
    <w:rsid w:val="00752DF6"/>
    <w:rsid w:val="00753459"/>
    <w:rsid w:val="00764CED"/>
    <w:rsid w:val="0076503D"/>
    <w:rsid w:val="00772130"/>
    <w:rsid w:val="0077485F"/>
    <w:rsid w:val="00781D84"/>
    <w:rsid w:val="007A3A88"/>
    <w:rsid w:val="007A5E91"/>
    <w:rsid w:val="007A7C65"/>
    <w:rsid w:val="007B3DF9"/>
    <w:rsid w:val="007D3385"/>
    <w:rsid w:val="007E7358"/>
    <w:rsid w:val="007F6090"/>
    <w:rsid w:val="007F6B0E"/>
    <w:rsid w:val="008015E3"/>
    <w:rsid w:val="008022A5"/>
    <w:rsid w:val="00803F50"/>
    <w:rsid w:val="00810B86"/>
    <w:rsid w:val="00815F3B"/>
    <w:rsid w:val="00815F4C"/>
    <w:rsid w:val="00822A70"/>
    <w:rsid w:val="008236AE"/>
    <w:rsid w:val="0082667B"/>
    <w:rsid w:val="00827173"/>
    <w:rsid w:val="00832D20"/>
    <w:rsid w:val="00842E91"/>
    <w:rsid w:val="008562FC"/>
    <w:rsid w:val="0086251B"/>
    <w:rsid w:val="00881B88"/>
    <w:rsid w:val="008855ED"/>
    <w:rsid w:val="00887A89"/>
    <w:rsid w:val="00891D2D"/>
    <w:rsid w:val="0089559D"/>
    <w:rsid w:val="008A6805"/>
    <w:rsid w:val="008B2EB2"/>
    <w:rsid w:val="008B52F0"/>
    <w:rsid w:val="008B7793"/>
    <w:rsid w:val="008C207C"/>
    <w:rsid w:val="008C282B"/>
    <w:rsid w:val="008C7A3B"/>
    <w:rsid w:val="008D0A76"/>
    <w:rsid w:val="008F001F"/>
    <w:rsid w:val="009046D8"/>
    <w:rsid w:val="009154EA"/>
    <w:rsid w:val="00923BA9"/>
    <w:rsid w:val="00924C3D"/>
    <w:rsid w:val="009345E1"/>
    <w:rsid w:val="00936767"/>
    <w:rsid w:val="00947CDF"/>
    <w:rsid w:val="009513E0"/>
    <w:rsid w:val="00952B10"/>
    <w:rsid w:val="00955835"/>
    <w:rsid w:val="00956596"/>
    <w:rsid w:val="00956614"/>
    <w:rsid w:val="00956FE3"/>
    <w:rsid w:val="009717F8"/>
    <w:rsid w:val="009821E5"/>
    <w:rsid w:val="00985326"/>
    <w:rsid w:val="00990366"/>
    <w:rsid w:val="00994662"/>
    <w:rsid w:val="00995F08"/>
    <w:rsid w:val="009A555B"/>
    <w:rsid w:val="009B33C2"/>
    <w:rsid w:val="009B5874"/>
    <w:rsid w:val="009B5BEE"/>
    <w:rsid w:val="009B6C57"/>
    <w:rsid w:val="009C2728"/>
    <w:rsid w:val="009F0E46"/>
    <w:rsid w:val="009F1FFC"/>
    <w:rsid w:val="009F7BE6"/>
    <w:rsid w:val="00A01E8B"/>
    <w:rsid w:val="00A035B8"/>
    <w:rsid w:val="00A0447E"/>
    <w:rsid w:val="00A12792"/>
    <w:rsid w:val="00A13E78"/>
    <w:rsid w:val="00A16C4D"/>
    <w:rsid w:val="00A20BB6"/>
    <w:rsid w:val="00A22F24"/>
    <w:rsid w:val="00A2715F"/>
    <w:rsid w:val="00A30082"/>
    <w:rsid w:val="00A33432"/>
    <w:rsid w:val="00A40543"/>
    <w:rsid w:val="00A51EB9"/>
    <w:rsid w:val="00A67777"/>
    <w:rsid w:val="00A727A2"/>
    <w:rsid w:val="00A7649D"/>
    <w:rsid w:val="00A84E06"/>
    <w:rsid w:val="00A9487C"/>
    <w:rsid w:val="00A95010"/>
    <w:rsid w:val="00AA2322"/>
    <w:rsid w:val="00AA2336"/>
    <w:rsid w:val="00AA474A"/>
    <w:rsid w:val="00AB1631"/>
    <w:rsid w:val="00AB1A67"/>
    <w:rsid w:val="00AC120C"/>
    <w:rsid w:val="00AC1AA7"/>
    <w:rsid w:val="00AC61F6"/>
    <w:rsid w:val="00AD0266"/>
    <w:rsid w:val="00AD2F27"/>
    <w:rsid w:val="00AE1F80"/>
    <w:rsid w:val="00AF6591"/>
    <w:rsid w:val="00AF6CDB"/>
    <w:rsid w:val="00B06D4F"/>
    <w:rsid w:val="00B22FD6"/>
    <w:rsid w:val="00B35848"/>
    <w:rsid w:val="00B35A56"/>
    <w:rsid w:val="00B40E7C"/>
    <w:rsid w:val="00B436FC"/>
    <w:rsid w:val="00B6441E"/>
    <w:rsid w:val="00B64629"/>
    <w:rsid w:val="00B6750E"/>
    <w:rsid w:val="00B67B7F"/>
    <w:rsid w:val="00B737F4"/>
    <w:rsid w:val="00B73B66"/>
    <w:rsid w:val="00B74258"/>
    <w:rsid w:val="00B7593E"/>
    <w:rsid w:val="00B75A38"/>
    <w:rsid w:val="00B77013"/>
    <w:rsid w:val="00B7735B"/>
    <w:rsid w:val="00B80121"/>
    <w:rsid w:val="00B82C78"/>
    <w:rsid w:val="00B82C81"/>
    <w:rsid w:val="00B83132"/>
    <w:rsid w:val="00B84A91"/>
    <w:rsid w:val="00B95581"/>
    <w:rsid w:val="00BA26F8"/>
    <w:rsid w:val="00BA75E4"/>
    <w:rsid w:val="00BA796A"/>
    <w:rsid w:val="00BA7D19"/>
    <w:rsid w:val="00BB6C60"/>
    <w:rsid w:val="00BC2B6E"/>
    <w:rsid w:val="00BC5FAA"/>
    <w:rsid w:val="00BD68A8"/>
    <w:rsid w:val="00BE143F"/>
    <w:rsid w:val="00BE15FD"/>
    <w:rsid w:val="00BE4D3A"/>
    <w:rsid w:val="00BF06C5"/>
    <w:rsid w:val="00BF3623"/>
    <w:rsid w:val="00BF49E2"/>
    <w:rsid w:val="00BF5DCF"/>
    <w:rsid w:val="00C02217"/>
    <w:rsid w:val="00C023E2"/>
    <w:rsid w:val="00C0641F"/>
    <w:rsid w:val="00C23E9F"/>
    <w:rsid w:val="00C23F4E"/>
    <w:rsid w:val="00C24B32"/>
    <w:rsid w:val="00C30997"/>
    <w:rsid w:val="00C35148"/>
    <w:rsid w:val="00C413ED"/>
    <w:rsid w:val="00C4779A"/>
    <w:rsid w:val="00C47EE9"/>
    <w:rsid w:val="00C531E2"/>
    <w:rsid w:val="00C54445"/>
    <w:rsid w:val="00C55AC5"/>
    <w:rsid w:val="00C5736F"/>
    <w:rsid w:val="00C642E9"/>
    <w:rsid w:val="00C7146D"/>
    <w:rsid w:val="00C71E22"/>
    <w:rsid w:val="00C76D41"/>
    <w:rsid w:val="00C77D77"/>
    <w:rsid w:val="00C84DD5"/>
    <w:rsid w:val="00C93740"/>
    <w:rsid w:val="00C96932"/>
    <w:rsid w:val="00CA07E0"/>
    <w:rsid w:val="00CA0C94"/>
    <w:rsid w:val="00CA5EF5"/>
    <w:rsid w:val="00CA6B91"/>
    <w:rsid w:val="00CB02E3"/>
    <w:rsid w:val="00CB15E7"/>
    <w:rsid w:val="00CB6BAC"/>
    <w:rsid w:val="00CC1E37"/>
    <w:rsid w:val="00CC6922"/>
    <w:rsid w:val="00CD49A9"/>
    <w:rsid w:val="00CD7BC3"/>
    <w:rsid w:val="00CE397A"/>
    <w:rsid w:val="00D006D0"/>
    <w:rsid w:val="00D02BEC"/>
    <w:rsid w:val="00D24264"/>
    <w:rsid w:val="00D2493B"/>
    <w:rsid w:val="00D26C1E"/>
    <w:rsid w:val="00D316C1"/>
    <w:rsid w:val="00D317EE"/>
    <w:rsid w:val="00D33F3F"/>
    <w:rsid w:val="00D5163F"/>
    <w:rsid w:val="00D542B2"/>
    <w:rsid w:val="00D612EF"/>
    <w:rsid w:val="00D61E0B"/>
    <w:rsid w:val="00D642C1"/>
    <w:rsid w:val="00D66363"/>
    <w:rsid w:val="00D67280"/>
    <w:rsid w:val="00D67846"/>
    <w:rsid w:val="00D85000"/>
    <w:rsid w:val="00D87D2E"/>
    <w:rsid w:val="00DA57C8"/>
    <w:rsid w:val="00DA5C1F"/>
    <w:rsid w:val="00DB2B9D"/>
    <w:rsid w:val="00DC5966"/>
    <w:rsid w:val="00DD3E67"/>
    <w:rsid w:val="00DD4A62"/>
    <w:rsid w:val="00DF18C1"/>
    <w:rsid w:val="00DF20ED"/>
    <w:rsid w:val="00DF410C"/>
    <w:rsid w:val="00E07986"/>
    <w:rsid w:val="00E11ABF"/>
    <w:rsid w:val="00E15AB8"/>
    <w:rsid w:val="00E30123"/>
    <w:rsid w:val="00E318B9"/>
    <w:rsid w:val="00E450D4"/>
    <w:rsid w:val="00E52E8F"/>
    <w:rsid w:val="00E64C57"/>
    <w:rsid w:val="00E66459"/>
    <w:rsid w:val="00E735AE"/>
    <w:rsid w:val="00E802C1"/>
    <w:rsid w:val="00E82ED2"/>
    <w:rsid w:val="00E83F47"/>
    <w:rsid w:val="00E9455E"/>
    <w:rsid w:val="00E96B86"/>
    <w:rsid w:val="00EA6763"/>
    <w:rsid w:val="00EB1A48"/>
    <w:rsid w:val="00EC281C"/>
    <w:rsid w:val="00EC3637"/>
    <w:rsid w:val="00EE1900"/>
    <w:rsid w:val="00EF2911"/>
    <w:rsid w:val="00F00196"/>
    <w:rsid w:val="00F001C1"/>
    <w:rsid w:val="00F00A77"/>
    <w:rsid w:val="00F1234D"/>
    <w:rsid w:val="00F1611E"/>
    <w:rsid w:val="00F218B5"/>
    <w:rsid w:val="00F33D08"/>
    <w:rsid w:val="00F47C23"/>
    <w:rsid w:val="00F569BA"/>
    <w:rsid w:val="00F578AE"/>
    <w:rsid w:val="00F677A1"/>
    <w:rsid w:val="00F8010D"/>
    <w:rsid w:val="00F84155"/>
    <w:rsid w:val="00F84CFF"/>
    <w:rsid w:val="00F975A2"/>
    <w:rsid w:val="00FA0F55"/>
    <w:rsid w:val="00FA189D"/>
    <w:rsid w:val="00FA5219"/>
    <w:rsid w:val="00FA6043"/>
    <w:rsid w:val="00FB2821"/>
    <w:rsid w:val="00FB41DF"/>
    <w:rsid w:val="00FD1F89"/>
    <w:rsid w:val="00FD22A8"/>
    <w:rsid w:val="00FD3368"/>
    <w:rsid w:val="00FD5886"/>
    <w:rsid w:val="00FE3296"/>
    <w:rsid w:val="00F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15780A"/>
  <w15:docId w15:val="{9086AE20-5F68-4F5A-B463-4DEF8764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i-FI" w:eastAsia="fi-FI" w:bidi="th-TH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5FE4"/>
    <w:pPr>
      <w:spacing w:line="280" w:lineRule="atLeast"/>
    </w:pPr>
    <w:rPr>
      <w:rFonts w:ascii="Arial" w:hAnsi="Arial"/>
      <w:szCs w:val="24"/>
      <w:lang w:val="en-GB" w:eastAsia="zh-CN" w:bidi="ar-SA"/>
    </w:rPr>
  </w:style>
  <w:style w:type="paragraph" w:styleId="Heading1">
    <w:name w:val="heading 1"/>
    <w:basedOn w:val="Normal"/>
    <w:next w:val="Paragraph"/>
    <w:qFormat/>
    <w:rsid w:val="00B75A38"/>
    <w:pPr>
      <w:keepNext/>
      <w:spacing w:before="240" w:after="120"/>
      <w:outlineLvl w:val="0"/>
    </w:pPr>
    <w:rPr>
      <w:rFonts w:cs="Arial"/>
      <w:b/>
      <w:kern w:val="32"/>
      <w:sz w:val="24"/>
      <w:szCs w:val="32"/>
    </w:rPr>
  </w:style>
  <w:style w:type="paragraph" w:styleId="Heading2">
    <w:name w:val="heading 2"/>
    <w:basedOn w:val="Normal"/>
    <w:next w:val="Paragraph"/>
    <w:qFormat/>
    <w:rsid w:val="00E735AE"/>
    <w:pPr>
      <w:keepNext/>
      <w:spacing w:before="240" w:after="120"/>
      <w:outlineLvl w:val="1"/>
    </w:pPr>
    <w:rPr>
      <w:rFonts w:cs="Arial"/>
      <w:b/>
      <w:sz w:val="22"/>
      <w:szCs w:val="28"/>
    </w:rPr>
  </w:style>
  <w:style w:type="paragraph" w:styleId="Heading3">
    <w:name w:val="heading 3"/>
    <w:basedOn w:val="Normal"/>
    <w:next w:val="Paragraph"/>
    <w:qFormat/>
    <w:rsid w:val="00E735AE"/>
    <w:pPr>
      <w:keepNext/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Paragraph"/>
    <w:qFormat/>
    <w:rsid w:val="00B75A38"/>
    <w:pPr>
      <w:keepNext/>
      <w:spacing w:before="240" w:after="120"/>
      <w:outlineLvl w:val="3"/>
    </w:pPr>
    <w:rPr>
      <w:bCs/>
      <w:szCs w:val="28"/>
    </w:rPr>
  </w:style>
  <w:style w:type="paragraph" w:styleId="Heading5">
    <w:name w:val="heading 5"/>
    <w:basedOn w:val="Normal"/>
    <w:next w:val="Paragraph"/>
    <w:qFormat/>
    <w:rsid w:val="00B75A38"/>
    <w:p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Paragraph"/>
    <w:rsid w:val="00B75A38"/>
    <w:pPr>
      <w:spacing w:before="240" w:after="120"/>
      <w:outlineLvl w:val="5"/>
    </w:pPr>
    <w:rPr>
      <w:bCs/>
      <w:szCs w:val="22"/>
    </w:rPr>
  </w:style>
  <w:style w:type="paragraph" w:styleId="Heading7">
    <w:name w:val="heading 7"/>
    <w:basedOn w:val="Normal"/>
    <w:next w:val="Paragraph"/>
    <w:rsid w:val="00B75A38"/>
    <w:pPr>
      <w:spacing w:before="240" w:after="120"/>
      <w:outlineLvl w:val="6"/>
    </w:pPr>
  </w:style>
  <w:style w:type="paragraph" w:styleId="Heading8">
    <w:name w:val="heading 8"/>
    <w:basedOn w:val="Normal"/>
    <w:next w:val="Paragraph"/>
    <w:rsid w:val="00B75A38"/>
    <w:pPr>
      <w:spacing w:before="240" w:after="120"/>
      <w:outlineLvl w:val="7"/>
    </w:pPr>
    <w:rPr>
      <w:iCs/>
    </w:rPr>
  </w:style>
  <w:style w:type="paragraph" w:styleId="Heading9">
    <w:name w:val="heading 9"/>
    <w:basedOn w:val="Normal"/>
    <w:next w:val="Normal"/>
    <w:rsid w:val="00B75A38"/>
    <w:pPr>
      <w:spacing w:before="240" w:after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E735AE"/>
    <w:pPr>
      <w:spacing w:line="240" w:lineRule="atLeast"/>
    </w:pPr>
  </w:style>
  <w:style w:type="paragraph" w:styleId="Footer">
    <w:name w:val="footer"/>
    <w:basedOn w:val="Normal"/>
    <w:qFormat/>
    <w:rsid w:val="00E735AE"/>
    <w:pPr>
      <w:spacing w:line="200" w:lineRule="atLeast"/>
    </w:pPr>
    <w:rPr>
      <w:sz w:val="16"/>
      <w:lang w:val="sv-SE"/>
    </w:rPr>
  </w:style>
  <w:style w:type="paragraph" w:customStyle="1" w:styleId="Paragraph">
    <w:name w:val="Paragraph"/>
    <w:basedOn w:val="Normal"/>
    <w:qFormat/>
    <w:rsid w:val="00E735AE"/>
    <w:pPr>
      <w:spacing w:after="280"/>
    </w:pPr>
    <w:rPr>
      <w:lang w:val="sv-SE"/>
    </w:rPr>
  </w:style>
  <w:style w:type="table" w:styleId="TableGrid">
    <w:name w:val="Table Grid"/>
    <w:basedOn w:val="TableNormal"/>
    <w:qFormat/>
    <w:rsid w:val="001848EF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Normal"/>
    <w:rsid w:val="00B74258"/>
    <w:pPr>
      <w:spacing w:after="120" w:line="240" w:lineRule="atLeast"/>
      <w:ind w:left="2608" w:hanging="2608"/>
    </w:pPr>
  </w:style>
  <w:style w:type="numbering" w:styleId="111111">
    <w:name w:val="Outline List 2"/>
    <w:basedOn w:val="NoList"/>
    <w:rsid w:val="008015E3"/>
    <w:pPr>
      <w:numPr>
        <w:numId w:val="4"/>
      </w:numPr>
    </w:pPr>
  </w:style>
  <w:style w:type="paragraph" w:styleId="BodyText">
    <w:name w:val="Body Text"/>
    <w:basedOn w:val="Normal"/>
    <w:link w:val="BodyTextChar"/>
    <w:rsid w:val="00E735AE"/>
    <w:pPr>
      <w:spacing w:after="280"/>
      <w:ind w:left="2608"/>
    </w:pPr>
  </w:style>
  <w:style w:type="character" w:customStyle="1" w:styleId="BodyTextChar">
    <w:name w:val="Body Text Char"/>
    <w:basedOn w:val="DefaultParagraphFont"/>
    <w:link w:val="BodyText"/>
    <w:rsid w:val="00E735AE"/>
    <w:rPr>
      <w:rFonts w:ascii="Arial" w:hAnsi="Arial"/>
      <w:szCs w:val="24"/>
      <w:lang w:val="en-GB" w:eastAsia="zh-CN" w:bidi="ar-SA"/>
    </w:rPr>
  </w:style>
  <w:style w:type="paragraph" w:styleId="Title">
    <w:name w:val="Title"/>
    <w:basedOn w:val="Normal"/>
    <w:next w:val="Normal"/>
    <w:link w:val="TitleChar"/>
    <w:rsid w:val="00E735AE"/>
    <w:pPr>
      <w:spacing w:after="2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E735AE"/>
    <w:rPr>
      <w:rFonts w:asciiTheme="majorHAnsi" w:eastAsiaTheme="majorEastAsia" w:hAnsiTheme="majorHAnsi" w:cstheme="majorBidi"/>
      <w:spacing w:val="5"/>
      <w:kern w:val="28"/>
      <w:sz w:val="32"/>
      <w:szCs w:val="52"/>
      <w:lang w:val="en-GB" w:eastAsia="zh-CN" w:bidi="ar-SA"/>
    </w:rPr>
  </w:style>
  <w:style w:type="paragraph" w:styleId="TOAHeading">
    <w:name w:val="toa heading"/>
    <w:basedOn w:val="Normal"/>
    <w:next w:val="Normal"/>
    <w:rsid w:val="00E735AE"/>
    <w:pPr>
      <w:spacing w:before="120" w:after="280"/>
    </w:pPr>
    <w:rPr>
      <w:rFonts w:asciiTheme="majorHAnsi" w:eastAsiaTheme="majorEastAsia" w:hAnsiTheme="majorHAnsi" w:cstheme="majorBidi"/>
      <w:b/>
      <w:bCs/>
      <w:sz w:val="24"/>
    </w:rPr>
  </w:style>
  <w:style w:type="character" w:customStyle="1" w:styleId="Highlight">
    <w:name w:val="Highlight"/>
    <w:basedOn w:val="DefaultParagraphFont"/>
    <w:uiPriority w:val="1"/>
    <w:rsid w:val="00E735AE"/>
    <w:rPr>
      <w:rFonts w:asciiTheme="majorHAnsi" w:hAnsiTheme="majorHAnsi"/>
      <w:color w:val="0071B9" w:themeColor="text2"/>
      <w:lang w:val="en-US"/>
    </w:rPr>
  </w:style>
  <w:style w:type="paragraph" w:styleId="TOC1">
    <w:name w:val="toc 1"/>
    <w:basedOn w:val="Normal"/>
    <w:next w:val="Normal"/>
    <w:uiPriority w:val="39"/>
    <w:rsid w:val="001C2CFF"/>
    <w:pPr>
      <w:tabs>
        <w:tab w:val="right" w:leader="dot" w:pos="8689"/>
      </w:tabs>
      <w:spacing w:before="120" w:after="120" w:line="240" w:lineRule="auto"/>
    </w:pPr>
    <w:rPr>
      <w:rFonts w:ascii="Times New Roman" w:eastAsia="Times New Roman" w:hAnsi="Times New Roman"/>
      <w:b/>
      <w:caps/>
      <w:sz w:val="24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1C2CFF"/>
    <w:pPr>
      <w:tabs>
        <w:tab w:val="right" w:leader="dot" w:pos="8689"/>
      </w:tabs>
      <w:spacing w:line="240" w:lineRule="auto"/>
    </w:pPr>
    <w:rPr>
      <w:rFonts w:ascii="Times New Roman" w:eastAsia="Times New Roman" w:hAnsi="Times New Roman"/>
      <w:smallCaps/>
      <w:sz w:val="24"/>
      <w:szCs w:val="20"/>
      <w:lang w:val="en-US" w:eastAsia="en-US"/>
    </w:rPr>
  </w:style>
  <w:style w:type="character" w:styleId="Hyperlink">
    <w:name w:val="Hyperlink"/>
    <w:uiPriority w:val="99"/>
    <w:rsid w:val="001C2CFF"/>
    <w:rPr>
      <w:color w:val="0000FF"/>
      <w:u w:val="single"/>
    </w:rPr>
  </w:style>
  <w:style w:type="paragraph" w:styleId="ListParagraph">
    <w:name w:val="List Paragraph"/>
    <w:basedOn w:val="Normal"/>
    <w:uiPriority w:val="34"/>
    <w:rsid w:val="00B8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_HMATINLO\Documents\Custom%20Office%20Templates\KONE_blank_2016.dotx" TargetMode="External"/></Relationships>
</file>

<file path=word/theme/theme1.xml><?xml version="1.0" encoding="utf-8"?>
<a:theme xmlns:a="http://schemas.openxmlformats.org/drawingml/2006/main" name="Office Theme">
  <a:themeElements>
    <a:clrScheme name="KONE corporation 220416">
      <a:dk1>
        <a:srgbClr val="3B4245"/>
      </a:dk1>
      <a:lt1>
        <a:srgbClr val="FFFFFF"/>
      </a:lt1>
      <a:dk2>
        <a:srgbClr val="0071B9"/>
      </a:dk2>
      <a:lt2>
        <a:srgbClr val="8D9194"/>
      </a:lt2>
      <a:accent1>
        <a:srgbClr val="004987"/>
      </a:accent1>
      <a:accent2>
        <a:srgbClr val="58AB27"/>
      </a:accent2>
      <a:accent3>
        <a:srgbClr val="86C2E6"/>
      </a:accent3>
      <a:accent4>
        <a:srgbClr val="FFC627"/>
      </a:accent4>
      <a:accent5>
        <a:srgbClr val="C6D600"/>
      </a:accent5>
      <a:accent6>
        <a:srgbClr val="E51A92"/>
      </a:accent6>
      <a:hlink>
        <a:srgbClr val="0071B9"/>
      </a:hlink>
      <a:folHlink>
        <a:srgbClr val="004987"/>
      </a:folHlink>
    </a:clrScheme>
    <a:fontScheme name="KONE corporation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41C9870BB114ABFF6234F2077D042" ma:contentTypeVersion="17" ma:contentTypeDescription="Create a new document." ma:contentTypeScope="" ma:versionID="91fb96bb634dd6999a97196456aafce8">
  <xsd:schema xmlns:xsd="http://www.w3.org/2001/XMLSchema" xmlns:xs="http://www.w3.org/2001/XMLSchema" xmlns:p="http://schemas.microsoft.com/office/2006/metadata/properties" xmlns:ns1="http://schemas.microsoft.com/sharepoint/v3" xmlns:ns3="65a67d58-18cf-4dd4-8968-b9ac02073874" xmlns:ns4="0a70346b-211c-4b0e-a3e4-fb943a32b216" targetNamespace="http://schemas.microsoft.com/office/2006/metadata/properties" ma:root="true" ma:fieldsID="80049dd0dc33b77ec6a0d54d3bdd2445" ns1:_="" ns3:_="" ns4:_="">
    <xsd:import namespace="http://schemas.microsoft.com/sharepoint/v3"/>
    <xsd:import namespace="65a67d58-18cf-4dd4-8968-b9ac02073874"/>
    <xsd:import namespace="0a70346b-211c-4b0e-a3e4-fb943a32b2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67d58-18cf-4dd4-8968-b9ac020738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346b-211c-4b0e-a3e4-fb943a32b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EE031-A832-4A4C-BAAE-69EF45439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5a67d58-18cf-4dd4-8968-b9ac02073874"/>
    <ds:schemaRef ds:uri="0a70346b-211c-4b0e-a3e4-fb943a32b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2DB36-51CF-44BA-A318-8CF996F1C0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9E742D-B633-4DDA-AEFC-8975C5031A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5F92B3E-18DE-4716-AF38-DB2945E6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KONE_blank_2016</Template>
  <TotalTime>29</TotalTime>
  <Pages>11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KONE Service Info API solution validation test guide</vt:lpstr>
    </vt:vector>
  </TitlesOfParts>
  <Manager>Kone Corporation</Manager>
  <Company>KONE Corporation</Company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KONE Service Info API solution validation test guide</dc:title>
  <dc:subject>letterhead</dc:subject>
  <dc:creator>Raymond.Ogienoyevbede@KONE.com</dc:creator>
  <cp:lastModifiedBy>Ogienoyevbede Raymond</cp:lastModifiedBy>
  <cp:revision>287</cp:revision>
  <cp:lastPrinted>2021-11-15T05:57:00Z</cp:lastPrinted>
  <dcterms:created xsi:type="dcterms:W3CDTF">2021-02-18T14:13:00Z</dcterms:created>
  <dcterms:modified xsi:type="dcterms:W3CDTF">2023-03-26T12:50:00Z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0x01010073141C9870BB114ABFF6234F2077D042</vt:lpwstr>
  </property>
</Properties>
</file>