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CBD4" w14:textId="131E785A" w:rsidR="001C2CFF" w:rsidRDefault="001C2CFF" w:rsidP="00AC063C">
      <w:pPr>
        <w:spacing w:line="240" w:lineRule="auto"/>
      </w:pPr>
    </w:p>
    <w:p w14:paraId="12FBC780" w14:textId="77777777" w:rsidR="00135156" w:rsidRPr="003A6CDC" w:rsidRDefault="00135156" w:rsidP="00AC063C">
      <w:pPr>
        <w:spacing w:line="240" w:lineRule="auto"/>
      </w:pPr>
    </w:p>
    <w:p w14:paraId="4A086B91" w14:textId="602132D2" w:rsidR="001C2CFF" w:rsidRDefault="001C2CFF" w:rsidP="00AC063C">
      <w:pPr>
        <w:spacing w:line="240" w:lineRule="auto"/>
      </w:pPr>
    </w:p>
    <w:p w14:paraId="74A77A67" w14:textId="580FB2A2" w:rsidR="00135156" w:rsidRDefault="00135156" w:rsidP="00AC063C">
      <w:pPr>
        <w:spacing w:line="240" w:lineRule="auto"/>
      </w:pPr>
    </w:p>
    <w:p w14:paraId="6D44DC5F" w14:textId="05C71B75" w:rsidR="00135156" w:rsidRDefault="00135156" w:rsidP="00AC063C">
      <w:pPr>
        <w:spacing w:line="240" w:lineRule="auto"/>
      </w:pPr>
    </w:p>
    <w:p w14:paraId="4274FD31" w14:textId="1D2228A7" w:rsidR="00135156" w:rsidRDefault="00135156" w:rsidP="00AC063C">
      <w:pPr>
        <w:spacing w:line="240" w:lineRule="auto"/>
      </w:pPr>
    </w:p>
    <w:p w14:paraId="427E5F11" w14:textId="0511E533" w:rsidR="00135156" w:rsidRDefault="00135156" w:rsidP="00AC063C">
      <w:pPr>
        <w:spacing w:line="240" w:lineRule="auto"/>
      </w:pPr>
    </w:p>
    <w:p w14:paraId="1A9276B9" w14:textId="7FE15C96" w:rsidR="00135156" w:rsidRDefault="00135156" w:rsidP="00AC063C">
      <w:pPr>
        <w:spacing w:line="240" w:lineRule="auto"/>
      </w:pPr>
    </w:p>
    <w:p w14:paraId="03A9EE57" w14:textId="29293F39" w:rsidR="00135156" w:rsidRDefault="00135156" w:rsidP="00AC063C">
      <w:pPr>
        <w:spacing w:line="240" w:lineRule="auto"/>
      </w:pPr>
    </w:p>
    <w:p w14:paraId="2E6B295A" w14:textId="601E2BA6" w:rsidR="00135156" w:rsidRDefault="00135156" w:rsidP="00AC063C">
      <w:pPr>
        <w:spacing w:line="240" w:lineRule="auto"/>
      </w:pPr>
    </w:p>
    <w:p w14:paraId="007D63DD" w14:textId="656CBF9E" w:rsidR="00135156" w:rsidRDefault="00135156" w:rsidP="00AC063C">
      <w:pPr>
        <w:spacing w:line="240" w:lineRule="auto"/>
      </w:pPr>
    </w:p>
    <w:p w14:paraId="1800024B" w14:textId="5364B9C8" w:rsidR="00135156" w:rsidRDefault="00135156" w:rsidP="00AC063C">
      <w:pPr>
        <w:spacing w:line="240" w:lineRule="auto"/>
      </w:pPr>
    </w:p>
    <w:p w14:paraId="5A3812E2" w14:textId="34395127" w:rsidR="00135156" w:rsidRDefault="00135156" w:rsidP="00AC063C">
      <w:pPr>
        <w:spacing w:line="240" w:lineRule="auto"/>
      </w:pPr>
    </w:p>
    <w:p w14:paraId="15EB11F9" w14:textId="761D37E6" w:rsidR="00135156" w:rsidRDefault="00135156" w:rsidP="00AC063C">
      <w:pPr>
        <w:spacing w:line="240" w:lineRule="auto"/>
      </w:pPr>
    </w:p>
    <w:p w14:paraId="59F66678" w14:textId="77777777" w:rsidR="00135156" w:rsidRPr="003A6CDC" w:rsidRDefault="00135156" w:rsidP="00AC063C">
      <w:pPr>
        <w:spacing w:line="240" w:lineRule="auto"/>
      </w:pPr>
    </w:p>
    <w:p w14:paraId="738CD0D3" w14:textId="3F1D723B" w:rsidR="00C44502" w:rsidRDefault="00C44502" w:rsidP="00AC063C">
      <w:pPr>
        <w:spacing w:line="240" w:lineRule="auto"/>
        <w:jc w:val="center"/>
        <w:rPr>
          <w:sz w:val="48"/>
        </w:rPr>
      </w:pPr>
      <w:r>
        <w:rPr>
          <w:sz w:val="48"/>
        </w:rPr>
        <w:t>EC-API</w:t>
      </w:r>
    </w:p>
    <w:p w14:paraId="45715E8E" w14:textId="05084CC7" w:rsidR="001C2CFF" w:rsidRPr="003A6CDC" w:rsidRDefault="00C44502" w:rsidP="00AC063C">
      <w:pPr>
        <w:spacing w:line="240" w:lineRule="auto"/>
        <w:jc w:val="center"/>
        <w:rPr>
          <w:sz w:val="48"/>
        </w:rPr>
      </w:pPr>
      <w:r>
        <w:rPr>
          <w:sz w:val="48"/>
        </w:rPr>
        <w:t>(</w:t>
      </w:r>
      <w:r w:rsidR="001C2CFF" w:rsidRPr="003A6CDC">
        <w:rPr>
          <w:sz w:val="48"/>
        </w:rPr>
        <w:t>Elevator Call API</w:t>
      </w:r>
      <w:r>
        <w:rPr>
          <w:sz w:val="48"/>
        </w:rPr>
        <w:t>)</w:t>
      </w:r>
      <w:r w:rsidR="001C2CFF" w:rsidRPr="003A6CDC">
        <w:rPr>
          <w:sz w:val="48"/>
        </w:rPr>
        <w:t xml:space="preserve"> </w:t>
      </w:r>
    </w:p>
    <w:p w14:paraId="294551C4" w14:textId="08531DAA" w:rsidR="001C2CFF" w:rsidRPr="003A6CDC" w:rsidRDefault="007F2808" w:rsidP="00AC063C">
      <w:pPr>
        <w:spacing w:line="240" w:lineRule="auto"/>
        <w:jc w:val="center"/>
        <w:rPr>
          <w:sz w:val="48"/>
        </w:rPr>
      </w:pPr>
      <w:r>
        <w:rPr>
          <w:sz w:val="48"/>
        </w:rPr>
        <w:t>S</w:t>
      </w:r>
      <w:r w:rsidR="00B80121">
        <w:rPr>
          <w:sz w:val="48"/>
        </w:rPr>
        <w:t xml:space="preserve">olution </w:t>
      </w:r>
      <w:r>
        <w:rPr>
          <w:sz w:val="48"/>
        </w:rPr>
        <w:t>V</w:t>
      </w:r>
      <w:r w:rsidR="001C2CFF">
        <w:rPr>
          <w:sz w:val="48"/>
        </w:rPr>
        <w:t>alid</w:t>
      </w:r>
      <w:r w:rsidR="001C2CFF" w:rsidRPr="003A6CDC">
        <w:rPr>
          <w:sz w:val="48"/>
        </w:rPr>
        <w:t xml:space="preserve">ation </w:t>
      </w:r>
      <w:r>
        <w:rPr>
          <w:sz w:val="48"/>
        </w:rPr>
        <w:t>T</w:t>
      </w:r>
      <w:r w:rsidR="001C2CFF" w:rsidRPr="003A6CDC">
        <w:rPr>
          <w:sz w:val="48"/>
        </w:rPr>
        <w:t xml:space="preserve">est </w:t>
      </w:r>
      <w:r>
        <w:rPr>
          <w:sz w:val="48"/>
        </w:rPr>
        <w:t>G</w:t>
      </w:r>
      <w:r w:rsidR="001C2CFF">
        <w:rPr>
          <w:sz w:val="48"/>
        </w:rPr>
        <w:t>uide</w:t>
      </w:r>
    </w:p>
    <w:p w14:paraId="53E77D3B" w14:textId="77777777" w:rsidR="001C2CFF" w:rsidRPr="003A6CDC" w:rsidRDefault="001C2CFF" w:rsidP="00AC063C">
      <w:pPr>
        <w:spacing w:line="240" w:lineRule="auto"/>
      </w:pPr>
      <w:r w:rsidRPr="003A6CDC">
        <w:rPr>
          <w:sz w:val="48"/>
        </w:rPr>
        <w:br w:type="page"/>
      </w:r>
    </w:p>
    <w:p w14:paraId="7BEE0682" w14:textId="77777777" w:rsidR="005E6CFE" w:rsidRDefault="005E6CFE" w:rsidP="00AC063C">
      <w:pPr>
        <w:spacing w:line="240" w:lineRule="auto"/>
      </w:pPr>
    </w:p>
    <w:sdt>
      <w:sdtPr>
        <w:rPr>
          <w:b/>
        </w:rPr>
        <w:id w:val="-576213262"/>
        <w:docPartObj>
          <w:docPartGallery w:val="Table of Contents"/>
          <w:docPartUnique/>
        </w:docPartObj>
      </w:sdtPr>
      <w:sdtEndPr>
        <w:rPr>
          <w:b w:val="0"/>
          <w:bCs/>
          <w:noProof/>
        </w:rPr>
      </w:sdtEndPr>
      <w:sdtContent>
        <w:p w14:paraId="265A3D1D" w14:textId="394F8F7F" w:rsidR="005E6CFE" w:rsidRDefault="005E6CFE" w:rsidP="00AC063C">
          <w:pPr>
            <w:pStyle w:val="Header"/>
            <w:spacing w:line="240" w:lineRule="auto"/>
          </w:pPr>
          <w:r w:rsidRPr="00FA2AD9">
            <w:t>Table</w:t>
          </w:r>
          <w:r>
            <w:t xml:space="preserve"> of </w:t>
          </w:r>
          <w:r w:rsidRPr="005E6CFE">
            <w:t>Contents</w:t>
          </w:r>
        </w:p>
        <w:p w14:paraId="45759ED3" w14:textId="5849797F" w:rsidR="0096302C" w:rsidRDefault="005E6CFE">
          <w:pPr>
            <w:pStyle w:val="TOC1"/>
            <w:tabs>
              <w:tab w:val="left" w:pos="440"/>
            </w:tabs>
            <w:rPr>
              <w:rFonts w:asciiTheme="minorHAnsi" w:eastAsiaTheme="minorEastAsia" w:hAnsiTheme="minorHAnsi" w:cstheme="minorBidi"/>
              <w:b w:val="0"/>
              <w:caps w:val="0"/>
              <w:noProof/>
              <w:sz w:val="22"/>
              <w:szCs w:val="22"/>
              <w:lang w:val="fi-FI" w:eastAsia="fi-FI"/>
            </w:rPr>
          </w:pPr>
          <w:r>
            <w:fldChar w:fldCharType="begin"/>
          </w:r>
          <w:r>
            <w:instrText xml:space="preserve"> TOC \o "1-3" \h \z \u </w:instrText>
          </w:r>
          <w:r>
            <w:fldChar w:fldCharType="separate"/>
          </w:r>
          <w:hyperlink w:anchor="_Toc112080464" w:history="1">
            <w:r w:rsidR="0096302C" w:rsidRPr="0042653F">
              <w:rPr>
                <w:rStyle w:val="Hyperlink"/>
                <w:rFonts w:eastAsiaTheme="majorEastAsia"/>
                <w:noProof/>
              </w:rPr>
              <w:t>1</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Document History</w:t>
            </w:r>
            <w:r w:rsidR="0096302C">
              <w:rPr>
                <w:noProof/>
                <w:webHidden/>
              </w:rPr>
              <w:tab/>
            </w:r>
            <w:r w:rsidR="0096302C">
              <w:rPr>
                <w:noProof/>
                <w:webHidden/>
              </w:rPr>
              <w:fldChar w:fldCharType="begin"/>
            </w:r>
            <w:r w:rsidR="0096302C">
              <w:rPr>
                <w:noProof/>
                <w:webHidden/>
              </w:rPr>
              <w:instrText xml:space="preserve"> PAGEREF _Toc112080464 \h </w:instrText>
            </w:r>
            <w:r w:rsidR="0096302C">
              <w:rPr>
                <w:noProof/>
                <w:webHidden/>
              </w:rPr>
            </w:r>
            <w:r w:rsidR="0096302C">
              <w:rPr>
                <w:noProof/>
                <w:webHidden/>
              </w:rPr>
              <w:fldChar w:fldCharType="separate"/>
            </w:r>
            <w:r w:rsidR="0096302C">
              <w:rPr>
                <w:noProof/>
                <w:webHidden/>
              </w:rPr>
              <w:t>3</w:t>
            </w:r>
            <w:r w:rsidR="0096302C">
              <w:rPr>
                <w:noProof/>
                <w:webHidden/>
              </w:rPr>
              <w:fldChar w:fldCharType="end"/>
            </w:r>
          </w:hyperlink>
        </w:p>
        <w:p w14:paraId="4C5AE22A" w14:textId="4E9EEDE5"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65" w:history="1">
            <w:r w:rsidR="0096302C" w:rsidRPr="0042653F">
              <w:rPr>
                <w:rStyle w:val="Hyperlink"/>
                <w:rFonts w:eastAsiaTheme="majorEastAsia"/>
                <w:noProof/>
              </w:rPr>
              <w:t>2</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Document Purpose</w:t>
            </w:r>
            <w:r w:rsidR="0096302C">
              <w:rPr>
                <w:noProof/>
                <w:webHidden/>
              </w:rPr>
              <w:tab/>
            </w:r>
            <w:r w:rsidR="0096302C">
              <w:rPr>
                <w:noProof/>
                <w:webHidden/>
              </w:rPr>
              <w:fldChar w:fldCharType="begin"/>
            </w:r>
            <w:r w:rsidR="0096302C">
              <w:rPr>
                <w:noProof/>
                <w:webHidden/>
              </w:rPr>
              <w:instrText xml:space="preserve"> PAGEREF _Toc112080465 \h </w:instrText>
            </w:r>
            <w:r w:rsidR="0096302C">
              <w:rPr>
                <w:noProof/>
                <w:webHidden/>
              </w:rPr>
            </w:r>
            <w:r w:rsidR="0096302C">
              <w:rPr>
                <w:noProof/>
                <w:webHidden/>
              </w:rPr>
              <w:fldChar w:fldCharType="separate"/>
            </w:r>
            <w:r w:rsidR="0096302C">
              <w:rPr>
                <w:noProof/>
                <w:webHidden/>
              </w:rPr>
              <w:t>3</w:t>
            </w:r>
            <w:r w:rsidR="0096302C">
              <w:rPr>
                <w:noProof/>
                <w:webHidden/>
              </w:rPr>
              <w:fldChar w:fldCharType="end"/>
            </w:r>
          </w:hyperlink>
        </w:p>
        <w:p w14:paraId="55A3331B" w14:textId="3A0869FA"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66" w:history="1">
            <w:r w:rsidR="0096302C" w:rsidRPr="0042653F">
              <w:rPr>
                <w:rStyle w:val="Hyperlink"/>
                <w:rFonts w:eastAsiaTheme="majorEastAsia"/>
                <w:noProof/>
              </w:rPr>
              <w:t>3</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Abbreviations</w:t>
            </w:r>
            <w:r w:rsidR="0096302C">
              <w:rPr>
                <w:noProof/>
                <w:webHidden/>
              </w:rPr>
              <w:tab/>
            </w:r>
            <w:r w:rsidR="0096302C">
              <w:rPr>
                <w:noProof/>
                <w:webHidden/>
              </w:rPr>
              <w:fldChar w:fldCharType="begin"/>
            </w:r>
            <w:r w:rsidR="0096302C">
              <w:rPr>
                <w:noProof/>
                <w:webHidden/>
              </w:rPr>
              <w:instrText xml:space="preserve"> PAGEREF _Toc112080466 \h </w:instrText>
            </w:r>
            <w:r w:rsidR="0096302C">
              <w:rPr>
                <w:noProof/>
                <w:webHidden/>
              </w:rPr>
            </w:r>
            <w:r w:rsidR="0096302C">
              <w:rPr>
                <w:noProof/>
                <w:webHidden/>
              </w:rPr>
              <w:fldChar w:fldCharType="separate"/>
            </w:r>
            <w:r w:rsidR="0096302C">
              <w:rPr>
                <w:noProof/>
                <w:webHidden/>
              </w:rPr>
              <w:t>3</w:t>
            </w:r>
            <w:r w:rsidR="0096302C">
              <w:rPr>
                <w:noProof/>
                <w:webHidden/>
              </w:rPr>
              <w:fldChar w:fldCharType="end"/>
            </w:r>
          </w:hyperlink>
        </w:p>
        <w:p w14:paraId="70EC8871" w14:textId="5CF11F8E"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67" w:history="1">
            <w:r w:rsidR="0096302C" w:rsidRPr="0042653F">
              <w:rPr>
                <w:rStyle w:val="Hyperlink"/>
                <w:rFonts w:eastAsiaTheme="majorEastAsia"/>
                <w:noProof/>
              </w:rPr>
              <w:t>4</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Tested Solution</w:t>
            </w:r>
            <w:r w:rsidR="0096302C">
              <w:rPr>
                <w:noProof/>
                <w:webHidden/>
              </w:rPr>
              <w:tab/>
            </w:r>
            <w:r w:rsidR="0096302C">
              <w:rPr>
                <w:noProof/>
                <w:webHidden/>
              </w:rPr>
              <w:fldChar w:fldCharType="begin"/>
            </w:r>
            <w:r w:rsidR="0096302C">
              <w:rPr>
                <w:noProof/>
                <w:webHidden/>
              </w:rPr>
              <w:instrText xml:space="preserve"> PAGEREF _Toc112080467 \h </w:instrText>
            </w:r>
            <w:r w:rsidR="0096302C">
              <w:rPr>
                <w:noProof/>
                <w:webHidden/>
              </w:rPr>
            </w:r>
            <w:r w:rsidR="0096302C">
              <w:rPr>
                <w:noProof/>
                <w:webHidden/>
              </w:rPr>
              <w:fldChar w:fldCharType="separate"/>
            </w:r>
            <w:r w:rsidR="0096302C">
              <w:rPr>
                <w:noProof/>
                <w:webHidden/>
              </w:rPr>
              <w:t>4</w:t>
            </w:r>
            <w:r w:rsidR="0096302C">
              <w:rPr>
                <w:noProof/>
                <w:webHidden/>
              </w:rPr>
              <w:fldChar w:fldCharType="end"/>
            </w:r>
          </w:hyperlink>
        </w:p>
        <w:p w14:paraId="3D3B5DFF" w14:textId="6B558826"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68" w:history="1">
            <w:r w:rsidR="0096302C" w:rsidRPr="0042653F">
              <w:rPr>
                <w:rStyle w:val="Hyperlink"/>
                <w:rFonts w:eastAsiaTheme="majorEastAsia"/>
                <w:noProof/>
              </w:rPr>
              <w:t>4.1</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Date</w:t>
            </w:r>
            <w:r w:rsidR="0096302C">
              <w:rPr>
                <w:noProof/>
                <w:webHidden/>
              </w:rPr>
              <w:tab/>
            </w:r>
            <w:r w:rsidR="0096302C">
              <w:rPr>
                <w:noProof/>
                <w:webHidden/>
              </w:rPr>
              <w:fldChar w:fldCharType="begin"/>
            </w:r>
            <w:r w:rsidR="0096302C">
              <w:rPr>
                <w:noProof/>
                <w:webHidden/>
              </w:rPr>
              <w:instrText xml:space="preserve"> PAGEREF _Toc112080468 \h </w:instrText>
            </w:r>
            <w:r w:rsidR="0096302C">
              <w:rPr>
                <w:noProof/>
                <w:webHidden/>
              </w:rPr>
            </w:r>
            <w:r w:rsidR="0096302C">
              <w:rPr>
                <w:noProof/>
                <w:webHidden/>
              </w:rPr>
              <w:fldChar w:fldCharType="separate"/>
            </w:r>
            <w:r w:rsidR="0096302C">
              <w:rPr>
                <w:noProof/>
                <w:webHidden/>
              </w:rPr>
              <w:t>4</w:t>
            </w:r>
            <w:r w:rsidR="0096302C">
              <w:rPr>
                <w:noProof/>
                <w:webHidden/>
              </w:rPr>
              <w:fldChar w:fldCharType="end"/>
            </w:r>
          </w:hyperlink>
        </w:p>
        <w:p w14:paraId="2991DEB9" w14:textId="48CE6AF8"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69" w:history="1">
            <w:r w:rsidR="0096302C" w:rsidRPr="0042653F">
              <w:rPr>
                <w:rStyle w:val="Hyperlink"/>
                <w:rFonts w:eastAsiaTheme="majorEastAsia"/>
                <w:noProof/>
              </w:rPr>
              <w:t>4.2</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Solution Provider</w:t>
            </w:r>
            <w:r w:rsidR="0096302C">
              <w:rPr>
                <w:noProof/>
                <w:webHidden/>
              </w:rPr>
              <w:tab/>
            </w:r>
            <w:r w:rsidR="0096302C">
              <w:rPr>
                <w:noProof/>
                <w:webHidden/>
              </w:rPr>
              <w:fldChar w:fldCharType="begin"/>
            </w:r>
            <w:r w:rsidR="0096302C">
              <w:rPr>
                <w:noProof/>
                <w:webHidden/>
              </w:rPr>
              <w:instrText xml:space="preserve"> PAGEREF _Toc112080469 \h </w:instrText>
            </w:r>
            <w:r w:rsidR="0096302C">
              <w:rPr>
                <w:noProof/>
                <w:webHidden/>
              </w:rPr>
            </w:r>
            <w:r w:rsidR="0096302C">
              <w:rPr>
                <w:noProof/>
                <w:webHidden/>
              </w:rPr>
              <w:fldChar w:fldCharType="separate"/>
            </w:r>
            <w:r w:rsidR="0096302C">
              <w:rPr>
                <w:noProof/>
                <w:webHidden/>
              </w:rPr>
              <w:t>4</w:t>
            </w:r>
            <w:r w:rsidR="0096302C">
              <w:rPr>
                <w:noProof/>
                <w:webHidden/>
              </w:rPr>
              <w:fldChar w:fldCharType="end"/>
            </w:r>
          </w:hyperlink>
        </w:p>
        <w:p w14:paraId="5C1A25F0" w14:textId="4E1F8349"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0" w:history="1">
            <w:r w:rsidR="0096302C" w:rsidRPr="0042653F">
              <w:rPr>
                <w:rStyle w:val="Hyperlink"/>
                <w:rFonts w:eastAsiaTheme="majorEastAsia"/>
                <w:noProof/>
              </w:rPr>
              <w:t>4.3</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Tested solution</w:t>
            </w:r>
            <w:r w:rsidR="0096302C">
              <w:rPr>
                <w:noProof/>
                <w:webHidden/>
              </w:rPr>
              <w:tab/>
            </w:r>
            <w:r w:rsidR="0096302C">
              <w:rPr>
                <w:noProof/>
                <w:webHidden/>
              </w:rPr>
              <w:fldChar w:fldCharType="begin"/>
            </w:r>
            <w:r w:rsidR="0096302C">
              <w:rPr>
                <w:noProof/>
                <w:webHidden/>
              </w:rPr>
              <w:instrText xml:space="preserve"> PAGEREF _Toc112080470 \h </w:instrText>
            </w:r>
            <w:r w:rsidR="0096302C">
              <w:rPr>
                <w:noProof/>
                <w:webHidden/>
              </w:rPr>
            </w:r>
            <w:r w:rsidR="0096302C">
              <w:rPr>
                <w:noProof/>
                <w:webHidden/>
              </w:rPr>
              <w:fldChar w:fldCharType="separate"/>
            </w:r>
            <w:r w:rsidR="0096302C">
              <w:rPr>
                <w:noProof/>
                <w:webHidden/>
              </w:rPr>
              <w:t>4</w:t>
            </w:r>
            <w:r w:rsidR="0096302C">
              <w:rPr>
                <w:noProof/>
                <w:webHidden/>
              </w:rPr>
              <w:fldChar w:fldCharType="end"/>
            </w:r>
          </w:hyperlink>
        </w:p>
        <w:p w14:paraId="722E5402" w14:textId="505A0438"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71" w:history="1">
            <w:r w:rsidR="0096302C" w:rsidRPr="0042653F">
              <w:rPr>
                <w:rStyle w:val="Hyperlink"/>
                <w:rFonts w:eastAsiaTheme="majorEastAsia"/>
                <w:noProof/>
              </w:rPr>
              <w:t>5</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Recommended Solution Design Flow</w:t>
            </w:r>
            <w:r w:rsidR="0096302C">
              <w:rPr>
                <w:noProof/>
                <w:webHidden/>
              </w:rPr>
              <w:tab/>
            </w:r>
            <w:r w:rsidR="0096302C">
              <w:rPr>
                <w:noProof/>
                <w:webHidden/>
              </w:rPr>
              <w:fldChar w:fldCharType="begin"/>
            </w:r>
            <w:r w:rsidR="0096302C">
              <w:rPr>
                <w:noProof/>
                <w:webHidden/>
              </w:rPr>
              <w:instrText xml:space="preserve"> PAGEREF _Toc112080471 \h </w:instrText>
            </w:r>
            <w:r w:rsidR="0096302C">
              <w:rPr>
                <w:noProof/>
                <w:webHidden/>
              </w:rPr>
            </w:r>
            <w:r w:rsidR="0096302C">
              <w:rPr>
                <w:noProof/>
                <w:webHidden/>
              </w:rPr>
              <w:fldChar w:fldCharType="separate"/>
            </w:r>
            <w:r w:rsidR="0096302C">
              <w:rPr>
                <w:noProof/>
                <w:webHidden/>
              </w:rPr>
              <w:t>5</w:t>
            </w:r>
            <w:r w:rsidR="0096302C">
              <w:rPr>
                <w:noProof/>
                <w:webHidden/>
              </w:rPr>
              <w:fldChar w:fldCharType="end"/>
            </w:r>
          </w:hyperlink>
        </w:p>
        <w:p w14:paraId="7659B92C" w14:textId="59FC63C8"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72" w:history="1">
            <w:r w:rsidR="0096302C" w:rsidRPr="0042653F">
              <w:rPr>
                <w:rStyle w:val="Hyperlink"/>
                <w:rFonts w:eastAsiaTheme="majorEastAsia"/>
                <w:noProof/>
              </w:rPr>
              <w:t>6</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Elevator Call API Solution Validation Test Guide</w:t>
            </w:r>
            <w:r w:rsidR="0096302C">
              <w:rPr>
                <w:noProof/>
                <w:webHidden/>
              </w:rPr>
              <w:tab/>
            </w:r>
            <w:r w:rsidR="0096302C">
              <w:rPr>
                <w:noProof/>
                <w:webHidden/>
              </w:rPr>
              <w:fldChar w:fldCharType="begin"/>
            </w:r>
            <w:r w:rsidR="0096302C">
              <w:rPr>
                <w:noProof/>
                <w:webHidden/>
              </w:rPr>
              <w:instrText xml:space="preserve"> PAGEREF _Toc112080472 \h </w:instrText>
            </w:r>
            <w:r w:rsidR="0096302C">
              <w:rPr>
                <w:noProof/>
                <w:webHidden/>
              </w:rPr>
            </w:r>
            <w:r w:rsidR="0096302C">
              <w:rPr>
                <w:noProof/>
                <w:webHidden/>
              </w:rPr>
              <w:fldChar w:fldCharType="separate"/>
            </w:r>
            <w:r w:rsidR="0096302C">
              <w:rPr>
                <w:noProof/>
                <w:webHidden/>
              </w:rPr>
              <w:t>6</w:t>
            </w:r>
            <w:r w:rsidR="0096302C">
              <w:rPr>
                <w:noProof/>
                <w:webHidden/>
              </w:rPr>
              <w:fldChar w:fldCharType="end"/>
            </w:r>
          </w:hyperlink>
        </w:p>
        <w:p w14:paraId="6B21D547" w14:textId="7C2AF158"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3" w:history="1">
            <w:r w:rsidR="0096302C" w:rsidRPr="0042653F">
              <w:rPr>
                <w:rStyle w:val="Hyperlink"/>
                <w:rFonts w:eastAsiaTheme="majorEastAsia"/>
                <w:noProof/>
              </w:rPr>
              <w:t>6.1</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Setup</w:t>
            </w:r>
            <w:r w:rsidR="0096302C">
              <w:rPr>
                <w:noProof/>
                <w:webHidden/>
              </w:rPr>
              <w:tab/>
            </w:r>
            <w:r w:rsidR="0096302C">
              <w:rPr>
                <w:noProof/>
                <w:webHidden/>
              </w:rPr>
              <w:fldChar w:fldCharType="begin"/>
            </w:r>
            <w:r w:rsidR="0096302C">
              <w:rPr>
                <w:noProof/>
                <w:webHidden/>
              </w:rPr>
              <w:instrText xml:space="preserve"> PAGEREF _Toc112080473 \h </w:instrText>
            </w:r>
            <w:r w:rsidR="0096302C">
              <w:rPr>
                <w:noProof/>
                <w:webHidden/>
              </w:rPr>
            </w:r>
            <w:r w:rsidR="0096302C">
              <w:rPr>
                <w:noProof/>
                <w:webHidden/>
              </w:rPr>
              <w:fldChar w:fldCharType="separate"/>
            </w:r>
            <w:r w:rsidR="0096302C">
              <w:rPr>
                <w:noProof/>
                <w:webHidden/>
              </w:rPr>
              <w:t>6</w:t>
            </w:r>
            <w:r w:rsidR="0096302C">
              <w:rPr>
                <w:noProof/>
                <w:webHidden/>
              </w:rPr>
              <w:fldChar w:fldCharType="end"/>
            </w:r>
          </w:hyperlink>
        </w:p>
        <w:p w14:paraId="0BFFEE38" w14:textId="4CF20D6D"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4" w:history="1">
            <w:r w:rsidR="0096302C" w:rsidRPr="0042653F">
              <w:rPr>
                <w:rStyle w:val="Hyperlink"/>
                <w:rFonts w:eastAsiaTheme="majorEastAsia"/>
                <w:noProof/>
              </w:rPr>
              <w:t>6.2</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Elevator Call Giving</w:t>
            </w:r>
            <w:r w:rsidR="0096302C">
              <w:rPr>
                <w:noProof/>
                <w:webHidden/>
              </w:rPr>
              <w:tab/>
            </w:r>
            <w:r w:rsidR="0096302C">
              <w:rPr>
                <w:noProof/>
                <w:webHidden/>
              </w:rPr>
              <w:fldChar w:fldCharType="begin"/>
            </w:r>
            <w:r w:rsidR="0096302C">
              <w:rPr>
                <w:noProof/>
                <w:webHidden/>
              </w:rPr>
              <w:instrText xml:space="preserve"> PAGEREF _Toc112080474 \h </w:instrText>
            </w:r>
            <w:r w:rsidR="0096302C">
              <w:rPr>
                <w:noProof/>
                <w:webHidden/>
              </w:rPr>
            </w:r>
            <w:r w:rsidR="0096302C">
              <w:rPr>
                <w:noProof/>
                <w:webHidden/>
              </w:rPr>
              <w:fldChar w:fldCharType="separate"/>
            </w:r>
            <w:r w:rsidR="0096302C">
              <w:rPr>
                <w:noProof/>
                <w:webHidden/>
              </w:rPr>
              <w:t>6</w:t>
            </w:r>
            <w:r w:rsidR="0096302C">
              <w:rPr>
                <w:noProof/>
                <w:webHidden/>
              </w:rPr>
              <w:fldChar w:fldCharType="end"/>
            </w:r>
          </w:hyperlink>
        </w:p>
        <w:p w14:paraId="7462A3B2" w14:textId="643DD967"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5" w:history="1">
            <w:r w:rsidR="0096302C" w:rsidRPr="0042653F">
              <w:rPr>
                <w:rStyle w:val="Hyperlink"/>
                <w:rFonts w:eastAsiaTheme="majorEastAsia"/>
                <w:noProof/>
              </w:rPr>
              <w:t>6.3</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Multiple groups and call giving</w:t>
            </w:r>
            <w:r w:rsidR="0096302C">
              <w:rPr>
                <w:noProof/>
                <w:webHidden/>
              </w:rPr>
              <w:tab/>
            </w:r>
            <w:r w:rsidR="0096302C">
              <w:rPr>
                <w:noProof/>
                <w:webHidden/>
              </w:rPr>
              <w:fldChar w:fldCharType="begin"/>
            </w:r>
            <w:r w:rsidR="0096302C">
              <w:rPr>
                <w:noProof/>
                <w:webHidden/>
              </w:rPr>
              <w:instrText xml:space="preserve"> PAGEREF _Toc112080475 \h </w:instrText>
            </w:r>
            <w:r w:rsidR="0096302C">
              <w:rPr>
                <w:noProof/>
                <w:webHidden/>
              </w:rPr>
            </w:r>
            <w:r w:rsidR="0096302C">
              <w:rPr>
                <w:noProof/>
                <w:webHidden/>
              </w:rPr>
              <w:fldChar w:fldCharType="separate"/>
            </w:r>
            <w:r w:rsidR="0096302C">
              <w:rPr>
                <w:noProof/>
                <w:webHidden/>
              </w:rPr>
              <w:t>11</w:t>
            </w:r>
            <w:r w:rsidR="0096302C">
              <w:rPr>
                <w:noProof/>
                <w:webHidden/>
              </w:rPr>
              <w:fldChar w:fldCharType="end"/>
            </w:r>
          </w:hyperlink>
        </w:p>
        <w:p w14:paraId="072EDD34" w14:textId="25CE7867"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6" w:history="1">
            <w:r w:rsidR="0096302C" w:rsidRPr="0042653F">
              <w:rPr>
                <w:rStyle w:val="Hyperlink"/>
                <w:rFonts w:eastAsiaTheme="majorEastAsia"/>
                <w:noProof/>
              </w:rPr>
              <w:t>6.4</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Integration with Access Control and call giving</w:t>
            </w:r>
            <w:r w:rsidR="0096302C">
              <w:rPr>
                <w:noProof/>
                <w:webHidden/>
              </w:rPr>
              <w:tab/>
            </w:r>
            <w:r w:rsidR="0096302C">
              <w:rPr>
                <w:noProof/>
                <w:webHidden/>
              </w:rPr>
              <w:fldChar w:fldCharType="begin"/>
            </w:r>
            <w:r w:rsidR="0096302C">
              <w:rPr>
                <w:noProof/>
                <w:webHidden/>
              </w:rPr>
              <w:instrText xml:space="preserve"> PAGEREF _Toc112080476 \h </w:instrText>
            </w:r>
            <w:r w:rsidR="0096302C">
              <w:rPr>
                <w:noProof/>
                <w:webHidden/>
              </w:rPr>
            </w:r>
            <w:r w:rsidR="0096302C">
              <w:rPr>
                <w:noProof/>
                <w:webHidden/>
              </w:rPr>
              <w:fldChar w:fldCharType="separate"/>
            </w:r>
            <w:r w:rsidR="0096302C">
              <w:rPr>
                <w:noProof/>
                <w:webHidden/>
              </w:rPr>
              <w:t>11</w:t>
            </w:r>
            <w:r w:rsidR="0096302C">
              <w:rPr>
                <w:noProof/>
                <w:webHidden/>
              </w:rPr>
              <w:fldChar w:fldCharType="end"/>
            </w:r>
          </w:hyperlink>
        </w:p>
        <w:p w14:paraId="2BE8B8FB" w14:textId="38B489D1"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7" w:history="1">
            <w:r w:rsidR="0096302C" w:rsidRPr="0042653F">
              <w:rPr>
                <w:rStyle w:val="Hyperlink"/>
                <w:rFonts w:eastAsiaTheme="majorEastAsia"/>
                <w:noProof/>
              </w:rPr>
              <w:t>6.5</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Location control and call giving</w:t>
            </w:r>
            <w:r w:rsidR="0096302C">
              <w:rPr>
                <w:noProof/>
                <w:webHidden/>
              </w:rPr>
              <w:tab/>
            </w:r>
            <w:r w:rsidR="0096302C">
              <w:rPr>
                <w:noProof/>
                <w:webHidden/>
              </w:rPr>
              <w:fldChar w:fldCharType="begin"/>
            </w:r>
            <w:r w:rsidR="0096302C">
              <w:rPr>
                <w:noProof/>
                <w:webHidden/>
              </w:rPr>
              <w:instrText xml:space="preserve"> PAGEREF _Toc112080477 \h </w:instrText>
            </w:r>
            <w:r w:rsidR="0096302C">
              <w:rPr>
                <w:noProof/>
                <w:webHidden/>
              </w:rPr>
            </w:r>
            <w:r w:rsidR="0096302C">
              <w:rPr>
                <w:noProof/>
                <w:webHidden/>
              </w:rPr>
              <w:fldChar w:fldCharType="separate"/>
            </w:r>
            <w:r w:rsidR="0096302C">
              <w:rPr>
                <w:noProof/>
                <w:webHidden/>
              </w:rPr>
              <w:t>13</w:t>
            </w:r>
            <w:r w:rsidR="0096302C">
              <w:rPr>
                <w:noProof/>
                <w:webHidden/>
              </w:rPr>
              <w:fldChar w:fldCharType="end"/>
            </w:r>
          </w:hyperlink>
        </w:p>
        <w:p w14:paraId="1A0D4BA7" w14:textId="22EDBE86"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8" w:history="1">
            <w:r w:rsidR="0096302C" w:rsidRPr="0042653F">
              <w:rPr>
                <w:rStyle w:val="Hyperlink"/>
                <w:rFonts w:eastAsiaTheme="majorEastAsia"/>
                <w:noProof/>
              </w:rPr>
              <w:t>6.6</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Elevator locks and call giving.</w:t>
            </w:r>
            <w:r w:rsidR="0096302C">
              <w:rPr>
                <w:noProof/>
                <w:webHidden/>
              </w:rPr>
              <w:tab/>
            </w:r>
            <w:r w:rsidR="0096302C">
              <w:rPr>
                <w:noProof/>
                <w:webHidden/>
              </w:rPr>
              <w:fldChar w:fldCharType="begin"/>
            </w:r>
            <w:r w:rsidR="0096302C">
              <w:rPr>
                <w:noProof/>
                <w:webHidden/>
              </w:rPr>
              <w:instrText xml:space="preserve"> PAGEREF _Toc112080478 \h </w:instrText>
            </w:r>
            <w:r w:rsidR="0096302C">
              <w:rPr>
                <w:noProof/>
                <w:webHidden/>
              </w:rPr>
            </w:r>
            <w:r w:rsidR="0096302C">
              <w:rPr>
                <w:noProof/>
                <w:webHidden/>
              </w:rPr>
              <w:fldChar w:fldCharType="separate"/>
            </w:r>
            <w:r w:rsidR="0096302C">
              <w:rPr>
                <w:noProof/>
                <w:webHidden/>
              </w:rPr>
              <w:t>14</w:t>
            </w:r>
            <w:r w:rsidR="0096302C">
              <w:rPr>
                <w:noProof/>
                <w:webHidden/>
              </w:rPr>
              <w:fldChar w:fldCharType="end"/>
            </w:r>
          </w:hyperlink>
        </w:p>
        <w:p w14:paraId="0B1C10AD" w14:textId="704591B2"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79" w:history="1">
            <w:r w:rsidR="0096302C" w:rsidRPr="0042653F">
              <w:rPr>
                <w:rStyle w:val="Hyperlink"/>
                <w:rFonts w:eastAsiaTheme="majorEastAsia"/>
                <w:noProof/>
              </w:rPr>
              <w:t>6.7</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Device disabling and call giving</w:t>
            </w:r>
            <w:r w:rsidR="0096302C">
              <w:rPr>
                <w:noProof/>
                <w:webHidden/>
              </w:rPr>
              <w:tab/>
            </w:r>
            <w:r w:rsidR="0096302C">
              <w:rPr>
                <w:noProof/>
                <w:webHidden/>
              </w:rPr>
              <w:fldChar w:fldCharType="begin"/>
            </w:r>
            <w:r w:rsidR="0096302C">
              <w:rPr>
                <w:noProof/>
                <w:webHidden/>
              </w:rPr>
              <w:instrText xml:space="preserve"> PAGEREF _Toc112080479 \h </w:instrText>
            </w:r>
            <w:r w:rsidR="0096302C">
              <w:rPr>
                <w:noProof/>
                <w:webHidden/>
              </w:rPr>
            </w:r>
            <w:r w:rsidR="0096302C">
              <w:rPr>
                <w:noProof/>
                <w:webHidden/>
              </w:rPr>
              <w:fldChar w:fldCharType="separate"/>
            </w:r>
            <w:r w:rsidR="0096302C">
              <w:rPr>
                <w:noProof/>
                <w:webHidden/>
              </w:rPr>
              <w:t>15</w:t>
            </w:r>
            <w:r w:rsidR="0096302C">
              <w:rPr>
                <w:noProof/>
                <w:webHidden/>
              </w:rPr>
              <w:fldChar w:fldCharType="end"/>
            </w:r>
          </w:hyperlink>
        </w:p>
        <w:p w14:paraId="4EB86981" w14:textId="1975A575"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0" w:history="1">
            <w:r w:rsidR="0096302C" w:rsidRPr="0042653F">
              <w:rPr>
                <w:rStyle w:val="Hyperlink"/>
                <w:rFonts w:eastAsiaTheme="majorEastAsia"/>
                <w:noProof/>
              </w:rPr>
              <w:t>6.8</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Other system functionality checks</w:t>
            </w:r>
            <w:r w:rsidR="0096302C">
              <w:rPr>
                <w:noProof/>
                <w:webHidden/>
              </w:rPr>
              <w:tab/>
            </w:r>
            <w:r w:rsidR="0096302C">
              <w:rPr>
                <w:noProof/>
                <w:webHidden/>
              </w:rPr>
              <w:fldChar w:fldCharType="begin"/>
            </w:r>
            <w:r w:rsidR="0096302C">
              <w:rPr>
                <w:noProof/>
                <w:webHidden/>
              </w:rPr>
              <w:instrText xml:space="preserve"> PAGEREF _Toc112080480 \h </w:instrText>
            </w:r>
            <w:r w:rsidR="0096302C">
              <w:rPr>
                <w:noProof/>
                <w:webHidden/>
              </w:rPr>
            </w:r>
            <w:r w:rsidR="0096302C">
              <w:rPr>
                <w:noProof/>
                <w:webHidden/>
              </w:rPr>
              <w:fldChar w:fldCharType="separate"/>
            </w:r>
            <w:r w:rsidR="0096302C">
              <w:rPr>
                <w:noProof/>
                <w:webHidden/>
              </w:rPr>
              <w:t>16</w:t>
            </w:r>
            <w:r w:rsidR="0096302C">
              <w:rPr>
                <w:noProof/>
                <w:webHidden/>
              </w:rPr>
              <w:fldChar w:fldCharType="end"/>
            </w:r>
          </w:hyperlink>
        </w:p>
        <w:p w14:paraId="13B45D99" w14:textId="7597A723"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81" w:history="1">
            <w:r w:rsidR="0096302C" w:rsidRPr="0042653F">
              <w:rPr>
                <w:rStyle w:val="Hyperlink"/>
                <w:rFonts w:eastAsiaTheme="majorEastAsia"/>
                <w:noProof/>
              </w:rPr>
              <w:t>7</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Solution under test details</w:t>
            </w:r>
            <w:r w:rsidR="0096302C">
              <w:rPr>
                <w:noProof/>
                <w:webHidden/>
              </w:rPr>
              <w:tab/>
            </w:r>
            <w:r w:rsidR="0096302C">
              <w:rPr>
                <w:noProof/>
                <w:webHidden/>
              </w:rPr>
              <w:fldChar w:fldCharType="begin"/>
            </w:r>
            <w:r w:rsidR="0096302C">
              <w:rPr>
                <w:noProof/>
                <w:webHidden/>
              </w:rPr>
              <w:instrText xml:space="preserve"> PAGEREF _Toc112080481 \h </w:instrText>
            </w:r>
            <w:r w:rsidR="0096302C">
              <w:rPr>
                <w:noProof/>
                <w:webHidden/>
              </w:rPr>
            </w:r>
            <w:r w:rsidR="0096302C">
              <w:rPr>
                <w:noProof/>
                <w:webHidden/>
              </w:rPr>
              <w:fldChar w:fldCharType="separate"/>
            </w:r>
            <w:r w:rsidR="0096302C">
              <w:rPr>
                <w:noProof/>
                <w:webHidden/>
              </w:rPr>
              <w:t>17</w:t>
            </w:r>
            <w:r w:rsidR="0096302C">
              <w:rPr>
                <w:noProof/>
                <w:webHidden/>
              </w:rPr>
              <w:fldChar w:fldCharType="end"/>
            </w:r>
          </w:hyperlink>
        </w:p>
        <w:p w14:paraId="097760FF" w14:textId="5E90C1BD"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2" w:history="1">
            <w:r w:rsidR="0096302C" w:rsidRPr="0042653F">
              <w:rPr>
                <w:rStyle w:val="Hyperlink"/>
                <w:rFonts w:eastAsiaTheme="majorEastAsia"/>
                <w:noProof/>
              </w:rPr>
              <w:t>7.1</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Solution description: -</w:t>
            </w:r>
            <w:r w:rsidR="0096302C">
              <w:rPr>
                <w:noProof/>
                <w:webHidden/>
              </w:rPr>
              <w:tab/>
            </w:r>
            <w:r w:rsidR="0096302C">
              <w:rPr>
                <w:noProof/>
                <w:webHidden/>
              </w:rPr>
              <w:fldChar w:fldCharType="begin"/>
            </w:r>
            <w:r w:rsidR="0096302C">
              <w:rPr>
                <w:noProof/>
                <w:webHidden/>
              </w:rPr>
              <w:instrText xml:space="preserve"> PAGEREF _Toc112080482 \h </w:instrText>
            </w:r>
            <w:r w:rsidR="0096302C">
              <w:rPr>
                <w:noProof/>
                <w:webHidden/>
              </w:rPr>
            </w:r>
            <w:r w:rsidR="0096302C">
              <w:rPr>
                <w:noProof/>
                <w:webHidden/>
              </w:rPr>
              <w:fldChar w:fldCharType="separate"/>
            </w:r>
            <w:r w:rsidR="0096302C">
              <w:rPr>
                <w:noProof/>
                <w:webHidden/>
              </w:rPr>
              <w:t>17</w:t>
            </w:r>
            <w:r w:rsidR="0096302C">
              <w:rPr>
                <w:noProof/>
                <w:webHidden/>
              </w:rPr>
              <w:fldChar w:fldCharType="end"/>
            </w:r>
          </w:hyperlink>
        </w:p>
        <w:p w14:paraId="43D0C2C5" w14:textId="1224A3FB"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3" w:history="1">
            <w:r w:rsidR="0096302C" w:rsidRPr="0042653F">
              <w:rPr>
                <w:rStyle w:val="Hyperlink"/>
                <w:rFonts w:eastAsiaTheme="majorEastAsia"/>
                <w:noProof/>
              </w:rPr>
              <w:t>7.2</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use case: -</w:t>
            </w:r>
            <w:r w:rsidR="0096302C">
              <w:rPr>
                <w:noProof/>
                <w:webHidden/>
              </w:rPr>
              <w:tab/>
            </w:r>
            <w:r w:rsidR="0096302C">
              <w:rPr>
                <w:noProof/>
                <w:webHidden/>
              </w:rPr>
              <w:fldChar w:fldCharType="begin"/>
            </w:r>
            <w:r w:rsidR="0096302C">
              <w:rPr>
                <w:noProof/>
                <w:webHidden/>
              </w:rPr>
              <w:instrText xml:space="preserve"> PAGEREF _Toc112080483 \h </w:instrText>
            </w:r>
            <w:r w:rsidR="0096302C">
              <w:rPr>
                <w:noProof/>
                <w:webHidden/>
              </w:rPr>
            </w:r>
            <w:r w:rsidR="0096302C">
              <w:rPr>
                <w:noProof/>
                <w:webHidden/>
              </w:rPr>
              <w:fldChar w:fldCharType="separate"/>
            </w:r>
            <w:r w:rsidR="0096302C">
              <w:rPr>
                <w:noProof/>
                <w:webHidden/>
              </w:rPr>
              <w:t>17</w:t>
            </w:r>
            <w:r w:rsidR="0096302C">
              <w:rPr>
                <w:noProof/>
                <w:webHidden/>
              </w:rPr>
              <w:fldChar w:fldCharType="end"/>
            </w:r>
          </w:hyperlink>
        </w:p>
        <w:p w14:paraId="3ACCD8E2" w14:textId="0BD69207"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4" w:history="1">
            <w:r w:rsidR="0096302C" w:rsidRPr="0042653F">
              <w:rPr>
                <w:rStyle w:val="Hyperlink"/>
                <w:rFonts w:eastAsiaTheme="majorEastAsia"/>
                <w:noProof/>
              </w:rPr>
              <w:t>7.3</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Sequence diagram: -</w:t>
            </w:r>
            <w:r w:rsidR="0096302C">
              <w:rPr>
                <w:noProof/>
                <w:webHidden/>
              </w:rPr>
              <w:tab/>
            </w:r>
            <w:r w:rsidR="0096302C">
              <w:rPr>
                <w:noProof/>
                <w:webHidden/>
              </w:rPr>
              <w:fldChar w:fldCharType="begin"/>
            </w:r>
            <w:r w:rsidR="0096302C">
              <w:rPr>
                <w:noProof/>
                <w:webHidden/>
              </w:rPr>
              <w:instrText xml:space="preserve"> PAGEREF _Toc112080484 \h </w:instrText>
            </w:r>
            <w:r w:rsidR="0096302C">
              <w:rPr>
                <w:noProof/>
                <w:webHidden/>
              </w:rPr>
            </w:r>
            <w:r w:rsidR="0096302C">
              <w:rPr>
                <w:noProof/>
                <w:webHidden/>
              </w:rPr>
              <w:fldChar w:fldCharType="separate"/>
            </w:r>
            <w:r w:rsidR="0096302C">
              <w:rPr>
                <w:noProof/>
                <w:webHidden/>
              </w:rPr>
              <w:t>17</w:t>
            </w:r>
            <w:r w:rsidR="0096302C">
              <w:rPr>
                <w:noProof/>
                <w:webHidden/>
              </w:rPr>
              <w:fldChar w:fldCharType="end"/>
            </w:r>
          </w:hyperlink>
        </w:p>
        <w:p w14:paraId="5FA91D5B" w14:textId="20AF1669" w:rsidR="0096302C" w:rsidRDefault="00000000">
          <w:pPr>
            <w:pStyle w:val="TOC1"/>
            <w:tabs>
              <w:tab w:val="left" w:pos="440"/>
            </w:tabs>
            <w:rPr>
              <w:rFonts w:asciiTheme="minorHAnsi" w:eastAsiaTheme="minorEastAsia" w:hAnsiTheme="minorHAnsi" w:cstheme="minorBidi"/>
              <w:b w:val="0"/>
              <w:caps w:val="0"/>
              <w:noProof/>
              <w:sz w:val="22"/>
              <w:szCs w:val="22"/>
              <w:lang w:val="fi-FI" w:eastAsia="fi-FI"/>
            </w:rPr>
          </w:pPr>
          <w:hyperlink w:anchor="_Toc112080485" w:history="1">
            <w:r w:rsidR="0096302C" w:rsidRPr="0042653F">
              <w:rPr>
                <w:rStyle w:val="Hyperlink"/>
                <w:rFonts w:eastAsiaTheme="majorEastAsia"/>
                <w:noProof/>
              </w:rPr>
              <w:t>8</w:t>
            </w:r>
            <w:r w:rsidR="0096302C">
              <w:rPr>
                <w:rFonts w:asciiTheme="minorHAnsi" w:eastAsiaTheme="minorEastAsia" w:hAnsiTheme="minorHAnsi" w:cstheme="minorBidi"/>
                <w:b w:val="0"/>
                <w:caps w:val="0"/>
                <w:noProof/>
                <w:sz w:val="22"/>
                <w:szCs w:val="22"/>
                <w:lang w:val="fi-FI" w:eastAsia="fi-FI"/>
              </w:rPr>
              <w:tab/>
            </w:r>
            <w:r w:rsidR="0096302C" w:rsidRPr="0042653F">
              <w:rPr>
                <w:rStyle w:val="Hyperlink"/>
                <w:rFonts w:eastAsiaTheme="majorEastAsia"/>
                <w:noProof/>
              </w:rPr>
              <w:t>Appendix</w:t>
            </w:r>
            <w:r w:rsidR="0096302C">
              <w:rPr>
                <w:noProof/>
                <w:webHidden/>
              </w:rPr>
              <w:tab/>
            </w:r>
            <w:r w:rsidR="0096302C">
              <w:rPr>
                <w:noProof/>
                <w:webHidden/>
              </w:rPr>
              <w:fldChar w:fldCharType="begin"/>
            </w:r>
            <w:r w:rsidR="0096302C">
              <w:rPr>
                <w:noProof/>
                <w:webHidden/>
              </w:rPr>
              <w:instrText xml:space="preserve"> PAGEREF _Toc112080485 \h </w:instrText>
            </w:r>
            <w:r w:rsidR="0096302C">
              <w:rPr>
                <w:noProof/>
                <w:webHidden/>
              </w:rPr>
            </w:r>
            <w:r w:rsidR="0096302C">
              <w:rPr>
                <w:noProof/>
                <w:webHidden/>
              </w:rPr>
              <w:fldChar w:fldCharType="separate"/>
            </w:r>
            <w:r w:rsidR="0096302C">
              <w:rPr>
                <w:noProof/>
                <w:webHidden/>
              </w:rPr>
              <w:t>18</w:t>
            </w:r>
            <w:r w:rsidR="0096302C">
              <w:rPr>
                <w:noProof/>
                <w:webHidden/>
              </w:rPr>
              <w:fldChar w:fldCharType="end"/>
            </w:r>
          </w:hyperlink>
        </w:p>
        <w:p w14:paraId="75D8224B" w14:textId="342A72E4"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6" w:history="1">
            <w:r w:rsidR="0096302C" w:rsidRPr="0042653F">
              <w:rPr>
                <w:rStyle w:val="Hyperlink"/>
                <w:rFonts w:eastAsiaTheme="majorEastAsia"/>
                <w:noProof/>
              </w:rPr>
              <w:t>8.1</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Grading (KONE use only)</w:t>
            </w:r>
            <w:r w:rsidR="0096302C">
              <w:rPr>
                <w:noProof/>
                <w:webHidden/>
              </w:rPr>
              <w:tab/>
            </w:r>
            <w:r w:rsidR="0096302C">
              <w:rPr>
                <w:noProof/>
                <w:webHidden/>
              </w:rPr>
              <w:fldChar w:fldCharType="begin"/>
            </w:r>
            <w:r w:rsidR="0096302C">
              <w:rPr>
                <w:noProof/>
                <w:webHidden/>
              </w:rPr>
              <w:instrText xml:space="preserve"> PAGEREF _Toc112080486 \h </w:instrText>
            </w:r>
            <w:r w:rsidR="0096302C">
              <w:rPr>
                <w:noProof/>
                <w:webHidden/>
              </w:rPr>
            </w:r>
            <w:r w:rsidR="0096302C">
              <w:rPr>
                <w:noProof/>
                <w:webHidden/>
              </w:rPr>
              <w:fldChar w:fldCharType="separate"/>
            </w:r>
            <w:r w:rsidR="0096302C">
              <w:rPr>
                <w:noProof/>
                <w:webHidden/>
              </w:rPr>
              <w:t>18</w:t>
            </w:r>
            <w:r w:rsidR="0096302C">
              <w:rPr>
                <w:noProof/>
                <w:webHidden/>
              </w:rPr>
              <w:fldChar w:fldCharType="end"/>
            </w:r>
          </w:hyperlink>
        </w:p>
        <w:p w14:paraId="7FA88935" w14:textId="411EDAC2" w:rsidR="0096302C" w:rsidRDefault="00000000">
          <w:pPr>
            <w:pStyle w:val="TOC2"/>
            <w:tabs>
              <w:tab w:val="left" w:pos="660"/>
            </w:tabs>
            <w:rPr>
              <w:rFonts w:asciiTheme="minorHAnsi" w:eastAsiaTheme="minorEastAsia" w:hAnsiTheme="minorHAnsi" w:cstheme="minorBidi"/>
              <w:smallCaps w:val="0"/>
              <w:noProof/>
              <w:sz w:val="22"/>
              <w:szCs w:val="22"/>
              <w:lang w:val="fi-FI" w:eastAsia="fi-FI"/>
            </w:rPr>
          </w:pPr>
          <w:hyperlink w:anchor="_Toc112080487" w:history="1">
            <w:r w:rsidR="0096302C" w:rsidRPr="0042653F">
              <w:rPr>
                <w:rStyle w:val="Hyperlink"/>
                <w:rFonts w:eastAsiaTheme="majorEastAsia"/>
                <w:noProof/>
              </w:rPr>
              <w:t>8.2</w:t>
            </w:r>
            <w:r w:rsidR="0096302C">
              <w:rPr>
                <w:rFonts w:asciiTheme="minorHAnsi" w:eastAsiaTheme="minorEastAsia" w:hAnsiTheme="minorHAnsi" w:cstheme="minorBidi"/>
                <w:smallCaps w:val="0"/>
                <w:noProof/>
                <w:sz w:val="22"/>
                <w:szCs w:val="22"/>
                <w:lang w:val="fi-FI" w:eastAsia="fi-FI"/>
              </w:rPr>
              <w:tab/>
            </w:r>
            <w:r w:rsidR="0096302C" w:rsidRPr="0042653F">
              <w:rPr>
                <w:rStyle w:val="Hyperlink"/>
                <w:rFonts w:eastAsiaTheme="majorEastAsia"/>
                <w:noProof/>
              </w:rPr>
              <w:t>Attribute use case</w:t>
            </w:r>
            <w:r w:rsidR="0096302C">
              <w:rPr>
                <w:noProof/>
                <w:webHidden/>
              </w:rPr>
              <w:tab/>
            </w:r>
            <w:r w:rsidR="0096302C">
              <w:rPr>
                <w:noProof/>
                <w:webHidden/>
              </w:rPr>
              <w:fldChar w:fldCharType="begin"/>
            </w:r>
            <w:r w:rsidR="0096302C">
              <w:rPr>
                <w:noProof/>
                <w:webHidden/>
              </w:rPr>
              <w:instrText xml:space="preserve"> PAGEREF _Toc112080487 \h </w:instrText>
            </w:r>
            <w:r w:rsidR="0096302C">
              <w:rPr>
                <w:noProof/>
                <w:webHidden/>
              </w:rPr>
            </w:r>
            <w:r w:rsidR="0096302C">
              <w:rPr>
                <w:noProof/>
                <w:webHidden/>
              </w:rPr>
              <w:fldChar w:fldCharType="separate"/>
            </w:r>
            <w:r w:rsidR="0096302C">
              <w:rPr>
                <w:noProof/>
                <w:webHidden/>
              </w:rPr>
              <w:t>18</w:t>
            </w:r>
            <w:r w:rsidR="0096302C">
              <w:rPr>
                <w:noProof/>
                <w:webHidden/>
              </w:rPr>
              <w:fldChar w:fldCharType="end"/>
            </w:r>
          </w:hyperlink>
        </w:p>
        <w:p w14:paraId="6EE74EA2" w14:textId="7FA4C118" w:rsidR="005E6CFE" w:rsidRDefault="005E6CFE" w:rsidP="00AC063C">
          <w:pPr>
            <w:spacing w:line="240" w:lineRule="auto"/>
          </w:pPr>
          <w:r>
            <w:rPr>
              <w:b/>
              <w:bCs/>
              <w:noProof/>
            </w:rPr>
            <w:fldChar w:fldCharType="end"/>
          </w:r>
        </w:p>
      </w:sdtContent>
    </w:sdt>
    <w:p w14:paraId="4B9945FB" w14:textId="77777777" w:rsidR="005E6CFE" w:rsidRDefault="005E6CFE" w:rsidP="00AC063C">
      <w:pPr>
        <w:spacing w:line="240" w:lineRule="auto"/>
      </w:pPr>
    </w:p>
    <w:p w14:paraId="33748FA8" w14:textId="757CB0D8" w:rsidR="005E6CFE" w:rsidRDefault="005E6CFE" w:rsidP="00AC063C">
      <w:pPr>
        <w:spacing w:line="240" w:lineRule="auto"/>
      </w:pPr>
      <w:r>
        <w:br w:type="page"/>
      </w:r>
    </w:p>
    <w:p w14:paraId="1E28AD59" w14:textId="4A3CFA76" w:rsidR="001C2CFF" w:rsidRPr="007C2045" w:rsidRDefault="001C2CFF" w:rsidP="00AC063C">
      <w:pPr>
        <w:pStyle w:val="Heading1"/>
        <w:spacing w:line="240" w:lineRule="auto"/>
      </w:pPr>
      <w:bookmarkStart w:id="0" w:name="_Toc86137484"/>
      <w:bookmarkStart w:id="1" w:name="_Toc112080464"/>
      <w:r w:rsidRPr="007C2045">
        <w:lastRenderedPageBreak/>
        <w:t xml:space="preserve">Document </w:t>
      </w:r>
      <w:r w:rsidR="00523380" w:rsidRPr="007C2045">
        <w:t>H</w:t>
      </w:r>
      <w:r w:rsidRPr="007C2045">
        <w:t>istory</w:t>
      </w:r>
      <w:bookmarkEnd w:id="0"/>
      <w:bookmarkEnd w:id="1"/>
    </w:p>
    <w:p w14:paraId="198EFE75" w14:textId="77777777" w:rsidR="001C2CFF" w:rsidRPr="003A6CDC" w:rsidRDefault="001C2CFF" w:rsidP="00AC063C">
      <w:pPr>
        <w:spacing w:line="240" w:lineRule="auto"/>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3798"/>
        <w:gridCol w:w="3998"/>
      </w:tblGrid>
      <w:tr w:rsidR="001C2CFF" w:rsidRPr="003A6CDC" w14:paraId="327331DB" w14:textId="77777777" w:rsidTr="0049225E">
        <w:tc>
          <w:tcPr>
            <w:tcW w:w="1559" w:type="dxa"/>
            <w:shd w:val="clear" w:color="auto" w:fill="E6E6E6"/>
          </w:tcPr>
          <w:p w14:paraId="1DC4A127" w14:textId="77777777" w:rsidR="001C2CFF" w:rsidRPr="003A6CDC" w:rsidRDefault="001C2CFF" w:rsidP="004451E0">
            <w:pPr>
              <w:pStyle w:val="OYTableHeader"/>
            </w:pPr>
            <w:r w:rsidRPr="003A6CDC">
              <w:t>Date</w:t>
            </w:r>
          </w:p>
        </w:tc>
        <w:tc>
          <w:tcPr>
            <w:tcW w:w="3798" w:type="dxa"/>
            <w:shd w:val="clear" w:color="auto" w:fill="E6E6E6"/>
          </w:tcPr>
          <w:p w14:paraId="1B67160F" w14:textId="77777777" w:rsidR="001C2CFF" w:rsidRPr="003A6CDC" w:rsidRDefault="001C2CFF" w:rsidP="004451E0">
            <w:pPr>
              <w:pStyle w:val="OYTableHeader"/>
            </w:pPr>
            <w:r w:rsidRPr="003A6CDC">
              <w:t>Description</w:t>
            </w:r>
          </w:p>
        </w:tc>
        <w:tc>
          <w:tcPr>
            <w:tcW w:w="3998" w:type="dxa"/>
            <w:shd w:val="clear" w:color="auto" w:fill="E6E6E6"/>
          </w:tcPr>
          <w:p w14:paraId="5CC5FC76" w14:textId="77777777" w:rsidR="001C2CFF" w:rsidRPr="003A6CDC" w:rsidRDefault="001C2CFF" w:rsidP="004451E0">
            <w:pPr>
              <w:pStyle w:val="OYTableHeader"/>
            </w:pPr>
            <w:r w:rsidRPr="003A6CDC">
              <w:t>Author</w:t>
            </w:r>
          </w:p>
        </w:tc>
      </w:tr>
      <w:tr w:rsidR="001C2CFF" w:rsidRPr="003A6CDC" w14:paraId="19244C16" w14:textId="77777777" w:rsidTr="0049225E">
        <w:trPr>
          <w:trHeight w:val="384"/>
        </w:trPr>
        <w:tc>
          <w:tcPr>
            <w:tcW w:w="1559" w:type="dxa"/>
          </w:tcPr>
          <w:p w14:paraId="084C631F" w14:textId="7D856A12" w:rsidR="001C2CFF" w:rsidRPr="003A6CDC" w:rsidRDefault="00B80121" w:rsidP="004451E0">
            <w:pPr>
              <w:pStyle w:val="OYTable"/>
            </w:pPr>
            <w:r>
              <w:t xml:space="preserve">Feb </w:t>
            </w:r>
            <w:r w:rsidR="001C2CFF" w:rsidRPr="003A6CDC">
              <w:t>1</w:t>
            </w:r>
            <w:r w:rsidR="001C2CFF">
              <w:t>5</w:t>
            </w:r>
            <w:r w:rsidR="001C2CFF" w:rsidRPr="003A6CDC">
              <w:t>.202</w:t>
            </w:r>
            <w:r w:rsidR="001C2CFF">
              <w:t>1</w:t>
            </w:r>
          </w:p>
        </w:tc>
        <w:tc>
          <w:tcPr>
            <w:tcW w:w="3798" w:type="dxa"/>
          </w:tcPr>
          <w:p w14:paraId="75835774" w14:textId="77777777" w:rsidR="001C2CFF" w:rsidRPr="003A6CDC" w:rsidRDefault="001C2CFF" w:rsidP="004451E0">
            <w:pPr>
              <w:pStyle w:val="OYTable"/>
            </w:pPr>
            <w:r w:rsidRPr="003A6CDC">
              <w:t xml:space="preserve">KONE Elevator Call API </w:t>
            </w:r>
            <w:r>
              <w:t>1</w:t>
            </w:r>
            <w:r w:rsidRPr="003A6CDC">
              <w:t>.</w:t>
            </w:r>
            <w:r>
              <w:t>0</w:t>
            </w:r>
            <w:r w:rsidRPr="003A6CDC">
              <w:t>.</w:t>
            </w:r>
            <w:r>
              <w:t>0</w:t>
            </w:r>
          </w:p>
        </w:tc>
        <w:tc>
          <w:tcPr>
            <w:tcW w:w="3998" w:type="dxa"/>
          </w:tcPr>
          <w:p w14:paraId="4ABEEA03" w14:textId="77777777" w:rsidR="001C2CFF" w:rsidRPr="003A6CDC" w:rsidRDefault="001C2CFF" w:rsidP="004451E0">
            <w:pPr>
              <w:pStyle w:val="OYTable"/>
            </w:pPr>
            <w:r>
              <w:t>KONE API Support</w:t>
            </w:r>
          </w:p>
        </w:tc>
      </w:tr>
      <w:tr w:rsidR="009F61C6" w:rsidRPr="003A6CDC" w14:paraId="2554FE0E" w14:textId="77777777" w:rsidTr="0049225E">
        <w:trPr>
          <w:trHeight w:val="384"/>
        </w:trPr>
        <w:tc>
          <w:tcPr>
            <w:tcW w:w="1559" w:type="dxa"/>
          </w:tcPr>
          <w:p w14:paraId="5F5BD1D3" w14:textId="33F5BDD5" w:rsidR="009F61C6" w:rsidRDefault="009F61C6" w:rsidP="004451E0">
            <w:pPr>
              <w:pStyle w:val="OYTable"/>
            </w:pPr>
            <w:r w:rsidRPr="009A6159">
              <w:t>Nov 08, 2021</w:t>
            </w:r>
          </w:p>
        </w:tc>
        <w:tc>
          <w:tcPr>
            <w:tcW w:w="3798" w:type="dxa"/>
          </w:tcPr>
          <w:p w14:paraId="608D82C9" w14:textId="1BF8A0DA" w:rsidR="009F61C6" w:rsidRPr="003A6CDC" w:rsidRDefault="009F61C6" w:rsidP="004451E0">
            <w:pPr>
              <w:pStyle w:val="OYTable"/>
            </w:pPr>
            <w:r w:rsidRPr="009A6159">
              <w:t>updated with new developer experience</w:t>
            </w:r>
          </w:p>
        </w:tc>
        <w:tc>
          <w:tcPr>
            <w:tcW w:w="3998" w:type="dxa"/>
          </w:tcPr>
          <w:p w14:paraId="2FDF51E1" w14:textId="1B195C17" w:rsidR="009F61C6" w:rsidRDefault="009F61C6" w:rsidP="004451E0">
            <w:pPr>
              <w:pStyle w:val="OYTable"/>
            </w:pPr>
            <w:r w:rsidRPr="009A6159">
              <w:t>KONE API Support</w:t>
            </w:r>
          </w:p>
        </w:tc>
      </w:tr>
      <w:tr w:rsidR="00F92605" w:rsidRPr="003A6CDC" w14:paraId="2AC5796A" w14:textId="77777777" w:rsidTr="00432667">
        <w:trPr>
          <w:trHeight w:val="384"/>
        </w:trPr>
        <w:tc>
          <w:tcPr>
            <w:tcW w:w="1559" w:type="dxa"/>
          </w:tcPr>
          <w:p w14:paraId="0394E372" w14:textId="1BBA1641" w:rsidR="00F92605" w:rsidRPr="00432667" w:rsidRDefault="00432667" w:rsidP="004451E0">
            <w:pPr>
              <w:pStyle w:val="OYTable"/>
            </w:pPr>
            <w:r>
              <w:t>August</w:t>
            </w:r>
            <w:r w:rsidR="008E109B" w:rsidRPr="00432667">
              <w:t xml:space="preserve"> </w:t>
            </w:r>
            <w:r>
              <w:t>0</w:t>
            </w:r>
            <w:r w:rsidR="008E109B" w:rsidRPr="00432667">
              <w:t>5 2022</w:t>
            </w:r>
          </w:p>
        </w:tc>
        <w:tc>
          <w:tcPr>
            <w:tcW w:w="3798" w:type="dxa"/>
            <w:shd w:val="clear" w:color="auto" w:fill="auto"/>
          </w:tcPr>
          <w:p w14:paraId="01E647C3" w14:textId="15BA7146" w:rsidR="00F92605" w:rsidRPr="00432667" w:rsidRDefault="00432667" w:rsidP="004451E0">
            <w:pPr>
              <w:pStyle w:val="OYTable"/>
            </w:pPr>
            <w:r w:rsidRPr="00432667">
              <w:t>KONE Elevator Call API 2.0</w:t>
            </w:r>
          </w:p>
        </w:tc>
        <w:tc>
          <w:tcPr>
            <w:tcW w:w="3998" w:type="dxa"/>
            <w:shd w:val="clear" w:color="auto" w:fill="auto"/>
          </w:tcPr>
          <w:p w14:paraId="7A5BB1EB" w14:textId="428A93F2" w:rsidR="00F92605" w:rsidRPr="008E109B" w:rsidRDefault="00432667" w:rsidP="004451E0">
            <w:pPr>
              <w:pStyle w:val="OYTable"/>
            </w:pPr>
            <w:r w:rsidRPr="00432667">
              <w:t>KONE API Support</w:t>
            </w:r>
          </w:p>
        </w:tc>
      </w:tr>
      <w:tr w:rsidR="006D2735" w:rsidRPr="003A6CDC" w14:paraId="44F5D15F" w14:textId="77777777" w:rsidTr="00432667">
        <w:trPr>
          <w:trHeight w:val="384"/>
        </w:trPr>
        <w:tc>
          <w:tcPr>
            <w:tcW w:w="1559" w:type="dxa"/>
          </w:tcPr>
          <w:p w14:paraId="78D1C8A6" w14:textId="4416F0F8" w:rsidR="006D2735" w:rsidRDefault="006D2735" w:rsidP="004451E0">
            <w:pPr>
              <w:pStyle w:val="OYTable"/>
            </w:pPr>
            <w:r>
              <w:t>July 28 2023</w:t>
            </w:r>
          </w:p>
        </w:tc>
        <w:tc>
          <w:tcPr>
            <w:tcW w:w="3798" w:type="dxa"/>
            <w:shd w:val="clear" w:color="auto" w:fill="auto"/>
          </w:tcPr>
          <w:p w14:paraId="230B7A6C" w14:textId="47082240" w:rsidR="006D2735" w:rsidRPr="00432667" w:rsidRDefault="006D2735" w:rsidP="004451E0">
            <w:pPr>
              <w:pStyle w:val="OYTable"/>
            </w:pPr>
            <w:r>
              <w:t>Test cases improvements</w:t>
            </w:r>
          </w:p>
        </w:tc>
        <w:tc>
          <w:tcPr>
            <w:tcW w:w="3998" w:type="dxa"/>
            <w:shd w:val="clear" w:color="auto" w:fill="auto"/>
          </w:tcPr>
          <w:p w14:paraId="0A644D4A" w14:textId="126E41B0" w:rsidR="006D2735" w:rsidRPr="00432667" w:rsidRDefault="006D2735" w:rsidP="004451E0">
            <w:pPr>
              <w:pStyle w:val="OYTable"/>
            </w:pPr>
            <w:r w:rsidRPr="00432667">
              <w:t>KONE API Support</w:t>
            </w:r>
          </w:p>
        </w:tc>
      </w:tr>
    </w:tbl>
    <w:p w14:paraId="2087970D" w14:textId="77777777" w:rsidR="001C2CFF" w:rsidRPr="003A6CDC" w:rsidRDefault="001C2CFF" w:rsidP="00AC063C">
      <w:pPr>
        <w:spacing w:line="240" w:lineRule="auto"/>
      </w:pPr>
    </w:p>
    <w:p w14:paraId="0CBA83E6" w14:textId="59D5852D" w:rsidR="001C2CFF" w:rsidRPr="007C2045" w:rsidRDefault="001C2CFF" w:rsidP="00AC063C">
      <w:pPr>
        <w:pStyle w:val="Heading1"/>
        <w:spacing w:line="240" w:lineRule="auto"/>
      </w:pPr>
      <w:bookmarkStart w:id="2" w:name="_Toc86137485"/>
      <w:bookmarkStart w:id="3" w:name="_Toc112080465"/>
      <w:r w:rsidRPr="007C2045">
        <w:t xml:space="preserve">Document </w:t>
      </w:r>
      <w:r w:rsidR="00F92605" w:rsidRPr="007C2045">
        <w:t>P</w:t>
      </w:r>
      <w:r w:rsidRPr="007C2045">
        <w:t>urpose</w:t>
      </w:r>
      <w:bookmarkEnd w:id="2"/>
      <w:bookmarkEnd w:id="3"/>
    </w:p>
    <w:p w14:paraId="347A3AA4" w14:textId="5D2687F5" w:rsidR="00B80121" w:rsidRDefault="00B80121" w:rsidP="00AC063C">
      <w:pPr>
        <w:spacing w:line="240" w:lineRule="auto"/>
      </w:pPr>
      <w:bookmarkStart w:id="4" w:name="_Toc428184422"/>
      <w:r w:rsidRPr="002C5F20">
        <w:t xml:space="preserve">Ensuring the quality and security of a solution is every developer’s responsibility. This document gives guidance on evaluating the readiness of those solutions that use </w:t>
      </w:r>
      <w:r>
        <w:t>Elevator Call</w:t>
      </w:r>
      <w:r w:rsidRPr="002C5F20">
        <w:t xml:space="preserve"> API. Practical examples of the expected testing support</w:t>
      </w:r>
      <w:r>
        <w:t xml:space="preserve"> you</w:t>
      </w:r>
      <w:r w:rsidRPr="002C5F20">
        <w:t xml:space="preserve"> in the validation. You can also use this guide as a template for documenting test results. </w:t>
      </w:r>
    </w:p>
    <w:p w14:paraId="502878D3" w14:textId="77777777" w:rsidR="00B80121" w:rsidRDefault="00B80121" w:rsidP="00AC063C">
      <w:pPr>
        <w:spacing w:line="240" w:lineRule="auto"/>
      </w:pPr>
    </w:p>
    <w:p w14:paraId="3BB008ED" w14:textId="7CF069CC" w:rsidR="00B80121" w:rsidRDefault="00B80121" w:rsidP="00AC063C">
      <w:pPr>
        <w:spacing w:line="240" w:lineRule="auto"/>
      </w:pPr>
      <w:r w:rsidRPr="002C5F20">
        <w:t>The test environment used in these test scenarios has been designed to resemble an elevator setup in a building.</w:t>
      </w:r>
      <w:r w:rsidRPr="001635D6">
        <w:t xml:space="preserve"> </w:t>
      </w:r>
      <w:r>
        <w:t>S</w:t>
      </w:r>
      <w:r w:rsidRPr="002C5F20">
        <w:t>olution validation is needed before connecting a solution to KONE equipment.</w:t>
      </w:r>
    </w:p>
    <w:p w14:paraId="2E17C2B4" w14:textId="77777777" w:rsidR="00B80121" w:rsidRDefault="00B80121" w:rsidP="00AC063C">
      <w:pPr>
        <w:spacing w:line="240" w:lineRule="auto"/>
      </w:pPr>
    </w:p>
    <w:p w14:paraId="51245E38" w14:textId="1F3824E4" w:rsidR="001C2CFF" w:rsidRPr="007C2045" w:rsidRDefault="001C2CFF" w:rsidP="00AC063C">
      <w:pPr>
        <w:pStyle w:val="Heading1"/>
        <w:spacing w:line="240" w:lineRule="auto"/>
      </w:pPr>
      <w:bookmarkStart w:id="5" w:name="_Toc86137486"/>
      <w:bookmarkStart w:id="6" w:name="_Toc112080466"/>
      <w:bookmarkEnd w:id="4"/>
      <w:r w:rsidRPr="007C2045">
        <w:t>Abbreviations</w:t>
      </w:r>
      <w:bookmarkEnd w:id="5"/>
      <w:bookmarkEnd w:id="6"/>
    </w:p>
    <w:tbl>
      <w:tblPr>
        <w:tblW w:w="932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7654"/>
      </w:tblGrid>
      <w:tr w:rsidR="00B80121" w:rsidRPr="003A6CDC" w14:paraId="70A2C68A" w14:textId="77777777" w:rsidTr="0095135C">
        <w:tc>
          <w:tcPr>
            <w:tcW w:w="1672" w:type="dxa"/>
            <w:shd w:val="clear" w:color="auto" w:fill="E6E6E6"/>
          </w:tcPr>
          <w:p w14:paraId="2E1DDA63" w14:textId="77777777" w:rsidR="00B80121" w:rsidRPr="001635D6" w:rsidRDefault="00B80121" w:rsidP="004451E0">
            <w:pPr>
              <w:pStyle w:val="OYTableHeader"/>
            </w:pPr>
            <w:r w:rsidRPr="001635D6">
              <w:t>Abbr</w:t>
            </w:r>
            <w:r>
              <w:t>eviation</w:t>
            </w:r>
          </w:p>
        </w:tc>
        <w:tc>
          <w:tcPr>
            <w:tcW w:w="7654" w:type="dxa"/>
            <w:shd w:val="clear" w:color="auto" w:fill="E6E6E6"/>
          </w:tcPr>
          <w:p w14:paraId="4A4FC0C3" w14:textId="77777777" w:rsidR="00B80121" w:rsidRPr="001635D6" w:rsidRDefault="00B80121" w:rsidP="004451E0">
            <w:pPr>
              <w:pStyle w:val="OYTableHeader"/>
            </w:pPr>
            <w:r w:rsidRPr="001635D6">
              <w:t>Description</w:t>
            </w:r>
          </w:p>
        </w:tc>
      </w:tr>
      <w:tr w:rsidR="00B80121" w:rsidRPr="003A6CDC" w14:paraId="75128826" w14:textId="77777777" w:rsidTr="0095135C">
        <w:tc>
          <w:tcPr>
            <w:tcW w:w="1672" w:type="dxa"/>
          </w:tcPr>
          <w:p w14:paraId="2FA783D6" w14:textId="77777777" w:rsidR="00B80121" w:rsidRPr="003A6CDC" w:rsidRDefault="00B80121" w:rsidP="004451E0">
            <w:pPr>
              <w:pStyle w:val="OYTable"/>
            </w:pPr>
            <w:r w:rsidRPr="003A6CDC">
              <w:t>ACS</w:t>
            </w:r>
          </w:p>
        </w:tc>
        <w:tc>
          <w:tcPr>
            <w:tcW w:w="7654" w:type="dxa"/>
          </w:tcPr>
          <w:p w14:paraId="48796B34" w14:textId="77777777" w:rsidR="00B80121" w:rsidRPr="003A6CDC" w:rsidRDefault="00B80121" w:rsidP="004451E0">
            <w:pPr>
              <w:pStyle w:val="OYTable"/>
            </w:pPr>
            <w:r w:rsidRPr="003A6CDC">
              <w:t xml:space="preserve">Access </w:t>
            </w:r>
            <w:r>
              <w:t>c</w:t>
            </w:r>
            <w:r w:rsidRPr="003A6CDC">
              <w:t xml:space="preserve">ontrol </w:t>
            </w:r>
            <w:r>
              <w:t>s</w:t>
            </w:r>
            <w:r w:rsidRPr="003A6CDC">
              <w:t>erver</w:t>
            </w:r>
          </w:p>
        </w:tc>
      </w:tr>
      <w:tr w:rsidR="00B80121" w:rsidRPr="003A6CDC" w14:paraId="302E4216" w14:textId="77777777" w:rsidTr="0095135C">
        <w:tc>
          <w:tcPr>
            <w:tcW w:w="1672" w:type="dxa"/>
          </w:tcPr>
          <w:p w14:paraId="62FE06F9" w14:textId="77777777" w:rsidR="00B80121" w:rsidRPr="003A6CDC" w:rsidRDefault="00B80121" w:rsidP="004451E0">
            <w:pPr>
              <w:pStyle w:val="OYTable"/>
            </w:pPr>
            <w:r w:rsidRPr="003A6CDC">
              <w:t>COP</w:t>
            </w:r>
          </w:p>
        </w:tc>
        <w:tc>
          <w:tcPr>
            <w:tcW w:w="7654" w:type="dxa"/>
          </w:tcPr>
          <w:p w14:paraId="465E7152" w14:textId="77777777" w:rsidR="00B80121" w:rsidRPr="003A6CDC" w:rsidRDefault="00B80121" w:rsidP="004451E0">
            <w:pPr>
              <w:pStyle w:val="OYTable"/>
            </w:pPr>
            <w:r w:rsidRPr="003A6CDC">
              <w:t xml:space="preserve">Car </w:t>
            </w:r>
            <w:r>
              <w:t>o</w:t>
            </w:r>
            <w:r w:rsidRPr="003A6CDC">
              <w:t xml:space="preserve">peration </w:t>
            </w:r>
            <w:r>
              <w:t>p</w:t>
            </w:r>
            <w:r w:rsidRPr="003A6CDC">
              <w:t>anel</w:t>
            </w:r>
          </w:p>
        </w:tc>
      </w:tr>
      <w:tr w:rsidR="00B80121" w:rsidRPr="003A6CDC" w14:paraId="7E39F623" w14:textId="77777777" w:rsidTr="0095135C">
        <w:tc>
          <w:tcPr>
            <w:tcW w:w="1672" w:type="dxa"/>
          </w:tcPr>
          <w:p w14:paraId="79AA2406" w14:textId="77777777" w:rsidR="00B80121" w:rsidRPr="003A6CDC" w:rsidRDefault="00B80121" w:rsidP="004451E0">
            <w:pPr>
              <w:pStyle w:val="OYTable"/>
            </w:pPr>
            <w:r>
              <w:t>DCS</w:t>
            </w:r>
          </w:p>
        </w:tc>
        <w:tc>
          <w:tcPr>
            <w:tcW w:w="7654" w:type="dxa"/>
          </w:tcPr>
          <w:p w14:paraId="0F34F8D0" w14:textId="77777777" w:rsidR="00B80121" w:rsidRPr="003A6CDC" w:rsidRDefault="00B80121" w:rsidP="004451E0">
            <w:pPr>
              <w:pStyle w:val="OYTable"/>
            </w:pPr>
            <w:r>
              <w:t>Destination Control System</w:t>
            </w:r>
          </w:p>
        </w:tc>
      </w:tr>
      <w:tr w:rsidR="00B80121" w:rsidRPr="003A6CDC" w14:paraId="03FEDC1C" w14:textId="77777777" w:rsidTr="0095135C">
        <w:tc>
          <w:tcPr>
            <w:tcW w:w="1672" w:type="dxa"/>
          </w:tcPr>
          <w:p w14:paraId="10A48DDC" w14:textId="77777777" w:rsidR="00B80121" w:rsidRDefault="00B80121" w:rsidP="004451E0">
            <w:pPr>
              <w:pStyle w:val="OYTable"/>
            </w:pPr>
            <w:r w:rsidRPr="003A6CDC">
              <w:t>DOP</w:t>
            </w:r>
          </w:p>
        </w:tc>
        <w:tc>
          <w:tcPr>
            <w:tcW w:w="7654" w:type="dxa"/>
          </w:tcPr>
          <w:p w14:paraId="13E2EF31" w14:textId="77777777" w:rsidR="00B80121" w:rsidRDefault="00B80121" w:rsidP="004451E0">
            <w:pPr>
              <w:pStyle w:val="OYTable"/>
            </w:pPr>
            <w:r w:rsidRPr="003A6CDC">
              <w:t xml:space="preserve">Destination </w:t>
            </w:r>
            <w:r>
              <w:t>o</w:t>
            </w:r>
            <w:r w:rsidRPr="003A6CDC">
              <w:t xml:space="preserve">peration </w:t>
            </w:r>
            <w:r>
              <w:t>p</w:t>
            </w:r>
            <w:r w:rsidRPr="003A6CDC">
              <w:t>anel</w:t>
            </w:r>
          </w:p>
        </w:tc>
      </w:tr>
      <w:tr w:rsidR="00B80121" w:rsidRPr="003A6CDC" w14:paraId="30AEF51C" w14:textId="77777777" w:rsidTr="0095135C">
        <w:tc>
          <w:tcPr>
            <w:tcW w:w="1672" w:type="dxa"/>
          </w:tcPr>
          <w:p w14:paraId="634EBF37" w14:textId="77777777" w:rsidR="00B80121" w:rsidRPr="003A6CDC" w:rsidRDefault="00B80121" w:rsidP="004451E0">
            <w:pPr>
              <w:pStyle w:val="OYTable"/>
            </w:pPr>
            <w:r>
              <w:t>ETA</w:t>
            </w:r>
          </w:p>
        </w:tc>
        <w:tc>
          <w:tcPr>
            <w:tcW w:w="7654" w:type="dxa"/>
          </w:tcPr>
          <w:p w14:paraId="5F0A7ECA" w14:textId="39AADA6C" w:rsidR="00B80121" w:rsidRPr="003A6CDC" w:rsidRDefault="00B80121" w:rsidP="004451E0">
            <w:pPr>
              <w:pStyle w:val="OYTable"/>
            </w:pPr>
            <w:r>
              <w:t xml:space="preserve">Estimated time of arrival. Time it will take for a </w:t>
            </w:r>
            <w:r w:rsidR="004B627E">
              <w:t>solution user</w:t>
            </w:r>
            <w:r>
              <w:t xml:space="preserve"> to get to the elevator.</w:t>
            </w:r>
          </w:p>
        </w:tc>
      </w:tr>
      <w:tr w:rsidR="00B80121" w:rsidRPr="003A6CDC" w14:paraId="41D9A8B3" w14:textId="77777777" w:rsidTr="0095135C">
        <w:tc>
          <w:tcPr>
            <w:tcW w:w="1672" w:type="dxa"/>
          </w:tcPr>
          <w:p w14:paraId="42FDF1F6" w14:textId="77777777" w:rsidR="00B80121" w:rsidRPr="003A6CDC" w:rsidRDefault="00B80121" w:rsidP="004451E0">
            <w:pPr>
              <w:pStyle w:val="OYTable"/>
            </w:pPr>
            <w:r w:rsidRPr="003A6CDC">
              <w:t>LCS</w:t>
            </w:r>
          </w:p>
        </w:tc>
        <w:tc>
          <w:tcPr>
            <w:tcW w:w="7654" w:type="dxa"/>
          </w:tcPr>
          <w:p w14:paraId="23384C73" w14:textId="77777777" w:rsidR="00B80121" w:rsidRPr="003A6CDC" w:rsidRDefault="00B80121" w:rsidP="004451E0">
            <w:pPr>
              <w:pStyle w:val="OYTable"/>
            </w:pPr>
            <w:r w:rsidRPr="003A6CDC">
              <w:t xml:space="preserve">Landing </w:t>
            </w:r>
            <w:r>
              <w:t>c</w:t>
            </w:r>
            <w:r w:rsidRPr="003A6CDC">
              <w:t xml:space="preserve">all </w:t>
            </w:r>
            <w:r>
              <w:t>s</w:t>
            </w:r>
            <w:r w:rsidRPr="003A6CDC">
              <w:t>tation</w:t>
            </w:r>
          </w:p>
        </w:tc>
      </w:tr>
      <w:tr w:rsidR="00B80121" w:rsidRPr="003A6CDC" w14:paraId="76F1DB8E" w14:textId="77777777" w:rsidTr="0095135C">
        <w:trPr>
          <w:trHeight w:val="396"/>
        </w:trPr>
        <w:tc>
          <w:tcPr>
            <w:tcW w:w="1672" w:type="dxa"/>
          </w:tcPr>
          <w:p w14:paraId="5629BB76" w14:textId="54E23BDC" w:rsidR="00B80121" w:rsidRDefault="00B80121" w:rsidP="004451E0">
            <w:pPr>
              <w:pStyle w:val="OYTable"/>
            </w:pPr>
            <w:r>
              <w:t>EC</w:t>
            </w:r>
            <w:r w:rsidRPr="003A6CDC">
              <w:t>-API</w:t>
            </w:r>
          </w:p>
        </w:tc>
        <w:tc>
          <w:tcPr>
            <w:tcW w:w="7654" w:type="dxa"/>
          </w:tcPr>
          <w:p w14:paraId="1A096EF1" w14:textId="7D6D9623" w:rsidR="00B80121" w:rsidRDefault="00B80121" w:rsidP="004451E0">
            <w:pPr>
              <w:pStyle w:val="OYTable"/>
            </w:pPr>
            <w:r>
              <w:t>Elevator Call</w:t>
            </w:r>
            <w:r w:rsidRPr="003A6CDC">
              <w:t xml:space="preserve"> Application Programming Interface</w:t>
            </w:r>
          </w:p>
        </w:tc>
      </w:tr>
    </w:tbl>
    <w:p w14:paraId="280FE71C" w14:textId="0521F36B" w:rsidR="001C2CFF" w:rsidRDefault="001C2CFF" w:rsidP="00AC063C">
      <w:pPr>
        <w:spacing w:line="240" w:lineRule="auto"/>
      </w:pPr>
    </w:p>
    <w:p w14:paraId="05DB1684" w14:textId="77777777" w:rsidR="00135156" w:rsidRPr="007C2045" w:rsidRDefault="00135156" w:rsidP="00AC063C">
      <w:pPr>
        <w:pStyle w:val="Heading1"/>
        <w:spacing w:line="240" w:lineRule="auto"/>
        <w:sectPr w:rsidR="00135156" w:rsidRPr="007C2045" w:rsidSect="00FA0F55">
          <w:headerReference w:type="default" r:id="rId11"/>
          <w:footerReference w:type="default" r:id="rId12"/>
          <w:headerReference w:type="first" r:id="rId13"/>
          <w:footerReference w:type="first" r:id="rId14"/>
          <w:pgSz w:w="11906" w:h="16838" w:code="9"/>
          <w:pgMar w:top="1134" w:right="1134" w:bottom="1701" w:left="1134" w:header="1134" w:footer="851" w:gutter="0"/>
          <w:cols w:space="708"/>
          <w:docGrid w:linePitch="360"/>
        </w:sectPr>
      </w:pPr>
    </w:p>
    <w:p w14:paraId="78050C10" w14:textId="03E817EB" w:rsidR="00135156" w:rsidRPr="007C2045" w:rsidRDefault="00B80121" w:rsidP="00AC063C">
      <w:pPr>
        <w:pStyle w:val="Heading1"/>
        <w:spacing w:line="240" w:lineRule="auto"/>
      </w:pPr>
      <w:bookmarkStart w:id="7" w:name="_Toc86137487"/>
      <w:bookmarkStart w:id="8" w:name="_Toc112080467"/>
      <w:r w:rsidRPr="007C2045">
        <w:lastRenderedPageBreak/>
        <w:t xml:space="preserve">Tested </w:t>
      </w:r>
      <w:r w:rsidR="00927689" w:rsidRPr="007C2045">
        <w:t>S</w:t>
      </w:r>
      <w:r w:rsidR="001C2CFF" w:rsidRPr="007C2045">
        <w:t>olution</w:t>
      </w:r>
      <w:bookmarkEnd w:id="7"/>
      <w:bookmarkEnd w:id="8"/>
    </w:p>
    <w:p w14:paraId="07A8AFDA" w14:textId="7DA86032" w:rsidR="001C2CFF" w:rsidRPr="00695A53" w:rsidRDefault="001C2CFF" w:rsidP="00AC063C">
      <w:pPr>
        <w:pStyle w:val="Heading2"/>
        <w:spacing w:line="240" w:lineRule="auto"/>
      </w:pPr>
      <w:bookmarkStart w:id="9" w:name="_Toc86137488"/>
      <w:bookmarkStart w:id="10" w:name="_Toc112080468"/>
      <w:r w:rsidRPr="00695A53">
        <w:t>Date</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407"/>
      </w:tblGrid>
      <w:tr w:rsidR="001C2CFF" w:rsidRPr="003A6CDC" w14:paraId="537B9C33" w14:textId="77777777" w:rsidTr="00DA6C0F">
        <w:trPr>
          <w:trHeight w:val="362"/>
        </w:trPr>
        <w:tc>
          <w:tcPr>
            <w:tcW w:w="2660" w:type="dxa"/>
            <w:shd w:val="clear" w:color="auto" w:fill="auto"/>
          </w:tcPr>
          <w:p w14:paraId="6D6EFB26" w14:textId="5E947A53" w:rsidR="001C2CFF" w:rsidRPr="003A6CDC" w:rsidRDefault="001C2CFF" w:rsidP="004451E0">
            <w:pPr>
              <w:pStyle w:val="OYTable"/>
              <w:rPr>
                <w:noProof/>
              </w:rPr>
            </w:pPr>
            <w:r w:rsidRPr="003A6CDC">
              <w:rPr>
                <w:noProof/>
              </w:rPr>
              <w:t>Test Date (dd.mm.yy</w:t>
            </w:r>
            <w:r w:rsidR="0092341F">
              <w:rPr>
                <w:noProof/>
              </w:rPr>
              <w:t>y</w:t>
            </w:r>
            <w:r w:rsidRPr="003A6CDC">
              <w:rPr>
                <w:noProof/>
              </w:rPr>
              <w:t>y)</w:t>
            </w:r>
          </w:p>
        </w:tc>
        <w:tc>
          <w:tcPr>
            <w:tcW w:w="6407" w:type="dxa"/>
            <w:shd w:val="clear" w:color="auto" w:fill="auto"/>
          </w:tcPr>
          <w:p w14:paraId="55A5C4CC" w14:textId="77777777" w:rsidR="001C2CFF" w:rsidRPr="003A6CDC" w:rsidRDefault="001C2CFF" w:rsidP="004451E0">
            <w:pPr>
              <w:pStyle w:val="OYTable"/>
              <w:rPr>
                <w:noProof/>
              </w:rPr>
            </w:pPr>
          </w:p>
        </w:tc>
      </w:tr>
    </w:tbl>
    <w:p w14:paraId="4824456A" w14:textId="7B0F0B2D" w:rsidR="001C2CFF" w:rsidRPr="003A6CDC" w:rsidRDefault="001C2CFF" w:rsidP="00AC063C">
      <w:pPr>
        <w:pStyle w:val="Heading2"/>
        <w:spacing w:line="240" w:lineRule="auto"/>
      </w:pPr>
      <w:bookmarkStart w:id="11" w:name="_Toc86137489"/>
      <w:bookmarkStart w:id="12" w:name="_Toc112080469"/>
      <w:r>
        <w:t>Solution</w:t>
      </w:r>
      <w:r w:rsidRPr="003A6CDC">
        <w:t xml:space="preserve"> Provider</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379"/>
      </w:tblGrid>
      <w:tr w:rsidR="00EF69C4" w:rsidRPr="009A6159" w14:paraId="25C12CFE" w14:textId="77777777" w:rsidTr="00ED787F">
        <w:trPr>
          <w:trHeight w:val="447"/>
        </w:trPr>
        <w:tc>
          <w:tcPr>
            <w:tcW w:w="2660" w:type="dxa"/>
            <w:shd w:val="clear" w:color="auto" w:fill="auto"/>
          </w:tcPr>
          <w:p w14:paraId="6F80FBD4" w14:textId="77777777" w:rsidR="00EF69C4" w:rsidRPr="009A6159" w:rsidRDefault="00EF69C4" w:rsidP="004451E0">
            <w:pPr>
              <w:pStyle w:val="OYTable"/>
            </w:pPr>
            <w:r w:rsidRPr="009A6159">
              <w:t>Company name</w:t>
            </w:r>
          </w:p>
        </w:tc>
        <w:tc>
          <w:tcPr>
            <w:tcW w:w="6379" w:type="dxa"/>
            <w:shd w:val="clear" w:color="auto" w:fill="auto"/>
          </w:tcPr>
          <w:p w14:paraId="4249D6C5" w14:textId="77777777" w:rsidR="00EF69C4" w:rsidRPr="009A6159" w:rsidRDefault="00EF69C4" w:rsidP="004451E0">
            <w:pPr>
              <w:pStyle w:val="OYTable"/>
            </w:pPr>
          </w:p>
        </w:tc>
      </w:tr>
      <w:tr w:rsidR="00EF69C4" w:rsidRPr="009A6159" w14:paraId="3CA538E2" w14:textId="77777777" w:rsidTr="00ED787F">
        <w:trPr>
          <w:trHeight w:val="447"/>
        </w:trPr>
        <w:tc>
          <w:tcPr>
            <w:tcW w:w="2660" w:type="dxa"/>
            <w:shd w:val="clear" w:color="auto" w:fill="auto"/>
          </w:tcPr>
          <w:p w14:paraId="7EE7D58D" w14:textId="77777777" w:rsidR="00EF69C4" w:rsidRPr="009A6159" w:rsidRDefault="00EF69C4" w:rsidP="004451E0">
            <w:pPr>
              <w:pStyle w:val="OYTable"/>
            </w:pPr>
            <w:r w:rsidRPr="009A6159">
              <w:t>Company address</w:t>
            </w:r>
          </w:p>
        </w:tc>
        <w:tc>
          <w:tcPr>
            <w:tcW w:w="6379" w:type="dxa"/>
            <w:shd w:val="clear" w:color="auto" w:fill="auto"/>
          </w:tcPr>
          <w:p w14:paraId="1EF874CA" w14:textId="77777777" w:rsidR="00EF69C4" w:rsidRPr="009A6159" w:rsidRDefault="00EF69C4" w:rsidP="004451E0">
            <w:pPr>
              <w:pStyle w:val="OYTable"/>
            </w:pPr>
          </w:p>
        </w:tc>
      </w:tr>
      <w:tr w:rsidR="00EF69C4" w:rsidRPr="009A6159" w14:paraId="6EC3D7BB" w14:textId="77777777" w:rsidTr="00ED787F">
        <w:trPr>
          <w:trHeight w:val="432"/>
        </w:trPr>
        <w:tc>
          <w:tcPr>
            <w:tcW w:w="2660" w:type="dxa"/>
            <w:shd w:val="clear" w:color="auto" w:fill="auto"/>
          </w:tcPr>
          <w:p w14:paraId="2984053A" w14:textId="77777777" w:rsidR="00EF69C4" w:rsidRPr="009A6159" w:rsidRDefault="00EF69C4" w:rsidP="004451E0">
            <w:pPr>
              <w:pStyle w:val="OYTable"/>
            </w:pPr>
            <w:r w:rsidRPr="009A6159">
              <w:t>Contact person name</w:t>
            </w:r>
          </w:p>
        </w:tc>
        <w:tc>
          <w:tcPr>
            <w:tcW w:w="6379" w:type="dxa"/>
            <w:shd w:val="clear" w:color="auto" w:fill="auto"/>
          </w:tcPr>
          <w:p w14:paraId="48C954B7" w14:textId="77777777" w:rsidR="00EF69C4" w:rsidRPr="009A6159" w:rsidRDefault="00EF69C4" w:rsidP="004451E0">
            <w:pPr>
              <w:pStyle w:val="OYTable"/>
            </w:pPr>
          </w:p>
        </w:tc>
      </w:tr>
      <w:tr w:rsidR="00EF69C4" w:rsidRPr="009A6159" w14:paraId="5E05335E" w14:textId="77777777" w:rsidTr="00ED787F">
        <w:trPr>
          <w:trHeight w:val="410"/>
        </w:trPr>
        <w:tc>
          <w:tcPr>
            <w:tcW w:w="2660" w:type="dxa"/>
            <w:shd w:val="clear" w:color="auto" w:fill="auto"/>
          </w:tcPr>
          <w:p w14:paraId="6A38064F" w14:textId="77777777" w:rsidR="00EF69C4" w:rsidRPr="00695A53" w:rsidRDefault="00EF69C4" w:rsidP="004451E0">
            <w:pPr>
              <w:pStyle w:val="OYTable"/>
            </w:pPr>
            <w:r w:rsidRPr="00695A53">
              <w:t>Email</w:t>
            </w:r>
          </w:p>
        </w:tc>
        <w:tc>
          <w:tcPr>
            <w:tcW w:w="6379" w:type="dxa"/>
            <w:shd w:val="clear" w:color="auto" w:fill="auto"/>
          </w:tcPr>
          <w:p w14:paraId="0256FBC4" w14:textId="77777777" w:rsidR="00EF69C4" w:rsidRPr="00695A53" w:rsidRDefault="00EF69C4" w:rsidP="004451E0">
            <w:pPr>
              <w:pStyle w:val="OYTable"/>
            </w:pPr>
          </w:p>
        </w:tc>
      </w:tr>
      <w:tr w:rsidR="00EF69C4" w:rsidRPr="009A6159" w14:paraId="1F841592" w14:textId="77777777" w:rsidTr="00ED787F">
        <w:trPr>
          <w:trHeight w:val="429"/>
        </w:trPr>
        <w:tc>
          <w:tcPr>
            <w:tcW w:w="2660" w:type="dxa"/>
            <w:shd w:val="clear" w:color="auto" w:fill="auto"/>
          </w:tcPr>
          <w:p w14:paraId="08907A97" w14:textId="77777777" w:rsidR="00EF69C4" w:rsidRPr="00695A53" w:rsidRDefault="00EF69C4" w:rsidP="004451E0">
            <w:pPr>
              <w:pStyle w:val="OYTable"/>
            </w:pPr>
            <w:r w:rsidRPr="00695A53">
              <w:t>Telephone number</w:t>
            </w:r>
          </w:p>
        </w:tc>
        <w:tc>
          <w:tcPr>
            <w:tcW w:w="6379" w:type="dxa"/>
            <w:shd w:val="clear" w:color="auto" w:fill="auto"/>
          </w:tcPr>
          <w:p w14:paraId="29BBAA61" w14:textId="77777777" w:rsidR="00EF69C4" w:rsidRPr="00695A53" w:rsidRDefault="00EF69C4" w:rsidP="004451E0">
            <w:pPr>
              <w:pStyle w:val="OYTable"/>
            </w:pPr>
          </w:p>
        </w:tc>
      </w:tr>
      <w:tr w:rsidR="00EF69C4" w:rsidRPr="009A6159" w14:paraId="0580BB06" w14:textId="77777777" w:rsidTr="00ED787F">
        <w:trPr>
          <w:trHeight w:val="407"/>
        </w:trPr>
        <w:tc>
          <w:tcPr>
            <w:tcW w:w="2660" w:type="dxa"/>
            <w:shd w:val="clear" w:color="auto" w:fill="auto"/>
          </w:tcPr>
          <w:p w14:paraId="293C3CB6" w14:textId="77777777" w:rsidR="00EF69C4" w:rsidRPr="00695A53" w:rsidRDefault="00EF69C4" w:rsidP="004451E0">
            <w:pPr>
              <w:pStyle w:val="OYTable"/>
            </w:pPr>
            <w:r w:rsidRPr="00695A53">
              <w:t>Tester</w:t>
            </w:r>
          </w:p>
        </w:tc>
        <w:tc>
          <w:tcPr>
            <w:tcW w:w="6379" w:type="dxa"/>
            <w:shd w:val="clear" w:color="auto" w:fill="auto"/>
          </w:tcPr>
          <w:p w14:paraId="06F1CE37" w14:textId="77777777" w:rsidR="00EF69C4" w:rsidRPr="00695A53" w:rsidRDefault="00EF69C4" w:rsidP="004451E0">
            <w:pPr>
              <w:pStyle w:val="OYTable"/>
            </w:pPr>
          </w:p>
        </w:tc>
      </w:tr>
    </w:tbl>
    <w:p w14:paraId="45329239" w14:textId="5D502F7C" w:rsidR="001C2CFF" w:rsidRPr="003A6CDC" w:rsidRDefault="001C2CFF" w:rsidP="00AC063C">
      <w:pPr>
        <w:pStyle w:val="Heading2"/>
        <w:spacing w:line="240" w:lineRule="auto"/>
        <w:rPr>
          <w:noProof/>
        </w:rPr>
      </w:pPr>
      <w:bookmarkStart w:id="13" w:name="_Toc448307351"/>
      <w:bookmarkStart w:id="14" w:name="_Toc86137490"/>
      <w:bookmarkStart w:id="15" w:name="_Toc112080470"/>
      <w:bookmarkStart w:id="16" w:name="_Toc520887094"/>
      <w:r w:rsidRPr="003A6CDC">
        <w:rPr>
          <w:noProof/>
        </w:rPr>
        <w:t xml:space="preserve">Tested </w:t>
      </w:r>
      <w:bookmarkEnd w:id="13"/>
      <w:r w:rsidR="00B80121">
        <w:rPr>
          <w:noProof/>
        </w:rPr>
        <w:t>s</w:t>
      </w:r>
      <w:r>
        <w:rPr>
          <w:noProof/>
        </w:rPr>
        <w:t>olution</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372"/>
      </w:tblGrid>
      <w:tr w:rsidR="00B14E0F" w:rsidRPr="009A6159" w14:paraId="72D6BE98" w14:textId="77777777" w:rsidTr="00ED787F">
        <w:trPr>
          <w:trHeight w:val="439"/>
        </w:trPr>
        <w:tc>
          <w:tcPr>
            <w:tcW w:w="2689" w:type="dxa"/>
            <w:shd w:val="clear" w:color="auto" w:fill="auto"/>
          </w:tcPr>
          <w:bookmarkEnd w:id="16"/>
          <w:p w14:paraId="6C9D3920" w14:textId="7FD7A3DB" w:rsidR="00B14E0F" w:rsidRPr="009A6159" w:rsidRDefault="00834CC9" w:rsidP="004451E0">
            <w:pPr>
              <w:pStyle w:val="OYTable"/>
              <w:rPr>
                <w:noProof/>
              </w:rPr>
            </w:pPr>
            <w:r w:rsidRPr="009A6159">
              <w:rPr>
                <w:noProof/>
              </w:rPr>
              <w:t>System name:</w:t>
            </w:r>
          </w:p>
        </w:tc>
        <w:tc>
          <w:tcPr>
            <w:tcW w:w="6372" w:type="dxa"/>
            <w:shd w:val="clear" w:color="auto" w:fill="auto"/>
          </w:tcPr>
          <w:p w14:paraId="66A569BF" w14:textId="243E7F3B" w:rsidR="00B14E0F" w:rsidRPr="009A6159" w:rsidRDefault="00B14E0F" w:rsidP="004451E0">
            <w:pPr>
              <w:pStyle w:val="OYTable"/>
              <w:rPr>
                <w:noProof/>
              </w:rPr>
            </w:pPr>
          </w:p>
        </w:tc>
      </w:tr>
      <w:tr w:rsidR="00B14E0F" w:rsidRPr="009A6159" w14:paraId="7296BA11" w14:textId="77777777" w:rsidTr="00ED787F">
        <w:trPr>
          <w:trHeight w:val="406"/>
        </w:trPr>
        <w:tc>
          <w:tcPr>
            <w:tcW w:w="2689" w:type="dxa"/>
            <w:shd w:val="clear" w:color="auto" w:fill="auto"/>
          </w:tcPr>
          <w:p w14:paraId="335AB0E0" w14:textId="4FE65A3B" w:rsidR="00B14E0F" w:rsidRPr="009A6159" w:rsidRDefault="00834CC9" w:rsidP="004451E0">
            <w:pPr>
              <w:pStyle w:val="OYTable"/>
              <w:rPr>
                <w:noProof/>
              </w:rPr>
            </w:pPr>
            <w:r w:rsidRPr="009A6159">
              <w:rPr>
                <w:noProof/>
              </w:rPr>
              <w:t>System version:</w:t>
            </w:r>
          </w:p>
        </w:tc>
        <w:tc>
          <w:tcPr>
            <w:tcW w:w="6372" w:type="dxa"/>
            <w:shd w:val="clear" w:color="auto" w:fill="auto"/>
          </w:tcPr>
          <w:p w14:paraId="39404B54" w14:textId="555F9BBC" w:rsidR="00B14E0F" w:rsidRPr="009A6159" w:rsidRDefault="00B14E0F" w:rsidP="004451E0">
            <w:pPr>
              <w:pStyle w:val="OYTable"/>
              <w:rPr>
                <w:noProof/>
              </w:rPr>
            </w:pPr>
          </w:p>
        </w:tc>
      </w:tr>
      <w:tr w:rsidR="00B14E0F" w:rsidRPr="009A6159" w14:paraId="6FC26D3E" w14:textId="77777777" w:rsidTr="00ED787F">
        <w:trPr>
          <w:trHeight w:val="406"/>
        </w:trPr>
        <w:tc>
          <w:tcPr>
            <w:tcW w:w="2689" w:type="dxa"/>
            <w:shd w:val="clear" w:color="auto" w:fill="auto"/>
          </w:tcPr>
          <w:p w14:paraId="1B6D153D" w14:textId="483A1A5D" w:rsidR="00B14E0F" w:rsidRPr="009A6159" w:rsidRDefault="00834CC9" w:rsidP="004451E0">
            <w:pPr>
              <w:pStyle w:val="OYTable"/>
              <w:rPr>
                <w:noProof/>
              </w:rPr>
            </w:pPr>
            <w:r w:rsidRPr="009A6159">
              <w:rPr>
                <w:noProof/>
              </w:rPr>
              <w:t>Software name:</w:t>
            </w:r>
          </w:p>
        </w:tc>
        <w:tc>
          <w:tcPr>
            <w:tcW w:w="6372" w:type="dxa"/>
            <w:shd w:val="clear" w:color="auto" w:fill="auto"/>
          </w:tcPr>
          <w:p w14:paraId="42D490C3" w14:textId="084E8B13" w:rsidR="00B14E0F" w:rsidRPr="009A6159" w:rsidRDefault="00B14E0F" w:rsidP="004451E0">
            <w:pPr>
              <w:pStyle w:val="OYTable"/>
              <w:rPr>
                <w:noProof/>
              </w:rPr>
            </w:pPr>
          </w:p>
        </w:tc>
      </w:tr>
      <w:tr w:rsidR="00B14E0F" w:rsidRPr="009A6159" w14:paraId="30862576" w14:textId="77777777" w:rsidTr="00ED787F">
        <w:trPr>
          <w:trHeight w:val="406"/>
        </w:trPr>
        <w:tc>
          <w:tcPr>
            <w:tcW w:w="2689" w:type="dxa"/>
            <w:shd w:val="clear" w:color="auto" w:fill="auto"/>
          </w:tcPr>
          <w:p w14:paraId="10E5CCA7" w14:textId="5496C1A2" w:rsidR="00B14E0F" w:rsidRPr="009A6159" w:rsidRDefault="00834CC9" w:rsidP="004451E0">
            <w:pPr>
              <w:pStyle w:val="OYTable"/>
              <w:rPr>
                <w:noProof/>
              </w:rPr>
            </w:pPr>
            <w:r w:rsidRPr="009A6159">
              <w:rPr>
                <w:noProof/>
              </w:rPr>
              <w:t>Software version:</w:t>
            </w:r>
          </w:p>
        </w:tc>
        <w:tc>
          <w:tcPr>
            <w:tcW w:w="6372" w:type="dxa"/>
            <w:shd w:val="clear" w:color="auto" w:fill="auto"/>
          </w:tcPr>
          <w:p w14:paraId="5AE8D026" w14:textId="18C4E520" w:rsidR="00B14E0F" w:rsidRPr="009A6159" w:rsidRDefault="00B14E0F" w:rsidP="004451E0">
            <w:pPr>
              <w:pStyle w:val="OYTable"/>
              <w:rPr>
                <w:noProof/>
              </w:rPr>
            </w:pPr>
          </w:p>
        </w:tc>
      </w:tr>
      <w:tr w:rsidR="00B14E0F" w:rsidRPr="009A6159" w14:paraId="4370B863" w14:textId="77777777" w:rsidTr="00ED787F">
        <w:trPr>
          <w:trHeight w:val="406"/>
        </w:trPr>
        <w:tc>
          <w:tcPr>
            <w:tcW w:w="2689" w:type="dxa"/>
            <w:shd w:val="clear" w:color="auto" w:fill="auto"/>
          </w:tcPr>
          <w:p w14:paraId="2557E9AC" w14:textId="0C549B62" w:rsidR="00B14E0F" w:rsidRPr="009A6159" w:rsidRDefault="00B14E0F" w:rsidP="004451E0">
            <w:pPr>
              <w:pStyle w:val="OYTable"/>
              <w:rPr>
                <w:noProof/>
              </w:rPr>
            </w:pPr>
            <w:r w:rsidRPr="009A6159">
              <w:rPr>
                <w:noProof/>
              </w:rPr>
              <w:t xml:space="preserve">KONE </w:t>
            </w:r>
            <w:r>
              <w:rPr>
                <w:noProof/>
              </w:rPr>
              <w:t>E</w:t>
            </w:r>
            <w:r w:rsidR="00807DA9">
              <w:rPr>
                <w:noProof/>
              </w:rPr>
              <w:t>C</w:t>
            </w:r>
            <w:r w:rsidRPr="009A6159">
              <w:rPr>
                <w:noProof/>
              </w:rPr>
              <w:t>-API:</w:t>
            </w:r>
          </w:p>
        </w:tc>
        <w:tc>
          <w:tcPr>
            <w:tcW w:w="6372" w:type="dxa"/>
            <w:shd w:val="clear" w:color="auto" w:fill="auto"/>
          </w:tcPr>
          <w:p w14:paraId="38AC421A" w14:textId="2730C2A2" w:rsidR="00B14E0F" w:rsidRPr="009A6159" w:rsidRDefault="00B14E0F" w:rsidP="004451E0">
            <w:pPr>
              <w:pStyle w:val="OYTable"/>
              <w:rPr>
                <w:noProof/>
              </w:rPr>
            </w:pPr>
            <w:r w:rsidRPr="001D12E0">
              <w:rPr>
                <w:noProof/>
              </w:rPr>
              <w:t>v</w:t>
            </w:r>
            <w:r w:rsidR="00D021CD" w:rsidRPr="001D12E0">
              <w:rPr>
                <w:noProof/>
              </w:rPr>
              <w:t>2</w:t>
            </w:r>
            <w:r w:rsidRPr="001D12E0">
              <w:rPr>
                <w:noProof/>
              </w:rPr>
              <w:t>.0</w:t>
            </w:r>
          </w:p>
        </w:tc>
      </w:tr>
      <w:tr w:rsidR="00D021CD" w:rsidRPr="009A6159" w14:paraId="2F8641A3" w14:textId="77777777" w:rsidTr="00ED787F">
        <w:trPr>
          <w:trHeight w:val="406"/>
        </w:trPr>
        <w:tc>
          <w:tcPr>
            <w:tcW w:w="2689" w:type="dxa"/>
            <w:shd w:val="clear" w:color="auto" w:fill="auto"/>
          </w:tcPr>
          <w:p w14:paraId="3A9AEA3D" w14:textId="5F86F569" w:rsidR="00D021CD" w:rsidRPr="009A6159" w:rsidRDefault="00D021CD" w:rsidP="004451E0">
            <w:pPr>
              <w:pStyle w:val="OYTable"/>
              <w:rPr>
                <w:noProof/>
              </w:rPr>
            </w:pPr>
            <w:r w:rsidRPr="001D12E0">
              <w:rPr>
                <w:noProof/>
              </w:rPr>
              <w:t xml:space="preserve">KONE </w:t>
            </w:r>
            <w:r w:rsidR="006568D8">
              <w:rPr>
                <w:noProof/>
              </w:rPr>
              <w:t>t</w:t>
            </w:r>
            <w:r w:rsidRPr="001D12E0">
              <w:rPr>
                <w:noProof/>
              </w:rPr>
              <w:t>est</w:t>
            </w:r>
            <w:r w:rsidR="003D017D">
              <w:rPr>
                <w:noProof/>
              </w:rPr>
              <w:t xml:space="preserve"> </w:t>
            </w:r>
            <w:r w:rsidR="006568D8">
              <w:rPr>
                <w:noProof/>
              </w:rPr>
              <w:t>assistant</w:t>
            </w:r>
            <w:r w:rsidR="00432667">
              <w:rPr>
                <w:noProof/>
              </w:rPr>
              <w:t xml:space="preserve"> email</w:t>
            </w:r>
          </w:p>
        </w:tc>
        <w:tc>
          <w:tcPr>
            <w:tcW w:w="6372" w:type="dxa"/>
            <w:shd w:val="clear" w:color="auto" w:fill="auto"/>
          </w:tcPr>
          <w:p w14:paraId="6419094A" w14:textId="77777777" w:rsidR="00D021CD" w:rsidRPr="009A6159" w:rsidRDefault="00D021CD" w:rsidP="004451E0">
            <w:pPr>
              <w:pStyle w:val="OYTable"/>
              <w:rPr>
                <w:noProof/>
              </w:rPr>
            </w:pPr>
          </w:p>
        </w:tc>
      </w:tr>
    </w:tbl>
    <w:p w14:paraId="5434D606" w14:textId="0A037D33" w:rsidR="001C2CFF" w:rsidRDefault="001C2CFF" w:rsidP="00AC063C">
      <w:pPr>
        <w:spacing w:line="240" w:lineRule="auto"/>
      </w:pPr>
    </w:p>
    <w:p w14:paraId="388A2778" w14:textId="5D285675" w:rsidR="001C2CFF" w:rsidRPr="007C2045" w:rsidRDefault="001C2CFF" w:rsidP="00AC063C">
      <w:pPr>
        <w:pStyle w:val="Heading1"/>
        <w:spacing w:line="240" w:lineRule="auto"/>
      </w:pPr>
      <w:bookmarkStart w:id="17" w:name="_Toc86137491"/>
      <w:bookmarkStart w:id="18" w:name="_Toc112080471"/>
      <w:r w:rsidRPr="007C2045">
        <w:lastRenderedPageBreak/>
        <w:t>Recommend</w:t>
      </w:r>
      <w:r w:rsidR="00B80121" w:rsidRPr="007C2045">
        <w:t xml:space="preserve">ed </w:t>
      </w:r>
      <w:r w:rsidR="00695A53" w:rsidRPr="007C2045">
        <w:t>S</w:t>
      </w:r>
      <w:r w:rsidR="00B80121" w:rsidRPr="007C2045">
        <w:t xml:space="preserve">olution </w:t>
      </w:r>
      <w:r w:rsidR="00695A53" w:rsidRPr="007C2045">
        <w:t>D</w:t>
      </w:r>
      <w:r w:rsidR="00B80121" w:rsidRPr="007C2045">
        <w:t xml:space="preserve">esign </w:t>
      </w:r>
      <w:r w:rsidR="00695A53" w:rsidRPr="007C2045">
        <w:t>F</w:t>
      </w:r>
      <w:r w:rsidR="00B80121" w:rsidRPr="007C2045">
        <w:t>low</w:t>
      </w:r>
      <w:bookmarkEnd w:id="17"/>
      <w:bookmarkEnd w:id="18"/>
    </w:p>
    <w:p w14:paraId="2718F2B9" w14:textId="3C712CE1" w:rsidR="001C2CFF" w:rsidRDefault="001A5BAC" w:rsidP="00AC063C">
      <w:pPr>
        <w:spacing w:line="240" w:lineRule="auto"/>
        <w:rPr>
          <w:noProof/>
        </w:rPr>
      </w:pPr>
      <w:r>
        <w:rPr>
          <w:noProof/>
        </w:rPr>
        <w:drawing>
          <wp:inline distT="0" distB="0" distL="0" distR="0" wp14:anchorId="5CD385B5" wp14:editId="21E54B7C">
            <wp:extent cx="6120130" cy="4168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68775"/>
                    </a:xfrm>
                    <a:prstGeom prst="rect">
                      <a:avLst/>
                    </a:prstGeom>
                  </pic:spPr>
                </pic:pic>
              </a:graphicData>
            </a:graphic>
          </wp:inline>
        </w:drawing>
      </w:r>
    </w:p>
    <w:p w14:paraId="03246BAB" w14:textId="77777777" w:rsidR="001C2CFF" w:rsidRDefault="001C2CFF" w:rsidP="00AC063C">
      <w:pPr>
        <w:spacing w:line="240" w:lineRule="auto"/>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8749"/>
      </w:tblGrid>
      <w:tr w:rsidR="001C2CFF" w14:paraId="0B5074CD" w14:textId="77777777" w:rsidTr="00C701A8">
        <w:tc>
          <w:tcPr>
            <w:tcW w:w="236" w:type="dxa"/>
            <w:shd w:val="clear" w:color="auto" w:fill="D9D9D9" w:themeFill="background1" w:themeFillShade="D9"/>
          </w:tcPr>
          <w:p w14:paraId="27432509" w14:textId="77777777" w:rsidR="001C2CFF" w:rsidRDefault="001C2CFF" w:rsidP="004451E0">
            <w:pPr>
              <w:pStyle w:val="OYTableHeader"/>
            </w:pPr>
            <w:r>
              <w:t>Flow</w:t>
            </w:r>
          </w:p>
        </w:tc>
        <w:tc>
          <w:tcPr>
            <w:tcW w:w="8749" w:type="dxa"/>
            <w:shd w:val="clear" w:color="auto" w:fill="D9D9D9" w:themeFill="background1" w:themeFillShade="D9"/>
          </w:tcPr>
          <w:p w14:paraId="55F0A0AA" w14:textId="77777777" w:rsidR="001C2CFF" w:rsidRDefault="001C2CFF" w:rsidP="004451E0">
            <w:pPr>
              <w:pStyle w:val="OYTableHeader"/>
            </w:pPr>
            <w:r>
              <w:t>Description</w:t>
            </w:r>
          </w:p>
        </w:tc>
      </w:tr>
      <w:tr w:rsidR="001C2CFF" w14:paraId="10EF08D6" w14:textId="77777777" w:rsidTr="00B80121">
        <w:tc>
          <w:tcPr>
            <w:tcW w:w="236" w:type="dxa"/>
            <w:shd w:val="clear" w:color="auto" w:fill="auto"/>
          </w:tcPr>
          <w:p w14:paraId="289D8430" w14:textId="77777777" w:rsidR="001C2CFF" w:rsidRDefault="001C2CFF" w:rsidP="004451E0">
            <w:pPr>
              <w:pStyle w:val="OYTable"/>
            </w:pPr>
            <w:r>
              <w:t>0</w:t>
            </w:r>
          </w:p>
        </w:tc>
        <w:tc>
          <w:tcPr>
            <w:tcW w:w="8749" w:type="dxa"/>
            <w:shd w:val="clear" w:color="auto" w:fill="auto"/>
          </w:tcPr>
          <w:p w14:paraId="3DE4E341" w14:textId="77777777" w:rsidR="001C2CFF" w:rsidRDefault="001C2CFF" w:rsidP="004451E0">
            <w:pPr>
              <w:pStyle w:val="OYTable"/>
            </w:pPr>
            <w:r w:rsidRPr="008A205B">
              <w:t>Power saving</w:t>
            </w:r>
          </w:p>
        </w:tc>
      </w:tr>
      <w:tr w:rsidR="001C2CFF" w14:paraId="5063A4A8" w14:textId="77777777" w:rsidTr="00B80121">
        <w:tc>
          <w:tcPr>
            <w:tcW w:w="236" w:type="dxa"/>
            <w:shd w:val="clear" w:color="auto" w:fill="auto"/>
          </w:tcPr>
          <w:p w14:paraId="3D32B383" w14:textId="77777777" w:rsidR="001C2CFF" w:rsidRDefault="001C2CFF" w:rsidP="004451E0">
            <w:pPr>
              <w:pStyle w:val="OYTable"/>
            </w:pPr>
            <w:r>
              <w:t>1</w:t>
            </w:r>
          </w:p>
        </w:tc>
        <w:tc>
          <w:tcPr>
            <w:tcW w:w="8749" w:type="dxa"/>
            <w:shd w:val="clear" w:color="auto" w:fill="auto"/>
          </w:tcPr>
          <w:p w14:paraId="5D1D8427" w14:textId="77777777" w:rsidR="001C2CFF" w:rsidRDefault="001C2CFF" w:rsidP="004451E0">
            <w:pPr>
              <w:pStyle w:val="OYTable"/>
            </w:pPr>
            <w:r w:rsidRPr="008A205B">
              <w:t>User is within an acceptable proximity to the elevator</w:t>
            </w:r>
          </w:p>
        </w:tc>
      </w:tr>
      <w:tr w:rsidR="001C2CFF" w14:paraId="721965FD" w14:textId="77777777" w:rsidTr="00B80121">
        <w:tc>
          <w:tcPr>
            <w:tcW w:w="236" w:type="dxa"/>
            <w:shd w:val="clear" w:color="auto" w:fill="auto"/>
          </w:tcPr>
          <w:p w14:paraId="19B0AEBB" w14:textId="77777777" w:rsidR="001C2CFF" w:rsidRDefault="001C2CFF" w:rsidP="004451E0">
            <w:pPr>
              <w:pStyle w:val="OYTable"/>
            </w:pPr>
            <w:r>
              <w:t>2</w:t>
            </w:r>
          </w:p>
        </w:tc>
        <w:tc>
          <w:tcPr>
            <w:tcW w:w="8749" w:type="dxa"/>
            <w:shd w:val="clear" w:color="auto" w:fill="auto"/>
          </w:tcPr>
          <w:p w14:paraId="2A2BEC6A" w14:textId="77777777" w:rsidR="001C2CFF" w:rsidRDefault="001C2CFF" w:rsidP="004451E0">
            <w:pPr>
              <w:pStyle w:val="OYTable"/>
            </w:pPr>
            <w:r w:rsidRPr="008A205B">
              <w:t>Directional tracking if automatic call is to be generated</w:t>
            </w:r>
          </w:p>
        </w:tc>
      </w:tr>
      <w:tr w:rsidR="001C2CFF" w14:paraId="2C073B88" w14:textId="77777777" w:rsidTr="00B80121">
        <w:tc>
          <w:tcPr>
            <w:tcW w:w="236" w:type="dxa"/>
            <w:shd w:val="clear" w:color="auto" w:fill="auto"/>
          </w:tcPr>
          <w:p w14:paraId="536A7FB0" w14:textId="77777777" w:rsidR="001C2CFF" w:rsidRDefault="001C2CFF" w:rsidP="004451E0">
            <w:pPr>
              <w:pStyle w:val="OYTable"/>
            </w:pPr>
            <w:r>
              <w:t>3</w:t>
            </w:r>
          </w:p>
        </w:tc>
        <w:tc>
          <w:tcPr>
            <w:tcW w:w="8749" w:type="dxa"/>
            <w:shd w:val="clear" w:color="auto" w:fill="auto"/>
          </w:tcPr>
          <w:p w14:paraId="37B1689E" w14:textId="77777777" w:rsidR="001C2CFF" w:rsidRDefault="001C2CFF" w:rsidP="004451E0">
            <w:pPr>
              <w:pStyle w:val="OYTable"/>
            </w:pPr>
            <w:r w:rsidRPr="008A205B">
              <w:t>Multiple calls prevention for automatically generated calls</w:t>
            </w:r>
          </w:p>
        </w:tc>
      </w:tr>
      <w:tr w:rsidR="001C2CFF" w14:paraId="301A0A77" w14:textId="77777777" w:rsidTr="00B80121">
        <w:tc>
          <w:tcPr>
            <w:tcW w:w="236" w:type="dxa"/>
            <w:shd w:val="clear" w:color="auto" w:fill="auto"/>
          </w:tcPr>
          <w:p w14:paraId="2C83AAD9" w14:textId="77777777" w:rsidR="001C2CFF" w:rsidRDefault="001C2CFF" w:rsidP="004451E0">
            <w:pPr>
              <w:pStyle w:val="OYTable"/>
            </w:pPr>
            <w:r>
              <w:t>4</w:t>
            </w:r>
          </w:p>
        </w:tc>
        <w:tc>
          <w:tcPr>
            <w:tcW w:w="8749" w:type="dxa"/>
            <w:shd w:val="clear" w:color="auto" w:fill="auto"/>
          </w:tcPr>
          <w:p w14:paraId="523E0386" w14:textId="77777777" w:rsidR="001C2CFF" w:rsidRDefault="001C2CFF" w:rsidP="004451E0">
            <w:pPr>
              <w:pStyle w:val="OYTable"/>
            </w:pPr>
            <w:r w:rsidRPr="008A205B">
              <w:t>User detection behind a barrier such as turnstile</w:t>
            </w:r>
          </w:p>
        </w:tc>
      </w:tr>
      <w:tr w:rsidR="001C2CFF" w14:paraId="3D4AECA8" w14:textId="77777777" w:rsidTr="00B80121">
        <w:tc>
          <w:tcPr>
            <w:tcW w:w="236" w:type="dxa"/>
            <w:shd w:val="clear" w:color="auto" w:fill="auto"/>
          </w:tcPr>
          <w:p w14:paraId="72104873" w14:textId="77777777" w:rsidR="001C2CFF" w:rsidRDefault="001C2CFF" w:rsidP="004451E0">
            <w:pPr>
              <w:pStyle w:val="OYTable"/>
            </w:pPr>
            <w:r>
              <w:t>5</w:t>
            </w:r>
          </w:p>
        </w:tc>
        <w:tc>
          <w:tcPr>
            <w:tcW w:w="8749" w:type="dxa"/>
            <w:shd w:val="clear" w:color="auto" w:fill="auto"/>
          </w:tcPr>
          <w:p w14:paraId="75B86015" w14:textId="77777777" w:rsidR="001C2CFF" w:rsidRDefault="001C2CFF" w:rsidP="004451E0">
            <w:pPr>
              <w:pStyle w:val="OYTable"/>
            </w:pPr>
            <w:r w:rsidRPr="008A205B">
              <w:t>Barrier control such as turnstile gate if no other system operates it</w:t>
            </w:r>
          </w:p>
        </w:tc>
      </w:tr>
      <w:tr w:rsidR="001C2CFF" w14:paraId="09DEE6AD" w14:textId="77777777" w:rsidTr="00B80121">
        <w:tc>
          <w:tcPr>
            <w:tcW w:w="236" w:type="dxa"/>
            <w:shd w:val="clear" w:color="auto" w:fill="auto"/>
          </w:tcPr>
          <w:p w14:paraId="7E65B993" w14:textId="77777777" w:rsidR="001C2CFF" w:rsidRDefault="001C2CFF" w:rsidP="004451E0">
            <w:pPr>
              <w:pStyle w:val="OYTable"/>
            </w:pPr>
            <w:r>
              <w:t>6</w:t>
            </w:r>
          </w:p>
        </w:tc>
        <w:tc>
          <w:tcPr>
            <w:tcW w:w="8749" w:type="dxa"/>
            <w:shd w:val="clear" w:color="auto" w:fill="auto"/>
          </w:tcPr>
          <w:p w14:paraId="1F8D46B9" w14:textId="77777777" w:rsidR="001C2CFF" w:rsidRDefault="001C2CFF" w:rsidP="004451E0">
            <w:pPr>
              <w:pStyle w:val="OYTable"/>
            </w:pPr>
            <w:r w:rsidRPr="008A205B">
              <w:t>Integration to access control system for calls generated at barrier passage by access control system</w:t>
            </w:r>
          </w:p>
        </w:tc>
      </w:tr>
      <w:tr w:rsidR="001C2CFF" w14:paraId="244F5976" w14:textId="77777777" w:rsidTr="00B80121">
        <w:tc>
          <w:tcPr>
            <w:tcW w:w="236" w:type="dxa"/>
            <w:shd w:val="clear" w:color="auto" w:fill="auto"/>
          </w:tcPr>
          <w:p w14:paraId="4744288E" w14:textId="77777777" w:rsidR="001C2CFF" w:rsidRDefault="001C2CFF" w:rsidP="004451E0">
            <w:pPr>
              <w:pStyle w:val="OYTable"/>
            </w:pPr>
            <w:r>
              <w:t>7</w:t>
            </w:r>
          </w:p>
        </w:tc>
        <w:tc>
          <w:tcPr>
            <w:tcW w:w="8749" w:type="dxa"/>
            <w:shd w:val="clear" w:color="auto" w:fill="auto"/>
          </w:tcPr>
          <w:p w14:paraId="1CD4A1C9" w14:textId="77777777" w:rsidR="001C2CFF" w:rsidRDefault="001C2CFF" w:rsidP="004451E0">
            <w:pPr>
              <w:pStyle w:val="OYTable"/>
            </w:pPr>
            <w:r w:rsidRPr="008A205B">
              <w:t>Integration to access control system for calls generated at barrier passage by mobile app</w:t>
            </w:r>
          </w:p>
        </w:tc>
      </w:tr>
      <w:tr w:rsidR="001C2CFF" w14:paraId="3227AC0D" w14:textId="77777777" w:rsidTr="00B80121">
        <w:tc>
          <w:tcPr>
            <w:tcW w:w="236" w:type="dxa"/>
            <w:shd w:val="clear" w:color="auto" w:fill="auto"/>
          </w:tcPr>
          <w:p w14:paraId="1327DB9C" w14:textId="77777777" w:rsidR="001C2CFF" w:rsidRDefault="001C2CFF" w:rsidP="004451E0">
            <w:pPr>
              <w:pStyle w:val="OYTable"/>
            </w:pPr>
            <w:r>
              <w:t>8</w:t>
            </w:r>
          </w:p>
        </w:tc>
        <w:tc>
          <w:tcPr>
            <w:tcW w:w="8749" w:type="dxa"/>
            <w:shd w:val="clear" w:color="auto" w:fill="auto"/>
          </w:tcPr>
          <w:p w14:paraId="7B20BE0B" w14:textId="77777777" w:rsidR="001C2CFF" w:rsidRDefault="001C2CFF" w:rsidP="004451E0">
            <w:pPr>
              <w:pStyle w:val="OYTable"/>
            </w:pPr>
            <w:r w:rsidRPr="008A205B">
              <w:t>Integration to access control system for personalized DCS calls generated by mobile app</w:t>
            </w:r>
          </w:p>
        </w:tc>
      </w:tr>
      <w:tr w:rsidR="001C2CFF" w14:paraId="09323A16" w14:textId="77777777" w:rsidTr="00B80121">
        <w:tc>
          <w:tcPr>
            <w:tcW w:w="236" w:type="dxa"/>
            <w:shd w:val="clear" w:color="auto" w:fill="auto"/>
          </w:tcPr>
          <w:p w14:paraId="37003289" w14:textId="77777777" w:rsidR="001C2CFF" w:rsidRDefault="001C2CFF" w:rsidP="004451E0">
            <w:pPr>
              <w:pStyle w:val="OYTable"/>
            </w:pPr>
            <w:r>
              <w:t>9</w:t>
            </w:r>
          </w:p>
        </w:tc>
        <w:tc>
          <w:tcPr>
            <w:tcW w:w="8749" w:type="dxa"/>
            <w:shd w:val="clear" w:color="auto" w:fill="auto"/>
          </w:tcPr>
          <w:p w14:paraId="1D9F7402" w14:textId="77777777" w:rsidR="001C2CFF" w:rsidRDefault="001C2CFF" w:rsidP="004451E0">
            <w:pPr>
              <w:pStyle w:val="OYTable"/>
            </w:pPr>
            <w:r w:rsidRPr="008A205B">
              <w:t>Multiple elevator banks support</w:t>
            </w:r>
          </w:p>
        </w:tc>
      </w:tr>
      <w:tr w:rsidR="001C2CFF" w14:paraId="3A580BD3" w14:textId="77777777" w:rsidTr="00B80121">
        <w:tc>
          <w:tcPr>
            <w:tcW w:w="236" w:type="dxa"/>
            <w:shd w:val="clear" w:color="auto" w:fill="auto"/>
          </w:tcPr>
          <w:p w14:paraId="66EB0ACC" w14:textId="77777777" w:rsidR="001C2CFF" w:rsidRDefault="001C2CFF" w:rsidP="004451E0">
            <w:pPr>
              <w:pStyle w:val="OYTable"/>
            </w:pPr>
            <w:r>
              <w:t>10</w:t>
            </w:r>
          </w:p>
        </w:tc>
        <w:tc>
          <w:tcPr>
            <w:tcW w:w="8749" w:type="dxa"/>
            <w:shd w:val="clear" w:color="auto" w:fill="auto"/>
          </w:tcPr>
          <w:p w14:paraId="620A25C6" w14:textId="77777777" w:rsidR="001C2CFF" w:rsidRDefault="001C2CFF" w:rsidP="004451E0">
            <w:pPr>
              <w:pStyle w:val="OYTable"/>
            </w:pPr>
            <w:r w:rsidRPr="008A205B">
              <w:t>Cybersecurity measures</w:t>
            </w:r>
          </w:p>
        </w:tc>
      </w:tr>
      <w:tr w:rsidR="001C2CFF" w14:paraId="71D1FE6C" w14:textId="77777777" w:rsidTr="00B80121">
        <w:tc>
          <w:tcPr>
            <w:tcW w:w="236" w:type="dxa"/>
            <w:shd w:val="clear" w:color="auto" w:fill="auto"/>
          </w:tcPr>
          <w:p w14:paraId="5ECA70E5" w14:textId="77777777" w:rsidR="001C2CFF" w:rsidRDefault="001C2CFF" w:rsidP="004451E0">
            <w:pPr>
              <w:pStyle w:val="OYTable"/>
            </w:pPr>
            <w:r>
              <w:t>11</w:t>
            </w:r>
          </w:p>
        </w:tc>
        <w:tc>
          <w:tcPr>
            <w:tcW w:w="8749" w:type="dxa"/>
            <w:shd w:val="clear" w:color="auto" w:fill="auto"/>
          </w:tcPr>
          <w:p w14:paraId="1759F9D4" w14:textId="77777777" w:rsidR="001C2CFF" w:rsidRDefault="001C2CFF" w:rsidP="004451E0">
            <w:pPr>
              <w:pStyle w:val="OYTable"/>
            </w:pPr>
            <w:r w:rsidRPr="008A205B">
              <w:t>Logs</w:t>
            </w:r>
          </w:p>
        </w:tc>
      </w:tr>
    </w:tbl>
    <w:p w14:paraId="201A6F38" w14:textId="77777777" w:rsidR="001C2CFF" w:rsidRPr="008A205B" w:rsidRDefault="001C2CFF" w:rsidP="00AC063C">
      <w:pPr>
        <w:spacing w:line="240" w:lineRule="auto"/>
      </w:pPr>
    </w:p>
    <w:p w14:paraId="42E6B8E9" w14:textId="49A19D95" w:rsidR="001C2CFF" w:rsidRDefault="001C2CFF" w:rsidP="00AC063C">
      <w:pPr>
        <w:spacing w:line="240" w:lineRule="auto"/>
      </w:pPr>
    </w:p>
    <w:p w14:paraId="0BB202BE" w14:textId="471FDC3C" w:rsidR="001C2CFF" w:rsidRDefault="001C2CFF" w:rsidP="00AC063C">
      <w:pPr>
        <w:spacing w:line="240" w:lineRule="auto"/>
      </w:pPr>
    </w:p>
    <w:p w14:paraId="7096DDB6" w14:textId="77777777" w:rsidR="006628E0" w:rsidRPr="007C2045" w:rsidRDefault="006628E0" w:rsidP="00AC063C">
      <w:pPr>
        <w:pStyle w:val="Heading1"/>
        <w:spacing w:line="240" w:lineRule="auto"/>
        <w:sectPr w:rsidR="006628E0" w:rsidRPr="007C2045" w:rsidSect="00FA0F55">
          <w:pgSz w:w="11906" w:h="16838" w:code="9"/>
          <w:pgMar w:top="1134" w:right="1134" w:bottom="1701" w:left="1134" w:header="1134" w:footer="851" w:gutter="0"/>
          <w:cols w:space="708"/>
          <w:docGrid w:linePitch="360"/>
        </w:sectPr>
      </w:pPr>
    </w:p>
    <w:p w14:paraId="0B09BBA6" w14:textId="591130F1" w:rsidR="001C2CFF" w:rsidRPr="007C2045" w:rsidRDefault="001C2CFF" w:rsidP="00AC063C">
      <w:pPr>
        <w:pStyle w:val="Heading1"/>
        <w:spacing w:line="240" w:lineRule="auto"/>
      </w:pPr>
      <w:bookmarkStart w:id="19" w:name="_Toc86137492"/>
      <w:bookmarkStart w:id="20" w:name="_Toc112080472"/>
      <w:r w:rsidRPr="007C2045">
        <w:lastRenderedPageBreak/>
        <w:t xml:space="preserve">Elevator Call API </w:t>
      </w:r>
      <w:r w:rsidR="00203141" w:rsidRPr="007C2045">
        <w:t>S</w:t>
      </w:r>
      <w:r w:rsidR="00C71E22" w:rsidRPr="007C2045">
        <w:t xml:space="preserve">olution </w:t>
      </w:r>
      <w:r w:rsidR="00203141" w:rsidRPr="007C2045">
        <w:t>V</w:t>
      </w:r>
      <w:r w:rsidRPr="007C2045">
        <w:t xml:space="preserve">alidation </w:t>
      </w:r>
      <w:r w:rsidR="00203141" w:rsidRPr="007C2045">
        <w:t>T</w:t>
      </w:r>
      <w:r w:rsidRPr="007C2045">
        <w:t xml:space="preserve">est </w:t>
      </w:r>
      <w:r w:rsidR="00203141" w:rsidRPr="007C2045">
        <w:t>G</w:t>
      </w:r>
      <w:r w:rsidRPr="007C2045">
        <w:t>uide</w:t>
      </w:r>
      <w:bookmarkEnd w:id="19"/>
      <w:bookmarkEnd w:id="20"/>
    </w:p>
    <w:p w14:paraId="0F708B53" w14:textId="2114AB64" w:rsidR="001C2CFF" w:rsidRDefault="001C2CFF" w:rsidP="00AC063C">
      <w:pPr>
        <w:spacing w:line="240" w:lineRule="auto"/>
      </w:pPr>
      <w:r w:rsidRPr="003A6CDC">
        <w:t xml:space="preserve">This test focus on </w:t>
      </w:r>
      <w:r w:rsidR="00C71E22">
        <w:t xml:space="preserve">making </w:t>
      </w:r>
      <w:r w:rsidRPr="003A6CDC">
        <w:t xml:space="preserve">elevator calls </w:t>
      </w:r>
      <w:r w:rsidR="00D46FD3">
        <w:t>with</w:t>
      </w:r>
      <w:r w:rsidRPr="003A6CDC">
        <w:t xml:space="preserve"> Elevator call API. </w:t>
      </w:r>
    </w:p>
    <w:p w14:paraId="6B9DB595" w14:textId="535B6D88" w:rsidR="001C2CFF" w:rsidRPr="003A6CDC" w:rsidRDefault="001C2CFF" w:rsidP="00AC063C">
      <w:pPr>
        <w:pStyle w:val="Heading2"/>
        <w:spacing w:line="240" w:lineRule="auto"/>
      </w:pPr>
      <w:bookmarkStart w:id="21" w:name="_Toc86137493"/>
      <w:bookmarkStart w:id="22" w:name="_Toc112080473"/>
      <w:r>
        <w:t>Setup</w:t>
      </w:r>
      <w:bookmarkEnd w:id="21"/>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1C2CFF" w14:paraId="707053EA" w14:textId="77777777" w:rsidTr="001D640F">
        <w:tc>
          <w:tcPr>
            <w:tcW w:w="1021" w:type="dxa"/>
            <w:shd w:val="clear" w:color="auto" w:fill="BFBFBF" w:themeFill="background1" w:themeFillShade="BF"/>
          </w:tcPr>
          <w:p w14:paraId="1C4C0B71" w14:textId="22D0D420" w:rsidR="001C2CFF" w:rsidRPr="001D12E0" w:rsidRDefault="00C537E6" w:rsidP="00AC063C">
            <w:pPr>
              <w:spacing w:line="240" w:lineRule="auto"/>
            </w:pPr>
            <w:r w:rsidRPr="001D12E0">
              <w:t>Pre-Test</w:t>
            </w:r>
            <w:r w:rsidR="00C802D3" w:rsidRPr="001D12E0">
              <w:t xml:space="preserve"> Setup</w:t>
            </w:r>
          </w:p>
        </w:tc>
        <w:tc>
          <w:tcPr>
            <w:tcW w:w="7932" w:type="dxa"/>
            <w:shd w:val="clear" w:color="auto" w:fill="auto"/>
          </w:tcPr>
          <w:p w14:paraId="6D9CC7B8" w14:textId="77777777" w:rsidR="00D84DAC" w:rsidRDefault="00BF5DCF" w:rsidP="00AC063C">
            <w:pPr>
              <w:spacing w:line="240" w:lineRule="auto"/>
            </w:pPr>
            <w:r>
              <w:t>Get</w:t>
            </w:r>
            <w:r w:rsidRPr="00207365">
              <w:t xml:space="preserve"> access to </w:t>
            </w:r>
            <w:r>
              <w:t>the e</w:t>
            </w:r>
            <w:r w:rsidR="00D55A93">
              <w:t>quipment for testing</w:t>
            </w:r>
          </w:p>
          <w:p w14:paraId="6E81A256" w14:textId="77777777" w:rsidR="00EA126A" w:rsidRDefault="00D84DAC" w:rsidP="00AC063C">
            <w:pPr>
              <w:pStyle w:val="ListParagraph"/>
              <w:numPr>
                <w:ilvl w:val="0"/>
                <w:numId w:val="15"/>
              </w:numPr>
              <w:spacing w:line="240" w:lineRule="auto"/>
            </w:pPr>
            <w:r>
              <w:t xml:space="preserve">Virtual equipment, available in </w:t>
            </w:r>
            <w:r w:rsidR="00D75E30">
              <w:t xml:space="preserve">KONE API </w:t>
            </w:r>
            <w:r>
              <w:t>portal</w:t>
            </w:r>
          </w:p>
          <w:p w14:paraId="2C5FC0B3" w14:textId="3442DFE9" w:rsidR="001C2CFF" w:rsidRPr="00207365" w:rsidRDefault="003624D7" w:rsidP="00AC063C">
            <w:pPr>
              <w:pStyle w:val="ListParagraph"/>
              <w:numPr>
                <w:ilvl w:val="0"/>
                <w:numId w:val="15"/>
              </w:numPr>
              <w:spacing w:line="240" w:lineRule="auto"/>
            </w:pPr>
            <w:r w:rsidRPr="001D12E0">
              <w:t>Preproduction</w:t>
            </w:r>
            <w:r w:rsidR="00D75E30">
              <w:t xml:space="preserve"> equipment, </w:t>
            </w:r>
            <w:r w:rsidR="00BF5DCF">
              <w:t>by contacting KONE API Support</w:t>
            </w:r>
            <w:r w:rsidR="00D10CFC">
              <w:t xml:space="preserve"> </w:t>
            </w:r>
            <w:r w:rsidR="00D10CFC" w:rsidRPr="009A6159">
              <w:rPr>
                <w:lang w:val="en-US"/>
              </w:rPr>
              <w:t>(api-support@kone.com)</w:t>
            </w:r>
          </w:p>
        </w:tc>
      </w:tr>
      <w:tr w:rsidR="001C2CFF" w14:paraId="51B8C5F4" w14:textId="77777777" w:rsidTr="00A01510">
        <w:trPr>
          <w:trHeight w:val="389"/>
        </w:trPr>
        <w:tc>
          <w:tcPr>
            <w:tcW w:w="1021" w:type="dxa"/>
            <w:shd w:val="clear" w:color="auto" w:fill="auto"/>
          </w:tcPr>
          <w:p w14:paraId="20501D63" w14:textId="3CF5AA8B" w:rsidR="001C2CFF" w:rsidRPr="00207365" w:rsidRDefault="00C71E22" w:rsidP="00AC063C">
            <w:pPr>
              <w:spacing w:line="240" w:lineRule="auto"/>
            </w:pPr>
            <w:r>
              <w:t>Expected result</w:t>
            </w:r>
          </w:p>
        </w:tc>
        <w:tc>
          <w:tcPr>
            <w:tcW w:w="7932" w:type="dxa"/>
            <w:shd w:val="clear" w:color="auto" w:fill="auto"/>
          </w:tcPr>
          <w:p w14:paraId="1B5EE7E3" w14:textId="77777777" w:rsidR="00B74866" w:rsidRDefault="00BF5DCF" w:rsidP="00AC063C">
            <w:pPr>
              <w:pStyle w:val="ListParagraph"/>
              <w:numPr>
                <w:ilvl w:val="0"/>
                <w:numId w:val="14"/>
              </w:numPr>
              <w:spacing w:line="240" w:lineRule="auto"/>
            </w:pPr>
            <w:r w:rsidRPr="00207365">
              <w:t>Test environment</w:t>
            </w:r>
            <w:r>
              <w:t>s</w:t>
            </w:r>
            <w:r w:rsidRPr="00207365">
              <w:t xml:space="preserve"> </w:t>
            </w:r>
            <w:r>
              <w:t>available for the</w:t>
            </w:r>
            <w:r w:rsidRPr="00207365">
              <w:t xml:space="preserve"> </w:t>
            </w:r>
            <w:r>
              <w:t>correct KONE API</w:t>
            </w:r>
            <w:r w:rsidRPr="00207365">
              <w:t xml:space="preserve"> organization.</w:t>
            </w:r>
          </w:p>
          <w:p w14:paraId="36255849" w14:textId="37FDE04B" w:rsidR="001C2CFF" w:rsidRPr="00207365" w:rsidRDefault="00BF5DCF" w:rsidP="00AC063C">
            <w:pPr>
              <w:pStyle w:val="ListParagraph"/>
              <w:numPr>
                <w:ilvl w:val="0"/>
                <w:numId w:val="14"/>
              </w:numPr>
              <w:spacing w:line="240" w:lineRule="auto"/>
            </w:pPr>
            <w:r>
              <w:t xml:space="preserve">Building id can be </w:t>
            </w:r>
            <w:r w:rsidRPr="001D12E0">
              <w:t>retrieved</w:t>
            </w:r>
            <w:r w:rsidR="003624D7" w:rsidRPr="001D12E0">
              <w:t xml:space="preserve"> (/resource endpoint)</w:t>
            </w:r>
            <w:r w:rsidRPr="001D12E0">
              <w:t>.</w:t>
            </w:r>
          </w:p>
        </w:tc>
      </w:tr>
    </w:tbl>
    <w:p w14:paraId="388F0EE3"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1C2CFF" w14:paraId="06066186" w14:textId="77777777" w:rsidTr="001D640F">
        <w:tc>
          <w:tcPr>
            <w:tcW w:w="1021" w:type="dxa"/>
            <w:shd w:val="clear" w:color="auto" w:fill="BFBFBF" w:themeFill="background1" w:themeFillShade="BF"/>
          </w:tcPr>
          <w:p w14:paraId="633AEDDC" w14:textId="77777777" w:rsidR="001C2CFF" w:rsidRPr="00207365" w:rsidRDefault="001C2CFF" w:rsidP="00AC063C">
            <w:pPr>
              <w:spacing w:line="240" w:lineRule="auto"/>
            </w:pPr>
            <w:r w:rsidRPr="00207365">
              <w:t>Tes</w:t>
            </w:r>
            <w:r>
              <w:t>t</w:t>
            </w:r>
            <w:r w:rsidRPr="00207365">
              <w:t xml:space="preserve"> </w:t>
            </w:r>
            <w:r>
              <w:t>1</w:t>
            </w:r>
          </w:p>
        </w:tc>
        <w:tc>
          <w:tcPr>
            <w:tcW w:w="7932" w:type="dxa"/>
            <w:shd w:val="clear" w:color="auto" w:fill="auto"/>
          </w:tcPr>
          <w:p w14:paraId="66C3F121" w14:textId="77777777" w:rsidR="001C2CFF" w:rsidRPr="00207365" w:rsidRDefault="001C2CFF" w:rsidP="00AC063C">
            <w:pPr>
              <w:spacing w:line="240" w:lineRule="auto"/>
            </w:pPr>
            <w:r w:rsidRPr="00207365">
              <w:t>Solution initialization</w:t>
            </w:r>
          </w:p>
        </w:tc>
      </w:tr>
      <w:tr w:rsidR="001C2CFF" w14:paraId="46290704" w14:textId="77777777" w:rsidTr="00A01510">
        <w:tc>
          <w:tcPr>
            <w:tcW w:w="1021" w:type="dxa"/>
            <w:shd w:val="clear" w:color="auto" w:fill="auto"/>
          </w:tcPr>
          <w:p w14:paraId="3DD7FFB0" w14:textId="77777777" w:rsidR="001C2CFF" w:rsidRPr="00207365" w:rsidRDefault="001C2CFF" w:rsidP="00AC063C">
            <w:pPr>
              <w:spacing w:line="240" w:lineRule="auto"/>
            </w:pPr>
            <w:r w:rsidRPr="00207365">
              <w:t>Expected</w:t>
            </w:r>
          </w:p>
        </w:tc>
        <w:tc>
          <w:tcPr>
            <w:tcW w:w="7932" w:type="dxa"/>
            <w:shd w:val="clear" w:color="auto" w:fill="auto"/>
          </w:tcPr>
          <w:p w14:paraId="2278CAA5" w14:textId="740C0F0A" w:rsidR="001C2CFF" w:rsidRPr="001D12E0" w:rsidRDefault="001C2CFF" w:rsidP="00AC063C">
            <w:pPr>
              <w:pStyle w:val="ListParagraph"/>
              <w:numPr>
                <w:ilvl w:val="0"/>
                <w:numId w:val="13"/>
              </w:numPr>
              <w:spacing w:line="240" w:lineRule="auto"/>
            </w:pPr>
            <w:r w:rsidRPr="001D12E0">
              <w:t>Connections established by solution to test environment</w:t>
            </w:r>
            <w:r w:rsidR="003624D7" w:rsidRPr="001D12E0">
              <w:t xml:space="preserve"> (Virtual or Preproduction)</w:t>
            </w:r>
            <w:r w:rsidRPr="001D12E0">
              <w:t>.</w:t>
            </w:r>
          </w:p>
          <w:p w14:paraId="0DA9E607" w14:textId="05F047A0" w:rsidR="003617B7" w:rsidRPr="001D12E0" w:rsidRDefault="003617B7" w:rsidP="00AC063C">
            <w:pPr>
              <w:pStyle w:val="ListParagraph"/>
              <w:numPr>
                <w:ilvl w:val="1"/>
                <w:numId w:val="13"/>
              </w:numPr>
              <w:spacing w:line="240" w:lineRule="auto"/>
            </w:pPr>
            <w:r w:rsidRPr="001D12E0">
              <w:t>Authentication successful</w:t>
            </w:r>
          </w:p>
          <w:p w14:paraId="49709C42" w14:textId="3733E656" w:rsidR="003617B7" w:rsidRPr="001D12E0" w:rsidRDefault="003617B7" w:rsidP="00AC063C">
            <w:pPr>
              <w:pStyle w:val="ListParagraph"/>
              <w:numPr>
                <w:ilvl w:val="1"/>
                <w:numId w:val="13"/>
              </w:numPr>
              <w:spacing w:line="240" w:lineRule="auto"/>
            </w:pPr>
            <w:r w:rsidRPr="001D12E0">
              <w:t>Get resources successful</w:t>
            </w:r>
          </w:p>
          <w:p w14:paraId="5B055679" w14:textId="2CBC32DB" w:rsidR="004E42E2" w:rsidRPr="001D12E0" w:rsidRDefault="00BF5DCF" w:rsidP="00AC063C">
            <w:pPr>
              <w:pStyle w:val="ListParagraph"/>
              <w:numPr>
                <w:ilvl w:val="0"/>
                <w:numId w:val="13"/>
              </w:numPr>
              <w:spacing w:line="240" w:lineRule="auto"/>
            </w:pPr>
            <w:r w:rsidRPr="001D12E0">
              <w:t>B</w:t>
            </w:r>
            <w:r w:rsidR="001C2CFF" w:rsidRPr="001D12E0">
              <w:t xml:space="preserve">uilding </w:t>
            </w:r>
            <w:r w:rsidR="003617B7" w:rsidRPr="001D12E0">
              <w:t>config</w:t>
            </w:r>
            <w:r w:rsidR="001C2CFF" w:rsidRPr="001D12E0">
              <w:t xml:space="preserve"> can be obtained.</w:t>
            </w:r>
          </w:p>
          <w:p w14:paraId="7AFFF96E" w14:textId="77777777" w:rsidR="004E42E2" w:rsidRPr="004E42E2" w:rsidRDefault="001C2CFF" w:rsidP="00AC063C">
            <w:pPr>
              <w:pStyle w:val="ListParagraph"/>
              <w:numPr>
                <w:ilvl w:val="1"/>
                <w:numId w:val="13"/>
              </w:numPr>
              <w:spacing w:line="240" w:lineRule="auto"/>
            </w:pPr>
            <w:r w:rsidRPr="004E42E2">
              <w:rPr>
                <w:iCs/>
              </w:rPr>
              <w:t>Response code 200</w:t>
            </w:r>
          </w:p>
          <w:p w14:paraId="1E3E98B3" w14:textId="77777777" w:rsidR="001C2CFF" w:rsidRPr="003617B7" w:rsidRDefault="001C2CFF" w:rsidP="00AC063C">
            <w:pPr>
              <w:pStyle w:val="ListParagraph"/>
              <w:numPr>
                <w:ilvl w:val="1"/>
                <w:numId w:val="13"/>
              </w:numPr>
              <w:spacing w:line="240" w:lineRule="auto"/>
            </w:pPr>
            <w:r w:rsidRPr="004E42E2">
              <w:rPr>
                <w:iCs/>
              </w:rPr>
              <w:t>Response code 401 in case if there is issue with API Credentials</w:t>
            </w:r>
          </w:p>
          <w:p w14:paraId="3D5A2537" w14:textId="77777777" w:rsidR="003617B7" w:rsidRPr="001D12E0" w:rsidRDefault="003617B7" w:rsidP="00AC063C">
            <w:pPr>
              <w:pStyle w:val="ListParagraph"/>
              <w:numPr>
                <w:ilvl w:val="0"/>
                <w:numId w:val="13"/>
              </w:numPr>
              <w:spacing w:line="240" w:lineRule="auto"/>
            </w:pPr>
            <w:r w:rsidRPr="001D12E0">
              <w:rPr>
                <w:iCs/>
              </w:rPr>
              <w:t>Building actions can be obtained</w:t>
            </w:r>
            <w:r w:rsidRPr="001D12E0">
              <w:t>.</w:t>
            </w:r>
          </w:p>
          <w:p w14:paraId="465282AD" w14:textId="77777777" w:rsidR="003617B7" w:rsidRPr="001D12E0" w:rsidRDefault="003617B7" w:rsidP="00AC063C">
            <w:pPr>
              <w:pStyle w:val="ListParagraph"/>
              <w:numPr>
                <w:ilvl w:val="1"/>
                <w:numId w:val="13"/>
              </w:numPr>
              <w:spacing w:line="240" w:lineRule="auto"/>
            </w:pPr>
            <w:r w:rsidRPr="001D12E0">
              <w:rPr>
                <w:iCs/>
              </w:rPr>
              <w:t>Response code 200</w:t>
            </w:r>
          </w:p>
          <w:p w14:paraId="1CE6326B" w14:textId="781F096E" w:rsidR="003617B7" w:rsidRPr="00207365" w:rsidRDefault="003617B7" w:rsidP="00AC063C">
            <w:pPr>
              <w:pStyle w:val="ListParagraph"/>
              <w:numPr>
                <w:ilvl w:val="1"/>
                <w:numId w:val="13"/>
              </w:numPr>
              <w:spacing w:line="240" w:lineRule="auto"/>
            </w:pPr>
            <w:r w:rsidRPr="001D12E0">
              <w:rPr>
                <w:iCs/>
              </w:rPr>
              <w:t>Response code 401 in case if there is issue with API Credentials</w:t>
            </w:r>
          </w:p>
        </w:tc>
      </w:tr>
      <w:tr w:rsidR="001C2CFF" w14:paraId="4E42DBBE" w14:textId="77777777" w:rsidTr="00A01510">
        <w:trPr>
          <w:trHeight w:val="461"/>
        </w:trPr>
        <w:tc>
          <w:tcPr>
            <w:tcW w:w="1021" w:type="dxa"/>
            <w:shd w:val="clear" w:color="auto" w:fill="auto"/>
          </w:tcPr>
          <w:p w14:paraId="2EFEFD9F" w14:textId="558E9A4D" w:rsidR="001C2CFF" w:rsidRPr="00207365" w:rsidRDefault="00BF5DCF" w:rsidP="00AC063C">
            <w:pPr>
              <w:spacing w:line="240" w:lineRule="auto"/>
            </w:pPr>
            <w:r>
              <w:t>Test result</w:t>
            </w:r>
          </w:p>
        </w:tc>
        <w:tc>
          <w:tcPr>
            <w:tcW w:w="7932" w:type="dxa"/>
            <w:shd w:val="clear" w:color="auto" w:fill="auto"/>
          </w:tcPr>
          <w:p w14:paraId="07547616" w14:textId="77777777" w:rsidR="001C2CFF" w:rsidRPr="00207365" w:rsidRDefault="001C2CFF" w:rsidP="00AC063C">
            <w:pPr>
              <w:spacing w:line="240" w:lineRule="auto"/>
            </w:pPr>
          </w:p>
        </w:tc>
      </w:tr>
    </w:tbl>
    <w:p w14:paraId="09292233" w14:textId="6E627518" w:rsidR="008A4C02" w:rsidRPr="005E5AB9" w:rsidRDefault="008A4C02" w:rsidP="005E5AB9">
      <w:bookmarkStart w:id="23" w:name="_Toc86137494"/>
    </w:p>
    <w:p w14:paraId="75F4F93D" w14:textId="75243599" w:rsidR="001C2CFF" w:rsidRDefault="001C2CFF" w:rsidP="00AC063C">
      <w:pPr>
        <w:pStyle w:val="Heading2"/>
        <w:spacing w:line="240" w:lineRule="auto"/>
      </w:pPr>
      <w:bookmarkStart w:id="24" w:name="_Toc112080474"/>
      <w:r>
        <w:t xml:space="preserve">Elevator </w:t>
      </w:r>
      <w:r w:rsidR="00DB4F29">
        <w:t>C</w:t>
      </w:r>
      <w:r>
        <w:t xml:space="preserve">all </w:t>
      </w:r>
      <w:r w:rsidR="00DB4F29">
        <w:t>G</w:t>
      </w:r>
      <w:r>
        <w:t>iving</w:t>
      </w:r>
      <w:bookmarkEnd w:id="23"/>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1C2CFF" w14:paraId="7E98CBEB" w14:textId="77777777" w:rsidTr="001D640F">
        <w:tc>
          <w:tcPr>
            <w:tcW w:w="1021" w:type="dxa"/>
            <w:shd w:val="clear" w:color="auto" w:fill="BFBFBF" w:themeFill="background1" w:themeFillShade="BF"/>
          </w:tcPr>
          <w:p w14:paraId="520A849B" w14:textId="77777777" w:rsidR="001C2CFF" w:rsidRPr="00A30AED" w:rsidRDefault="001C2CFF" w:rsidP="00AC063C">
            <w:pPr>
              <w:spacing w:line="240" w:lineRule="auto"/>
            </w:pPr>
            <w:r w:rsidRPr="00A30AED">
              <w:t xml:space="preserve">Test </w:t>
            </w:r>
            <w:r>
              <w:t>2</w:t>
            </w:r>
          </w:p>
        </w:tc>
        <w:tc>
          <w:tcPr>
            <w:tcW w:w="7932" w:type="dxa"/>
            <w:shd w:val="clear" w:color="auto" w:fill="auto"/>
          </w:tcPr>
          <w:p w14:paraId="09DCCBF9" w14:textId="77777777" w:rsidR="001C2CFF" w:rsidRDefault="00B8049B" w:rsidP="00AC063C">
            <w:pPr>
              <w:spacing w:line="240" w:lineRule="auto"/>
            </w:pPr>
            <w:r>
              <w:t>Call:</w:t>
            </w:r>
            <w:r w:rsidR="006F5A7E">
              <w:t xml:space="preserve"> </w:t>
            </w:r>
            <w:r w:rsidR="006F5A7E" w:rsidRPr="003A6CDC">
              <w:t>Basic call</w:t>
            </w:r>
            <w:r w:rsidR="009911D7">
              <w:t xml:space="preserve"> - &gt; </w:t>
            </w:r>
            <w:r w:rsidR="006F5A7E" w:rsidRPr="009A6159">
              <w:t>Source</w:t>
            </w:r>
            <w:r w:rsidR="006F5A7E">
              <w:t>: any floor</w:t>
            </w:r>
            <w:r w:rsidR="009911D7">
              <w:t xml:space="preserve">, </w:t>
            </w:r>
            <w:r w:rsidR="006F5A7E" w:rsidRPr="009A6159">
              <w:t>Destination</w:t>
            </w:r>
            <w:r w:rsidR="006F5A7E">
              <w:t>: any floor</w:t>
            </w:r>
          </w:p>
          <w:p w14:paraId="788E1A6D" w14:textId="055F2371" w:rsidR="001D12E0" w:rsidRPr="00A30AED" w:rsidRDefault="001D12E0" w:rsidP="00AC063C">
            <w:pPr>
              <w:spacing w:line="240" w:lineRule="auto"/>
            </w:pPr>
            <w:r>
              <w:t>Note: Landing Call – Source only, Car Call – Destination only</w:t>
            </w:r>
          </w:p>
        </w:tc>
      </w:tr>
      <w:tr w:rsidR="001C2CFF" w14:paraId="0B23DD3C" w14:textId="77777777" w:rsidTr="00A01510">
        <w:tc>
          <w:tcPr>
            <w:tcW w:w="1021" w:type="dxa"/>
            <w:shd w:val="clear" w:color="auto" w:fill="auto"/>
          </w:tcPr>
          <w:p w14:paraId="46D3EE2E" w14:textId="77777777" w:rsidR="001C2CFF" w:rsidRPr="00A30AED" w:rsidRDefault="001C2CFF" w:rsidP="00AC063C">
            <w:pPr>
              <w:spacing w:line="240" w:lineRule="auto"/>
            </w:pPr>
            <w:r w:rsidRPr="00A30AED">
              <w:t>Expected</w:t>
            </w:r>
            <w:r>
              <w:t xml:space="preserve"> result</w:t>
            </w:r>
          </w:p>
        </w:tc>
        <w:tc>
          <w:tcPr>
            <w:tcW w:w="7932" w:type="dxa"/>
            <w:shd w:val="clear" w:color="auto" w:fill="auto"/>
          </w:tcPr>
          <w:p w14:paraId="2C4308F3" w14:textId="77777777" w:rsidR="006F5A7E" w:rsidRDefault="001C2CFF" w:rsidP="00AC063C">
            <w:pPr>
              <w:pStyle w:val="ListParagraph"/>
              <w:numPr>
                <w:ilvl w:val="0"/>
                <w:numId w:val="12"/>
              </w:numPr>
              <w:spacing w:line="240" w:lineRule="auto"/>
            </w:pPr>
            <w:r w:rsidRPr="003A6CDC">
              <w:t xml:space="preserve">Call accepted and </w:t>
            </w:r>
            <w:r w:rsidR="00BA26F8">
              <w:t>elevator</w:t>
            </w:r>
            <w:r w:rsidRPr="003A6CDC">
              <w:t xml:space="preserve"> moving</w:t>
            </w:r>
          </w:p>
          <w:p w14:paraId="77B7708B" w14:textId="77777777" w:rsidR="007138A5" w:rsidRPr="007138A5" w:rsidRDefault="00D52805" w:rsidP="00AC063C">
            <w:pPr>
              <w:pStyle w:val="ListParagraph"/>
              <w:numPr>
                <w:ilvl w:val="1"/>
                <w:numId w:val="12"/>
              </w:numPr>
              <w:spacing w:line="240" w:lineRule="auto"/>
            </w:pPr>
            <w:r w:rsidRPr="006F5A7E">
              <w:rPr>
                <w:iCs/>
              </w:rPr>
              <w:t>Status</w:t>
            </w:r>
            <w:r w:rsidR="001C2CFF" w:rsidRPr="006F5A7E">
              <w:rPr>
                <w:iCs/>
              </w:rPr>
              <w:t xml:space="preserve"> code 201</w:t>
            </w:r>
          </w:p>
          <w:p w14:paraId="0E5C36B0" w14:textId="16B24125" w:rsidR="006F5A7E" w:rsidRPr="001D12E0" w:rsidRDefault="005E5AB9" w:rsidP="00AC063C">
            <w:pPr>
              <w:pStyle w:val="ListParagraph"/>
              <w:numPr>
                <w:ilvl w:val="1"/>
                <w:numId w:val="12"/>
              </w:numPr>
              <w:spacing w:line="240" w:lineRule="auto"/>
            </w:pPr>
            <w:r>
              <w:t>Session id</w:t>
            </w:r>
            <w:r w:rsidR="007138A5">
              <w:t xml:space="preserve"> returned</w:t>
            </w:r>
          </w:p>
          <w:p w14:paraId="171AF722" w14:textId="49633487" w:rsidR="001D12E0" w:rsidRPr="006F5A7E" w:rsidRDefault="001D12E0" w:rsidP="00AC063C">
            <w:pPr>
              <w:pStyle w:val="ListParagraph"/>
              <w:numPr>
                <w:ilvl w:val="0"/>
                <w:numId w:val="12"/>
              </w:numPr>
              <w:spacing w:line="240" w:lineRule="auto"/>
            </w:pPr>
            <w:r>
              <w:t>Elevator tracking</w:t>
            </w:r>
          </w:p>
          <w:p w14:paraId="43A843F7" w14:textId="77777777" w:rsidR="006F5A7E" w:rsidRDefault="00BA26F8" w:rsidP="00AC063C">
            <w:pPr>
              <w:pStyle w:val="ListParagraph"/>
              <w:numPr>
                <w:ilvl w:val="1"/>
                <w:numId w:val="12"/>
              </w:numPr>
              <w:spacing w:line="240" w:lineRule="auto"/>
            </w:pPr>
            <w:r>
              <w:t>F</w:t>
            </w:r>
            <w:r w:rsidR="001C2CFF" w:rsidRPr="003A6CDC">
              <w:t>loor markings are as expected</w:t>
            </w:r>
          </w:p>
          <w:p w14:paraId="09D163C9" w14:textId="6A7515E8" w:rsidR="006F5A7E" w:rsidRDefault="00BA26F8" w:rsidP="00AC063C">
            <w:pPr>
              <w:pStyle w:val="ListParagraph"/>
              <w:numPr>
                <w:ilvl w:val="1"/>
                <w:numId w:val="12"/>
              </w:numPr>
              <w:spacing w:line="240" w:lineRule="auto"/>
            </w:pPr>
            <w:r>
              <w:t>F</w:t>
            </w:r>
            <w:r w:rsidR="001C2CFF" w:rsidRPr="003A6CDC">
              <w:t xml:space="preserve">loor </w:t>
            </w:r>
            <w:r w:rsidR="006F5A7E" w:rsidRPr="003A6CDC">
              <w:t>order</w:t>
            </w:r>
            <w:r w:rsidR="001C2CFF" w:rsidRPr="003A6CDC">
              <w:t xml:space="preserve"> </w:t>
            </w:r>
            <w:r w:rsidR="006F5A7E">
              <w:t>is</w:t>
            </w:r>
            <w:r w:rsidR="001C2CFF" w:rsidRPr="003A6CDC">
              <w:t xml:space="preserve"> as expected</w:t>
            </w:r>
          </w:p>
          <w:p w14:paraId="31B10CDB" w14:textId="77777777" w:rsidR="006F5A7E" w:rsidRDefault="00BA26F8" w:rsidP="00AC063C">
            <w:pPr>
              <w:pStyle w:val="ListParagraph"/>
              <w:numPr>
                <w:ilvl w:val="1"/>
                <w:numId w:val="12"/>
              </w:numPr>
              <w:spacing w:line="240" w:lineRule="auto"/>
            </w:pPr>
            <w:r>
              <w:t>U</w:t>
            </w:r>
            <w:r w:rsidR="001C2CFF" w:rsidRPr="003A6CDC">
              <w:t xml:space="preserve">ser is notified about the </w:t>
            </w:r>
            <w:r>
              <w:t>elevator</w:t>
            </w:r>
            <w:r w:rsidR="001C2CFF" w:rsidRPr="003A6CDC">
              <w:t xml:space="preserve"> arrival status or </w:t>
            </w:r>
            <w:r>
              <w:t>elevator</w:t>
            </w:r>
            <w:r w:rsidR="001C2CFF" w:rsidRPr="003A6CDC">
              <w:t xml:space="preserve"> call status.</w:t>
            </w:r>
          </w:p>
          <w:p w14:paraId="7C8EBE34" w14:textId="447AAFA4" w:rsidR="001C2CFF" w:rsidRPr="00A30AED" w:rsidRDefault="00BA26F8" w:rsidP="00AC063C">
            <w:pPr>
              <w:pStyle w:val="ListParagraph"/>
              <w:numPr>
                <w:ilvl w:val="1"/>
                <w:numId w:val="12"/>
              </w:numPr>
              <w:spacing w:line="240" w:lineRule="auto"/>
            </w:pPr>
            <w:r>
              <w:t>Elevator</w:t>
            </w:r>
            <w:r w:rsidR="001C2CFF" w:rsidRPr="003A6CDC">
              <w:t xml:space="preserve"> destination is correct as requested</w:t>
            </w:r>
          </w:p>
        </w:tc>
      </w:tr>
      <w:tr w:rsidR="001C2CFF" w14:paraId="04943BD0" w14:textId="77777777" w:rsidTr="00A01510">
        <w:tc>
          <w:tcPr>
            <w:tcW w:w="1021" w:type="dxa"/>
            <w:shd w:val="clear" w:color="auto" w:fill="auto"/>
          </w:tcPr>
          <w:p w14:paraId="79EB0283" w14:textId="1C57C430" w:rsidR="001C2CFF" w:rsidRPr="00A30AED" w:rsidRDefault="00BF5DCF" w:rsidP="00AC063C">
            <w:pPr>
              <w:spacing w:line="240" w:lineRule="auto"/>
            </w:pPr>
            <w:r>
              <w:t>Test result</w:t>
            </w:r>
          </w:p>
        </w:tc>
        <w:tc>
          <w:tcPr>
            <w:tcW w:w="7932" w:type="dxa"/>
            <w:shd w:val="clear" w:color="auto" w:fill="auto"/>
          </w:tcPr>
          <w:p w14:paraId="47CC52E0" w14:textId="77777777" w:rsidR="001C2CFF" w:rsidRPr="00A30AED" w:rsidRDefault="001C2CFF" w:rsidP="00AC063C">
            <w:pPr>
              <w:spacing w:line="240" w:lineRule="auto"/>
            </w:pPr>
          </w:p>
        </w:tc>
      </w:tr>
    </w:tbl>
    <w:p w14:paraId="45C74546"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1C2CFF" w14:paraId="3066EA13" w14:textId="77777777" w:rsidTr="001D640F">
        <w:tc>
          <w:tcPr>
            <w:tcW w:w="1021" w:type="dxa"/>
            <w:shd w:val="clear" w:color="auto" w:fill="BFBFBF" w:themeFill="background1" w:themeFillShade="BF"/>
          </w:tcPr>
          <w:p w14:paraId="08B95671" w14:textId="77777777" w:rsidR="001C2CFF" w:rsidRPr="00A30AED" w:rsidRDefault="001C2CFF" w:rsidP="00AC063C">
            <w:pPr>
              <w:spacing w:line="240" w:lineRule="auto"/>
            </w:pPr>
            <w:r w:rsidRPr="00A30AED">
              <w:t xml:space="preserve">Test </w:t>
            </w:r>
            <w:r>
              <w:t>3</w:t>
            </w:r>
          </w:p>
        </w:tc>
        <w:tc>
          <w:tcPr>
            <w:tcW w:w="7932" w:type="dxa"/>
            <w:shd w:val="clear" w:color="auto" w:fill="auto"/>
          </w:tcPr>
          <w:p w14:paraId="0A04CF0B" w14:textId="1F3C2B25" w:rsidR="00F26D39" w:rsidRDefault="00B8049B" w:rsidP="00AC063C">
            <w:pPr>
              <w:spacing w:line="240" w:lineRule="auto"/>
            </w:pPr>
            <w:r>
              <w:t>Call:</w:t>
            </w:r>
            <w:r w:rsidR="00F26D39">
              <w:t xml:space="preserve"> </w:t>
            </w:r>
            <w:r w:rsidR="00F26D39" w:rsidRPr="003A6CDC">
              <w:t>Exit floor call</w:t>
            </w:r>
            <w:r w:rsidR="009911D7">
              <w:t xml:space="preserve"> - &gt; </w:t>
            </w:r>
            <w:r w:rsidR="00F26D39" w:rsidRPr="009A6159">
              <w:t>Source</w:t>
            </w:r>
            <w:r w:rsidR="00F26D39">
              <w:t>: any floor</w:t>
            </w:r>
            <w:r w:rsidR="009911D7">
              <w:t xml:space="preserve">, </w:t>
            </w:r>
            <w:r w:rsidR="00F26D39" w:rsidRPr="009A6159">
              <w:t>Destination</w:t>
            </w:r>
            <w:r w:rsidR="00F26D39">
              <w:t>: any floor (exit floor of the building).</w:t>
            </w:r>
          </w:p>
          <w:p w14:paraId="4935CF84" w14:textId="7866B1BD" w:rsidR="00F26D39" w:rsidRPr="00A30AED" w:rsidRDefault="00F26D39" w:rsidP="00AC063C">
            <w:pPr>
              <w:spacing w:line="240" w:lineRule="auto"/>
            </w:pPr>
            <w:r>
              <w:t xml:space="preserve">Note: </w:t>
            </w:r>
            <w:r w:rsidR="007138A5">
              <w:t xml:space="preserve">Landing Call – Source only as </w:t>
            </w:r>
            <w:r w:rsidR="00EA2F2D">
              <w:t>the building ground floor</w:t>
            </w:r>
            <w:r w:rsidR="007138A5">
              <w:t>, Car Call – Destination only as the building ground floor</w:t>
            </w:r>
          </w:p>
        </w:tc>
      </w:tr>
      <w:tr w:rsidR="001C2CFF" w14:paraId="65378217" w14:textId="77777777" w:rsidTr="00A01510">
        <w:tc>
          <w:tcPr>
            <w:tcW w:w="1021" w:type="dxa"/>
            <w:shd w:val="clear" w:color="auto" w:fill="auto"/>
          </w:tcPr>
          <w:p w14:paraId="772E9CB0" w14:textId="77777777" w:rsidR="001C2CFF" w:rsidRPr="00A30AED" w:rsidRDefault="001C2CFF" w:rsidP="00AC063C">
            <w:pPr>
              <w:spacing w:line="240" w:lineRule="auto"/>
            </w:pPr>
            <w:r w:rsidRPr="00A30AED">
              <w:t>Expected</w:t>
            </w:r>
            <w:r>
              <w:t xml:space="preserve"> result</w:t>
            </w:r>
          </w:p>
        </w:tc>
        <w:tc>
          <w:tcPr>
            <w:tcW w:w="7932" w:type="dxa"/>
            <w:shd w:val="clear" w:color="auto" w:fill="auto"/>
          </w:tcPr>
          <w:p w14:paraId="5E859839" w14:textId="77777777" w:rsidR="00960FBA" w:rsidRDefault="001C2CFF" w:rsidP="00AC063C">
            <w:pPr>
              <w:pStyle w:val="ListParagraph"/>
              <w:numPr>
                <w:ilvl w:val="0"/>
                <w:numId w:val="16"/>
              </w:numPr>
              <w:spacing w:line="240" w:lineRule="auto"/>
            </w:pPr>
            <w:r w:rsidRPr="003A6CDC">
              <w:t xml:space="preserve">Call accepted and </w:t>
            </w:r>
            <w:r w:rsidR="00BA26F8">
              <w:t>elevator</w:t>
            </w:r>
            <w:r w:rsidRPr="003A6CDC">
              <w:t xml:space="preserve"> moving</w:t>
            </w:r>
          </w:p>
          <w:p w14:paraId="4A3E158F" w14:textId="77777777" w:rsidR="007138A5" w:rsidRPr="007138A5" w:rsidRDefault="001C2CFF" w:rsidP="00AC063C">
            <w:pPr>
              <w:pStyle w:val="ListParagraph"/>
              <w:numPr>
                <w:ilvl w:val="1"/>
                <w:numId w:val="16"/>
              </w:numPr>
              <w:spacing w:line="240" w:lineRule="auto"/>
            </w:pPr>
            <w:r w:rsidRPr="003A6CDC">
              <w:rPr>
                <w:iCs/>
              </w:rPr>
              <w:t>Response code 20</w:t>
            </w:r>
            <w:r>
              <w:rPr>
                <w:iCs/>
              </w:rPr>
              <w:t>1</w:t>
            </w:r>
          </w:p>
          <w:p w14:paraId="4ABFC45A" w14:textId="153DC6C6" w:rsidR="001C2CFF" w:rsidRPr="001D12E0" w:rsidRDefault="005E5AB9" w:rsidP="00AC063C">
            <w:pPr>
              <w:pStyle w:val="ListParagraph"/>
              <w:numPr>
                <w:ilvl w:val="1"/>
                <w:numId w:val="16"/>
              </w:numPr>
              <w:spacing w:line="240" w:lineRule="auto"/>
            </w:pPr>
            <w:r>
              <w:t>Session id</w:t>
            </w:r>
            <w:r w:rsidR="007138A5">
              <w:t xml:space="preserve"> returned</w:t>
            </w:r>
          </w:p>
          <w:p w14:paraId="2E67F53A" w14:textId="4118677A" w:rsidR="001D12E0" w:rsidRPr="00A30AED" w:rsidRDefault="001D12E0" w:rsidP="00AC063C">
            <w:pPr>
              <w:pStyle w:val="ListParagraph"/>
              <w:numPr>
                <w:ilvl w:val="0"/>
                <w:numId w:val="16"/>
              </w:numPr>
              <w:spacing w:line="240" w:lineRule="auto"/>
            </w:pPr>
            <w:r>
              <w:rPr>
                <w:iCs/>
              </w:rPr>
              <w:t>Elevator tracking as needed</w:t>
            </w:r>
          </w:p>
        </w:tc>
      </w:tr>
      <w:tr w:rsidR="001C2CFF" w14:paraId="428EF497" w14:textId="77777777" w:rsidTr="00A01510">
        <w:tc>
          <w:tcPr>
            <w:tcW w:w="1021" w:type="dxa"/>
            <w:shd w:val="clear" w:color="auto" w:fill="auto"/>
          </w:tcPr>
          <w:p w14:paraId="1D86AC43" w14:textId="5F300E1B" w:rsidR="001C2CFF" w:rsidRPr="00A30AED" w:rsidRDefault="00BF5DCF" w:rsidP="00AC063C">
            <w:pPr>
              <w:spacing w:line="240" w:lineRule="auto"/>
            </w:pPr>
            <w:r>
              <w:t>Test result</w:t>
            </w:r>
          </w:p>
        </w:tc>
        <w:tc>
          <w:tcPr>
            <w:tcW w:w="7932" w:type="dxa"/>
            <w:shd w:val="clear" w:color="auto" w:fill="auto"/>
          </w:tcPr>
          <w:p w14:paraId="528B3C23" w14:textId="77777777" w:rsidR="001C2CFF" w:rsidRPr="00A30AED" w:rsidRDefault="001C2CFF" w:rsidP="00AC063C">
            <w:pPr>
              <w:spacing w:line="240" w:lineRule="auto"/>
            </w:pPr>
          </w:p>
        </w:tc>
      </w:tr>
    </w:tbl>
    <w:p w14:paraId="0B89D961" w14:textId="6DE91969" w:rsidR="00BD68D2" w:rsidRDefault="00BD68D2"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C61F63" w14:paraId="3A0E6209" w14:textId="77777777" w:rsidTr="001D640F">
        <w:tc>
          <w:tcPr>
            <w:tcW w:w="1021" w:type="dxa"/>
            <w:shd w:val="clear" w:color="auto" w:fill="BFBFBF" w:themeFill="background1" w:themeFillShade="BF"/>
          </w:tcPr>
          <w:p w14:paraId="00D7C959" w14:textId="75E14101" w:rsidR="00C61F63" w:rsidRPr="00A30AED" w:rsidRDefault="00C61F63" w:rsidP="00AC063C">
            <w:pPr>
              <w:spacing w:line="240" w:lineRule="auto"/>
            </w:pPr>
            <w:r w:rsidRPr="00A30AED">
              <w:t xml:space="preserve">Test </w:t>
            </w:r>
            <w:r w:rsidR="001D640F">
              <w:t>4</w:t>
            </w:r>
          </w:p>
        </w:tc>
        <w:tc>
          <w:tcPr>
            <w:tcW w:w="7932" w:type="dxa"/>
            <w:shd w:val="clear" w:color="auto" w:fill="auto"/>
          </w:tcPr>
          <w:p w14:paraId="715412DA" w14:textId="09FCAB95" w:rsidR="00C61F63" w:rsidRDefault="00C61F63" w:rsidP="00AC063C">
            <w:pPr>
              <w:spacing w:line="240" w:lineRule="auto"/>
            </w:pPr>
            <w:r>
              <w:t>Call: Action</w:t>
            </w:r>
            <w:r w:rsidRPr="003A6CDC">
              <w:t xml:space="preserve"> call</w:t>
            </w:r>
            <w:r>
              <w:t xml:space="preserve"> with action id = 200</w:t>
            </w:r>
            <w:r w:rsidR="003616CF">
              <w:t>, 0</w:t>
            </w:r>
            <w:r>
              <w:t xml:space="preserve"> [Unlisted action (range as in action payload)] - &gt; </w:t>
            </w:r>
            <w:r w:rsidRPr="009A6159">
              <w:t>Source</w:t>
            </w:r>
            <w:r>
              <w:t xml:space="preserve">: any floor, </w:t>
            </w:r>
            <w:r w:rsidRPr="009A6159">
              <w:t>Destination</w:t>
            </w:r>
            <w:r>
              <w:t>: any floor.</w:t>
            </w:r>
          </w:p>
          <w:p w14:paraId="416425E4" w14:textId="152133B6" w:rsidR="00C61F63" w:rsidRPr="00A30AED" w:rsidRDefault="00C61F63" w:rsidP="00AC063C">
            <w:pPr>
              <w:spacing w:line="240" w:lineRule="auto"/>
            </w:pPr>
            <w:r>
              <w:lastRenderedPageBreak/>
              <w:t>Note: Landing Call – Source only, Car Call – Destination only</w:t>
            </w:r>
          </w:p>
        </w:tc>
      </w:tr>
      <w:tr w:rsidR="00C61F63" w14:paraId="0571CD7B" w14:textId="77777777" w:rsidTr="003959F8">
        <w:tc>
          <w:tcPr>
            <w:tcW w:w="1021" w:type="dxa"/>
            <w:shd w:val="clear" w:color="auto" w:fill="auto"/>
          </w:tcPr>
          <w:p w14:paraId="54D3D4AD" w14:textId="77777777" w:rsidR="00C61F63" w:rsidRPr="00A30AED" w:rsidRDefault="00C61F63" w:rsidP="00AC063C">
            <w:pPr>
              <w:spacing w:line="240" w:lineRule="auto"/>
            </w:pPr>
            <w:r w:rsidRPr="00A30AED">
              <w:lastRenderedPageBreak/>
              <w:t>Expected</w:t>
            </w:r>
            <w:r>
              <w:t xml:space="preserve"> result</w:t>
            </w:r>
          </w:p>
        </w:tc>
        <w:tc>
          <w:tcPr>
            <w:tcW w:w="7932" w:type="dxa"/>
            <w:shd w:val="clear" w:color="auto" w:fill="auto"/>
          </w:tcPr>
          <w:p w14:paraId="16D8A631" w14:textId="77777777" w:rsidR="00C61F63" w:rsidRDefault="00C61F63" w:rsidP="00AC063C">
            <w:pPr>
              <w:pStyle w:val="ListParagraph"/>
              <w:numPr>
                <w:ilvl w:val="0"/>
                <w:numId w:val="16"/>
              </w:numPr>
              <w:spacing w:line="240" w:lineRule="auto"/>
            </w:pPr>
            <w:r w:rsidRPr="009A6159">
              <w:t>Option 1</w:t>
            </w:r>
          </w:p>
          <w:p w14:paraId="106C5768" w14:textId="77777777" w:rsidR="00C61F63" w:rsidRDefault="00C61F63" w:rsidP="00AC063C">
            <w:pPr>
              <w:pStyle w:val="ListParagraph"/>
              <w:numPr>
                <w:ilvl w:val="1"/>
                <w:numId w:val="16"/>
              </w:numPr>
              <w:spacing w:line="240" w:lineRule="auto"/>
            </w:pPr>
            <w:r w:rsidRPr="009A6159">
              <w:t xml:space="preserve">Illegal call prevented by </w:t>
            </w:r>
            <w:r>
              <w:t>user interface</w:t>
            </w:r>
          </w:p>
          <w:p w14:paraId="2761EDB3" w14:textId="77777777" w:rsidR="00C61F63" w:rsidRDefault="00C61F63" w:rsidP="00AC063C">
            <w:pPr>
              <w:pStyle w:val="ListParagraph"/>
              <w:numPr>
                <w:ilvl w:val="0"/>
                <w:numId w:val="16"/>
              </w:numPr>
              <w:spacing w:line="240" w:lineRule="auto"/>
            </w:pPr>
            <w:r w:rsidRPr="009A6159">
              <w:t>Option 2</w:t>
            </w:r>
          </w:p>
          <w:p w14:paraId="72E8B95A" w14:textId="77777777" w:rsidR="00C61F63" w:rsidRDefault="00C61F63" w:rsidP="00AC063C">
            <w:pPr>
              <w:pStyle w:val="ListParagraph"/>
              <w:numPr>
                <w:ilvl w:val="1"/>
                <w:numId w:val="16"/>
              </w:numPr>
              <w:spacing w:line="240" w:lineRule="auto"/>
            </w:pPr>
            <w:r w:rsidRPr="009A6159">
              <w:t>Call allowed and Call cancelled</w:t>
            </w:r>
          </w:p>
          <w:p w14:paraId="651B9CEA" w14:textId="7798E51B" w:rsidR="00C61F63" w:rsidRPr="007C4982" w:rsidRDefault="00C61F63" w:rsidP="00AC063C">
            <w:pPr>
              <w:pStyle w:val="ListParagraph"/>
              <w:numPr>
                <w:ilvl w:val="2"/>
                <w:numId w:val="16"/>
              </w:numPr>
              <w:spacing w:line="240" w:lineRule="auto"/>
            </w:pPr>
            <w:r w:rsidRPr="0093213F">
              <w:rPr>
                <w:iCs/>
              </w:rPr>
              <w:t xml:space="preserve">Status code </w:t>
            </w:r>
            <w:r w:rsidR="00CB7DFC">
              <w:rPr>
                <w:iCs/>
              </w:rPr>
              <w:t>201</w:t>
            </w:r>
          </w:p>
          <w:p w14:paraId="3736FB7C" w14:textId="77777777" w:rsidR="00C61F63" w:rsidRDefault="00C61F63" w:rsidP="00AC063C">
            <w:pPr>
              <w:pStyle w:val="ListParagraph"/>
              <w:numPr>
                <w:ilvl w:val="2"/>
                <w:numId w:val="16"/>
              </w:numPr>
              <w:spacing w:line="240" w:lineRule="auto"/>
            </w:pPr>
            <w:r>
              <w:t>error message -</w:t>
            </w:r>
            <w:r w:rsidRPr="009A6159">
              <w:t xml:space="preserve"> "</w:t>
            </w:r>
            <w:r>
              <w:t xml:space="preserve"> </w:t>
            </w:r>
            <w:r w:rsidRPr="00C61F63">
              <w:t>Ignoring call, unknown call action: {action id}</w:t>
            </w:r>
            <w:r w:rsidRPr="009A6159">
              <w:t>"</w:t>
            </w:r>
          </w:p>
          <w:p w14:paraId="07B9FED4" w14:textId="57EB0E8E" w:rsidR="00C61F63" w:rsidRPr="00A30AED" w:rsidRDefault="00C61F63" w:rsidP="00AC063C">
            <w:pPr>
              <w:pStyle w:val="ListParagraph"/>
              <w:numPr>
                <w:ilvl w:val="2"/>
                <w:numId w:val="16"/>
              </w:numPr>
              <w:spacing w:line="240" w:lineRule="auto"/>
            </w:pPr>
            <w:r>
              <w:t>error message -</w:t>
            </w:r>
            <w:r w:rsidRPr="009A6159">
              <w:t xml:space="preserve"> "</w:t>
            </w:r>
            <w:r>
              <w:t xml:space="preserve"> </w:t>
            </w:r>
            <w:r w:rsidRPr="00C61F63">
              <w:t>Ignoring call, unknown call action: UNDEFINED</w:t>
            </w:r>
            <w:r w:rsidRPr="009A6159">
              <w:t>"</w:t>
            </w:r>
            <w:r>
              <w:t xml:space="preserve"> if 0</w:t>
            </w:r>
          </w:p>
        </w:tc>
      </w:tr>
      <w:tr w:rsidR="00C61F63" w14:paraId="4BB10CB0" w14:textId="77777777" w:rsidTr="003959F8">
        <w:tc>
          <w:tcPr>
            <w:tcW w:w="1021" w:type="dxa"/>
            <w:shd w:val="clear" w:color="auto" w:fill="auto"/>
          </w:tcPr>
          <w:p w14:paraId="79E49F94" w14:textId="77777777" w:rsidR="00C61F63" w:rsidRPr="00A30AED" w:rsidRDefault="00C61F63" w:rsidP="00AC063C">
            <w:pPr>
              <w:spacing w:line="240" w:lineRule="auto"/>
            </w:pPr>
            <w:r>
              <w:t>Test result</w:t>
            </w:r>
          </w:p>
        </w:tc>
        <w:tc>
          <w:tcPr>
            <w:tcW w:w="7932" w:type="dxa"/>
            <w:shd w:val="clear" w:color="auto" w:fill="auto"/>
          </w:tcPr>
          <w:p w14:paraId="52CADDEF" w14:textId="77777777" w:rsidR="00C61F63" w:rsidRPr="00A30AED" w:rsidRDefault="00C61F63" w:rsidP="00AC063C">
            <w:pPr>
              <w:spacing w:line="240" w:lineRule="auto"/>
            </w:pPr>
          </w:p>
        </w:tc>
      </w:tr>
    </w:tbl>
    <w:p w14:paraId="2280C8F5" w14:textId="5B7D2D85" w:rsidR="00C61F63" w:rsidRDefault="00C61F63"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3616CF" w14:paraId="223D4255" w14:textId="77777777" w:rsidTr="001D640F">
        <w:tc>
          <w:tcPr>
            <w:tcW w:w="1021" w:type="dxa"/>
            <w:shd w:val="clear" w:color="auto" w:fill="BFBFBF" w:themeFill="background1" w:themeFillShade="BF"/>
          </w:tcPr>
          <w:p w14:paraId="549399B5" w14:textId="5D87B913" w:rsidR="003616CF" w:rsidRPr="00A30AED" w:rsidRDefault="003616CF" w:rsidP="00AC063C">
            <w:pPr>
              <w:spacing w:line="240" w:lineRule="auto"/>
            </w:pPr>
            <w:r w:rsidRPr="00A30AED">
              <w:t xml:space="preserve">Test </w:t>
            </w:r>
            <w:r w:rsidR="001D640F">
              <w:t>5</w:t>
            </w:r>
          </w:p>
        </w:tc>
        <w:tc>
          <w:tcPr>
            <w:tcW w:w="7932" w:type="dxa"/>
            <w:shd w:val="clear" w:color="auto" w:fill="auto"/>
          </w:tcPr>
          <w:p w14:paraId="3D7C981C" w14:textId="6D398D8F" w:rsidR="003616CF" w:rsidRDefault="003616CF" w:rsidP="00AC063C">
            <w:pPr>
              <w:spacing w:line="240" w:lineRule="auto"/>
            </w:pPr>
            <w:r>
              <w:t>Call: Disabled action</w:t>
            </w:r>
            <w:r w:rsidRPr="003A6CDC">
              <w:t xml:space="preserve"> call</w:t>
            </w:r>
            <w:r>
              <w:t xml:space="preserve"> with action id = 4 [listed enabled action (range as in action payload)] - &gt; </w:t>
            </w:r>
            <w:r w:rsidRPr="009A6159">
              <w:t>Source</w:t>
            </w:r>
            <w:r>
              <w:t xml:space="preserve">: any floor, </w:t>
            </w:r>
            <w:r w:rsidRPr="009A6159">
              <w:t>Destination</w:t>
            </w:r>
            <w:r>
              <w:t>: any floor.</w:t>
            </w:r>
          </w:p>
          <w:p w14:paraId="6FE43E77" w14:textId="77777777" w:rsidR="003616CF" w:rsidRPr="00A30AED" w:rsidRDefault="003616CF" w:rsidP="00AC063C">
            <w:pPr>
              <w:spacing w:line="240" w:lineRule="auto"/>
            </w:pPr>
            <w:r>
              <w:t>Note: Landing Call – Source only, Car Call – Destination only</w:t>
            </w:r>
          </w:p>
        </w:tc>
      </w:tr>
      <w:tr w:rsidR="003616CF" w14:paraId="1FC24E9D" w14:textId="77777777" w:rsidTr="003959F8">
        <w:tc>
          <w:tcPr>
            <w:tcW w:w="1021" w:type="dxa"/>
            <w:shd w:val="clear" w:color="auto" w:fill="auto"/>
          </w:tcPr>
          <w:p w14:paraId="23268E53" w14:textId="77777777" w:rsidR="003616CF" w:rsidRPr="00A30AED" w:rsidRDefault="003616CF" w:rsidP="00AC063C">
            <w:pPr>
              <w:spacing w:line="240" w:lineRule="auto"/>
            </w:pPr>
            <w:r w:rsidRPr="00A30AED">
              <w:t>Expected</w:t>
            </w:r>
            <w:r>
              <w:t xml:space="preserve"> result</w:t>
            </w:r>
          </w:p>
        </w:tc>
        <w:tc>
          <w:tcPr>
            <w:tcW w:w="7932" w:type="dxa"/>
            <w:shd w:val="clear" w:color="auto" w:fill="auto"/>
          </w:tcPr>
          <w:p w14:paraId="192EB8A8" w14:textId="77777777" w:rsidR="003616CF" w:rsidRDefault="003616CF" w:rsidP="00AC063C">
            <w:pPr>
              <w:pStyle w:val="ListParagraph"/>
              <w:numPr>
                <w:ilvl w:val="0"/>
                <w:numId w:val="16"/>
              </w:numPr>
              <w:spacing w:line="240" w:lineRule="auto"/>
            </w:pPr>
            <w:r w:rsidRPr="009A6159">
              <w:t>Option 1</w:t>
            </w:r>
          </w:p>
          <w:p w14:paraId="306EC8D8" w14:textId="77777777" w:rsidR="003616CF" w:rsidRDefault="003616CF" w:rsidP="00AC063C">
            <w:pPr>
              <w:pStyle w:val="ListParagraph"/>
              <w:numPr>
                <w:ilvl w:val="1"/>
                <w:numId w:val="16"/>
              </w:numPr>
              <w:spacing w:line="240" w:lineRule="auto"/>
            </w:pPr>
            <w:r w:rsidRPr="009A6159">
              <w:t xml:space="preserve">Illegal call prevented by </w:t>
            </w:r>
            <w:r>
              <w:t>user interface</w:t>
            </w:r>
          </w:p>
          <w:p w14:paraId="251BC8B5" w14:textId="77777777" w:rsidR="003616CF" w:rsidRDefault="003616CF" w:rsidP="00AC063C">
            <w:pPr>
              <w:pStyle w:val="ListParagraph"/>
              <w:numPr>
                <w:ilvl w:val="0"/>
                <w:numId w:val="16"/>
              </w:numPr>
              <w:spacing w:line="240" w:lineRule="auto"/>
            </w:pPr>
            <w:r w:rsidRPr="009A6159">
              <w:t>Option 2</w:t>
            </w:r>
          </w:p>
          <w:p w14:paraId="35EF911C" w14:textId="77777777" w:rsidR="003616CF" w:rsidRDefault="003616CF" w:rsidP="00AC063C">
            <w:pPr>
              <w:pStyle w:val="ListParagraph"/>
              <w:numPr>
                <w:ilvl w:val="1"/>
                <w:numId w:val="16"/>
              </w:numPr>
              <w:spacing w:line="240" w:lineRule="auto"/>
            </w:pPr>
            <w:r w:rsidRPr="009A6159">
              <w:t>Call allowed and Call cancelled</w:t>
            </w:r>
          </w:p>
          <w:p w14:paraId="429EB258" w14:textId="6E515CF3" w:rsidR="003616CF" w:rsidRPr="007C4982" w:rsidRDefault="003616CF" w:rsidP="00AC063C">
            <w:pPr>
              <w:pStyle w:val="ListParagraph"/>
              <w:numPr>
                <w:ilvl w:val="2"/>
                <w:numId w:val="16"/>
              </w:numPr>
              <w:spacing w:line="240" w:lineRule="auto"/>
            </w:pPr>
            <w:r w:rsidRPr="0093213F">
              <w:rPr>
                <w:iCs/>
              </w:rPr>
              <w:t xml:space="preserve">Status code </w:t>
            </w:r>
            <w:r w:rsidR="00254BC4">
              <w:rPr>
                <w:iCs/>
              </w:rPr>
              <w:t>201</w:t>
            </w:r>
          </w:p>
          <w:p w14:paraId="14CD36F7" w14:textId="148EFACE" w:rsidR="003616CF" w:rsidRPr="00A30AED" w:rsidRDefault="003616CF" w:rsidP="00AC063C">
            <w:pPr>
              <w:pStyle w:val="ListParagraph"/>
              <w:numPr>
                <w:ilvl w:val="2"/>
                <w:numId w:val="16"/>
              </w:numPr>
              <w:spacing w:line="240" w:lineRule="auto"/>
            </w:pPr>
            <w:r>
              <w:t>error message -</w:t>
            </w:r>
            <w:r w:rsidRPr="009A6159">
              <w:t xml:space="preserve"> "</w:t>
            </w:r>
            <w:r>
              <w:t xml:space="preserve"> </w:t>
            </w:r>
            <w:r w:rsidRPr="00C61F63">
              <w:t xml:space="preserve">Ignoring call, </w:t>
            </w:r>
            <w:r w:rsidRPr="003616CF">
              <w:t>disabled call action: {{</w:t>
            </w:r>
            <w:proofErr w:type="spellStart"/>
            <w:r w:rsidRPr="003616CF">
              <w:t>actionid</w:t>
            </w:r>
            <w:proofErr w:type="spellEnd"/>
            <w:r w:rsidRPr="003616CF">
              <w:t>}}</w:t>
            </w:r>
            <w:r w:rsidRPr="009A6159">
              <w:t>"</w:t>
            </w:r>
          </w:p>
        </w:tc>
      </w:tr>
      <w:tr w:rsidR="003616CF" w14:paraId="5BFDBBDE" w14:textId="77777777" w:rsidTr="003959F8">
        <w:tc>
          <w:tcPr>
            <w:tcW w:w="1021" w:type="dxa"/>
            <w:shd w:val="clear" w:color="auto" w:fill="auto"/>
          </w:tcPr>
          <w:p w14:paraId="7C4EAF4E" w14:textId="77777777" w:rsidR="003616CF" w:rsidRPr="00A30AED" w:rsidRDefault="003616CF" w:rsidP="00AC063C">
            <w:pPr>
              <w:spacing w:line="240" w:lineRule="auto"/>
            </w:pPr>
            <w:r>
              <w:t>Test result</w:t>
            </w:r>
          </w:p>
        </w:tc>
        <w:tc>
          <w:tcPr>
            <w:tcW w:w="7932" w:type="dxa"/>
            <w:shd w:val="clear" w:color="auto" w:fill="auto"/>
          </w:tcPr>
          <w:p w14:paraId="71A82E1B" w14:textId="77777777" w:rsidR="003616CF" w:rsidRPr="00A30AED" w:rsidRDefault="003616CF" w:rsidP="00AC063C">
            <w:pPr>
              <w:spacing w:line="240" w:lineRule="auto"/>
            </w:pPr>
          </w:p>
        </w:tc>
      </w:tr>
    </w:tbl>
    <w:p w14:paraId="6C481E3B" w14:textId="6FFE4FEE" w:rsidR="00C61F63" w:rsidRDefault="00C61F63"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2"/>
      </w:tblGrid>
      <w:tr w:rsidR="00F65C2A" w14:paraId="1F796CD0" w14:textId="77777777" w:rsidTr="001D640F">
        <w:tc>
          <w:tcPr>
            <w:tcW w:w="1021" w:type="dxa"/>
            <w:shd w:val="clear" w:color="auto" w:fill="BFBFBF" w:themeFill="background1" w:themeFillShade="BF"/>
          </w:tcPr>
          <w:p w14:paraId="55E98AAD" w14:textId="707F1DE6" w:rsidR="00F65C2A" w:rsidRPr="00A30AED" w:rsidRDefault="00F65C2A" w:rsidP="00AC063C">
            <w:pPr>
              <w:spacing w:line="240" w:lineRule="auto"/>
            </w:pPr>
            <w:r w:rsidRPr="00A30AED">
              <w:t>Test</w:t>
            </w:r>
            <w:r w:rsidR="001D640F">
              <w:t xml:space="preserve"> 6</w:t>
            </w:r>
            <w:r w:rsidRPr="00A30AED">
              <w:t xml:space="preserve"> </w:t>
            </w:r>
          </w:p>
        </w:tc>
        <w:tc>
          <w:tcPr>
            <w:tcW w:w="7932" w:type="dxa"/>
            <w:shd w:val="clear" w:color="auto" w:fill="auto"/>
          </w:tcPr>
          <w:p w14:paraId="7B79E8E8" w14:textId="02835462" w:rsidR="00F65C2A" w:rsidRDefault="00F65C2A" w:rsidP="00AC063C">
            <w:pPr>
              <w:spacing w:line="240" w:lineRule="auto"/>
            </w:pPr>
            <w:r>
              <w:t>Call: Mixed action</w:t>
            </w:r>
            <w:r w:rsidRPr="003A6CDC">
              <w:t xml:space="preserve"> call</w:t>
            </w:r>
            <w:r>
              <w:t xml:space="preserve"> with action id = 2002 - &gt; </w:t>
            </w:r>
            <w:r w:rsidRPr="009A6159">
              <w:t>Source</w:t>
            </w:r>
            <w:r>
              <w:t>: any floor.</w:t>
            </w:r>
          </w:p>
          <w:p w14:paraId="0EE9193A" w14:textId="5233E0FA" w:rsidR="00F65C2A" w:rsidRPr="00A30AED" w:rsidRDefault="00F65C2A" w:rsidP="00AC063C">
            <w:pPr>
              <w:spacing w:line="240" w:lineRule="auto"/>
            </w:pPr>
            <w:r>
              <w:t>Note: This is applicable for Landing Call only. Elevator at first floor and direction down</w:t>
            </w:r>
          </w:p>
        </w:tc>
      </w:tr>
      <w:tr w:rsidR="00F65C2A" w14:paraId="4D3B6A94" w14:textId="77777777" w:rsidTr="003959F8">
        <w:tc>
          <w:tcPr>
            <w:tcW w:w="1021" w:type="dxa"/>
            <w:shd w:val="clear" w:color="auto" w:fill="auto"/>
          </w:tcPr>
          <w:p w14:paraId="10501785" w14:textId="77777777" w:rsidR="00F65C2A" w:rsidRPr="00A30AED" w:rsidRDefault="00F65C2A" w:rsidP="00AC063C">
            <w:pPr>
              <w:spacing w:line="240" w:lineRule="auto"/>
            </w:pPr>
            <w:r w:rsidRPr="00A30AED">
              <w:t>Expected</w:t>
            </w:r>
            <w:r>
              <w:t xml:space="preserve"> result</w:t>
            </w:r>
          </w:p>
        </w:tc>
        <w:tc>
          <w:tcPr>
            <w:tcW w:w="7932" w:type="dxa"/>
            <w:shd w:val="clear" w:color="auto" w:fill="auto"/>
          </w:tcPr>
          <w:p w14:paraId="6BA30661" w14:textId="77777777" w:rsidR="00F65C2A" w:rsidRDefault="00F65C2A" w:rsidP="00AC063C">
            <w:pPr>
              <w:pStyle w:val="ListParagraph"/>
              <w:numPr>
                <w:ilvl w:val="0"/>
                <w:numId w:val="16"/>
              </w:numPr>
              <w:spacing w:line="240" w:lineRule="auto"/>
            </w:pPr>
            <w:r w:rsidRPr="009A6159">
              <w:t>Option 1</w:t>
            </w:r>
          </w:p>
          <w:p w14:paraId="6838B8DD" w14:textId="77777777" w:rsidR="00F65C2A" w:rsidRDefault="00F65C2A" w:rsidP="00AC063C">
            <w:pPr>
              <w:pStyle w:val="ListParagraph"/>
              <w:numPr>
                <w:ilvl w:val="1"/>
                <w:numId w:val="16"/>
              </w:numPr>
              <w:spacing w:line="240" w:lineRule="auto"/>
            </w:pPr>
            <w:r w:rsidRPr="009A6159">
              <w:t xml:space="preserve">Illegal call prevented by </w:t>
            </w:r>
            <w:r>
              <w:t>user interface</w:t>
            </w:r>
          </w:p>
          <w:p w14:paraId="6318D96A" w14:textId="77777777" w:rsidR="00F65C2A" w:rsidRDefault="00F65C2A" w:rsidP="00AC063C">
            <w:pPr>
              <w:pStyle w:val="ListParagraph"/>
              <w:numPr>
                <w:ilvl w:val="0"/>
                <w:numId w:val="16"/>
              </w:numPr>
              <w:spacing w:line="240" w:lineRule="auto"/>
            </w:pPr>
            <w:r w:rsidRPr="009A6159">
              <w:t>Option 2</w:t>
            </w:r>
          </w:p>
          <w:p w14:paraId="4B599D43" w14:textId="77777777" w:rsidR="00F65C2A" w:rsidRDefault="00F65C2A" w:rsidP="00AC063C">
            <w:pPr>
              <w:pStyle w:val="ListParagraph"/>
              <w:numPr>
                <w:ilvl w:val="1"/>
                <w:numId w:val="16"/>
              </w:numPr>
              <w:spacing w:line="240" w:lineRule="auto"/>
            </w:pPr>
            <w:r w:rsidRPr="009A6159">
              <w:t>Call allowed and Call cancelled</w:t>
            </w:r>
          </w:p>
          <w:p w14:paraId="47F2E071" w14:textId="3F9B9864" w:rsidR="00F65C2A" w:rsidRPr="007C4982" w:rsidRDefault="00F65C2A" w:rsidP="00AC063C">
            <w:pPr>
              <w:pStyle w:val="ListParagraph"/>
              <w:numPr>
                <w:ilvl w:val="2"/>
                <w:numId w:val="16"/>
              </w:numPr>
              <w:spacing w:line="240" w:lineRule="auto"/>
            </w:pPr>
            <w:r w:rsidRPr="0093213F">
              <w:rPr>
                <w:iCs/>
              </w:rPr>
              <w:t xml:space="preserve">Status code </w:t>
            </w:r>
            <w:r w:rsidR="001502F8">
              <w:rPr>
                <w:iCs/>
              </w:rPr>
              <w:t>201</w:t>
            </w:r>
          </w:p>
          <w:p w14:paraId="4B99255E" w14:textId="1C819A2F" w:rsidR="00F65C2A" w:rsidRPr="00A30AED" w:rsidRDefault="00F65C2A" w:rsidP="00AC063C">
            <w:pPr>
              <w:pStyle w:val="ListParagraph"/>
              <w:numPr>
                <w:ilvl w:val="2"/>
                <w:numId w:val="16"/>
              </w:numPr>
              <w:spacing w:line="240" w:lineRule="auto"/>
            </w:pPr>
            <w:r>
              <w:t>error message -</w:t>
            </w:r>
            <w:r w:rsidRPr="009A6159">
              <w:t xml:space="preserve"> "</w:t>
            </w:r>
            <w:r w:rsidR="00815B67" w:rsidRPr="00815B67">
              <w:t xml:space="preserve">INVALID_DIRECTION </w:t>
            </w:r>
            <w:r w:rsidRPr="009A6159">
              <w:t>"</w:t>
            </w:r>
          </w:p>
        </w:tc>
      </w:tr>
      <w:tr w:rsidR="00F65C2A" w14:paraId="2ECAE292" w14:textId="77777777" w:rsidTr="003959F8">
        <w:tc>
          <w:tcPr>
            <w:tcW w:w="1021" w:type="dxa"/>
            <w:shd w:val="clear" w:color="auto" w:fill="auto"/>
          </w:tcPr>
          <w:p w14:paraId="7B748B06" w14:textId="77777777" w:rsidR="00F65C2A" w:rsidRPr="00A30AED" w:rsidRDefault="00F65C2A" w:rsidP="00AC063C">
            <w:pPr>
              <w:spacing w:line="240" w:lineRule="auto"/>
            </w:pPr>
            <w:r>
              <w:t>Test result</w:t>
            </w:r>
          </w:p>
        </w:tc>
        <w:tc>
          <w:tcPr>
            <w:tcW w:w="7932" w:type="dxa"/>
            <w:shd w:val="clear" w:color="auto" w:fill="auto"/>
          </w:tcPr>
          <w:p w14:paraId="41066E86" w14:textId="77777777" w:rsidR="00F65C2A" w:rsidRPr="00A30AED" w:rsidRDefault="00F65C2A" w:rsidP="00AC063C">
            <w:pPr>
              <w:spacing w:line="240" w:lineRule="auto"/>
            </w:pPr>
          </w:p>
        </w:tc>
      </w:tr>
    </w:tbl>
    <w:p w14:paraId="530EFB9E" w14:textId="77777777" w:rsidR="00C61F63" w:rsidRDefault="00C61F63"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234DD9" w14:paraId="12209DC0" w14:textId="77777777" w:rsidTr="001D640F">
        <w:tc>
          <w:tcPr>
            <w:tcW w:w="1021" w:type="dxa"/>
            <w:shd w:val="clear" w:color="auto" w:fill="BFBFBF" w:themeFill="background1" w:themeFillShade="BF"/>
          </w:tcPr>
          <w:p w14:paraId="67FC2567" w14:textId="51D0D7B2" w:rsidR="00234DD9" w:rsidRPr="00A30AED" w:rsidRDefault="00234DD9" w:rsidP="00AC063C">
            <w:pPr>
              <w:spacing w:line="240" w:lineRule="auto"/>
            </w:pPr>
            <w:r w:rsidRPr="00A30AED">
              <w:t xml:space="preserve">Test </w:t>
            </w:r>
            <w:r w:rsidR="001D640F">
              <w:t>7</w:t>
            </w:r>
          </w:p>
        </w:tc>
        <w:tc>
          <w:tcPr>
            <w:tcW w:w="7981" w:type="dxa"/>
            <w:shd w:val="clear" w:color="auto" w:fill="auto"/>
          </w:tcPr>
          <w:p w14:paraId="32FFC039" w14:textId="0DD82207" w:rsidR="00234DD9" w:rsidRDefault="00B8049B" w:rsidP="00AC063C">
            <w:pPr>
              <w:spacing w:line="240" w:lineRule="auto"/>
            </w:pPr>
            <w:r>
              <w:t>Call:</w:t>
            </w:r>
            <w:r w:rsidR="00A70D89">
              <w:t xml:space="preserve"> </w:t>
            </w:r>
            <w:r w:rsidR="00C61F63">
              <w:t>Delay c</w:t>
            </w:r>
            <w:r w:rsidR="00A70D89">
              <w:t>all with delay = 5</w:t>
            </w:r>
            <w:r w:rsidR="001D12E0">
              <w:t xml:space="preserve"> - &gt; </w:t>
            </w:r>
            <w:r w:rsidR="00A70D89" w:rsidRPr="009A6159">
              <w:t>Source</w:t>
            </w:r>
            <w:r w:rsidR="00A70D89">
              <w:t>: any floor</w:t>
            </w:r>
            <w:r w:rsidR="001D12E0">
              <w:t xml:space="preserve">, </w:t>
            </w:r>
            <w:r w:rsidR="00A70D89" w:rsidRPr="009A6159">
              <w:t>Destination</w:t>
            </w:r>
            <w:r w:rsidR="00A70D89">
              <w:t>: any floor</w:t>
            </w:r>
            <w:r w:rsidR="00234DD9">
              <w:t xml:space="preserve"> </w:t>
            </w:r>
          </w:p>
          <w:p w14:paraId="4F33D288" w14:textId="187E0BD3" w:rsidR="007138A5" w:rsidRPr="00A30AED" w:rsidRDefault="007138A5" w:rsidP="00AC063C">
            <w:pPr>
              <w:spacing w:line="240" w:lineRule="auto"/>
            </w:pPr>
            <w:r>
              <w:t>Note: Landing Call – Source only, Car Call – Destination only</w:t>
            </w:r>
          </w:p>
        </w:tc>
      </w:tr>
      <w:tr w:rsidR="00234DD9" w14:paraId="295089CB" w14:textId="77777777" w:rsidTr="00A01510">
        <w:tc>
          <w:tcPr>
            <w:tcW w:w="1021" w:type="dxa"/>
            <w:shd w:val="clear" w:color="auto" w:fill="auto"/>
          </w:tcPr>
          <w:p w14:paraId="08508946" w14:textId="1A70E66C" w:rsidR="00234DD9" w:rsidRPr="00A30AED" w:rsidRDefault="00234DD9" w:rsidP="00AC063C">
            <w:pPr>
              <w:spacing w:line="240" w:lineRule="auto"/>
            </w:pPr>
            <w:r w:rsidRPr="00A30AED">
              <w:t>Expected</w:t>
            </w:r>
            <w:r>
              <w:t xml:space="preserve"> result</w:t>
            </w:r>
          </w:p>
        </w:tc>
        <w:tc>
          <w:tcPr>
            <w:tcW w:w="7981" w:type="dxa"/>
            <w:shd w:val="clear" w:color="auto" w:fill="auto"/>
          </w:tcPr>
          <w:p w14:paraId="5FBB82FC" w14:textId="77777777" w:rsidR="002D56CC" w:rsidRDefault="00234DD9" w:rsidP="00AC063C">
            <w:pPr>
              <w:pStyle w:val="ListParagraph"/>
              <w:numPr>
                <w:ilvl w:val="0"/>
                <w:numId w:val="17"/>
              </w:numPr>
              <w:spacing w:line="240" w:lineRule="auto"/>
            </w:pPr>
            <w:r w:rsidRPr="009A6159">
              <w:t>Call accepted and elevator moving</w:t>
            </w:r>
          </w:p>
          <w:p w14:paraId="1575EB05" w14:textId="4783F7C5" w:rsidR="007138A5" w:rsidRPr="007138A5" w:rsidRDefault="00234DD9" w:rsidP="00AC063C">
            <w:pPr>
              <w:pStyle w:val="ListParagraph"/>
              <w:numPr>
                <w:ilvl w:val="1"/>
                <w:numId w:val="17"/>
              </w:numPr>
              <w:spacing w:line="240" w:lineRule="auto"/>
            </w:pPr>
            <w:r w:rsidRPr="0093213F">
              <w:rPr>
                <w:iCs/>
              </w:rPr>
              <w:t>Status code 201</w:t>
            </w:r>
          </w:p>
          <w:p w14:paraId="2CC512FD" w14:textId="46A27C72" w:rsidR="007138A5" w:rsidRPr="001D12E0" w:rsidRDefault="005E5AB9" w:rsidP="00AC063C">
            <w:pPr>
              <w:pStyle w:val="ListParagraph"/>
              <w:numPr>
                <w:ilvl w:val="1"/>
                <w:numId w:val="17"/>
              </w:numPr>
              <w:spacing w:line="240" w:lineRule="auto"/>
            </w:pPr>
            <w:r>
              <w:t>Session id</w:t>
            </w:r>
            <w:r w:rsidR="007138A5">
              <w:t xml:space="preserve"> returned</w:t>
            </w:r>
          </w:p>
          <w:p w14:paraId="16508023" w14:textId="67C5CCE5" w:rsidR="007138A5" w:rsidRPr="00A30AED" w:rsidRDefault="007138A5" w:rsidP="00AC063C">
            <w:pPr>
              <w:pStyle w:val="ListParagraph"/>
              <w:numPr>
                <w:ilvl w:val="0"/>
                <w:numId w:val="17"/>
              </w:numPr>
              <w:spacing w:line="240" w:lineRule="auto"/>
            </w:pPr>
            <w:r w:rsidRPr="0093213F">
              <w:rPr>
                <w:iCs/>
              </w:rPr>
              <w:t>Elevator tracking as needed</w:t>
            </w:r>
          </w:p>
        </w:tc>
      </w:tr>
      <w:tr w:rsidR="00AE72EA" w14:paraId="773F6E6D" w14:textId="77777777" w:rsidTr="00A01510">
        <w:tc>
          <w:tcPr>
            <w:tcW w:w="1021" w:type="dxa"/>
            <w:shd w:val="clear" w:color="auto" w:fill="auto"/>
          </w:tcPr>
          <w:p w14:paraId="11C30ABD" w14:textId="6E9061D4" w:rsidR="00AE72EA" w:rsidRPr="00A30AED" w:rsidRDefault="00AE72EA" w:rsidP="00AC063C">
            <w:pPr>
              <w:spacing w:line="240" w:lineRule="auto"/>
            </w:pPr>
            <w:r>
              <w:t>Test result</w:t>
            </w:r>
          </w:p>
        </w:tc>
        <w:tc>
          <w:tcPr>
            <w:tcW w:w="7981" w:type="dxa"/>
            <w:shd w:val="clear" w:color="auto" w:fill="auto"/>
          </w:tcPr>
          <w:p w14:paraId="027FADE9" w14:textId="77777777" w:rsidR="00AE72EA" w:rsidRPr="00A30AED" w:rsidRDefault="00AE72EA" w:rsidP="00AC063C">
            <w:pPr>
              <w:spacing w:line="240" w:lineRule="auto"/>
            </w:pPr>
          </w:p>
        </w:tc>
      </w:tr>
    </w:tbl>
    <w:p w14:paraId="48BF2506" w14:textId="77777777" w:rsidR="001A7253" w:rsidRDefault="001A7253"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CD2AEC" w14:paraId="119040A9" w14:textId="77777777" w:rsidTr="001D640F">
        <w:tc>
          <w:tcPr>
            <w:tcW w:w="1021" w:type="dxa"/>
            <w:shd w:val="clear" w:color="auto" w:fill="BFBFBF" w:themeFill="background1" w:themeFillShade="BF"/>
          </w:tcPr>
          <w:p w14:paraId="5EC3035E" w14:textId="2AA38895" w:rsidR="00CD2AEC" w:rsidRPr="00A30AED" w:rsidRDefault="00CD2AEC" w:rsidP="00AC063C">
            <w:pPr>
              <w:spacing w:line="240" w:lineRule="auto"/>
            </w:pPr>
            <w:r w:rsidRPr="00A30AED">
              <w:t xml:space="preserve">Test </w:t>
            </w:r>
            <w:r w:rsidR="001D640F">
              <w:t>8</w:t>
            </w:r>
          </w:p>
        </w:tc>
        <w:tc>
          <w:tcPr>
            <w:tcW w:w="7981" w:type="dxa"/>
            <w:shd w:val="clear" w:color="auto" w:fill="auto"/>
          </w:tcPr>
          <w:p w14:paraId="646AC1CC" w14:textId="2545E2B3" w:rsidR="007138A5" w:rsidRDefault="00B8049B" w:rsidP="00AC063C">
            <w:pPr>
              <w:spacing w:line="240" w:lineRule="auto"/>
            </w:pPr>
            <w:r>
              <w:t>Call:</w:t>
            </w:r>
            <w:r w:rsidR="001F0F09">
              <w:t xml:space="preserve"> </w:t>
            </w:r>
            <w:r w:rsidR="00C61F63">
              <w:t>Delay c</w:t>
            </w:r>
            <w:r w:rsidR="001F0F09">
              <w:t xml:space="preserve">all with delay = </w:t>
            </w:r>
            <w:r w:rsidR="003B276B">
              <w:t>40</w:t>
            </w:r>
            <w:r w:rsidR="001F0F09">
              <w:t xml:space="preserve"> </w:t>
            </w:r>
            <w:r w:rsidR="001F0F09" w:rsidRPr="009A6159">
              <w:t xml:space="preserve">[Invalid </w:t>
            </w:r>
            <w:r w:rsidR="001F0F09">
              <w:t>delay</w:t>
            </w:r>
            <w:r w:rsidR="001F0F09" w:rsidRPr="009A6159">
              <w:t xml:space="preserve"> (range </w:t>
            </w:r>
            <w:r w:rsidR="001F0F09">
              <w:t>0</w:t>
            </w:r>
            <w:r w:rsidR="001F0F09" w:rsidRPr="009A6159">
              <w:t>-</w:t>
            </w:r>
            <w:r w:rsidR="001F0F09">
              <w:t>3</w:t>
            </w:r>
            <w:r w:rsidR="001F0F09" w:rsidRPr="009A6159">
              <w:t>0s</w:t>
            </w:r>
            <w:r w:rsidR="001F0F09">
              <w:t>ec</w:t>
            </w:r>
            <w:r w:rsidR="001F0F09" w:rsidRPr="009A6159">
              <w:t>)]</w:t>
            </w:r>
            <w:r w:rsidR="007138A5">
              <w:t xml:space="preserve"> - &gt; s</w:t>
            </w:r>
            <w:r w:rsidR="001F0F09" w:rsidRPr="009A6159">
              <w:t>ource</w:t>
            </w:r>
            <w:r w:rsidR="001F0F09">
              <w:t>: any floor</w:t>
            </w:r>
            <w:r w:rsidR="007138A5">
              <w:t xml:space="preserve">, </w:t>
            </w:r>
            <w:r w:rsidR="001F0F09" w:rsidRPr="009A6159">
              <w:t>Destination</w:t>
            </w:r>
            <w:r w:rsidR="001F0F09">
              <w:t>: any floor</w:t>
            </w:r>
          </w:p>
          <w:p w14:paraId="7A650C27" w14:textId="6E99953C" w:rsidR="00CD2AEC" w:rsidRPr="00A30AED" w:rsidRDefault="007138A5" w:rsidP="00AC063C">
            <w:pPr>
              <w:spacing w:line="240" w:lineRule="auto"/>
            </w:pPr>
            <w:r>
              <w:t>Note: Landing Call – Source only, Car Call – Destination only</w:t>
            </w:r>
          </w:p>
        </w:tc>
      </w:tr>
      <w:tr w:rsidR="00CD2AEC" w14:paraId="61D791F9" w14:textId="77777777" w:rsidTr="00A01510">
        <w:tc>
          <w:tcPr>
            <w:tcW w:w="1021" w:type="dxa"/>
            <w:shd w:val="clear" w:color="auto" w:fill="auto"/>
          </w:tcPr>
          <w:p w14:paraId="660D5D0C" w14:textId="77777777" w:rsidR="00CD2AEC" w:rsidRPr="00A30AED" w:rsidRDefault="00CD2AEC" w:rsidP="00AC063C">
            <w:pPr>
              <w:spacing w:line="240" w:lineRule="auto"/>
            </w:pPr>
            <w:r w:rsidRPr="00A30AED">
              <w:t>Expected</w:t>
            </w:r>
            <w:r>
              <w:t xml:space="preserve"> result</w:t>
            </w:r>
          </w:p>
        </w:tc>
        <w:tc>
          <w:tcPr>
            <w:tcW w:w="7981" w:type="dxa"/>
            <w:shd w:val="clear" w:color="auto" w:fill="auto"/>
          </w:tcPr>
          <w:p w14:paraId="43241695" w14:textId="77777777" w:rsidR="001F0F09" w:rsidRDefault="00CD2AEC" w:rsidP="00AC063C">
            <w:pPr>
              <w:pStyle w:val="ListParagraph"/>
              <w:numPr>
                <w:ilvl w:val="0"/>
                <w:numId w:val="18"/>
              </w:numPr>
              <w:spacing w:line="240" w:lineRule="auto"/>
            </w:pPr>
            <w:r w:rsidRPr="009A6159">
              <w:t>Option 1</w:t>
            </w:r>
          </w:p>
          <w:p w14:paraId="35E1FFA4" w14:textId="77777777" w:rsidR="001F0F09" w:rsidRDefault="00CD2AEC" w:rsidP="00AC063C">
            <w:pPr>
              <w:pStyle w:val="ListParagraph"/>
              <w:numPr>
                <w:ilvl w:val="1"/>
                <w:numId w:val="18"/>
              </w:numPr>
              <w:spacing w:line="240" w:lineRule="auto"/>
            </w:pPr>
            <w:r w:rsidRPr="009A6159">
              <w:t xml:space="preserve">Illegal call prevented by </w:t>
            </w:r>
            <w:r>
              <w:t>user interface</w:t>
            </w:r>
          </w:p>
          <w:p w14:paraId="63F4924E" w14:textId="77777777" w:rsidR="001F0F09" w:rsidRDefault="00CD2AEC" w:rsidP="00AC063C">
            <w:pPr>
              <w:pStyle w:val="ListParagraph"/>
              <w:numPr>
                <w:ilvl w:val="0"/>
                <w:numId w:val="18"/>
              </w:numPr>
              <w:spacing w:line="240" w:lineRule="auto"/>
            </w:pPr>
            <w:r w:rsidRPr="009A6159">
              <w:t>Option 2</w:t>
            </w:r>
          </w:p>
          <w:p w14:paraId="37C8DABF" w14:textId="77777777" w:rsidR="007C4982" w:rsidRDefault="00CD2AEC" w:rsidP="00AC063C">
            <w:pPr>
              <w:pStyle w:val="ListParagraph"/>
              <w:numPr>
                <w:ilvl w:val="1"/>
                <w:numId w:val="18"/>
              </w:numPr>
              <w:spacing w:line="240" w:lineRule="auto"/>
            </w:pPr>
            <w:r w:rsidRPr="009A6159">
              <w:t>Call allowed and Call cancelled</w:t>
            </w:r>
          </w:p>
          <w:p w14:paraId="5C1A9B6C" w14:textId="4A419A7D" w:rsidR="007C4982" w:rsidRPr="007C4982" w:rsidRDefault="00CD2AEC" w:rsidP="00AC063C">
            <w:pPr>
              <w:pStyle w:val="ListParagraph"/>
              <w:numPr>
                <w:ilvl w:val="2"/>
                <w:numId w:val="18"/>
              </w:numPr>
              <w:spacing w:line="240" w:lineRule="auto"/>
            </w:pPr>
            <w:r w:rsidRPr="0093213F">
              <w:rPr>
                <w:iCs/>
              </w:rPr>
              <w:t xml:space="preserve">Status code </w:t>
            </w:r>
            <w:r w:rsidR="001C5CED">
              <w:rPr>
                <w:iCs/>
              </w:rPr>
              <w:t>201</w:t>
            </w:r>
          </w:p>
          <w:p w14:paraId="005F449B" w14:textId="7071E2E7" w:rsidR="00CD2AEC" w:rsidRPr="00A30AED" w:rsidRDefault="00CD2AEC" w:rsidP="00AC063C">
            <w:pPr>
              <w:pStyle w:val="ListParagraph"/>
              <w:numPr>
                <w:ilvl w:val="2"/>
                <w:numId w:val="18"/>
              </w:numPr>
              <w:spacing w:line="240" w:lineRule="auto"/>
            </w:pPr>
            <w:r>
              <w:t>error message -</w:t>
            </w:r>
            <w:r w:rsidRPr="009A6159">
              <w:t xml:space="preserve"> "</w:t>
            </w:r>
            <w:r w:rsidR="000C61B6">
              <w:t xml:space="preserve"> </w:t>
            </w:r>
            <w:r w:rsidR="000C61B6" w:rsidRPr="000C61B6">
              <w:t xml:space="preserve">Invalid </w:t>
            </w:r>
            <w:proofErr w:type="spellStart"/>
            <w:r w:rsidR="000C61B6" w:rsidRPr="000C61B6">
              <w:t>json</w:t>
            </w:r>
            <w:proofErr w:type="spellEnd"/>
            <w:r w:rsidR="000C61B6" w:rsidRPr="000C61B6">
              <w:t xml:space="preserve"> payload</w:t>
            </w:r>
            <w:r w:rsidRPr="009A6159">
              <w:t>"</w:t>
            </w:r>
          </w:p>
        </w:tc>
      </w:tr>
      <w:tr w:rsidR="001A7253" w14:paraId="44B538E9" w14:textId="77777777" w:rsidTr="00A01510">
        <w:tc>
          <w:tcPr>
            <w:tcW w:w="1021" w:type="dxa"/>
            <w:shd w:val="clear" w:color="auto" w:fill="auto"/>
          </w:tcPr>
          <w:p w14:paraId="2607E8FC" w14:textId="77777777" w:rsidR="001A7253" w:rsidRPr="00A30AED" w:rsidRDefault="001A7253" w:rsidP="00AC063C">
            <w:pPr>
              <w:spacing w:line="240" w:lineRule="auto"/>
            </w:pPr>
            <w:r>
              <w:lastRenderedPageBreak/>
              <w:t>Test result</w:t>
            </w:r>
          </w:p>
        </w:tc>
        <w:tc>
          <w:tcPr>
            <w:tcW w:w="7981" w:type="dxa"/>
            <w:shd w:val="clear" w:color="auto" w:fill="auto"/>
          </w:tcPr>
          <w:p w14:paraId="1881C026" w14:textId="77777777" w:rsidR="001A7253" w:rsidRPr="00A30AED" w:rsidRDefault="001A7253" w:rsidP="00AC063C">
            <w:pPr>
              <w:spacing w:line="240" w:lineRule="auto"/>
            </w:pPr>
          </w:p>
        </w:tc>
      </w:tr>
    </w:tbl>
    <w:p w14:paraId="259DED54" w14:textId="164F8142" w:rsidR="00BD68D2" w:rsidRDefault="00BD68D2"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9979BC" w14:paraId="0D24F163" w14:textId="77777777" w:rsidTr="001D640F">
        <w:tc>
          <w:tcPr>
            <w:tcW w:w="1021" w:type="dxa"/>
            <w:shd w:val="clear" w:color="auto" w:fill="BFBFBF" w:themeFill="background1" w:themeFillShade="BF"/>
          </w:tcPr>
          <w:p w14:paraId="14459E6D" w14:textId="5EBB766C" w:rsidR="009979BC" w:rsidRPr="00A30AED" w:rsidRDefault="009979BC" w:rsidP="00AC063C">
            <w:pPr>
              <w:spacing w:line="240" w:lineRule="auto"/>
            </w:pPr>
            <w:r w:rsidRPr="00A30AED">
              <w:t xml:space="preserve">Test </w:t>
            </w:r>
            <w:r w:rsidR="001D640F">
              <w:t>9</w:t>
            </w:r>
          </w:p>
        </w:tc>
        <w:tc>
          <w:tcPr>
            <w:tcW w:w="7981" w:type="dxa"/>
            <w:shd w:val="clear" w:color="auto" w:fill="auto"/>
          </w:tcPr>
          <w:p w14:paraId="4DDB6721" w14:textId="28B62526" w:rsidR="009979BC" w:rsidRDefault="009979BC" w:rsidP="00AC063C">
            <w:pPr>
              <w:spacing w:line="240" w:lineRule="auto"/>
            </w:pPr>
            <w:r>
              <w:t>Call: Passenger-group Call with group size = 3 - &gt; s</w:t>
            </w:r>
            <w:r w:rsidRPr="009A6159">
              <w:t>ource</w:t>
            </w:r>
            <w:r>
              <w:t xml:space="preserve">: any floor, </w:t>
            </w:r>
            <w:r w:rsidRPr="009A6159">
              <w:t>Destination</w:t>
            </w:r>
            <w:r>
              <w:t>: any floor</w:t>
            </w:r>
          </w:p>
          <w:p w14:paraId="75104B48" w14:textId="77777777" w:rsidR="009979BC" w:rsidRPr="00A30AED" w:rsidRDefault="009979BC" w:rsidP="00AC063C">
            <w:pPr>
              <w:spacing w:line="240" w:lineRule="auto"/>
            </w:pPr>
            <w:r>
              <w:t>Note: Landing Call – Source only, Car Call – Destination only</w:t>
            </w:r>
          </w:p>
        </w:tc>
      </w:tr>
      <w:tr w:rsidR="009979BC" w14:paraId="34CB6C24" w14:textId="77777777" w:rsidTr="003959F8">
        <w:tc>
          <w:tcPr>
            <w:tcW w:w="1021" w:type="dxa"/>
            <w:shd w:val="clear" w:color="auto" w:fill="auto"/>
          </w:tcPr>
          <w:p w14:paraId="5D4D098D" w14:textId="77777777" w:rsidR="009979BC" w:rsidRPr="00A30AED" w:rsidRDefault="009979BC" w:rsidP="00AC063C">
            <w:pPr>
              <w:spacing w:line="240" w:lineRule="auto"/>
            </w:pPr>
            <w:r w:rsidRPr="00A30AED">
              <w:t>Expected</w:t>
            </w:r>
            <w:r>
              <w:t xml:space="preserve"> result</w:t>
            </w:r>
          </w:p>
        </w:tc>
        <w:tc>
          <w:tcPr>
            <w:tcW w:w="7981" w:type="dxa"/>
            <w:shd w:val="clear" w:color="auto" w:fill="auto"/>
          </w:tcPr>
          <w:p w14:paraId="6A0CFCEF" w14:textId="77777777" w:rsidR="009979BC" w:rsidRDefault="009979BC" w:rsidP="00AC063C">
            <w:pPr>
              <w:pStyle w:val="ListParagraph"/>
              <w:numPr>
                <w:ilvl w:val="0"/>
                <w:numId w:val="18"/>
              </w:numPr>
              <w:spacing w:line="240" w:lineRule="auto"/>
            </w:pPr>
            <w:r w:rsidRPr="009A6159">
              <w:t>Call accepted and elevator moving</w:t>
            </w:r>
          </w:p>
          <w:p w14:paraId="0F504E6B" w14:textId="77777777" w:rsidR="009979BC" w:rsidRPr="007138A5" w:rsidRDefault="009979BC" w:rsidP="00AC063C">
            <w:pPr>
              <w:pStyle w:val="ListParagraph"/>
              <w:numPr>
                <w:ilvl w:val="1"/>
                <w:numId w:val="18"/>
              </w:numPr>
              <w:spacing w:line="240" w:lineRule="auto"/>
            </w:pPr>
            <w:r w:rsidRPr="0093213F">
              <w:rPr>
                <w:iCs/>
              </w:rPr>
              <w:t>Status code 201</w:t>
            </w:r>
          </w:p>
          <w:p w14:paraId="16DD2070" w14:textId="539B94C9" w:rsidR="009979BC" w:rsidRPr="001D12E0" w:rsidRDefault="005E5AB9" w:rsidP="00AC063C">
            <w:pPr>
              <w:pStyle w:val="ListParagraph"/>
              <w:numPr>
                <w:ilvl w:val="1"/>
                <w:numId w:val="18"/>
              </w:numPr>
              <w:spacing w:line="240" w:lineRule="auto"/>
            </w:pPr>
            <w:r>
              <w:t>Session id</w:t>
            </w:r>
            <w:r w:rsidR="009979BC">
              <w:t xml:space="preserve"> returned</w:t>
            </w:r>
          </w:p>
          <w:p w14:paraId="70A63EFD" w14:textId="3C3219B1" w:rsidR="009979BC" w:rsidRPr="00A30AED" w:rsidRDefault="009979BC" w:rsidP="00AC063C">
            <w:pPr>
              <w:pStyle w:val="ListParagraph"/>
              <w:numPr>
                <w:ilvl w:val="0"/>
                <w:numId w:val="18"/>
              </w:numPr>
              <w:spacing w:line="240" w:lineRule="auto"/>
            </w:pPr>
            <w:r w:rsidRPr="0093213F">
              <w:rPr>
                <w:iCs/>
              </w:rPr>
              <w:t>Elevator tracking as needed</w:t>
            </w:r>
          </w:p>
        </w:tc>
      </w:tr>
      <w:tr w:rsidR="009979BC" w14:paraId="3F644D5A" w14:textId="77777777" w:rsidTr="003959F8">
        <w:tc>
          <w:tcPr>
            <w:tcW w:w="1021" w:type="dxa"/>
            <w:shd w:val="clear" w:color="auto" w:fill="auto"/>
          </w:tcPr>
          <w:p w14:paraId="7B008135" w14:textId="77777777" w:rsidR="009979BC" w:rsidRPr="00A30AED" w:rsidRDefault="009979BC" w:rsidP="00AC063C">
            <w:pPr>
              <w:spacing w:line="240" w:lineRule="auto"/>
            </w:pPr>
            <w:r>
              <w:t>Test result</w:t>
            </w:r>
          </w:p>
        </w:tc>
        <w:tc>
          <w:tcPr>
            <w:tcW w:w="7981" w:type="dxa"/>
            <w:shd w:val="clear" w:color="auto" w:fill="auto"/>
          </w:tcPr>
          <w:p w14:paraId="5D69D02E" w14:textId="77777777" w:rsidR="009979BC" w:rsidRPr="00A30AED" w:rsidRDefault="009979BC" w:rsidP="00AC063C">
            <w:pPr>
              <w:spacing w:line="240" w:lineRule="auto"/>
            </w:pPr>
          </w:p>
        </w:tc>
      </w:tr>
    </w:tbl>
    <w:p w14:paraId="031E7D00" w14:textId="43AE0912" w:rsidR="009979BC" w:rsidRDefault="009979BC"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9979BC" w14:paraId="6E5B24A0" w14:textId="77777777" w:rsidTr="001D640F">
        <w:tc>
          <w:tcPr>
            <w:tcW w:w="1021" w:type="dxa"/>
            <w:shd w:val="clear" w:color="auto" w:fill="BFBFBF" w:themeFill="background1" w:themeFillShade="BF"/>
          </w:tcPr>
          <w:p w14:paraId="6EBBF765" w14:textId="171140A0" w:rsidR="009979BC" w:rsidRPr="00A30AED" w:rsidRDefault="009979BC" w:rsidP="00AC063C">
            <w:pPr>
              <w:spacing w:line="240" w:lineRule="auto"/>
            </w:pPr>
            <w:r w:rsidRPr="00A30AED">
              <w:t xml:space="preserve">Test </w:t>
            </w:r>
            <w:r w:rsidR="001D640F">
              <w:t>10</w:t>
            </w:r>
          </w:p>
        </w:tc>
        <w:tc>
          <w:tcPr>
            <w:tcW w:w="7981" w:type="dxa"/>
            <w:shd w:val="clear" w:color="auto" w:fill="auto"/>
          </w:tcPr>
          <w:p w14:paraId="3C0EE0AB" w14:textId="7D9FDA87" w:rsidR="009979BC" w:rsidRDefault="009979BC" w:rsidP="00AC063C">
            <w:pPr>
              <w:spacing w:line="240" w:lineRule="auto"/>
            </w:pPr>
            <w:r>
              <w:t xml:space="preserve">Call: Passenger-group Call with group size = 10 </w:t>
            </w:r>
            <w:r w:rsidRPr="009A6159">
              <w:t xml:space="preserve">[Invalid </w:t>
            </w:r>
            <w:r>
              <w:t>size as defined in the elevator</w:t>
            </w:r>
            <w:r w:rsidRPr="009A6159">
              <w:t>]</w:t>
            </w:r>
            <w:r>
              <w:t xml:space="preserve"> - &gt; s</w:t>
            </w:r>
            <w:r w:rsidRPr="009A6159">
              <w:t>ource</w:t>
            </w:r>
            <w:r>
              <w:t xml:space="preserve">: any floor, </w:t>
            </w:r>
            <w:r w:rsidRPr="009A6159">
              <w:t>Destination</w:t>
            </w:r>
            <w:r>
              <w:t>: any floor</w:t>
            </w:r>
          </w:p>
          <w:p w14:paraId="21CDC715" w14:textId="77777777" w:rsidR="009979BC" w:rsidRPr="00A30AED" w:rsidRDefault="009979BC" w:rsidP="00AC063C">
            <w:pPr>
              <w:spacing w:line="240" w:lineRule="auto"/>
            </w:pPr>
            <w:r>
              <w:t>Note: Landing Call – Source only, Car Call – Destination only</w:t>
            </w:r>
          </w:p>
        </w:tc>
      </w:tr>
      <w:tr w:rsidR="009979BC" w14:paraId="33D54A25" w14:textId="77777777" w:rsidTr="003959F8">
        <w:tc>
          <w:tcPr>
            <w:tcW w:w="1021" w:type="dxa"/>
            <w:shd w:val="clear" w:color="auto" w:fill="auto"/>
          </w:tcPr>
          <w:p w14:paraId="39991093" w14:textId="77777777" w:rsidR="009979BC" w:rsidRPr="00A30AED" w:rsidRDefault="009979BC" w:rsidP="00AC063C">
            <w:pPr>
              <w:spacing w:line="240" w:lineRule="auto"/>
            </w:pPr>
            <w:r w:rsidRPr="00A30AED">
              <w:t>Expected</w:t>
            </w:r>
            <w:r>
              <w:t xml:space="preserve"> result</w:t>
            </w:r>
          </w:p>
        </w:tc>
        <w:tc>
          <w:tcPr>
            <w:tcW w:w="7981" w:type="dxa"/>
            <w:shd w:val="clear" w:color="auto" w:fill="auto"/>
          </w:tcPr>
          <w:p w14:paraId="401DBA62" w14:textId="77777777" w:rsidR="009979BC" w:rsidRDefault="009979BC" w:rsidP="00AC063C">
            <w:pPr>
              <w:pStyle w:val="ListParagraph"/>
              <w:numPr>
                <w:ilvl w:val="0"/>
                <w:numId w:val="18"/>
              </w:numPr>
              <w:spacing w:line="240" w:lineRule="auto"/>
            </w:pPr>
            <w:r w:rsidRPr="009A6159">
              <w:t>Option 1</w:t>
            </w:r>
          </w:p>
          <w:p w14:paraId="4F84196B" w14:textId="77777777" w:rsidR="009979BC" w:rsidRDefault="009979BC" w:rsidP="00AC063C">
            <w:pPr>
              <w:pStyle w:val="ListParagraph"/>
              <w:numPr>
                <w:ilvl w:val="1"/>
                <w:numId w:val="18"/>
              </w:numPr>
              <w:spacing w:line="240" w:lineRule="auto"/>
            </w:pPr>
            <w:r w:rsidRPr="009A6159">
              <w:t xml:space="preserve">Illegal call prevented by </w:t>
            </w:r>
            <w:r>
              <w:t>user interface</w:t>
            </w:r>
          </w:p>
          <w:p w14:paraId="19CFF338" w14:textId="77777777" w:rsidR="009979BC" w:rsidRDefault="009979BC" w:rsidP="00AC063C">
            <w:pPr>
              <w:pStyle w:val="ListParagraph"/>
              <w:numPr>
                <w:ilvl w:val="0"/>
                <w:numId w:val="18"/>
              </w:numPr>
              <w:spacing w:line="240" w:lineRule="auto"/>
            </w:pPr>
            <w:r w:rsidRPr="009A6159">
              <w:t>Option 2</w:t>
            </w:r>
          </w:p>
          <w:p w14:paraId="59B25A8C" w14:textId="77777777" w:rsidR="009979BC" w:rsidRDefault="009979BC" w:rsidP="00AC063C">
            <w:pPr>
              <w:pStyle w:val="ListParagraph"/>
              <w:numPr>
                <w:ilvl w:val="1"/>
                <w:numId w:val="18"/>
              </w:numPr>
              <w:spacing w:line="240" w:lineRule="auto"/>
            </w:pPr>
            <w:r w:rsidRPr="009A6159">
              <w:t>Call allowed and Call cancelled</w:t>
            </w:r>
          </w:p>
          <w:p w14:paraId="2A489756" w14:textId="7A5851A0" w:rsidR="009979BC" w:rsidRPr="007C4982" w:rsidRDefault="009979BC" w:rsidP="00AC063C">
            <w:pPr>
              <w:pStyle w:val="ListParagraph"/>
              <w:numPr>
                <w:ilvl w:val="2"/>
                <w:numId w:val="18"/>
              </w:numPr>
              <w:spacing w:line="240" w:lineRule="auto"/>
            </w:pPr>
            <w:r w:rsidRPr="0093213F">
              <w:rPr>
                <w:iCs/>
              </w:rPr>
              <w:t xml:space="preserve">Status code </w:t>
            </w:r>
            <w:r w:rsidR="00BA393C">
              <w:rPr>
                <w:iCs/>
              </w:rPr>
              <w:t>201</w:t>
            </w:r>
          </w:p>
          <w:p w14:paraId="3DE275FD" w14:textId="0619F76A" w:rsidR="009979BC" w:rsidRPr="00A30AED" w:rsidRDefault="009979BC" w:rsidP="00AC063C">
            <w:pPr>
              <w:pStyle w:val="ListParagraph"/>
              <w:numPr>
                <w:ilvl w:val="2"/>
                <w:numId w:val="18"/>
              </w:numPr>
              <w:spacing w:line="240" w:lineRule="auto"/>
            </w:pPr>
            <w:r>
              <w:t>error message -</w:t>
            </w:r>
            <w:r w:rsidRPr="009A6159">
              <w:t xml:space="preserve"> "</w:t>
            </w:r>
            <w:r w:rsidR="0012150F" w:rsidRPr="0012150F">
              <w:t xml:space="preserve">INVALID_PASSENGER_COUNT </w:t>
            </w:r>
            <w:r w:rsidRPr="009A6159">
              <w:t>"</w:t>
            </w:r>
          </w:p>
        </w:tc>
      </w:tr>
      <w:tr w:rsidR="009979BC" w14:paraId="0EC421F4" w14:textId="77777777" w:rsidTr="003959F8">
        <w:tc>
          <w:tcPr>
            <w:tcW w:w="1021" w:type="dxa"/>
            <w:shd w:val="clear" w:color="auto" w:fill="auto"/>
          </w:tcPr>
          <w:p w14:paraId="188A421D" w14:textId="77777777" w:rsidR="009979BC" w:rsidRPr="00A30AED" w:rsidRDefault="009979BC" w:rsidP="00AC063C">
            <w:pPr>
              <w:spacing w:line="240" w:lineRule="auto"/>
            </w:pPr>
            <w:r>
              <w:t>Test result</w:t>
            </w:r>
          </w:p>
        </w:tc>
        <w:tc>
          <w:tcPr>
            <w:tcW w:w="7981" w:type="dxa"/>
            <w:shd w:val="clear" w:color="auto" w:fill="auto"/>
          </w:tcPr>
          <w:p w14:paraId="0B170FC1" w14:textId="77777777" w:rsidR="009979BC" w:rsidRPr="00A30AED" w:rsidRDefault="009979BC" w:rsidP="00AC063C">
            <w:pPr>
              <w:spacing w:line="240" w:lineRule="auto"/>
            </w:pPr>
          </w:p>
        </w:tc>
      </w:tr>
    </w:tbl>
    <w:p w14:paraId="069EC77E" w14:textId="1457EFFD" w:rsidR="009979BC" w:rsidRDefault="009979BC"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1C2CFF" w14:paraId="28261D19" w14:textId="77777777" w:rsidTr="001D640F">
        <w:tc>
          <w:tcPr>
            <w:tcW w:w="1021" w:type="dxa"/>
            <w:shd w:val="clear" w:color="auto" w:fill="BFBFBF" w:themeFill="background1" w:themeFillShade="BF"/>
          </w:tcPr>
          <w:p w14:paraId="11915AF9" w14:textId="298BE3FD" w:rsidR="001C2CFF" w:rsidRPr="00A30AED" w:rsidRDefault="001C2CFF" w:rsidP="00AC063C">
            <w:pPr>
              <w:spacing w:line="240" w:lineRule="auto"/>
            </w:pPr>
            <w:r w:rsidRPr="00A30AED">
              <w:t xml:space="preserve">Test </w:t>
            </w:r>
            <w:r w:rsidR="001D640F">
              <w:t>11</w:t>
            </w:r>
          </w:p>
        </w:tc>
        <w:tc>
          <w:tcPr>
            <w:tcW w:w="7981" w:type="dxa"/>
            <w:shd w:val="clear" w:color="auto" w:fill="auto"/>
          </w:tcPr>
          <w:p w14:paraId="33D4CDC4" w14:textId="37DB4D32" w:rsidR="00530987" w:rsidRDefault="00B8049B" w:rsidP="00AC063C">
            <w:pPr>
              <w:spacing w:line="240" w:lineRule="auto"/>
            </w:pPr>
            <w:r>
              <w:t>Call:</w:t>
            </w:r>
            <w:r w:rsidR="00530987">
              <w:t xml:space="preserve"> Transfer </w:t>
            </w:r>
            <w:r w:rsidR="00AE0B44">
              <w:t xml:space="preserve">floor </w:t>
            </w:r>
            <w:r w:rsidR="00530987" w:rsidRPr="003A6CDC">
              <w:t>call</w:t>
            </w:r>
            <w:r w:rsidR="00432667">
              <w:t xml:space="preserve"> - &gt; </w:t>
            </w:r>
            <w:r w:rsidR="00530987" w:rsidRPr="009A6159">
              <w:t>Source</w:t>
            </w:r>
            <w:r w:rsidR="00530987">
              <w:t>: any floor</w:t>
            </w:r>
            <w:r w:rsidR="00432667">
              <w:t xml:space="preserve">, </w:t>
            </w:r>
            <w:r w:rsidR="00530987" w:rsidRPr="009A6159">
              <w:t>Destination</w:t>
            </w:r>
            <w:r w:rsidR="00530987">
              <w:t>: any floor</w:t>
            </w:r>
          </w:p>
          <w:p w14:paraId="67252117" w14:textId="169D39F7" w:rsidR="00586F14" w:rsidRDefault="00530987" w:rsidP="00AC063C">
            <w:pPr>
              <w:spacing w:line="240" w:lineRule="auto"/>
            </w:pPr>
            <w:r>
              <w:t xml:space="preserve">Note: </w:t>
            </w:r>
            <w:r w:rsidR="00AE0B44">
              <w:t>T</w:t>
            </w:r>
            <w:r w:rsidR="00707FE8" w:rsidRPr="009A6159">
              <w:t>he source and destination floors cannot be served by the same elevator.</w:t>
            </w:r>
            <w:r w:rsidR="00586F14">
              <w:t xml:space="preserve"> </w:t>
            </w:r>
          </w:p>
          <w:p w14:paraId="105BADC5" w14:textId="0008A817" w:rsidR="001C2CFF" w:rsidRPr="00A30AED" w:rsidRDefault="00586F14" w:rsidP="00AC063C">
            <w:pPr>
              <w:spacing w:line="240" w:lineRule="auto"/>
            </w:pPr>
            <w:r>
              <w:t>Car Call – Destination only</w:t>
            </w:r>
          </w:p>
        </w:tc>
      </w:tr>
      <w:tr w:rsidR="001C2CFF" w14:paraId="5938FD8A" w14:textId="77777777" w:rsidTr="00A01510">
        <w:tc>
          <w:tcPr>
            <w:tcW w:w="1021" w:type="dxa"/>
            <w:shd w:val="clear" w:color="auto" w:fill="auto"/>
          </w:tcPr>
          <w:p w14:paraId="5936FE97" w14:textId="77777777" w:rsidR="001C2CFF" w:rsidRPr="00A30AED" w:rsidRDefault="001C2CFF" w:rsidP="00AC063C">
            <w:pPr>
              <w:spacing w:line="240" w:lineRule="auto"/>
            </w:pPr>
            <w:r w:rsidRPr="00A30AED">
              <w:t>Expected</w:t>
            </w:r>
            <w:r>
              <w:t xml:space="preserve"> result</w:t>
            </w:r>
          </w:p>
        </w:tc>
        <w:tc>
          <w:tcPr>
            <w:tcW w:w="7981" w:type="dxa"/>
            <w:shd w:val="clear" w:color="auto" w:fill="auto"/>
          </w:tcPr>
          <w:p w14:paraId="75584327" w14:textId="77777777" w:rsidR="00432667" w:rsidRDefault="00432667" w:rsidP="00AC063C">
            <w:pPr>
              <w:pStyle w:val="ListParagraph"/>
              <w:numPr>
                <w:ilvl w:val="0"/>
                <w:numId w:val="19"/>
              </w:numPr>
              <w:spacing w:line="240" w:lineRule="auto"/>
            </w:pPr>
            <w:r w:rsidRPr="009A6159">
              <w:t>Call accepted and elevator moving</w:t>
            </w:r>
          </w:p>
          <w:p w14:paraId="56152242" w14:textId="77777777" w:rsidR="00432667" w:rsidRPr="007138A5" w:rsidRDefault="00432667" w:rsidP="00AC063C">
            <w:pPr>
              <w:pStyle w:val="ListParagraph"/>
              <w:numPr>
                <w:ilvl w:val="1"/>
                <w:numId w:val="19"/>
              </w:numPr>
              <w:spacing w:line="240" w:lineRule="auto"/>
            </w:pPr>
            <w:r w:rsidRPr="0093213F">
              <w:rPr>
                <w:iCs/>
              </w:rPr>
              <w:t>Status code 201</w:t>
            </w:r>
          </w:p>
          <w:p w14:paraId="6CFC835E" w14:textId="4BED6897" w:rsidR="00586F14" w:rsidRPr="0093213F" w:rsidRDefault="005E5AB9" w:rsidP="00AC063C">
            <w:pPr>
              <w:pStyle w:val="ListParagraph"/>
              <w:numPr>
                <w:ilvl w:val="1"/>
                <w:numId w:val="19"/>
              </w:numPr>
              <w:spacing w:line="240" w:lineRule="auto"/>
              <w:rPr>
                <w:iCs/>
              </w:rPr>
            </w:pPr>
            <w:r>
              <w:t>Session id</w:t>
            </w:r>
            <w:r w:rsidR="00432667">
              <w:t xml:space="preserve"> returned</w:t>
            </w:r>
          </w:p>
          <w:p w14:paraId="3509C933" w14:textId="4E93DB20" w:rsidR="00586F14" w:rsidRPr="0093213F" w:rsidRDefault="00586F14" w:rsidP="00AC063C">
            <w:pPr>
              <w:pStyle w:val="ListParagraph"/>
              <w:numPr>
                <w:ilvl w:val="2"/>
                <w:numId w:val="19"/>
              </w:numPr>
              <w:spacing w:line="240" w:lineRule="auto"/>
              <w:rPr>
                <w:iCs/>
              </w:rPr>
            </w:pPr>
            <w:r w:rsidRPr="0093213F">
              <w:rPr>
                <w:iCs/>
              </w:rPr>
              <w:t>modified destination included</w:t>
            </w:r>
          </w:p>
          <w:p w14:paraId="2E54F5B8" w14:textId="0D88A7A3" w:rsidR="00586F14" w:rsidRPr="0093213F" w:rsidRDefault="00586F14" w:rsidP="00AC063C">
            <w:pPr>
              <w:pStyle w:val="ListParagraph"/>
              <w:numPr>
                <w:ilvl w:val="2"/>
                <w:numId w:val="19"/>
              </w:numPr>
              <w:spacing w:line="240" w:lineRule="auto"/>
              <w:rPr>
                <w:iCs/>
              </w:rPr>
            </w:pPr>
            <w:r w:rsidRPr="0093213F">
              <w:rPr>
                <w:iCs/>
              </w:rPr>
              <w:t>modified reason included</w:t>
            </w:r>
          </w:p>
          <w:p w14:paraId="668D63C2" w14:textId="17FA00C7" w:rsidR="004A5886" w:rsidRPr="0093213F" w:rsidRDefault="00432667" w:rsidP="00AC063C">
            <w:pPr>
              <w:pStyle w:val="ListParagraph"/>
              <w:numPr>
                <w:ilvl w:val="0"/>
                <w:numId w:val="19"/>
              </w:numPr>
              <w:spacing w:line="240" w:lineRule="auto"/>
              <w:rPr>
                <w:iCs/>
              </w:rPr>
            </w:pPr>
            <w:r w:rsidRPr="0093213F">
              <w:rPr>
                <w:iCs/>
              </w:rPr>
              <w:t>Elevator tracking as needed</w:t>
            </w:r>
          </w:p>
        </w:tc>
      </w:tr>
      <w:tr w:rsidR="001C2CFF" w14:paraId="2FF99B3A" w14:textId="77777777" w:rsidTr="00A01510">
        <w:tc>
          <w:tcPr>
            <w:tcW w:w="1021" w:type="dxa"/>
            <w:shd w:val="clear" w:color="auto" w:fill="auto"/>
          </w:tcPr>
          <w:p w14:paraId="7A637ED5" w14:textId="142E9847" w:rsidR="001C2CFF" w:rsidRPr="00A30AED" w:rsidRDefault="00BF5DCF" w:rsidP="00AC063C">
            <w:pPr>
              <w:spacing w:line="240" w:lineRule="auto"/>
            </w:pPr>
            <w:r>
              <w:t>Test result</w:t>
            </w:r>
          </w:p>
        </w:tc>
        <w:tc>
          <w:tcPr>
            <w:tcW w:w="7981" w:type="dxa"/>
            <w:shd w:val="clear" w:color="auto" w:fill="auto"/>
          </w:tcPr>
          <w:p w14:paraId="56059A34" w14:textId="77777777" w:rsidR="001C2CFF" w:rsidRPr="00A30AED" w:rsidRDefault="001C2CFF" w:rsidP="00AC063C">
            <w:pPr>
              <w:spacing w:line="240" w:lineRule="auto"/>
            </w:pPr>
          </w:p>
        </w:tc>
      </w:tr>
    </w:tbl>
    <w:p w14:paraId="56ABD730" w14:textId="1DD9D83A"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512B94" w14:paraId="0EC1F450" w14:textId="77777777" w:rsidTr="001D640F">
        <w:tc>
          <w:tcPr>
            <w:tcW w:w="1021" w:type="dxa"/>
            <w:shd w:val="clear" w:color="auto" w:fill="BFBFBF" w:themeFill="background1" w:themeFillShade="BF"/>
          </w:tcPr>
          <w:p w14:paraId="6447941F" w14:textId="62FF6C95" w:rsidR="00512B94" w:rsidRPr="00A30AED" w:rsidRDefault="00512B94" w:rsidP="00AC063C">
            <w:pPr>
              <w:spacing w:line="240" w:lineRule="auto"/>
            </w:pPr>
            <w:r w:rsidRPr="00A30AED">
              <w:t xml:space="preserve">Test </w:t>
            </w:r>
            <w:r w:rsidR="001D640F">
              <w:t>12</w:t>
            </w:r>
          </w:p>
        </w:tc>
        <w:tc>
          <w:tcPr>
            <w:tcW w:w="7981" w:type="dxa"/>
            <w:shd w:val="clear" w:color="auto" w:fill="auto"/>
          </w:tcPr>
          <w:p w14:paraId="7375F8EE" w14:textId="656EA8F8" w:rsidR="00F972FA" w:rsidRDefault="00B8049B" w:rsidP="00AC063C">
            <w:pPr>
              <w:spacing w:line="240" w:lineRule="auto"/>
            </w:pPr>
            <w:r>
              <w:t>Call:</w:t>
            </w:r>
            <w:r w:rsidR="00F972FA">
              <w:t xml:space="preserve"> </w:t>
            </w:r>
            <w:r w:rsidR="00A1677E">
              <w:t xml:space="preserve">Through </w:t>
            </w:r>
            <w:r w:rsidR="00B776F5">
              <w:t>lift</w:t>
            </w:r>
            <w:r w:rsidR="00F972FA" w:rsidRPr="003A6CDC">
              <w:t xml:space="preserve"> call</w:t>
            </w:r>
            <w:r w:rsidR="00A1677E">
              <w:t xml:space="preserve"> - &gt; </w:t>
            </w:r>
            <w:r w:rsidR="00F972FA" w:rsidRPr="009A6159">
              <w:t>Source</w:t>
            </w:r>
            <w:r w:rsidR="00F972FA">
              <w:t>: any floor</w:t>
            </w:r>
            <w:r w:rsidR="00A1677E">
              <w:t xml:space="preserve">, </w:t>
            </w:r>
            <w:r w:rsidR="00F972FA" w:rsidRPr="009A6159">
              <w:t>Destination</w:t>
            </w:r>
            <w:r w:rsidR="00F972FA">
              <w:t>: any floor</w:t>
            </w:r>
          </w:p>
          <w:p w14:paraId="290A6498" w14:textId="28C58648" w:rsidR="00512B94" w:rsidRPr="00A30AED" w:rsidRDefault="00F972FA" w:rsidP="00AC063C">
            <w:pPr>
              <w:spacing w:line="240" w:lineRule="auto"/>
            </w:pPr>
            <w:r>
              <w:t>Note: B</w:t>
            </w:r>
            <w:r w:rsidR="00512B94" w:rsidRPr="009A6159">
              <w:t xml:space="preserve">oth source and destination floors are </w:t>
            </w:r>
            <w:r>
              <w:t xml:space="preserve">on </w:t>
            </w:r>
            <w:r w:rsidR="00512B94" w:rsidRPr="009A6159">
              <w:t>the same floor but opposite side of the elevator</w:t>
            </w:r>
            <w:r w:rsidR="00512B94">
              <w:t>.</w:t>
            </w:r>
            <w:r w:rsidR="00512B94" w:rsidRPr="009A6159">
              <w:t xml:space="preserve">  </w:t>
            </w:r>
          </w:p>
        </w:tc>
      </w:tr>
      <w:tr w:rsidR="00512B94" w14:paraId="021BFA93" w14:textId="77777777" w:rsidTr="00A01510">
        <w:tc>
          <w:tcPr>
            <w:tcW w:w="1021" w:type="dxa"/>
            <w:shd w:val="clear" w:color="auto" w:fill="auto"/>
          </w:tcPr>
          <w:p w14:paraId="41C6536A" w14:textId="77777777" w:rsidR="00512B94" w:rsidRPr="00A30AED" w:rsidRDefault="00512B94" w:rsidP="00AC063C">
            <w:pPr>
              <w:spacing w:line="240" w:lineRule="auto"/>
            </w:pPr>
            <w:r w:rsidRPr="00A30AED">
              <w:t>Expected</w:t>
            </w:r>
            <w:r>
              <w:t xml:space="preserve"> result</w:t>
            </w:r>
          </w:p>
        </w:tc>
        <w:tc>
          <w:tcPr>
            <w:tcW w:w="7981" w:type="dxa"/>
            <w:shd w:val="clear" w:color="auto" w:fill="auto"/>
          </w:tcPr>
          <w:p w14:paraId="3F07F0FE" w14:textId="77777777" w:rsidR="00475449" w:rsidRDefault="00475449" w:rsidP="00AC063C">
            <w:pPr>
              <w:pStyle w:val="ListParagraph"/>
              <w:numPr>
                <w:ilvl w:val="0"/>
                <w:numId w:val="20"/>
              </w:numPr>
              <w:spacing w:line="240" w:lineRule="auto"/>
            </w:pPr>
            <w:r w:rsidRPr="009A6159">
              <w:t>Option 1</w:t>
            </w:r>
          </w:p>
          <w:p w14:paraId="2EB50E94" w14:textId="77777777" w:rsidR="00475449" w:rsidRDefault="00475449" w:rsidP="00AC063C">
            <w:pPr>
              <w:pStyle w:val="ListParagraph"/>
              <w:numPr>
                <w:ilvl w:val="1"/>
                <w:numId w:val="20"/>
              </w:numPr>
              <w:spacing w:line="240" w:lineRule="auto"/>
            </w:pPr>
            <w:r w:rsidRPr="009A6159">
              <w:t xml:space="preserve">Illegal call prevented by </w:t>
            </w:r>
            <w:r>
              <w:t>user interface</w:t>
            </w:r>
          </w:p>
          <w:p w14:paraId="02317952" w14:textId="42036FDD" w:rsidR="00475449" w:rsidRDefault="00475449" w:rsidP="00AC063C">
            <w:pPr>
              <w:pStyle w:val="ListParagraph"/>
              <w:numPr>
                <w:ilvl w:val="0"/>
                <w:numId w:val="20"/>
              </w:numPr>
              <w:spacing w:line="240" w:lineRule="auto"/>
            </w:pPr>
            <w:r w:rsidRPr="009A6159">
              <w:t>Option 2</w:t>
            </w:r>
          </w:p>
          <w:p w14:paraId="1A46927F" w14:textId="2F0587A4" w:rsidR="00F972FA" w:rsidRDefault="00512B94" w:rsidP="00AC063C">
            <w:pPr>
              <w:pStyle w:val="ListParagraph"/>
              <w:numPr>
                <w:ilvl w:val="1"/>
                <w:numId w:val="20"/>
              </w:numPr>
              <w:spacing w:line="240" w:lineRule="auto"/>
            </w:pPr>
            <w:r w:rsidRPr="009A6159">
              <w:t>Call allowed and Call cancelled</w:t>
            </w:r>
          </w:p>
          <w:p w14:paraId="2DE8FAF6" w14:textId="77777777" w:rsidR="00F972FA" w:rsidRPr="00F972FA" w:rsidRDefault="00512B94" w:rsidP="00AC063C">
            <w:pPr>
              <w:pStyle w:val="ListParagraph"/>
              <w:numPr>
                <w:ilvl w:val="2"/>
                <w:numId w:val="20"/>
              </w:numPr>
              <w:spacing w:line="240" w:lineRule="auto"/>
            </w:pPr>
            <w:r w:rsidRPr="0093213F">
              <w:rPr>
                <w:iCs/>
              </w:rPr>
              <w:t>Status code 201</w:t>
            </w:r>
          </w:p>
          <w:p w14:paraId="055DFF68" w14:textId="307F8131" w:rsidR="00512B94" w:rsidRPr="00A30AED" w:rsidRDefault="00512B94" w:rsidP="00AC063C">
            <w:pPr>
              <w:pStyle w:val="ListParagraph"/>
              <w:numPr>
                <w:ilvl w:val="2"/>
                <w:numId w:val="20"/>
              </w:numPr>
              <w:spacing w:line="240" w:lineRule="auto"/>
            </w:pPr>
            <w:r w:rsidRPr="009A6159">
              <w:t>cancel</w:t>
            </w:r>
            <w:r>
              <w:t xml:space="preserve"> </w:t>
            </w:r>
            <w:r w:rsidRPr="009A6159">
              <w:t>Reason</w:t>
            </w:r>
            <w:r w:rsidR="00475449">
              <w:t xml:space="preserve"> </w:t>
            </w:r>
            <w:r w:rsidRPr="009A6159">
              <w:t>"</w:t>
            </w:r>
            <w:r w:rsidR="00D17132" w:rsidRPr="007955A9">
              <w:rPr>
                <w:rFonts w:ascii="Calibri" w:hAnsi="Calibri"/>
                <w:color w:val="000000"/>
                <w:szCs w:val="20"/>
              </w:rPr>
              <w:t>SAME_SOURCE_AND_DEST_FLOOR</w:t>
            </w:r>
            <w:r w:rsidR="00D15637">
              <w:t>”</w:t>
            </w:r>
          </w:p>
        </w:tc>
      </w:tr>
      <w:tr w:rsidR="00C01830" w14:paraId="79A2569C" w14:textId="77777777" w:rsidTr="00A01510">
        <w:tc>
          <w:tcPr>
            <w:tcW w:w="1021" w:type="dxa"/>
            <w:shd w:val="clear" w:color="auto" w:fill="auto"/>
          </w:tcPr>
          <w:p w14:paraId="066878F3" w14:textId="77777777" w:rsidR="00C01830" w:rsidRPr="00A30AED" w:rsidRDefault="00C01830" w:rsidP="00AC063C">
            <w:pPr>
              <w:spacing w:line="240" w:lineRule="auto"/>
            </w:pPr>
            <w:r>
              <w:t>Test result</w:t>
            </w:r>
          </w:p>
        </w:tc>
        <w:tc>
          <w:tcPr>
            <w:tcW w:w="7981" w:type="dxa"/>
            <w:shd w:val="clear" w:color="auto" w:fill="auto"/>
          </w:tcPr>
          <w:p w14:paraId="70F4C7CF" w14:textId="77777777" w:rsidR="00C01830" w:rsidRPr="00A30AED" w:rsidRDefault="00C01830" w:rsidP="00AC063C">
            <w:pPr>
              <w:spacing w:line="240" w:lineRule="auto"/>
            </w:pPr>
          </w:p>
        </w:tc>
      </w:tr>
    </w:tbl>
    <w:p w14:paraId="629F2863" w14:textId="1BADF25C" w:rsidR="00C01830" w:rsidRDefault="00C01830"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475449" w14:paraId="00F25D9F" w14:textId="77777777" w:rsidTr="001D640F">
        <w:tc>
          <w:tcPr>
            <w:tcW w:w="1021" w:type="dxa"/>
            <w:shd w:val="clear" w:color="auto" w:fill="BFBFBF" w:themeFill="background1" w:themeFillShade="BF"/>
          </w:tcPr>
          <w:p w14:paraId="6796CA0F" w14:textId="11033FDD" w:rsidR="00475449" w:rsidRPr="00A30AED" w:rsidRDefault="00475449" w:rsidP="00AC063C">
            <w:pPr>
              <w:spacing w:line="240" w:lineRule="auto"/>
            </w:pPr>
            <w:r w:rsidRPr="00A30AED">
              <w:t xml:space="preserve">Test </w:t>
            </w:r>
            <w:r w:rsidR="001D640F">
              <w:t>13</w:t>
            </w:r>
          </w:p>
        </w:tc>
        <w:tc>
          <w:tcPr>
            <w:tcW w:w="7981" w:type="dxa"/>
            <w:shd w:val="clear" w:color="auto" w:fill="auto"/>
          </w:tcPr>
          <w:p w14:paraId="1ED29B0F" w14:textId="32273C11" w:rsidR="00475449" w:rsidRDefault="00475449" w:rsidP="00AC063C">
            <w:pPr>
              <w:spacing w:line="240" w:lineRule="auto"/>
            </w:pPr>
            <w:r>
              <w:t xml:space="preserve">Call: No travel </w:t>
            </w:r>
            <w:r w:rsidRPr="003A6CDC">
              <w:t>call</w:t>
            </w:r>
            <w:r>
              <w:t xml:space="preserve"> - &gt; </w:t>
            </w:r>
            <w:r w:rsidRPr="009A6159">
              <w:t>Source</w:t>
            </w:r>
            <w:r>
              <w:t xml:space="preserve">: any floor, </w:t>
            </w:r>
            <w:r w:rsidRPr="009A6159">
              <w:t>Destination</w:t>
            </w:r>
            <w:r>
              <w:t>: same as source floor</w:t>
            </w:r>
          </w:p>
          <w:p w14:paraId="109360B9" w14:textId="11266C36" w:rsidR="00475449" w:rsidRPr="00A30AED" w:rsidRDefault="00475449" w:rsidP="00AC063C">
            <w:pPr>
              <w:spacing w:line="240" w:lineRule="auto"/>
            </w:pPr>
            <w:r>
              <w:t>Note: B</w:t>
            </w:r>
            <w:r w:rsidRPr="009A6159">
              <w:t xml:space="preserve">oth source and destination floors are </w:t>
            </w:r>
            <w:r>
              <w:t xml:space="preserve">on </w:t>
            </w:r>
            <w:r w:rsidRPr="009A6159">
              <w:t xml:space="preserve">the same floor </w:t>
            </w:r>
            <w:r>
              <w:t>and sam</w:t>
            </w:r>
            <w:r w:rsidRPr="009A6159">
              <w:t>e side of the elevator</w:t>
            </w:r>
            <w:r>
              <w:t>.</w:t>
            </w:r>
            <w:r w:rsidRPr="009A6159">
              <w:t xml:space="preserve">  </w:t>
            </w:r>
          </w:p>
        </w:tc>
      </w:tr>
      <w:tr w:rsidR="00475449" w14:paraId="02853170" w14:textId="77777777" w:rsidTr="003959F8">
        <w:tc>
          <w:tcPr>
            <w:tcW w:w="1021" w:type="dxa"/>
            <w:shd w:val="clear" w:color="auto" w:fill="auto"/>
          </w:tcPr>
          <w:p w14:paraId="6CFE4A04" w14:textId="77777777" w:rsidR="00475449" w:rsidRPr="00A30AED" w:rsidRDefault="00475449" w:rsidP="00AC063C">
            <w:pPr>
              <w:spacing w:line="240" w:lineRule="auto"/>
            </w:pPr>
            <w:r w:rsidRPr="00A30AED">
              <w:t>Expected</w:t>
            </w:r>
            <w:r>
              <w:t xml:space="preserve"> result</w:t>
            </w:r>
          </w:p>
        </w:tc>
        <w:tc>
          <w:tcPr>
            <w:tcW w:w="7981" w:type="dxa"/>
            <w:shd w:val="clear" w:color="auto" w:fill="auto"/>
          </w:tcPr>
          <w:p w14:paraId="19A45A60" w14:textId="77777777" w:rsidR="00475449" w:rsidRDefault="00475449" w:rsidP="00AC063C">
            <w:pPr>
              <w:pStyle w:val="ListParagraph"/>
              <w:numPr>
                <w:ilvl w:val="0"/>
                <w:numId w:val="20"/>
              </w:numPr>
              <w:spacing w:line="240" w:lineRule="auto"/>
            </w:pPr>
            <w:r w:rsidRPr="009A6159">
              <w:t>Option 1</w:t>
            </w:r>
          </w:p>
          <w:p w14:paraId="512BDEE7" w14:textId="77777777" w:rsidR="00475449" w:rsidRDefault="00475449" w:rsidP="00AC063C">
            <w:pPr>
              <w:pStyle w:val="ListParagraph"/>
              <w:numPr>
                <w:ilvl w:val="1"/>
                <w:numId w:val="20"/>
              </w:numPr>
              <w:spacing w:line="240" w:lineRule="auto"/>
            </w:pPr>
            <w:r w:rsidRPr="009A6159">
              <w:t xml:space="preserve">Illegal call prevented by </w:t>
            </w:r>
            <w:r>
              <w:t>user interface</w:t>
            </w:r>
          </w:p>
          <w:p w14:paraId="1B132F71" w14:textId="77777777" w:rsidR="00475449" w:rsidRDefault="00475449" w:rsidP="00AC063C">
            <w:pPr>
              <w:pStyle w:val="ListParagraph"/>
              <w:numPr>
                <w:ilvl w:val="0"/>
                <w:numId w:val="20"/>
              </w:numPr>
              <w:spacing w:line="240" w:lineRule="auto"/>
            </w:pPr>
            <w:r w:rsidRPr="009A6159">
              <w:t>Option 2</w:t>
            </w:r>
          </w:p>
          <w:p w14:paraId="4A0FCEA1" w14:textId="77777777" w:rsidR="00475449" w:rsidRDefault="00475449" w:rsidP="00AC063C">
            <w:pPr>
              <w:pStyle w:val="ListParagraph"/>
              <w:numPr>
                <w:ilvl w:val="1"/>
                <w:numId w:val="20"/>
              </w:numPr>
              <w:spacing w:line="240" w:lineRule="auto"/>
            </w:pPr>
            <w:r w:rsidRPr="009A6159">
              <w:lastRenderedPageBreak/>
              <w:t>Call allowed and Call cancelled</w:t>
            </w:r>
          </w:p>
          <w:p w14:paraId="5B76C264" w14:textId="77777777" w:rsidR="00475449" w:rsidRPr="00F972FA" w:rsidRDefault="00475449" w:rsidP="00AC063C">
            <w:pPr>
              <w:pStyle w:val="ListParagraph"/>
              <w:numPr>
                <w:ilvl w:val="2"/>
                <w:numId w:val="20"/>
              </w:numPr>
              <w:spacing w:line="240" w:lineRule="auto"/>
            </w:pPr>
            <w:r w:rsidRPr="0093213F">
              <w:rPr>
                <w:iCs/>
              </w:rPr>
              <w:t>Status code 201</w:t>
            </w:r>
          </w:p>
          <w:p w14:paraId="6ADB84DE" w14:textId="36D21D6C" w:rsidR="00475449" w:rsidRPr="00A30AED" w:rsidRDefault="00475449" w:rsidP="00AC063C">
            <w:pPr>
              <w:pStyle w:val="ListParagraph"/>
              <w:numPr>
                <w:ilvl w:val="2"/>
                <w:numId w:val="20"/>
              </w:numPr>
              <w:spacing w:line="240" w:lineRule="auto"/>
            </w:pPr>
            <w:r w:rsidRPr="009A6159">
              <w:t>cancel</w:t>
            </w:r>
            <w:r>
              <w:t xml:space="preserve"> </w:t>
            </w:r>
            <w:r w:rsidRPr="009A6159">
              <w:t>Reason</w:t>
            </w:r>
            <w:r>
              <w:t xml:space="preserve"> </w:t>
            </w:r>
            <w:r w:rsidRPr="009A6159">
              <w:t>"</w:t>
            </w:r>
            <w:r w:rsidRPr="00475449">
              <w:t>SAME_SOURCE_AND_DEST_FLOOR</w:t>
            </w:r>
            <w:r>
              <w:t>”</w:t>
            </w:r>
          </w:p>
        </w:tc>
      </w:tr>
      <w:tr w:rsidR="00475449" w14:paraId="445CBACA" w14:textId="77777777" w:rsidTr="003959F8">
        <w:tc>
          <w:tcPr>
            <w:tcW w:w="1021" w:type="dxa"/>
            <w:shd w:val="clear" w:color="auto" w:fill="auto"/>
          </w:tcPr>
          <w:p w14:paraId="4AC641AC" w14:textId="77777777" w:rsidR="00475449" w:rsidRPr="00A30AED" w:rsidRDefault="00475449" w:rsidP="00AC063C">
            <w:pPr>
              <w:spacing w:line="240" w:lineRule="auto"/>
            </w:pPr>
            <w:r>
              <w:lastRenderedPageBreak/>
              <w:t>Test result</w:t>
            </w:r>
          </w:p>
        </w:tc>
        <w:tc>
          <w:tcPr>
            <w:tcW w:w="7981" w:type="dxa"/>
            <w:shd w:val="clear" w:color="auto" w:fill="auto"/>
          </w:tcPr>
          <w:p w14:paraId="32D22EDE" w14:textId="77777777" w:rsidR="00475449" w:rsidRPr="00A30AED" w:rsidRDefault="00475449" w:rsidP="00AC063C">
            <w:pPr>
              <w:spacing w:line="240" w:lineRule="auto"/>
            </w:pPr>
          </w:p>
        </w:tc>
      </w:tr>
    </w:tbl>
    <w:p w14:paraId="53EDDF27" w14:textId="33FDDB44" w:rsidR="00475449" w:rsidRDefault="00475449"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1D784B" w14:paraId="50CC4D4B" w14:textId="77777777" w:rsidTr="001D784B">
        <w:tc>
          <w:tcPr>
            <w:tcW w:w="1050" w:type="dxa"/>
            <w:shd w:val="clear" w:color="auto" w:fill="BFBFBF" w:themeFill="background1" w:themeFillShade="BF"/>
          </w:tcPr>
          <w:p w14:paraId="0A123301" w14:textId="2051B7DC" w:rsidR="001D784B" w:rsidRPr="00A30AED" w:rsidRDefault="001D784B" w:rsidP="007419B5">
            <w:pPr>
              <w:spacing w:line="240" w:lineRule="auto"/>
            </w:pPr>
            <w:r w:rsidRPr="00A30AED">
              <w:t xml:space="preserve">Test </w:t>
            </w:r>
            <w:r>
              <w:t>14</w:t>
            </w:r>
          </w:p>
        </w:tc>
        <w:tc>
          <w:tcPr>
            <w:tcW w:w="7952" w:type="dxa"/>
            <w:shd w:val="clear" w:color="auto" w:fill="auto"/>
          </w:tcPr>
          <w:p w14:paraId="773B68C7" w14:textId="77777777" w:rsidR="001D784B" w:rsidRDefault="001D784B" w:rsidP="007419B5">
            <w:pPr>
              <w:spacing w:line="240" w:lineRule="auto"/>
            </w:pPr>
            <w:r>
              <w:t xml:space="preserve">Call: Specific lift Call- &gt; </w:t>
            </w:r>
            <w:r w:rsidRPr="009A6159">
              <w:t>Source</w:t>
            </w:r>
            <w:r>
              <w:t xml:space="preserve">: any floor, </w:t>
            </w:r>
            <w:r w:rsidRPr="009A6159">
              <w:t>Destination</w:t>
            </w:r>
            <w:r>
              <w:t>: any floor</w:t>
            </w:r>
          </w:p>
          <w:p w14:paraId="66832917" w14:textId="01259FE4" w:rsidR="001D784B" w:rsidRPr="00A30AED" w:rsidRDefault="001D784B" w:rsidP="001D784B">
            <w:pPr>
              <w:spacing w:line="240" w:lineRule="auto"/>
            </w:pPr>
            <w:r>
              <w:t>Note: Allowed Lift “</w:t>
            </w:r>
            <w:proofErr w:type="spellStart"/>
            <w:r w:rsidRPr="0043174A">
              <w:t>allowed­lifts</w:t>
            </w:r>
            <w:proofErr w:type="spellEnd"/>
            <w:r>
              <w:t>” id to be included in the send request. Landing Call – Source only, Car Call – Destination only</w:t>
            </w:r>
          </w:p>
        </w:tc>
      </w:tr>
      <w:tr w:rsidR="001D784B" w14:paraId="2A1BF00D" w14:textId="77777777" w:rsidTr="007419B5">
        <w:tc>
          <w:tcPr>
            <w:tcW w:w="1050" w:type="dxa"/>
            <w:shd w:val="clear" w:color="auto" w:fill="auto"/>
          </w:tcPr>
          <w:p w14:paraId="48BE0C57" w14:textId="77777777" w:rsidR="001D784B" w:rsidRPr="00A30AED" w:rsidRDefault="001D784B" w:rsidP="007419B5">
            <w:pPr>
              <w:spacing w:line="240" w:lineRule="auto"/>
            </w:pPr>
            <w:r w:rsidRPr="00A30AED">
              <w:t>Expected</w:t>
            </w:r>
            <w:r>
              <w:t xml:space="preserve"> result</w:t>
            </w:r>
          </w:p>
        </w:tc>
        <w:tc>
          <w:tcPr>
            <w:tcW w:w="7952" w:type="dxa"/>
            <w:shd w:val="clear" w:color="auto" w:fill="auto"/>
          </w:tcPr>
          <w:p w14:paraId="3DEC3421" w14:textId="77777777" w:rsidR="001D784B" w:rsidRDefault="001D784B" w:rsidP="007419B5">
            <w:pPr>
              <w:pStyle w:val="ListParagraph"/>
              <w:numPr>
                <w:ilvl w:val="0"/>
                <w:numId w:val="24"/>
              </w:numPr>
              <w:spacing w:line="240" w:lineRule="auto"/>
            </w:pPr>
            <w:r w:rsidRPr="009A6159">
              <w:t>Call accepted and elevator</w:t>
            </w:r>
            <w:r>
              <w:t xml:space="preserve"> starts</w:t>
            </w:r>
            <w:r w:rsidRPr="009A6159">
              <w:t xml:space="preserve"> moving</w:t>
            </w:r>
          </w:p>
          <w:p w14:paraId="2998BD9E" w14:textId="77777777" w:rsidR="001D784B" w:rsidRDefault="001D784B" w:rsidP="007419B5">
            <w:pPr>
              <w:pStyle w:val="ListParagraph"/>
              <w:numPr>
                <w:ilvl w:val="1"/>
                <w:numId w:val="24"/>
              </w:numPr>
              <w:spacing w:line="240" w:lineRule="auto"/>
            </w:pPr>
            <w:r w:rsidRPr="00F9690E">
              <w:t>Status code 201</w:t>
            </w:r>
          </w:p>
          <w:p w14:paraId="63AF11E4" w14:textId="3410D276" w:rsidR="001D784B" w:rsidRPr="001D12E0" w:rsidRDefault="005E5AB9" w:rsidP="007419B5">
            <w:pPr>
              <w:pStyle w:val="ListParagraph"/>
              <w:numPr>
                <w:ilvl w:val="1"/>
                <w:numId w:val="24"/>
              </w:numPr>
              <w:spacing w:line="240" w:lineRule="auto"/>
            </w:pPr>
            <w:r>
              <w:t>Session id</w:t>
            </w:r>
            <w:r w:rsidR="001D784B">
              <w:t xml:space="preserve"> returned</w:t>
            </w:r>
          </w:p>
          <w:p w14:paraId="4E4E3A35" w14:textId="77777777" w:rsidR="001D784B" w:rsidRPr="00A30AED" w:rsidRDefault="001D784B" w:rsidP="007419B5">
            <w:pPr>
              <w:pStyle w:val="ListParagraph"/>
              <w:numPr>
                <w:ilvl w:val="0"/>
                <w:numId w:val="24"/>
              </w:numPr>
              <w:spacing w:line="240" w:lineRule="auto"/>
            </w:pPr>
            <w:r w:rsidRPr="0093213F">
              <w:rPr>
                <w:iCs/>
              </w:rPr>
              <w:t>Elevator tracking as needed</w:t>
            </w:r>
          </w:p>
        </w:tc>
      </w:tr>
      <w:tr w:rsidR="001D784B" w14:paraId="0AA6905F" w14:textId="77777777" w:rsidTr="007419B5">
        <w:tc>
          <w:tcPr>
            <w:tcW w:w="1050" w:type="dxa"/>
            <w:shd w:val="clear" w:color="auto" w:fill="auto"/>
          </w:tcPr>
          <w:p w14:paraId="0CD4F2AD" w14:textId="77777777" w:rsidR="001D784B" w:rsidRPr="00A30AED" w:rsidRDefault="001D784B" w:rsidP="007419B5">
            <w:pPr>
              <w:spacing w:line="240" w:lineRule="auto"/>
            </w:pPr>
            <w:r>
              <w:t>Test result</w:t>
            </w:r>
          </w:p>
        </w:tc>
        <w:tc>
          <w:tcPr>
            <w:tcW w:w="7952" w:type="dxa"/>
            <w:shd w:val="clear" w:color="auto" w:fill="auto"/>
          </w:tcPr>
          <w:p w14:paraId="606E830E" w14:textId="77777777" w:rsidR="001D784B" w:rsidRPr="00A30AED" w:rsidRDefault="001D784B" w:rsidP="007419B5">
            <w:pPr>
              <w:spacing w:line="240" w:lineRule="auto"/>
            </w:pPr>
          </w:p>
        </w:tc>
      </w:tr>
    </w:tbl>
    <w:p w14:paraId="2CD17CC5" w14:textId="7BAC6CD3" w:rsidR="001D784B" w:rsidRDefault="001D784B"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1D784B" w14:paraId="282D4005" w14:textId="77777777" w:rsidTr="001D784B">
        <w:tc>
          <w:tcPr>
            <w:tcW w:w="1050" w:type="dxa"/>
            <w:shd w:val="clear" w:color="auto" w:fill="BFBFBF" w:themeFill="background1" w:themeFillShade="BF"/>
          </w:tcPr>
          <w:p w14:paraId="6B6AC775" w14:textId="7FEE61FF" w:rsidR="001D784B" w:rsidRPr="00A30AED" w:rsidRDefault="001D784B" w:rsidP="007419B5">
            <w:pPr>
              <w:spacing w:line="240" w:lineRule="auto"/>
            </w:pPr>
            <w:r w:rsidRPr="00A30AED">
              <w:t xml:space="preserve">Test </w:t>
            </w:r>
            <w:r>
              <w:t>15</w:t>
            </w:r>
          </w:p>
        </w:tc>
        <w:tc>
          <w:tcPr>
            <w:tcW w:w="7952" w:type="dxa"/>
            <w:shd w:val="clear" w:color="auto" w:fill="auto"/>
          </w:tcPr>
          <w:p w14:paraId="7A72BFC6" w14:textId="77777777" w:rsidR="001D784B" w:rsidRDefault="001D784B" w:rsidP="007419B5">
            <w:pPr>
              <w:spacing w:line="240" w:lineRule="auto"/>
            </w:pPr>
            <w:r>
              <w:t xml:space="preserve">Call: Cancel Call- &gt; </w:t>
            </w:r>
            <w:r w:rsidRPr="009A6159">
              <w:t>Source</w:t>
            </w:r>
            <w:r>
              <w:t xml:space="preserve">: any floor, </w:t>
            </w:r>
            <w:r w:rsidRPr="009A6159">
              <w:t>Destination</w:t>
            </w:r>
            <w:r>
              <w:t>: any floor</w:t>
            </w:r>
          </w:p>
          <w:p w14:paraId="1F33FAE7" w14:textId="77777777" w:rsidR="001D784B" w:rsidRPr="00A30AED" w:rsidRDefault="001D784B" w:rsidP="007419B5">
            <w:pPr>
              <w:spacing w:line="240" w:lineRule="auto"/>
            </w:pPr>
            <w:r>
              <w:t>Note: Landing Call – Source only, Car Call – Destination only</w:t>
            </w:r>
          </w:p>
        </w:tc>
      </w:tr>
      <w:tr w:rsidR="001D784B" w14:paraId="245372E8" w14:textId="77777777" w:rsidTr="007419B5">
        <w:tc>
          <w:tcPr>
            <w:tcW w:w="1050" w:type="dxa"/>
            <w:shd w:val="clear" w:color="auto" w:fill="auto"/>
          </w:tcPr>
          <w:p w14:paraId="6AFDB9F5" w14:textId="77777777" w:rsidR="001D784B" w:rsidRPr="00A30AED" w:rsidRDefault="001D784B" w:rsidP="007419B5">
            <w:pPr>
              <w:spacing w:line="240" w:lineRule="auto"/>
            </w:pPr>
            <w:r w:rsidRPr="00A30AED">
              <w:t>Expected</w:t>
            </w:r>
            <w:r>
              <w:t xml:space="preserve"> result</w:t>
            </w:r>
          </w:p>
        </w:tc>
        <w:tc>
          <w:tcPr>
            <w:tcW w:w="7952" w:type="dxa"/>
            <w:shd w:val="clear" w:color="auto" w:fill="auto"/>
          </w:tcPr>
          <w:p w14:paraId="22D3EA69" w14:textId="77777777" w:rsidR="001D784B" w:rsidRDefault="001D784B" w:rsidP="007419B5">
            <w:pPr>
              <w:pStyle w:val="ListParagraph"/>
              <w:numPr>
                <w:ilvl w:val="0"/>
                <w:numId w:val="42"/>
              </w:numPr>
              <w:spacing w:line="240" w:lineRule="auto"/>
            </w:pPr>
            <w:r>
              <w:t>Request Elevator to move to any floor</w:t>
            </w:r>
          </w:p>
          <w:p w14:paraId="36D4821B" w14:textId="77777777" w:rsidR="001D784B" w:rsidRDefault="001D784B" w:rsidP="007419B5">
            <w:pPr>
              <w:pStyle w:val="ListParagraph"/>
              <w:numPr>
                <w:ilvl w:val="1"/>
                <w:numId w:val="42"/>
              </w:numPr>
              <w:spacing w:line="240" w:lineRule="auto"/>
            </w:pPr>
            <w:r>
              <w:t>Status code 201</w:t>
            </w:r>
          </w:p>
          <w:p w14:paraId="119015FC" w14:textId="75E2501D" w:rsidR="001D784B" w:rsidRDefault="005E5AB9" w:rsidP="007419B5">
            <w:pPr>
              <w:pStyle w:val="ListParagraph"/>
              <w:numPr>
                <w:ilvl w:val="1"/>
                <w:numId w:val="42"/>
              </w:numPr>
              <w:spacing w:line="240" w:lineRule="auto"/>
            </w:pPr>
            <w:r>
              <w:t>Session id</w:t>
            </w:r>
            <w:r w:rsidR="001D784B">
              <w:t xml:space="preserve"> returned</w:t>
            </w:r>
          </w:p>
          <w:p w14:paraId="5FA825A8" w14:textId="77777777" w:rsidR="001D784B" w:rsidRDefault="001D784B" w:rsidP="007419B5">
            <w:pPr>
              <w:pStyle w:val="ListParagraph"/>
              <w:numPr>
                <w:ilvl w:val="0"/>
                <w:numId w:val="42"/>
              </w:numPr>
              <w:spacing w:line="240" w:lineRule="auto"/>
            </w:pPr>
            <w:r>
              <w:t>Elevator tracking as needed</w:t>
            </w:r>
          </w:p>
          <w:p w14:paraId="50B99850" w14:textId="5849A0C4" w:rsidR="001D784B" w:rsidRDefault="001D784B" w:rsidP="007419B5">
            <w:pPr>
              <w:pStyle w:val="ListParagraph"/>
              <w:numPr>
                <w:ilvl w:val="0"/>
                <w:numId w:val="42"/>
              </w:numPr>
              <w:spacing w:line="240" w:lineRule="auto"/>
            </w:pPr>
            <w:r>
              <w:t xml:space="preserve">Send request cancel with payload including </w:t>
            </w:r>
            <w:r w:rsidR="005E5AB9">
              <w:t>Session id</w:t>
            </w:r>
            <w:r>
              <w:t xml:space="preserve"> </w:t>
            </w:r>
          </w:p>
          <w:p w14:paraId="7B151FAF" w14:textId="77777777" w:rsidR="001D784B" w:rsidRDefault="001D784B" w:rsidP="007419B5">
            <w:pPr>
              <w:pStyle w:val="ListParagraph"/>
              <w:numPr>
                <w:ilvl w:val="1"/>
                <w:numId w:val="42"/>
              </w:numPr>
              <w:spacing w:line="240" w:lineRule="auto"/>
            </w:pPr>
            <w:r>
              <w:t>Status code 201</w:t>
            </w:r>
          </w:p>
          <w:p w14:paraId="746D689E" w14:textId="77777777" w:rsidR="001D784B" w:rsidRPr="00A30AED" w:rsidRDefault="001D784B" w:rsidP="007419B5">
            <w:pPr>
              <w:pStyle w:val="ListParagraph"/>
              <w:numPr>
                <w:ilvl w:val="1"/>
                <w:numId w:val="42"/>
              </w:numPr>
              <w:spacing w:line="240" w:lineRule="auto"/>
            </w:pPr>
            <w:r>
              <w:t>Elevator stop moving</w:t>
            </w:r>
          </w:p>
        </w:tc>
      </w:tr>
      <w:tr w:rsidR="001D784B" w14:paraId="5D27FA33" w14:textId="77777777" w:rsidTr="007419B5">
        <w:tc>
          <w:tcPr>
            <w:tcW w:w="1050" w:type="dxa"/>
            <w:shd w:val="clear" w:color="auto" w:fill="auto"/>
          </w:tcPr>
          <w:p w14:paraId="306BEB59" w14:textId="77777777" w:rsidR="001D784B" w:rsidRPr="00A30AED" w:rsidRDefault="001D784B" w:rsidP="007419B5">
            <w:pPr>
              <w:spacing w:line="240" w:lineRule="auto"/>
            </w:pPr>
            <w:r>
              <w:t>Test result</w:t>
            </w:r>
          </w:p>
        </w:tc>
        <w:tc>
          <w:tcPr>
            <w:tcW w:w="7952" w:type="dxa"/>
            <w:shd w:val="clear" w:color="auto" w:fill="auto"/>
          </w:tcPr>
          <w:p w14:paraId="37309098" w14:textId="77777777" w:rsidR="001D784B" w:rsidRPr="00A30AED" w:rsidRDefault="001D784B" w:rsidP="007419B5">
            <w:pPr>
              <w:spacing w:line="240" w:lineRule="auto"/>
            </w:pPr>
          </w:p>
        </w:tc>
      </w:tr>
    </w:tbl>
    <w:p w14:paraId="466F0BB6" w14:textId="77777777" w:rsidR="001D784B" w:rsidRDefault="001D784B"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CF3901" w14:paraId="24EB275C" w14:textId="77777777" w:rsidTr="001D640F">
        <w:tc>
          <w:tcPr>
            <w:tcW w:w="1021" w:type="dxa"/>
            <w:shd w:val="clear" w:color="auto" w:fill="BFBFBF" w:themeFill="background1" w:themeFillShade="BF"/>
          </w:tcPr>
          <w:p w14:paraId="196B2934" w14:textId="67E8B5F3" w:rsidR="00CF3901" w:rsidRPr="00A30AED" w:rsidRDefault="00CF3901" w:rsidP="00AC063C">
            <w:pPr>
              <w:spacing w:line="240" w:lineRule="auto"/>
            </w:pPr>
            <w:r w:rsidRPr="00A30AED">
              <w:t xml:space="preserve">Test </w:t>
            </w:r>
            <w:r w:rsidR="001D640F">
              <w:t>1</w:t>
            </w:r>
            <w:r w:rsidR="001D784B">
              <w:t>6</w:t>
            </w:r>
          </w:p>
        </w:tc>
        <w:tc>
          <w:tcPr>
            <w:tcW w:w="7981" w:type="dxa"/>
            <w:shd w:val="clear" w:color="auto" w:fill="auto"/>
          </w:tcPr>
          <w:p w14:paraId="709F5050" w14:textId="716AE2C1" w:rsidR="004347FD" w:rsidRDefault="00B8049B" w:rsidP="00AC063C">
            <w:pPr>
              <w:spacing w:line="240" w:lineRule="auto"/>
            </w:pPr>
            <w:r>
              <w:t>Call:</w:t>
            </w:r>
            <w:r w:rsidR="004347FD">
              <w:t xml:space="preserve"> Null</w:t>
            </w:r>
            <w:r w:rsidR="004347FD" w:rsidRPr="003A6CDC">
              <w:t xml:space="preserve"> call</w:t>
            </w:r>
            <w:r w:rsidR="00A1677E">
              <w:t xml:space="preserve"> - &gt; </w:t>
            </w:r>
            <w:r w:rsidR="004347FD" w:rsidRPr="009A6159">
              <w:t>Source</w:t>
            </w:r>
            <w:r w:rsidR="004347FD">
              <w:t>: any floor</w:t>
            </w:r>
            <w:r w:rsidR="00A1677E">
              <w:t xml:space="preserve">, </w:t>
            </w:r>
            <w:r w:rsidR="004347FD" w:rsidRPr="009A6159">
              <w:t>Destination</w:t>
            </w:r>
            <w:r w:rsidR="004347FD">
              <w:t>: any floor</w:t>
            </w:r>
          </w:p>
          <w:p w14:paraId="3F185E6C" w14:textId="3CBD51EC" w:rsidR="00CF3901" w:rsidRPr="00A30AED" w:rsidRDefault="004347FD" w:rsidP="00AC063C">
            <w:pPr>
              <w:spacing w:line="240" w:lineRule="auto"/>
            </w:pPr>
            <w:r>
              <w:t>Note: D</w:t>
            </w:r>
            <w:r w:rsidR="00CF3901">
              <w:t xml:space="preserve">estination </w:t>
            </w:r>
            <w:r w:rsidR="00CF3901" w:rsidRPr="009A6159">
              <w:t xml:space="preserve">floor is </w:t>
            </w:r>
            <w:r w:rsidR="00CF3901">
              <w:t xml:space="preserve">invalid and </w:t>
            </w:r>
            <w:r w:rsidR="00CF3901" w:rsidRPr="009A6159">
              <w:t xml:space="preserve">not part of building </w:t>
            </w:r>
            <w:r w:rsidR="00A1677E">
              <w:t>config</w:t>
            </w:r>
            <w:r w:rsidR="00CF3901">
              <w:t>.</w:t>
            </w:r>
            <w:r w:rsidR="00A1677E">
              <w:t xml:space="preserve"> Car Call – Destination only</w:t>
            </w:r>
          </w:p>
        </w:tc>
      </w:tr>
      <w:tr w:rsidR="00CF3901" w14:paraId="71F8E1E6" w14:textId="77777777" w:rsidTr="00A01510">
        <w:tc>
          <w:tcPr>
            <w:tcW w:w="1021" w:type="dxa"/>
            <w:shd w:val="clear" w:color="auto" w:fill="auto"/>
          </w:tcPr>
          <w:p w14:paraId="6C51AAE4" w14:textId="77777777" w:rsidR="00CF3901" w:rsidRPr="00A30AED" w:rsidRDefault="00CF3901" w:rsidP="00AC063C">
            <w:pPr>
              <w:spacing w:line="240" w:lineRule="auto"/>
            </w:pPr>
            <w:r w:rsidRPr="00A30AED">
              <w:t>Expected</w:t>
            </w:r>
            <w:r>
              <w:t xml:space="preserve"> result</w:t>
            </w:r>
          </w:p>
        </w:tc>
        <w:tc>
          <w:tcPr>
            <w:tcW w:w="7981" w:type="dxa"/>
            <w:shd w:val="clear" w:color="auto" w:fill="auto"/>
          </w:tcPr>
          <w:p w14:paraId="5168E8E9" w14:textId="77777777" w:rsidR="004D50C0" w:rsidRDefault="00CF3901" w:rsidP="00AC063C">
            <w:pPr>
              <w:pStyle w:val="ListParagraph"/>
              <w:numPr>
                <w:ilvl w:val="0"/>
                <w:numId w:val="21"/>
              </w:numPr>
              <w:spacing w:line="240" w:lineRule="auto"/>
            </w:pPr>
            <w:r w:rsidRPr="009A6159">
              <w:t>Option 1</w:t>
            </w:r>
          </w:p>
          <w:p w14:paraId="59AA7886" w14:textId="1AFC056D" w:rsidR="00CF3901" w:rsidRPr="009A6159" w:rsidRDefault="00CF3901" w:rsidP="00AC063C">
            <w:pPr>
              <w:pStyle w:val="ListParagraph"/>
              <w:numPr>
                <w:ilvl w:val="1"/>
                <w:numId w:val="21"/>
              </w:numPr>
              <w:spacing w:line="240" w:lineRule="auto"/>
            </w:pPr>
            <w:r w:rsidRPr="009A6159">
              <w:t xml:space="preserve">Illegal call prevented by </w:t>
            </w:r>
            <w:r>
              <w:t>user interface</w:t>
            </w:r>
          </w:p>
          <w:p w14:paraId="7BE8F7FC" w14:textId="77777777" w:rsidR="004D50C0" w:rsidRDefault="00CF3901" w:rsidP="00AC063C">
            <w:pPr>
              <w:pStyle w:val="ListParagraph"/>
              <w:numPr>
                <w:ilvl w:val="0"/>
                <w:numId w:val="21"/>
              </w:numPr>
              <w:spacing w:line="240" w:lineRule="auto"/>
            </w:pPr>
            <w:r w:rsidRPr="009A6159">
              <w:t>Option 2</w:t>
            </w:r>
          </w:p>
          <w:p w14:paraId="7B259BC0" w14:textId="77777777" w:rsidR="004D50C0" w:rsidRDefault="00CF3901" w:rsidP="00AC063C">
            <w:pPr>
              <w:pStyle w:val="ListParagraph"/>
              <w:numPr>
                <w:ilvl w:val="1"/>
                <w:numId w:val="21"/>
              </w:numPr>
              <w:spacing w:line="240" w:lineRule="auto"/>
            </w:pPr>
            <w:r w:rsidRPr="009A6159">
              <w:t>Call allowed and Call cancelled</w:t>
            </w:r>
          </w:p>
          <w:p w14:paraId="3D27585B" w14:textId="7C08F106" w:rsidR="0093213F" w:rsidRPr="0093213F" w:rsidRDefault="00CF3901" w:rsidP="00AC063C">
            <w:pPr>
              <w:pStyle w:val="ListParagraph"/>
              <w:numPr>
                <w:ilvl w:val="2"/>
                <w:numId w:val="21"/>
              </w:numPr>
              <w:spacing w:line="240" w:lineRule="auto"/>
            </w:pPr>
            <w:r w:rsidRPr="0093213F">
              <w:rPr>
                <w:iCs/>
              </w:rPr>
              <w:t xml:space="preserve">Status code </w:t>
            </w:r>
            <w:r w:rsidR="00040532">
              <w:rPr>
                <w:iCs/>
              </w:rPr>
              <w:t>201</w:t>
            </w:r>
          </w:p>
          <w:p w14:paraId="6337E27E" w14:textId="1526C155" w:rsidR="00CF3901" w:rsidRPr="00A30AED" w:rsidRDefault="00CF3901" w:rsidP="00AC063C">
            <w:pPr>
              <w:pStyle w:val="ListParagraph"/>
              <w:numPr>
                <w:ilvl w:val="2"/>
                <w:numId w:val="21"/>
              </w:numPr>
              <w:spacing w:line="240" w:lineRule="auto"/>
            </w:pPr>
            <w:r>
              <w:t>error message</w:t>
            </w:r>
            <w:r w:rsidRPr="009A6159">
              <w:t xml:space="preserve"> </w:t>
            </w:r>
            <w:r>
              <w:t>-</w:t>
            </w:r>
            <w:r w:rsidRPr="009A6159">
              <w:t xml:space="preserve"> "</w:t>
            </w:r>
            <w:r w:rsidR="004F4183" w:rsidRPr="004F4183">
              <w:t xml:space="preserve">Ignoring call, unable to resolve destination: </w:t>
            </w:r>
            <w:proofErr w:type="gramStart"/>
            <w:r w:rsidR="004F4183" w:rsidRPr="004F4183">
              <w:t>area:</w:t>
            </w:r>
            <w:r w:rsidR="004F4183">
              <w:t>*</w:t>
            </w:r>
            <w:proofErr w:type="gramEnd"/>
            <w:r w:rsidR="004F4183">
              <w:t>***”</w:t>
            </w:r>
          </w:p>
        </w:tc>
      </w:tr>
      <w:tr w:rsidR="00BA26F8" w14:paraId="2255A305" w14:textId="77777777" w:rsidTr="00A01510">
        <w:tc>
          <w:tcPr>
            <w:tcW w:w="1021" w:type="dxa"/>
            <w:shd w:val="clear" w:color="auto" w:fill="auto"/>
          </w:tcPr>
          <w:p w14:paraId="5668A19F" w14:textId="4A5BC0D8" w:rsidR="00BA26F8" w:rsidRPr="00A30AED" w:rsidRDefault="00BA26F8" w:rsidP="00AC063C">
            <w:pPr>
              <w:spacing w:line="240" w:lineRule="auto"/>
            </w:pPr>
            <w:r>
              <w:t>Test result</w:t>
            </w:r>
          </w:p>
        </w:tc>
        <w:tc>
          <w:tcPr>
            <w:tcW w:w="7981" w:type="dxa"/>
            <w:shd w:val="clear" w:color="auto" w:fill="auto"/>
          </w:tcPr>
          <w:p w14:paraId="070D3FCF" w14:textId="77777777" w:rsidR="00BA26F8" w:rsidRDefault="00BA26F8" w:rsidP="00AC063C">
            <w:pPr>
              <w:spacing w:line="240" w:lineRule="auto"/>
            </w:pPr>
          </w:p>
        </w:tc>
      </w:tr>
    </w:tbl>
    <w:p w14:paraId="6515BCC7" w14:textId="0DE13C48"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475449" w14:paraId="2946CAFB" w14:textId="77777777" w:rsidTr="001D640F">
        <w:tc>
          <w:tcPr>
            <w:tcW w:w="1021" w:type="dxa"/>
            <w:shd w:val="clear" w:color="auto" w:fill="BFBFBF" w:themeFill="background1" w:themeFillShade="BF"/>
          </w:tcPr>
          <w:p w14:paraId="493019A2" w14:textId="3F28EABD" w:rsidR="00475449" w:rsidRPr="00A30AED" w:rsidRDefault="00475449" w:rsidP="00AC063C">
            <w:pPr>
              <w:spacing w:line="240" w:lineRule="auto"/>
            </w:pPr>
            <w:r w:rsidRPr="00A30AED">
              <w:t xml:space="preserve">Test </w:t>
            </w:r>
            <w:r w:rsidR="001D640F">
              <w:t>1</w:t>
            </w:r>
            <w:r w:rsidR="001D784B">
              <w:t>7</w:t>
            </w:r>
          </w:p>
        </w:tc>
        <w:tc>
          <w:tcPr>
            <w:tcW w:w="7981" w:type="dxa"/>
            <w:shd w:val="clear" w:color="auto" w:fill="auto"/>
          </w:tcPr>
          <w:p w14:paraId="55544175" w14:textId="307D795F" w:rsidR="00475449" w:rsidRDefault="00475449" w:rsidP="00AC063C">
            <w:pPr>
              <w:spacing w:line="240" w:lineRule="auto"/>
            </w:pPr>
            <w:r>
              <w:t>Call: Null</w:t>
            </w:r>
            <w:r w:rsidRPr="003A6CDC">
              <w:t xml:space="preserve"> call</w:t>
            </w:r>
            <w:r>
              <w:t xml:space="preserve"> - &gt; </w:t>
            </w:r>
            <w:r w:rsidRPr="009A6159">
              <w:t>Source</w:t>
            </w:r>
            <w:r>
              <w:t xml:space="preserve">: any floor, </w:t>
            </w:r>
            <w:r w:rsidRPr="009A6159">
              <w:t>Destination</w:t>
            </w:r>
            <w:r>
              <w:t>: -</w:t>
            </w:r>
          </w:p>
          <w:p w14:paraId="1C5FFBAD" w14:textId="1937DC9D" w:rsidR="00475449" w:rsidRPr="00A30AED" w:rsidRDefault="00475449" w:rsidP="00AC063C">
            <w:pPr>
              <w:spacing w:line="240" w:lineRule="auto"/>
            </w:pPr>
            <w:r>
              <w:t xml:space="preserve">Note: Destination </w:t>
            </w:r>
            <w:r w:rsidRPr="009A6159">
              <w:t xml:space="preserve">floor is </w:t>
            </w:r>
            <w:r>
              <w:t>not defined. Car Call – Destination only</w:t>
            </w:r>
          </w:p>
        </w:tc>
      </w:tr>
      <w:tr w:rsidR="00475449" w14:paraId="419C6F8D" w14:textId="77777777" w:rsidTr="003959F8">
        <w:tc>
          <w:tcPr>
            <w:tcW w:w="1021" w:type="dxa"/>
            <w:shd w:val="clear" w:color="auto" w:fill="auto"/>
          </w:tcPr>
          <w:p w14:paraId="1BE5BC54" w14:textId="77777777" w:rsidR="00475449" w:rsidRPr="00A30AED" w:rsidRDefault="00475449" w:rsidP="00AC063C">
            <w:pPr>
              <w:spacing w:line="240" w:lineRule="auto"/>
            </w:pPr>
            <w:r w:rsidRPr="00A30AED">
              <w:t>Expected</w:t>
            </w:r>
            <w:r>
              <w:t xml:space="preserve"> result</w:t>
            </w:r>
          </w:p>
        </w:tc>
        <w:tc>
          <w:tcPr>
            <w:tcW w:w="7981" w:type="dxa"/>
            <w:shd w:val="clear" w:color="auto" w:fill="auto"/>
          </w:tcPr>
          <w:p w14:paraId="57769E62" w14:textId="77777777" w:rsidR="00475449" w:rsidRDefault="00475449" w:rsidP="00AC063C">
            <w:pPr>
              <w:pStyle w:val="ListParagraph"/>
              <w:numPr>
                <w:ilvl w:val="0"/>
                <w:numId w:val="21"/>
              </w:numPr>
              <w:spacing w:line="240" w:lineRule="auto"/>
            </w:pPr>
            <w:r w:rsidRPr="009A6159">
              <w:t>Option 1</w:t>
            </w:r>
          </w:p>
          <w:p w14:paraId="7CA6F475" w14:textId="77777777" w:rsidR="00475449" w:rsidRPr="009A6159" w:rsidRDefault="00475449" w:rsidP="00AC063C">
            <w:pPr>
              <w:pStyle w:val="ListParagraph"/>
              <w:numPr>
                <w:ilvl w:val="1"/>
                <w:numId w:val="21"/>
              </w:numPr>
              <w:spacing w:line="240" w:lineRule="auto"/>
            </w:pPr>
            <w:r w:rsidRPr="009A6159">
              <w:t xml:space="preserve">Illegal call prevented by </w:t>
            </w:r>
            <w:r>
              <w:t>user interface</w:t>
            </w:r>
          </w:p>
          <w:p w14:paraId="2BFD2B0F" w14:textId="77777777" w:rsidR="00475449" w:rsidRDefault="00475449" w:rsidP="00AC063C">
            <w:pPr>
              <w:pStyle w:val="ListParagraph"/>
              <w:numPr>
                <w:ilvl w:val="0"/>
                <w:numId w:val="21"/>
              </w:numPr>
              <w:spacing w:line="240" w:lineRule="auto"/>
            </w:pPr>
            <w:r w:rsidRPr="009A6159">
              <w:t>Option 2</w:t>
            </w:r>
          </w:p>
          <w:p w14:paraId="2A69B059" w14:textId="77777777" w:rsidR="00475449" w:rsidRDefault="00475449" w:rsidP="00AC063C">
            <w:pPr>
              <w:pStyle w:val="ListParagraph"/>
              <w:numPr>
                <w:ilvl w:val="1"/>
                <w:numId w:val="21"/>
              </w:numPr>
              <w:spacing w:line="240" w:lineRule="auto"/>
            </w:pPr>
            <w:r w:rsidRPr="009A6159">
              <w:t>Call allowed and Call cancelled</w:t>
            </w:r>
          </w:p>
          <w:p w14:paraId="339F0E44" w14:textId="4E5A6198" w:rsidR="00475449" w:rsidRPr="0093213F" w:rsidRDefault="00475449" w:rsidP="00AC063C">
            <w:pPr>
              <w:pStyle w:val="ListParagraph"/>
              <w:numPr>
                <w:ilvl w:val="2"/>
                <w:numId w:val="21"/>
              </w:numPr>
              <w:spacing w:line="240" w:lineRule="auto"/>
            </w:pPr>
            <w:r w:rsidRPr="0093213F">
              <w:rPr>
                <w:iCs/>
              </w:rPr>
              <w:t xml:space="preserve">Status code </w:t>
            </w:r>
            <w:r w:rsidR="00040532">
              <w:rPr>
                <w:iCs/>
              </w:rPr>
              <w:t>201</w:t>
            </w:r>
          </w:p>
          <w:p w14:paraId="77F30890" w14:textId="486ECC63" w:rsidR="00475449" w:rsidRPr="00A30AED" w:rsidRDefault="00475449" w:rsidP="00AC063C">
            <w:pPr>
              <w:pStyle w:val="ListParagraph"/>
              <w:numPr>
                <w:ilvl w:val="2"/>
                <w:numId w:val="21"/>
              </w:numPr>
              <w:spacing w:line="240" w:lineRule="auto"/>
            </w:pPr>
            <w:r>
              <w:t>error message</w:t>
            </w:r>
            <w:r w:rsidRPr="009A6159">
              <w:t xml:space="preserve"> </w:t>
            </w:r>
            <w:r>
              <w:t>-</w:t>
            </w:r>
            <w:r w:rsidRPr="009A6159">
              <w:t xml:space="preserve"> "</w:t>
            </w:r>
            <w:r w:rsidR="00033733" w:rsidRPr="00033733">
              <w:t>Ignoring call, destination not defined</w:t>
            </w:r>
            <w:r w:rsidR="00AD1CA3">
              <w:t>”</w:t>
            </w:r>
          </w:p>
        </w:tc>
      </w:tr>
      <w:tr w:rsidR="00475449" w14:paraId="52496AE1" w14:textId="77777777" w:rsidTr="003959F8">
        <w:tc>
          <w:tcPr>
            <w:tcW w:w="1021" w:type="dxa"/>
            <w:shd w:val="clear" w:color="auto" w:fill="auto"/>
          </w:tcPr>
          <w:p w14:paraId="29705C26" w14:textId="77777777" w:rsidR="00475449" w:rsidRPr="00A30AED" w:rsidRDefault="00475449" w:rsidP="00AC063C">
            <w:pPr>
              <w:spacing w:line="240" w:lineRule="auto"/>
            </w:pPr>
            <w:r>
              <w:t>Test result</w:t>
            </w:r>
          </w:p>
        </w:tc>
        <w:tc>
          <w:tcPr>
            <w:tcW w:w="7981" w:type="dxa"/>
            <w:shd w:val="clear" w:color="auto" w:fill="auto"/>
          </w:tcPr>
          <w:p w14:paraId="568BF52C" w14:textId="77777777" w:rsidR="00475449" w:rsidRDefault="00475449" w:rsidP="00AC063C">
            <w:pPr>
              <w:spacing w:line="240" w:lineRule="auto"/>
            </w:pPr>
          </w:p>
        </w:tc>
      </w:tr>
    </w:tbl>
    <w:p w14:paraId="00344CB0" w14:textId="77777777" w:rsidR="00475449" w:rsidRDefault="00475449"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E44ED" w14:paraId="3BF543EE" w14:textId="77777777" w:rsidTr="001D640F">
        <w:tc>
          <w:tcPr>
            <w:tcW w:w="1021" w:type="dxa"/>
            <w:shd w:val="clear" w:color="auto" w:fill="BFBFBF" w:themeFill="background1" w:themeFillShade="BF"/>
          </w:tcPr>
          <w:p w14:paraId="0DF81A27" w14:textId="74489B28" w:rsidR="006E44ED" w:rsidRPr="00A30AED" w:rsidRDefault="006E44ED" w:rsidP="00AC063C">
            <w:pPr>
              <w:spacing w:line="240" w:lineRule="auto"/>
            </w:pPr>
            <w:r w:rsidRPr="00A30AED">
              <w:t xml:space="preserve">Test </w:t>
            </w:r>
            <w:r w:rsidR="001D640F">
              <w:t>1</w:t>
            </w:r>
            <w:r w:rsidR="001D784B">
              <w:t>8</w:t>
            </w:r>
          </w:p>
        </w:tc>
        <w:tc>
          <w:tcPr>
            <w:tcW w:w="7981" w:type="dxa"/>
            <w:shd w:val="clear" w:color="auto" w:fill="auto"/>
          </w:tcPr>
          <w:p w14:paraId="2ED65E1B" w14:textId="24714C6B" w:rsidR="004347FD" w:rsidRDefault="00B8049B" w:rsidP="00AC063C">
            <w:pPr>
              <w:spacing w:line="240" w:lineRule="auto"/>
            </w:pPr>
            <w:r>
              <w:t>Call:</w:t>
            </w:r>
            <w:r w:rsidR="004347FD">
              <w:t xml:space="preserve"> Null</w:t>
            </w:r>
            <w:r w:rsidR="004347FD" w:rsidRPr="003A6CDC">
              <w:t xml:space="preserve"> call</w:t>
            </w:r>
            <w:r w:rsidR="0093213F">
              <w:t xml:space="preserve"> - &gt; </w:t>
            </w:r>
            <w:r w:rsidR="004347FD" w:rsidRPr="009A6159">
              <w:t>Source</w:t>
            </w:r>
            <w:r w:rsidR="004347FD">
              <w:t>: any floor</w:t>
            </w:r>
            <w:r w:rsidR="0093213F">
              <w:t xml:space="preserve">, </w:t>
            </w:r>
            <w:r w:rsidR="004347FD" w:rsidRPr="009A6159">
              <w:t>Destination</w:t>
            </w:r>
            <w:r w:rsidR="004347FD">
              <w:t>: any floor</w:t>
            </w:r>
          </w:p>
          <w:p w14:paraId="02100750" w14:textId="45FC9570" w:rsidR="006E44ED" w:rsidRPr="00A30AED" w:rsidRDefault="004347FD" w:rsidP="00AC063C">
            <w:pPr>
              <w:spacing w:line="240" w:lineRule="auto"/>
            </w:pPr>
            <w:r>
              <w:t xml:space="preserve">Note: Source </w:t>
            </w:r>
            <w:r w:rsidRPr="009A6159">
              <w:t xml:space="preserve">floor is </w:t>
            </w:r>
            <w:r>
              <w:t xml:space="preserve">invalid and </w:t>
            </w:r>
            <w:r w:rsidRPr="009A6159">
              <w:t xml:space="preserve">not part of building </w:t>
            </w:r>
            <w:r w:rsidR="0093213F">
              <w:t>config</w:t>
            </w:r>
            <w:r>
              <w:t>.</w:t>
            </w:r>
            <w:r w:rsidR="0093213F">
              <w:t xml:space="preserve"> Landing Call – Source only</w:t>
            </w:r>
          </w:p>
        </w:tc>
      </w:tr>
      <w:tr w:rsidR="006E44ED" w14:paraId="39029F10" w14:textId="77777777" w:rsidTr="00A01510">
        <w:tc>
          <w:tcPr>
            <w:tcW w:w="1021" w:type="dxa"/>
            <w:shd w:val="clear" w:color="auto" w:fill="auto"/>
          </w:tcPr>
          <w:p w14:paraId="4B3BE052" w14:textId="77777777" w:rsidR="006E44ED" w:rsidRPr="00A30AED" w:rsidRDefault="006E44ED" w:rsidP="00AC063C">
            <w:pPr>
              <w:spacing w:line="240" w:lineRule="auto"/>
            </w:pPr>
            <w:r w:rsidRPr="00A30AED">
              <w:lastRenderedPageBreak/>
              <w:t>Expected</w:t>
            </w:r>
            <w:r>
              <w:t xml:space="preserve"> result</w:t>
            </w:r>
          </w:p>
        </w:tc>
        <w:tc>
          <w:tcPr>
            <w:tcW w:w="7981" w:type="dxa"/>
            <w:shd w:val="clear" w:color="auto" w:fill="auto"/>
          </w:tcPr>
          <w:p w14:paraId="6AF95761" w14:textId="77777777" w:rsidR="00D16C94" w:rsidRDefault="00D16C94" w:rsidP="00AC063C">
            <w:pPr>
              <w:pStyle w:val="ListParagraph"/>
              <w:numPr>
                <w:ilvl w:val="0"/>
                <w:numId w:val="22"/>
              </w:numPr>
              <w:spacing w:line="240" w:lineRule="auto"/>
            </w:pPr>
            <w:r w:rsidRPr="009A6159">
              <w:t>Option 1</w:t>
            </w:r>
          </w:p>
          <w:p w14:paraId="7A9A136E" w14:textId="77777777" w:rsidR="00D16C94" w:rsidRPr="009A6159" w:rsidRDefault="00D16C94" w:rsidP="00AC063C">
            <w:pPr>
              <w:pStyle w:val="ListParagraph"/>
              <w:numPr>
                <w:ilvl w:val="1"/>
                <w:numId w:val="22"/>
              </w:numPr>
              <w:spacing w:line="240" w:lineRule="auto"/>
            </w:pPr>
            <w:r w:rsidRPr="009A6159">
              <w:t xml:space="preserve">Illegal call prevented by </w:t>
            </w:r>
            <w:r>
              <w:t>user interface</w:t>
            </w:r>
          </w:p>
          <w:p w14:paraId="03E85215" w14:textId="77777777" w:rsidR="00D16C94" w:rsidRDefault="00D16C94" w:rsidP="00AC063C">
            <w:pPr>
              <w:pStyle w:val="ListParagraph"/>
              <w:numPr>
                <w:ilvl w:val="0"/>
                <w:numId w:val="22"/>
              </w:numPr>
              <w:spacing w:line="240" w:lineRule="auto"/>
            </w:pPr>
            <w:r w:rsidRPr="009A6159">
              <w:t>Option 2</w:t>
            </w:r>
          </w:p>
          <w:p w14:paraId="02A1B17F" w14:textId="77777777" w:rsidR="00D16C94" w:rsidRDefault="00D16C94" w:rsidP="00AC063C">
            <w:pPr>
              <w:pStyle w:val="ListParagraph"/>
              <w:numPr>
                <w:ilvl w:val="1"/>
                <w:numId w:val="22"/>
              </w:numPr>
              <w:spacing w:line="240" w:lineRule="auto"/>
            </w:pPr>
            <w:r w:rsidRPr="009A6159">
              <w:t>Call allowed and Call cancelled</w:t>
            </w:r>
          </w:p>
          <w:p w14:paraId="756AA8A9" w14:textId="239E1E96" w:rsidR="0093213F" w:rsidRPr="0093213F" w:rsidRDefault="00276C46" w:rsidP="00AC063C">
            <w:pPr>
              <w:pStyle w:val="ListParagraph"/>
              <w:numPr>
                <w:ilvl w:val="2"/>
                <w:numId w:val="22"/>
              </w:numPr>
              <w:spacing w:line="240" w:lineRule="auto"/>
            </w:pPr>
            <w:r>
              <w:rPr>
                <w:iCs/>
              </w:rPr>
              <w:t>Status Code 201</w:t>
            </w:r>
          </w:p>
          <w:p w14:paraId="7AEB8963" w14:textId="7267DA18" w:rsidR="006E44ED" w:rsidRPr="00A30AED" w:rsidRDefault="006E44ED" w:rsidP="00AC063C">
            <w:pPr>
              <w:pStyle w:val="ListParagraph"/>
              <w:numPr>
                <w:ilvl w:val="2"/>
                <w:numId w:val="22"/>
              </w:numPr>
              <w:spacing w:line="240" w:lineRule="auto"/>
            </w:pPr>
            <w:r>
              <w:t>error message</w:t>
            </w:r>
            <w:r w:rsidRPr="009A6159">
              <w:t xml:space="preserve"> </w:t>
            </w:r>
            <w:r>
              <w:t>-</w:t>
            </w:r>
            <w:r w:rsidRPr="009A6159">
              <w:t xml:space="preserve"> "</w:t>
            </w:r>
            <w:r w:rsidR="0000665B" w:rsidRPr="0000665B">
              <w:t xml:space="preserve">Ignoring call, unable to resolve area: </w:t>
            </w:r>
            <w:proofErr w:type="gramStart"/>
            <w:r w:rsidR="0000665B" w:rsidRPr="0000665B">
              <w:t>area:</w:t>
            </w:r>
            <w:r w:rsidR="0000665B">
              <w:t>*</w:t>
            </w:r>
            <w:proofErr w:type="gramEnd"/>
            <w:r w:rsidR="0000665B">
              <w:t>***”</w:t>
            </w:r>
          </w:p>
        </w:tc>
      </w:tr>
      <w:tr w:rsidR="001C2CFF" w14:paraId="7EAB8FDF" w14:textId="77777777" w:rsidTr="00A01510">
        <w:tc>
          <w:tcPr>
            <w:tcW w:w="1021" w:type="dxa"/>
            <w:shd w:val="clear" w:color="auto" w:fill="auto"/>
          </w:tcPr>
          <w:p w14:paraId="349D0BA5" w14:textId="124621DA" w:rsidR="001C2CFF" w:rsidRPr="00A30AED" w:rsidRDefault="00BA26F8" w:rsidP="00AC063C">
            <w:pPr>
              <w:spacing w:line="240" w:lineRule="auto"/>
            </w:pPr>
            <w:r>
              <w:t>Test result</w:t>
            </w:r>
          </w:p>
        </w:tc>
        <w:tc>
          <w:tcPr>
            <w:tcW w:w="7981" w:type="dxa"/>
            <w:shd w:val="clear" w:color="auto" w:fill="auto"/>
          </w:tcPr>
          <w:p w14:paraId="07D482D3" w14:textId="77777777" w:rsidR="001C2CFF" w:rsidRPr="00A30AED" w:rsidRDefault="001C2CFF" w:rsidP="00AC063C">
            <w:pPr>
              <w:spacing w:line="240" w:lineRule="auto"/>
            </w:pPr>
          </w:p>
        </w:tc>
      </w:tr>
    </w:tbl>
    <w:p w14:paraId="16BB5932"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6E44ED" w14:paraId="07CD0D18" w14:textId="77777777" w:rsidTr="001D640F">
        <w:tc>
          <w:tcPr>
            <w:tcW w:w="1021" w:type="dxa"/>
            <w:shd w:val="clear" w:color="auto" w:fill="BFBFBF" w:themeFill="background1" w:themeFillShade="BF"/>
          </w:tcPr>
          <w:p w14:paraId="2C599E52" w14:textId="4D8A8A2F" w:rsidR="006E44ED" w:rsidRPr="00A30AED" w:rsidRDefault="006E44ED" w:rsidP="00AC063C">
            <w:pPr>
              <w:spacing w:line="240" w:lineRule="auto"/>
            </w:pPr>
            <w:r w:rsidRPr="00A30AED">
              <w:t xml:space="preserve">Test </w:t>
            </w:r>
            <w:r w:rsidR="00EA788F">
              <w:t>1</w:t>
            </w:r>
            <w:r w:rsidR="001D784B">
              <w:t>9</w:t>
            </w:r>
          </w:p>
        </w:tc>
        <w:tc>
          <w:tcPr>
            <w:tcW w:w="7981" w:type="dxa"/>
            <w:shd w:val="clear" w:color="auto" w:fill="auto"/>
          </w:tcPr>
          <w:p w14:paraId="49EB0ADC" w14:textId="361F594D" w:rsidR="00DA7C63" w:rsidRDefault="00B8049B" w:rsidP="00AC063C">
            <w:pPr>
              <w:spacing w:line="240" w:lineRule="auto"/>
            </w:pPr>
            <w:r>
              <w:t>Call:</w:t>
            </w:r>
            <w:r w:rsidR="00DA7C63">
              <w:t xml:space="preserve"> Null</w:t>
            </w:r>
            <w:r w:rsidR="00DA7C63" w:rsidRPr="003A6CDC">
              <w:t xml:space="preserve"> call</w:t>
            </w:r>
            <w:r w:rsidR="0093213F">
              <w:t xml:space="preserve"> - &gt; </w:t>
            </w:r>
            <w:r w:rsidR="00DA7C63" w:rsidRPr="009A6159">
              <w:t>Source</w:t>
            </w:r>
            <w:r w:rsidR="00DA7C63">
              <w:t>: any floor</w:t>
            </w:r>
            <w:r w:rsidR="0093213F">
              <w:t xml:space="preserve">, </w:t>
            </w:r>
            <w:r w:rsidR="00DA7C63" w:rsidRPr="009A6159">
              <w:t>Destination</w:t>
            </w:r>
            <w:r w:rsidR="00DA7C63">
              <w:t>: any floor</w:t>
            </w:r>
          </w:p>
          <w:p w14:paraId="051B6A63" w14:textId="05FDC734" w:rsidR="006E44ED" w:rsidRPr="00A30AED" w:rsidRDefault="00DA7C63" w:rsidP="00AC063C">
            <w:pPr>
              <w:spacing w:line="240" w:lineRule="auto"/>
            </w:pPr>
            <w:r>
              <w:t xml:space="preserve">Note: Source </w:t>
            </w:r>
            <w:r w:rsidRPr="009A6159">
              <w:t>floor</w:t>
            </w:r>
            <w:r>
              <w:t xml:space="preserve"> and Destination floor</w:t>
            </w:r>
            <w:r w:rsidRPr="009A6159">
              <w:t xml:space="preserve"> </w:t>
            </w:r>
            <w:r>
              <w:t>are both</w:t>
            </w:r>
            <w:r w:rsidRPr="009A6159">
              <w:t xml:space="preserve"> </w:t>
            </w:r>
            <w:r>
              <w:t xml:space="preserve">invalid and </w:t>
            </w:r>
            <w:r w:rsidRPr="009A6159">
              <w:t xml:space="preserve">not part of building </w:t>
            </w:r>
            <w:r w:rsidR="0093213F">
              <w:t>config</w:t>
            </w:r>
            <w:r>
              <w:t>.</w:t>
            </w:r>
          </w:p>
        </w:tc>
      </w:tr>
      <w:tr w:rsidR="006E44ED" w14:paraId="18EB0E0C" w14:textId="77777777" w:rsidTr="00A01510">
        <w:tc>
          <w:tcPr>
            <w:tcW w:w="1021" w:type="dxa"/>
            <w:shd w:val="clear" w:color="auto" w:fill="auto"/>
          </w:tcPr>
          <w:p w14:paraId="607BFCE0" w14:textId="77777777" w:rsidR="006E44ED" w:rsidRPr="00A30AED" w:rsidRDefault="006E44ED" w:rsidP="00AC063C">
            <w:pPr>
              <w:spacing w:line="240" w:lineRule="auto"/>
            </w:pPr>
            <w:r w:rsidRPr="00A30AED">
              <w:t>Expected</w:t>
            </w:r>
            <w:r>
              <w:t xml:space="preserve"> result</w:t>
            </w:r>
          </w:p>
        </w:tc>
        <w:tc>
          <w:tcPr>
            <w:tcW w:w="7981" w:type="dxa"/>
            <w:shd w:val="clear" w:color="auto" w:fill="auto"/>
          </w:tcPr>
          <w:p w14:paraId="7880F64F" w14:textId="77777777" w:rsidR="00737E23" w:rsidRDefault="00737E23" w:rsidP="00AC063C">
            <w:pPr>
              <w:pStyle w:val="ListParagraph"/>
              <w:numPr>
                <w:ilvl w:val="0"/>
                <w:numId w:val="23"/>
              </w:numPr>
              <w:spacing w:line="240" w:lineRule="auto"/>
            </w:pPr>
            <w:r w:rsidRPr="009A6159">
              <w:t>Option 1</w:t>
            </w:r>
          </w:p>
          <w:p w14:paraId="06763834" w14:textId="77777777" w:rsidR="00737E23" w:rsidRPr="009A6159" w:rsidRDefault="00737E23" w:rsidP="00AC063C">
            <w:pPr>
              <w:pStyle w:val="ListParagraph"/>
              <w:numPr>
                <w:ilvl w:val="1"/>
                <w:numId w:val="23"/>
              </w:numPr>
              <w:spacing w:line="240" w:lineRule="auto"/>
            </w:pPr>
            <w:r w:rsidRPr="009A6159">
              <w:t xml:space="preserve">Illegal call prevented by </w:t>
            </w:r>
            <w:r>
              <w:t>user interface</w:t>
            </w:r>
          </w:p>
          <w:p w14:paraId="0056CDFB" w14:textId="77777777" w:rsidR="00737E23" w:rsidRDefault="00737E23" w:rsidP="00AC063C">
            <w:pPr>
              <w:pStyle w:val="ListParagraph"/>
              <w:numPr>
                <w:ilvl w:val="0"/>
                <w:numId w:val="23"/>
              </w:numPr>
              <w:spacing w:line="240" w:lineRule="auto"/>
            </w:pPr>
            <w:r w:rsidRPr="009A6159">
              <w:t>Option 2</w:t>
            </w:r>
          </w:p>
          <w:p w14:paraId="1D28B44F" w14:textId="77777777" w:rsidR="00737E23" w:rsidRDefault="00737E23" w:rsidP="00AC063C">
            <w:pPr>
              <w:pStyle w:val="ListParagraph"/>
              <w:numPr>
                <w:ilvl w:val="1"/>
                <w:numId w:val="23"/>
              </w:numPr>
              <w:spacing w:line="240" w:lineRule="auto"/>
            </w:pPr>
            <w:r w:rsidRPr="009A6159">
              <w:t>Call allowed and Call cancelled</w:t>
            </w:r>
          </w:p>
          <w:p w14:paraId="1E533679" w14:textId="47F5401B" w:rsidR="0093213F" w:rsidRPr="0093213F" w:rsidRDefault="00276C46" w:rsidP="00AC063C">
            <w:pPr>
              <w:pStyle w:val="ListParagraph"/>
              <w:numPr>
                <w:ilvl w:val="2"/>
                <w:numId w:val="23"/>
              </w:numPr>
              <w:spacing w:line="240" w:lineRule="auto"/>
            </w:pPr>
            <w:r>
              <w:rPr>
                <w:iCs/>
              </w:rPr>
              <w:t>Status Code 201</w:t>
            </w:r>
          </w:p>
          <w:p w14:paraId="0922D8FD" w14:textId="2D35576E" w:rsidR="006E44ED" w:rsidRPr="00A30AED" w:rsidRDefault="006E44ED" w:rsidP="00AC063C">
            <w:pPr>
              <w:pStyle w:val="ListParagraph"/>
              <w:numPr>
                <w:ilvl w:val="2"/>
                <w:numId w:val="23"/>
              </w:numPr>
              <w:spacing w:line="240" w:lineRule="auto"/>
            </w:pPr>
            <w:r>
              <w:t>error message</w:t>
            </w:r>
            <w:r w:rsidRPr="009A6159">
              <w:t xml:space="preserve"> </w:t>
            </w:r>
            <w:r>
              <w:t>-</w:t>
            </w:r>
            <w:r w:rsidRPr="009A6159">
              <w:t xml:space="preserve"> "</w:t>
            </w:r>
            <w:r w:rsidR="00EA3EAD" w:rsidRPr="00EA3EAD">
              <w:t xml:space="preserve">Ignoring call, unable to resolve area: </w:t>
            </w:r>
            <w:proofErr w:type="gramStart"/>
            <w:r w:rsidR="00EA3EAD" w:rsidRPr="00EA3EAD">
              <w:t>area:</w:t>
            </w:r>
            <w:r w:rsidR="00EA3EAD">
              <w:t>*</w:t>
            </w:r>
            <w:proofErr w:type="gramEnd"/>
            <w:r w:rsidR="00EA3EAD">
              <w:t>***</w:t>
            </w:r>
            <w:r w:rsidRPr="009A6159">
              <w:t>"</w:t>
            </w:r>
          </w:p>
        </w:tc>
      </w:tr>
      <w:tr w:rsidR="001C2CFF" w14:paraId="7CDC4AA9" w14:textId="77777777" w:rsidTr="00A01510">
        <w:tc>
          <w:tcPr>
            <w:tcW w:w="1021" w:type="dxa"/>
            <w:shd w:val="clear" w:color="auto" w:fill="auto"/>
          </w:tcPr>
          <w:p w14:paraId="0C869550" w14:textId="78ABBCFE" w:rsidR="001C2CFF" w:rsidRPr="00A30AED" w:rsidRDefault="00BA26F8" w:rsidP="00AC063C">
            <w:pPr>
              <w:spacing w:line="240" w:lineRule="auto"/>
            </w:pPr>
            <w:r>
              <w:t>Test result</w:t>
            </w:r>
          </w:p>
        </w:tc>
        <w:tc>
          <w:tcPr>
            <w:tcW w:w="7981" w:type="dxa"/>
            <w:shd w:val="clear" w:color="auto" w:fill="auto"/>
          </w:tcPr>
          <w:p w14:paraId="221AE552" w14:textId="77777777" w:rsidR="001C2CFF" w:rsidRPr="00A30AED" w:rsidRDefault="001C2CFF" w:rsidP="00AC063C">
            <w:pPr>
              <w:spacing w:line="240" w:lineRule="auto"/>
            </w:pPr>
          </w:p>
        </w:tc>
      </w:tr>
    </w:tbl>
    <w:p w14:paraId="714FC075" w14:textId="12BFAFEB" w:rsidR="00E802C1" w:rsidRDefault="00E802C1"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12150F" w14:paraId="089AF593" w14:textId="77777777" w:rsidTr="001D640F">
        <w:tc>
          <w:tcPr>
            <w:tcW w:w="1021" w:type="dxa"/>
            <w:shd w:val="clear" w:color="auto" w:fill="BFBFBF" w:themeFill="background1" w:themeFillShade="BF"/>
          </w:tcPr>
          <w:p w14:paraId="1E9585A4" w14:textId="362F36C6" w:rsidR="0012150F" w:rsidRPr="00A30AED" w:rsidRDefault="0012150F" w:rsidP="00AC063C">
            <w:pPr>
              <w:spacing w:line="240" w:lineRule="auto"/>
            </w:pPr>
            <w:r w:rsidRPr="00A30AED">
              <w:t xml:space="preserve">Test </w:t>
            </w:r>
            <w:r w:rsidR="001D784B">
              <w:t>20</w:t>
            </w:r>
          </w:p>
        </w:tc>
        <w:tc>
          <w:tcPr>
            <w:tcW w:w="7981" w:type="dxa"/>
            <w:shd w:val="clear" w:color="auto" w:fill="auto"/>
          </w:tcPr>
          <w:p w14:paraId="693499A0" w14:textId="1199D8BC" w:rsidR="0012150F" w:rsidRDefault="0012150F" w:rsidP="00AC063C">
            <w:pPr>
              <w:spacing w:line="240" w:lineRule="auto"/>
            </w:pPr>
            <w:r>
              <w:t>Call: C</w:t>
            </w:r>
            <w:r w:rsidRPr="0012150F">
              <w:t>oncierge</w:t>
            </w:r>
            <w:r>
              <w:t xml:space="preserve"> Call with call station terminal id as configured</w:t>
            </w:r>
            <w:r w:rsidR="00A932DA">
              <w:t xml:space="preserve"> and in used at selected floors</w:t>
            </w:r>
            <w:r>
              <w:t xml:space="preserve"> - &gt; s</w:t>
            </w:r>
            <w:r w:rsidRPr="009A6159">
              <w:t>ource</w:t>
            </w:r>
            <w:r>
              <w:t xml:space="preserve">: any floor, </w:t>
            </w:r>
            <w:r w:rsidRPr="009A6159">
              <w:t>Destination</w:t>
            </w:r>
            <w:r>
              <w:t>: any floor</w:t>
            </w:r>
          </w:p>
          <w:p w14:paraId="21F6800B" w14:textId="77777777" w:rsidR="0012150F" w:rsidRPr="00A30AED" w:rsidRDefault="0012150F" w:rsidP="00AC063C">
            <w:pPr>
              <w:spacing w:line="240" w:lineRule="auto"/>
            </w:pPr>
            <w:r>
              <w:t>Note: Landing Call – Source only, Car Call – Destination only</w:t>
            </w:r>
          </w:p>
        </w:tc>
      </w:tr>
      <w:tr w:rsidR="0012150F" w14:paraId="06E70F10" w14:textId="77777777" w:rsidTr="003959F8">
        <w:tc>
          <w:tcPr>
            <w:tcW w:w="1021" w:type="dxa"/>
            <w:shd w:val="clear" w:color="auto" w:fill="auto"/>
          </w:tcPr>
          <w:p w14:paraId="3BCBB822" w14:textId="77777777" w:rsidR="0012150F" w:rsidRPr="00A30AED" w:rsidRDefault="0012150F" w:rsidP="00AC063C">
            <w:pPr>
              <w:spacing w:line="240" w:lineRule="auto"/>
            </w:pPr>
            <w:r w:rsidRPr="00A30AED">
              <w:t>Expected</w:t>
            </w:r>
            <w:r>
              <w:t xml:space="preserve"> result</w:t>
            </w:r>
          </w:p>
        </w:tc>
        <w:tc>
          <w:tcPr>
            <w:tcW w:w="7981" w:type="dxa"/>
            <w:shd w:val="clear" w:color="auto" w:fill="auto"/>
          </w:tcPr>
          <w:p w14:paraId="1163BEE1" w14:textId="77777777" w:rsidR="0012150F" w:rsidRDefault="0012150F" w:rsidP="00AC063C">
            <w:pPr>
              <w:pStyle w:val="ListParagraph"/>
              <w:numPr>
                <w:ilvl w:val="0"/>
                <w:numId w:val="18"/>
              </w:numPr>
              <w:spacing w:line="240" w:lineRule="auto"/>
            </w:pPr>
            <w:r w:rsidRPr="009A6159">
              <w:t>Call accepted and elevator moving</w:t>
            </w:r>
          </w:p>
          <w:p w14:paraId="3A9E7F00" w14:textId="77777777" w:rsidR="0012150F" w:rsidRPr="007138A5" w:rsidRDefault="0012150F" w:rsidP="00AC063C">
            <w:pPr>
              <w:pStyle w:val="ListParagraph"/>
              <w:numPr>
                <w:ilvl w:val="1"/>
                <w:numId w:val="18"/>
              </w:numPr>
              <w:spacing w:line="240" w:lineRule="auto"/>
            </w:pPr>
            <w:r w:rsidRPr="0093213F">
              <w:rPr>
                <w:iCs/>
              </w:rPr>
              <w:t>Status code 201</w:t>
            </w:r>
          </w:p>
          <w:p w14:paraId="6D7B04DB" w14:textId="4DAC8B6E" w:rsidR="0012150F" w:rsidRPr="001D12E0" w:rsidRDefault="005E5AB9" w:rsidP="00AC063C">
            <w:pPr>
              <w:pStyle w:val="ListParagraph"/>
              <w:numPr>
                <w:ilvl w:val="1"/>
                <w:numId w:val="18"/>
              </w:numPr>
              <w:spacing w:line="240" w:lineRule="auto"/>
            </w:pPr>
            <w:r>
              <w:t>Session id</w:t>
            </w:r>
            <w:r w:rsidR="0012150F">
              <w:t xml:space="preserve"> returned</w:t>
            </w:r>
          </w:p>
          <w:p w14:paraId="237627F1" w14:textId="77777777" w:rsidR="0012150F" w:rsidRPr="00A30AED" w:rsidRDefault="0012150F" w:rsidP="00AC063C">
            <w:pPr>
              <w:pStyle w:val="ListParagraph"/>
              <w:numPr>
                <w:ilvl w:val="0"/>
                <w:numId w:val="18"/>
              </w:numPr>
              <w:spacing w:line="240" w:lineRule="auto"/>
            </w:pPr>
            <w:r w:rsidRPr="0093213F">
              <w:rPr>
                <w:iCs/>
              </w:rPr>
              <w:t>Elevator tracking as needed</w:t>
            </w:r>
          </w:p>
        </w:tc>
      </w:tr>
      <w:tr w:rsidR="0012150F" w14:paraId="4112333D" w14:textId="77777777" w:rsidTr="003959F8">
        <w:tc>
          <w:tcPr>
            <w:tcW w:w="1021" w:type="dxa"/>
            <w:shd w:val="clear" w:color="auto" w:fill="auto"/>
          </w:tcPr>
          <w:p w14:paraId="6939895D" w14:textId="77777777" w:rsidR="0012150F" w:rsidRPr="00A30AED" w:rsidRDefault="0012150F" w:rsidP="00AC063C">
            <w:pPr>
              <w:spacing w:line="240" w:lineRule="auto"/>
            </w:pPr>
            <w:r>
              <w:t>Test result</w:t>
            </w:r>
          </w:p>
        </w:tc>
        <w:tc>
          <w:tcPr>
            <w:tcW w:w="7981" w:type="dxa"/>
            <w:shd w:val="clear" w:color="auto" w:fill="auto"/>
          </w:tcPr>
          <w:p w14:paraId="5F57A999" w14:textId="77777777" w:rsidR="0012150F" w:rsidRPr="00A30AED" w:rsidRDefault="0012150F" w:rsidP="00AC063C">
            <w:pPr>
              <w:spacing w:line="240" w:lineRule="auto"/>
            </w:pPr>
          </w:p>
        </w:tc>
      </w:tr>
    </w:tbl>
    <w:p w14:paraId="5ECC8676" w14:textId="7F9B9834" w:rsidR="0012150F" w:rsidRDefault="0012150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12150F" w14:paraId="64391F16" w14:textId="77777777" w:rsidTr="001D640F">
        <w:tc>
          <w:tcPr>
            <w:tcW w:w="1021" w:type="dxa"/>
            <w:shd w:val="clear" w:color="auto" w:fill="BFBFBF" w:themeFill="background1" w:themeFillShade="BF"/>
          </w:tcPr>
          <w:p w14:paraId="1A129BA2" w14:textId="4691595D" w:rsidR="0012150F" w:rsidRPr="00A30AED" w:rsidRDefault="0012150F" w:rsidP="00AC063C">
            <w:pPr>
              <w:spacing w:line="240" w:lineRule="auto"/>
            </w:pPr>
            <w:r w:rsidRPr="00A30AED">
              <w:t xml:space="preserve">Test </w:t>
            </w:r>
            <w:r w:rsidR="001D784B">
              <w:t>21</w:t>
            </w:r>
          </w:p>
        </w:tc>
        <w:tc>
          <w:tcPr>
            <w:tcW w:w="7981" w:type="dxa"/>
            <w:shd w:val="clear" w:color="auto" w:fill="auto"/>
          </w:tcPr>
          <w:p w14:paraId="56E96281" w14:textId="649B74DD" w:rsidR="0012150F" w:rsidRDefault="0012150F" w:rsidP="00AC063C">
            <w:pPr>
              <w:spacing w:line="240" w:lineRule="auto"/>
            </w:pPr>
            <w:r>
              <w:t>Call: C</w:t>
            </w:r>
            <w:r w:rsidRPr="0012150F">
              <w:t>oncierge</w:t>
            </w:r>
            <w:r>
              <w:t xml:space="preserve"> Call with call station terminal id as configured</w:t>
            </w:r>
            <w:r w:rsidR="00A932DA">
              <w:t xml:space="preserve"> but not in use at selected floors</w:t>
            </w:r>
            <w:r>
              <w:t xml:space="preserve"> - &gt; s</w:t>
            </w:r>
            <w:r w:rsidRPr="009A6159">
              <w:t>ource</w:t>
            </w:r>
            <w:r>
              <w:t xml:space="preserve">: any floor, </w:t>
            </w:r>
            <w:r w:rsidRPr="009A6159">
              <w:t>Destination</w:t>
            </w:r>
            <w:r>
              <w:t>: any floor</w:t>
            </w:r>
          </w:p>
          <w:p w14:paraId="5274C1BC" w14:textId="77777777" w:rsidR="0012150F" w:rsidRPr="00A30AED" w:rsidRDefault="0012150F" w:rsidP="00AC063C">
            <w:pPr>
              <w:spacing w:line="240" w:lineRule="auto"/>
            </w:pPr>
            <w:r>
              <w:t>Note: Landing Call – Source only, Car Call – Destination only</w:t>
            </w:r>
          </w:p>
        </w:tc>
      </w:tr>
      <w:tr w:rsidR="0012150F" w14:paraId="140EAE87" w14:textId="77777777" w:rsidTr="003959F8">
        <w:tc>
          <w:tcPr>
            <w:tcW w:w="1021" w:type="dxa"/>
            <w:shd w:val="clear" w:color="auto" w:fill="auto"/>
          </w:tcPr>
          <w:p w14:paraId="7E6A8E5E" w14:textId="77777777" w:rsidR="0012150F" w:rsidRPr="00A30AED" w:rsidRDefault="0012150F" w:rsidP="00AC063C">
            <w:pPr>
              <w:spacing w:line="240" w:lineRule="auto"/>
            </w:pPr>
            <w:r w:rsidRPr="00A30AED">
              <w:t>Expected</w:t>
            </w:r>
            <w:r>
              <w:t xml:space="preserve"> result</w:t>
            </w:r>
          </w:p>
        </w:tc>
        <w:tc>
          <w:tcPr>
            <w:tcW w:w="7981" w:type="dxa"/>
            <w:shd w:val="clear" w:color="auto" w:fill="auto"/>
          </w:tcPr>
          <w:p w14:paraId="129362D0" w14:textId="77777777" w:rsidR="00A932DA" w:rsidRDefault="00A932DA" w:rsidP="00AC063C">
            <w:pPr>
              <w:pStyle w:val="ListParagraph"/>
              <w:numPr>
                <w:ilvl w:val="0"/>
                <w:numId w:val="18"/>
              </w:numPr>
              <w:spacing w:line="240" w:lineRule="auto"/>
            </w:pPr>
            <w:r w:rsidRPr="009A6159">
              <w:t>Option 1</w:t>
            </w:r>
          </w:p>
          <w:p w14:paraId="3B4291D7" w14:textId="77777777" w:rsidR="00A932DA" w:rsidRDefault="00A932DA" w:rsidP="00AC063C">
            <w:pPr>
              <w:pStyle w:val="ListParagraph"/>
              <w:numPr>
                <w:ilvl w:val="1"/>
                <w:numId w:val="18"/>
              </w:numPr>
              <w:spacing w:line="240" w:lineRule="auto"/>
            </w:pPr>
            <w:r w:rsidRPr="009A6159">
              <w:t xml:space="preserve">Illegal call prevented by </w:t>
            </w:r>
            <w:r>
              <w:t>user interface</w:t>
            </w:r>
          </w:p>
          <w:p w14:paraId="03E1BB80" w14:textId="77777777" w:rsidR="00A932DA" w:rsidRDefault="00A932DA" w:rsidP="00AC063C">
            <w:pPr>
              <w:pStyle w:val="ListParagraph"/>
              <w:numPr>
                <w:ilvl w:val="0"/>
                <w:numId w:val="18"/>
              </w:numPr>
              <w:spacing w:line="240" w:lineRule="auto"/>
            </w:pPr>
            <w:r w:rsidRPr="009A6159">
              <w:t>Option 2</w:t>
            </w:r>
          </w:p>
          <w:p w14:paraId="05E2E18A" w14:textId="77777777" w:rsidR="00A932DA" w:rsidRDefault="00A932DA" w:rsidP="00AC063C">
            <w:pPr>
              <w:pStyle w:val="ListParagraph"/>
              <w:numPr>
                <w:ilvl w:val="1"/>
                <w:numId w:val="18"/>
              </w:numPr>
              <w:spacing w:line="240" w:lineRule="auto"/>
            </w:pPr>
            <w:r w:rsidRPr="009A6159">
              <w:t>Call allowed and Call cancelled</w:t>
            </w:r>
          </w:p>
          <w:p w14:paraId="6BF31BE9" w14:textId="433B55C9" w:rsidR="00A932DA" w:rsidRPr="007C4982" w:rsidRDefault="00276C46" w:rsidP="00AC063C">
            <w:pPr>
              <w:pStyle w:val="ListParagraph"/>
              <w:numPr>
                <w:ilvl w:val="2"/>
                <w:numId w:val="18"/>
              </w:numPr>
              <w:spacing w:line="240" w:lineRule="auto"/>
            </w:pPr>
            <w:r>
              <w:rPr>
                <w:iCs/>
              </w:rPr>
              <w:t>Status Code 201</w:t>
            </w:r>
          </w:p>
          <w:p w14:paraId="1B3564B5" w14:textId="0F555A4D" w:rsidR="0012150F" w:rsidRDefault="00A932DA" w:rsidP="00AC063C">
            <w:pPr>
              <w:pStyle w:val="ListParagraph"/>
              <w:numPr>
                <w:ilvl w:val="2"/>
                <w:numId w:val="18"/>
              </w:numPr>
              <w:spacing w:line="240" w:lineRule="auto"/>
            </w:pPr>
            <w:r>
              <w:t>error message -</w:t>
            </w:r>
            <w:r w:rsidRPr="009A6159">
              <w:t xml:space="preserve"> "</w:t>
            </w:r>
            <w:r w:rsidRPr="00A932DA">
              <w:t>INVALID_SIDE</w:t>
            </w:r>
            <w:r w:rsidRPr="009A6159">
              <w:t>"</w:t>
            </w:r>
            <w:r>
              <w:t xml:space="preserve"> for Destination call</w:t>
            </w:r>
          </w:p>
          <w:p w14:paraId="098D7D5A" w14:textId="773F9667" w:rsidR="00A932DA" w:rsidRPr="00A30AED" w:rsidRDefault="00A932DA" w:rsidP="00AC063C">
            <w:pPr>
              <w:pStyle w:val="ListParagraph"/>
              <w:numPr>
                <w:ilvl w:val="2"/>
                <w:numId w:val="18"/>
              </w:numPr>
              <w:spacing w:line="240" w:lineRule="auto"/>
            </w:pPr>
            <w:r>
              <w:t>error message -</w:t>
            </w:r>
            <w:r w:rsidRPr="009A6159">
              <w:t xml:space="preserve"> "</w:t>
            </w:r>
            <w:r w:rsidRPr="00A932DA">
              <w:t xml:space="preserve">FLOOR_DOES_NOT_EXIT </w:t>
            </w:r>
            <w:r w:rsidRPr="009A6159">
              <w:t>"</w:t>
            </w:r>
            <w:r>
              <w:t xml:space="preserve"> for landing call</w:t>
            </w:r>
          </w:p>
        </w:tc>
      </w:tr>
      <w:tr w:rsidR="0012150F" w14:paraId="1D59E340" w14:textId="77777777" w:rsidTr="003959F8">
        <w:tc>
          <w:tcPr>
            <w:tcW w:w="1021" w:type="dxa"/>
            <w:shd w:val="clear" w:color="auto" w:fill="auto"/>
          </w:tcPr>
          <w:p w14:paraId="124A39CD" w14:textId="77777777" w:rsidR="0012150F" w:rsidRPr="00A30AED" w:rsidRDefault="0012150F" w:rsidP="00AC063C">
            <w:pPr>
              <w:spacing w:line="240" w:lineRule="auto"/>
            </w:pPr>
            <w:r>
              <w:t>Test result</w:t>
            </w:r>
          </w:p>
        </w:tc>
        <w:tc>
          <w:tcPr>
            <w:tcW w:w="7981" w:type="dxa"/>
            <w:shd w:val="clear" w:color="auto" w:fill="auto"/>
          </w:tcPr>
          <w:p w14:paraId="44982F42" w14:textId="77777777" w:rsidR="0012150F" w:rsidRPr="00A30AED" w:rsidRDefault="0012150F" w:rsidP="00AC063C">
            <w:pPr>
              <w:spacing w:line="240" w:lineRule="auto"/>
            </w:pPr>
          </w:p>
        </w:tc>
      </w:tr>
    </w:tbl>
    <w:p w14:paraId="0F2B04F8" w14:textId="006A5E29" w:rsidR="0012150F" w:rsidRDefault="0012150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81"/>
      </w:tblGrid>
      <w:tr w:rsidR="00A932DA" w14:paraId="7C7A2DA1" w14:textId="77777777" w:rsidTr="001D640F">
        <w:tc>
          <w:tcPr>
            <w:tcW w:w="1021" w:type="dxa"/>
            <w:shd w:val="clear" w:color="auto" w:fill="BFBFBF" w:themeFill="background1" w:themeFillShade="BF"/>
          </w:tcPr>
          <w:p w14:paraId="31657174" w14:textId="0AEE78C9" w:rsidR="00A932DA" w:rsidRPr="00A30AED" w:rsidRDefault="00A932DA" w:rsidP="00AC063C">
            <w:pPr>
              <w:spacing w:line="240" w:lineRule="auto"/>
            </w:pPr>
            <w:r w:rsidRPr="00A30AED">
              <w:t xml:space="preserve">Test </w:t>
            </w:r>
            <w:r w:rsidR="001D640F">
              <w:t>2</w:t>
            </w:r>
            <w:r w:rsidR="001D784B">
              <w:t>2</w:t>
            </w:r>
          </w:p>
        </w:tc>
        <w:tc>
          <w:tcPr>
            <w:tcW w:w="7981" w:type="dxa"/>
            <w:shd w:val="clear" w:color="auto" w:fill="auto"/>
          </w:tcPr>
          <w:p w14:paraId="1BBE404A" w14:textId="25DCEB7C" w:rsidR="00A932DA" w:rsidRDefault="00A932DA" w:rsidP="00AC063C">
            <w:pPr>
              <w:spacing w:line="240" w:lineRule="auto"/>
            </w:pPr>
            <w:r>
              <w:t>Call: C</w:t>
            </w:r>
            <w:r w:rsidRPr="0012150F">
              <w:t>oncierge</w:t>
            </w:r>
            <w:r>
              <w:t xml:space="preserve"> Call with call station terminal id not configured and not in use at selected floors - &gt; s</w:t>
            </w:r>
            <w:r w:rsidRPr="009A6159">
              <w:t>ource</w:t>
            </w:r>
            <w:r>
              <w:t xml:space="preserve">: any floor, </w:t>
            </w:r>
            <w:r w:rsidRPr="009A6159">
              <w:t>Destination</w:t>
            </w:r>
            <w:r>
              <w:t>: any floor</w:t>
            </w:r>
          </w:p>
          <w:p w14:paraId="6CB525DB" w14:textId="77777777" w:rsidR="00A932DA" w:rsidRPr="00A30AED" w:rsidRDefault="00A932DA" w:rsidP="00AC063C">
            <w:pPr>
              <w:spacing w:line="240" w:lineRule="auto"/>
            </w:pPr>
            <w:r>
              <w:t>Note: Landing Call – Source only, Car Call – Destination only</w:t>
            </w:r>
          </w:p>
        </w:tc>
      </w:tr>
      <w:tr w:rsidR="00A932DA" w14:paraId="7E24777E" w14:textId="77777777" w:rsidTr="003959F8">
        <w:tc>
          <w:tcPr>
            <w:tcW w:w="1021" w:type="dxa"/>
            <w:shd w:val="clear" w:color="auto" w:fill="auto"/>
          </w:tcPr>
          <w:p w14:paraId="7635690E" w14:textId="77777777" w:rsidR="00A932DA" w:rsidRPr="00A30AED" w:rsidRDefault="00A932DA" w:rsidP="00AC063C">
            <w:pPr>
              <w:spacing w:line="240" w:lineRule="auto"/>
            </w:pPr>
            <w:r w:rsidRPr="00A30AED">
              <w:t>Expected</w:t>
            </w:r>
            <w:r>
              <w:t xml:space="preserve"> result</w:t>
            </w:r>
          </w:p>
        </w:tc>
        <w:tc>
          <w:tcPr>
            <w:tcW w:w="7981" w:type="dxa"/>
            <w:shd w:val="clear" w:color="auto" w:fill="auto"/>
          </w:tcPr>
          <w:p w14:paraId="7A0C29C1" w14:textId="77777777" w:rsidR="00A932DA" w:rsidRDefault="00A932DA" w:rsidP="00AC063C">
            <w:pPr>
              <w:pStyle w:val="ListParagraph"/>
              <w:numPr>
                <w:ilvl w:val="0"/>
                <w:numId w:val="18"/>
              </w:numPr>
              <w:spacing w:line="240" w:lineRule="auto"/>
            </w:pPr>
            <w:r w:rsidRPr="009A6159">
              <w:t>Option 1</w:t>
            </w:r>
          </w:p>
          <w:p w14:paraId="3FAAD211" w14:textId="77777777" w:rsidR="00A932DA" w:rsidRDefault="00A932DA" w:rsidP="00AC063C">
            <w:pPr>
              <w:pStyle w:val="ListParagraph"/>
              <w:numPr>
                <w:ilvl w:val="1"/>
                <w:numId w:val="18"/>
              </w:numPr>
              <w:spacing w:line="240" w:lineRule="auto"/>
            </w:pPr>
            <w:r w:rsidRPr="009A6159">
              <w:t xml:space="preserve">Illegal call prevented by </w:t>
            </w:r>
            <w:r>
              <w:t>user interface</w:t>
            </w:r>
          </w:p>
          <w:p w14:paraId="1749A0E2" w14:textId="77777777" w:rsidR="00A932DA" w:rsidRDefault="00A932DA" w:rsidP="00AC063C">
            <w:pPr>
              <w:pStyle w:val="ListParagraph"/>
              <w:numPr>
                <w:ilvl w:val="0"/>
                <w:numId w:val="18"/>
              </w:numPr>
              <w:spacing w:line="240" w:lineRule="auto"/>
            </w:pPr>
            <w:r w:rsidRPr="009A6159">
              <w:t>Option 2</w:t>
            </w:r>
          </w:p>
          <w:p w14:paraId="7EADB53F" w14:textId="77777777" w:rsidR="00A932DA" w:rsidRDefault="00A932DA" w:rsidP="00AC063C">
            <w:pPr>
              <w:pStyle w:val="ListParagraph"/>
              <w:numPr>
                <w:ilvl w:val="1"/>
                <w:numId w:val="18"/>
              </w:numPr>
              <w:spacing w:line="240" w:lineRule="auto"/>
            </w:pPr>
            <w:r w:rsidRPr="009A6159">
              <w:t>Call allowed and Call cancelled</w:t>
            </w:r>
          </w:p>
          <w:p w14:paraId="690F2619" w14:textId="5D1E9C86" w:rsidR="00A932DA" w:rsidRPr="007C4982" w:rsidRDefault="00276C46" w:rsidP="00AC063C">
            <w:pPr>
              <w:pStyle w:val="ListParagraph"/>
              <w:numPr>
                <w:ilvl w:val="2"/>
                <w:numId w:val="18"/>
              </w:numPr>
              <w:spacing w:line="240" w:lineRule="auto"/>
            </w:pPr>
            <w:r>
              <w:rPr>
                <w:iCs/>
              </w:rPr>
              <w:t>Status Code 201</w:t>
            </w:r>
          </w:p>
          <w:p w14:paraId="70E78D4B" w14:textId="7100BB46" w:rsidR="00A932DA" w:rsidRPr="00A30AED" w:rsidRDefault="00A932DA" w:rsidP="00AC063C">
            <w:pPr>
              <w:pStyle w:val="ListParagraph"/>
              <w:numPr>
                <w:ilvl w:val="2"/>
                <w:numId w:val="18"/>
              </w:numPr>
              <w:spacing w:line="240" w:lineRule="auto"/>
            </w:pPr>
            <w:r>
              <w:t>error message -</w:t>
            </w:r>
            <w:r w:rsidRPr="009A6159">
              <w:t xml:space="preserve"> "</w:t>
            </w:r>
            <w:r w:rsidRPr="00A932DA">
              <w:t xml:space="preserve">INVALID_TERMINAL_ID </w:t>
            </w:r>
            <w:r w:rsidRPr="009A6159">
              <w:t>"</w:t>
            </w:r>
            <w:r>
              <w:t xml:space="preserve"> </w:t>
            </w:r>
          </w:p>
        </w:tc>
      </w:tr>
      <w:tr w:rsidR="00A932DA" w14:paraId="6AAC1072" w14:textId="77777777" w:rsidTr="003959F8">
        <w:tc>
          <w:tcPr>
            <w:tcW w:w="1021" w:type="dxa"/>
            <w:shd w:val="clear" w:color="auto" w:fill="auto"/>
          </w:tcPr>
          <w:p w14:paraId="580929B6" w14:textId="77777777" w:rsidR="00A932DA" w:rsidRPr="00A30AED" w:rsidRDefault="00A932DA" w:rsidP="00AC063C">
            <w:pPr>
              <w:spacing w:line="240" w:lineRule="auto"/>
            </w:pPr>
            <w:r>
              <w:lastRenderedPageBreak/>
              <w:t>Test result</w:t>
            </w:r>
          </w:p>
        </w:tc>
        <w:tc>
          <w:tcPr>
            <w:tcW w:w="7981" w:type="dxa"/>
            <w:shd w:val="clear" w:color="auto" w:fill="auto"/>
          </w:tcPr>
          <w:p w14:paraId="72921E94" w14:textId="77777777" w:rsidR="00A932DA" w:rsidRPr="00A30AED" w:rsidRDefault="00A932DA" w:rsidP="00AC063C">
            <w:pPr>
              <w:spacing w:line="240" w:lineRule="auto"/>
            </w:pPr>
          </w:p>
        </w:tc>
      </w:tr>
    </w:tbl>
    <w:p w14:paraId="68D522AD" w14:textId="77777777" w:rsidR="0012150F" w:rsidRDefault="0012150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0B70F3" w14:paraId="2F98B2F4" w14:textId="77777777" w:rsidTr="001D640F">
        <w:tc>
          <w:tcPr>
            <w:tcW w:w="1050" w:type="dxa"/>
            <w:shd w:val="clear" w:color="auto" w:fill="BFBFBF" w:themeFill="background1" w:themeFillShade="BF"/>
          </w:tcPr>
          <w:p w14:paraId="07D7D8E8" w14:textId="7F77E9C6" w:rsidR="000B70F3" w:rsidRPr="00A30AED" w:rsidRDefault="000B70F3" w:rsidP="00AC063C">
            <w:pPr>
              <w:spacing w:line="240" w:lineRule="auto"/>
            </w:pPr>
            <w:r w:rsidRPr="00A30AED">
              <w:t xml:space="preserve">Test </w:t>
            </w:r>
            <w:r w:rsidR="001D640F">
              <w:t>2</w:t>
            </w:r>
            <w:r w:rsidR="001D784B">
              <w:t>3</w:t>
            </w:r>
          </w:p>
        </w:tc>
        <w:tc>
          <w:tcPr>
            <w:tcW w:w="7952" w:type="dxa"/>
            <w:shd w:val="clear" w:color="auto" w:fill="auto"/>
          </w:tcPr>
          <w:p w14:paraId="459D8AF0" w14:textId="338A2B78" w:rsidR="003D6B10" w:rsidRDefault="00B8049B" w:rsidP="00AC063C">
            <w:pPr>
              <w:spacing w:line="240" w:lineRule="auto"/>
            </w:pPr>
            <w:r>
              <w:t>Call:</w:t>
            </w:r>
            <w:r w:rsidR="003D6B10">
              <w:t xml:space="preserve"> </w:t>
            </w:r>
            <w:r w:rsidR="003D6B10" w:rsidRPr="009A6159">
              <w:t xml:space="preserve">Misplaced call </w:t>
            </w:r>
            <w:r w:rsidR="003D6B10">
              <w:t xml:space="preserve">to </w:t>
            </w:r>
            <w:r w:rsidR="003D6B10" w:rsidRPr="009A6159">
              <w:t>B</w:t>
            </w:r>
            <w:r w:rsidR="003D6B10">
              <w:t xml:space="preserve">uilding </w:t>
            </w:r>
            <w:r w:rsidR="003D6B10" w:rsidRPr="009A6159">
              <w:t>ID: a4KrX2cei</w:t>
            </w:r>
            <w:r w:rsidR="0093213F">
              <w:t xml:space="preserve"> - &gt; </w:t>
            </w:r>
            <w:r w:rsidR="003D6B10" w:rsidRPr="009A6159">
              <w:t>Source</w:t>
            </w:r>
            <w:r w:rsidR="003D6B10">
              <w:t>: any floor</w:t>
            </w:r>
            <w:r w:rsidR="0093213F">
              <w:t xml:space="preserve">, </w:t>
            </w:r>
            <w:r w:rsidR="003D6B10" w:rsidRPr="009A6159">
              <w:t>Destination</w:t>
            </w:r>
            <w:r w:rsidR="003D6B10">
              <w:t>: any floor</w:t>
            </w:r>
          </w:p>
          <w:p w14:paraId="7EA8DFA5" w14:textId="73CFBD60" w:rsidR="000B70F3" w:rsidRPr="00A30AED" w:rsidRDefault="003D6B10" w:rsidP="00AC063C">
            <w:pPr>
              <w:spacing w:line="240" w:lineRule="auto"/>
            </w:pPr>
            <w:r>
              <w:t>Note: B</w:t>
            </w:r>
            <w:r w:rsidR="000B70F3">
              <w:t>uilding ID</w:t>
            </w:r>
            <w:r w:rsidR="000B70F3" w:rsidRPr="009A6159">
              <w:t xml:space="preserve"> is </w:t>
            </w:r>
            <w:r w:rsidR="000B70F3">
              <w:t xml:space="preserve">invalid and </w:t>
            </w:r>
            <w:r w:rsidR="000B70F3" w:rsidRPr="009A6159">
              <w:t xml:space="preserve">not part of </w:t>
            </w:r>
            <w:r w:rsidR="000B70F3">
              <w:t>used resources.</w:t>
            </w:r>
            <w:r w:rsidR="00E02448">
              <w:t xml:space="preserve"> Landing Call – Source only, Car Call – Destination only</w:t>
            </w:r>
          </w:p>
        </w:tc>
      </w:tr>
      <w:tr w:rsidR="000B70F3" w14:paraId="5343891D" w14:textId="77777777" w:rsidTr="000B70F3">
        <w:tc>
          <w:tcPr>
            <w:tcW w:w="1050" w:type="dxa"/>
            <w:shd w:val="clear" w:color="auto" w:fill="auto"/>
          </w:tcPr>
          <w:p w14:paraId="101617C8" w14:textId="77777777" w:rsidR="000B70F3" w:rsidRPr="00A30AED" w:rsidRDefault="000B70F3" w:rsidP="00AC063C">
            <w:pPr>
              <w:spacing w:line="240" w:lineRule="auto"/>
            </w:pPr>
            <w:r w:rsidRPr="00A30AED">
              <w:t>Expected</w:t>
            </w:r>
            <w:r>
              <w:t xml:space="preserve"> result</w:t>
            </w:r>
          </w:p>
        </w:tc>
        <w:tc>
          <w:tcPr>
            <w:tcW w:w="7952" w:type="dxa"/>
            <w:shd w:val="clear" w:color="auto" w:fill="auto"/>
          </w:tcPr>
          <w:p w14:paraId="7EA1A19E" w14:textId="77777777" w:rsidR="008C132F" w:rsidRDefault="008C132F" w:rsidP="00AC063C">
            <w:pPr>
              <w:pStyle w:val="ListParagraph"/>
              <w:numPr>
                <w:ilvl w:val="0"/>
                <w:numId w:val="24"/>
              </w:numPr>
              <w:spacing w:line="240" w:lineRule="auto"/>
            </w:pPr>
            <w:r w:rsidRPr="009A6159">
              <w:t>Option 1</w:t>
            </w:r>
          </w:p>
          <w:p w14:paraId="19C2225C" w14:textId="77777777" w:rsidR="008C132F" w:rsidRPr="009A6159" w:rsidRDefault="008C132F" w:rsidP="00AC063C">
            <w:pPr>
              <w:pStyle w:val="ListParagraph"/>
              <w:numPr>
                <w:ilvl w:val="1"/>
                <w:numId w:val="24"/>
              </w:numPr>
              <w:spacing w:line="240" w:lineRule="auto"/>
            </w:pPr>
            <w:r w:rsidRPr="009A6159">
              <w:t xml:space="preserve">Illegal call prevented by </w:t>
            </w:r>
            <w:r>
              <w:t>user interface</w:t>
            </w:r>
          </w:p>
          <w:p w14:paraId="47ACF5EB" w14:textId="77777777" w:rsidR="008C132F" w:rsidRDefault="008C132F" w:rsidP="00AC063C">
            <w:pPr>
              <w:pStyle w:val="ListParagraph"/>
              <w:numPr>
                <w:ilvl w:val="0"/>
                <w:numId w:val="24"/>
              </w:numPr>
              <w:spacing w:line="240" w:lineRule="auto"/>
            </w:pPr>
            <w:r w:rsidRPr="009A6159">
              <w:t>Option 2</w:t>
            </w:r>
          </w:p>
          <w:p w14:paraId="516311AF" w14:textId="77777777" w:rsidR="008C132F" w:rsidRDefault="008C132F" w:rsidP="00AC063C">
            <w:pPr>
              <w:pStyle w:val="ListParagraph"/>
              <w:numPr>
                <w:ilvl w:val="1"/>
                <w:numId w:val="24"/>
              </w:numPr>
              <w:spacing w:line="240" w:lineRule="auto"/>
            </w:pPr>
            <w:r w:rsidRPr="009A6159">
              <w:t>Call allowed and Call cancelled</w:t>
            </w:r>
          </w:p>
          <w:p w14:paraId="29DACFB4" w14:textId="53F034AB" w:rsidR="0093213F" w:rsidRPr="0093213F" w:rsidRDefault="008C132F" w:rsidP="00AC063C">
            <w:pPr>
              <w:pStyle w:val="ListParagraph"/>
              <w:numPr>
                <w:ilvl w:val="2"/>
                <w:numId w:val="24"/>
              </w:numPr>
              <w:spacing w:line="240" w:lineRule="auto"/>
            </w:pPr>
            <w:r w:rsidRPr="0093213F">
              <w:rPr>
                <w:iCs/>
              </w:rPr>
              <w:t>Status code 40</w:t>
            </w:r>
            <w:r w:rsidR="00CA5147">
              <w:rPr>
                <w:iCs/>
              </w:rPr>
              <w:t>4</w:t>
            </w:r>
          </w:p>
          <w:p w14:paraId="7E16FF0D" w14:textId="42148FBB" w:rsidR="000B70F3" w:rsidRPr="00A30AED" w:rsidRDefault="000B70F3" w:rsidP="00AC063C">
            <w:pPr>
              <w:pStyle w:val="ListParagraph"/>
              <w:numPr>
                <w:ilvl w:val="2"/>
                <w:numId w:val="24"/>
              </w:numPr>
              <w:spacing w:line="240" w:lineRule="auto"/>
            </w:pPr>
            <w:r>
              <w:t>error message -</w:t>
            </w:r>
            <w:r w:rsidRPr="009A6159">
              <w:t xml:space="preserve"> "</w:t>
            </w:r>
            <w:r w:rsidR="00230249" w:rsidRPr="00230249">
              <w:t xml:space="preserve">Building data not found for ID </w:t>
            </w:r>
            <w:proofErr w:type="gramStart"/>
            <w:r w:rsidR="00230249" w:rsidRPr="00230249">
              <w:t>building:a</w:t>
            </w:r>
            <w:proofErr w:type="gramEnd"/>
            <w:r w:rsidR="00230249" w:rsidRPr="00230249">
              <w:t>4KrX2cei</w:t>
            </w:r>
            <w:r w:rsidR="008B2D37">
              <w:t>”</w:t>
            </w:r>
          </w:p>
        </w:tc>
      </w:tr>
      <w:tr w:rsidR="001C2CFF" w14:paraId="3DFDBE8E" w14:textId="77777777" w:rsidTr="000B70F3">
        <w:tc>
          <w:tcPr>
            <w:tcW w:w="1050" w:type="dxa"/>
            <w:shd w:val="clear" w:color="auto" w:fill="auto"/>
          </w:tcPr>
          <w:p w14:paraId="60EFECE2" w14:textId="41286712" w:rsidR="001C2CFF" w:rsidRPr="00A30AED" w:rsidRDefault="00E802C1" w:rsidP="00AC063C">
            <w:pPr>
              <w:spacing w:line="240" w:lineRule="auto"/>
            </w:pPr>
            <w:r>
              <w:t>Test result</w:t>
            </w:r>
          </w:p>
        </w:tc>
        <w:tc>
          <w:tcPr>
            <w:tcW w:w="7952" w:type="dxa"/>
            <w:shd w:val="clear" w:color="auto" w:fill="auto"/>
          </w:tcPr>
          <w:p w14:paraId="6F5F81A6" w14:textId="77777777" w:rsidR="001C2CFF" w:rsidRPr="00A30AED" w:rsidRDefault="001C2CFF" w:rsidP="00AC063C">
            <w:pPr>
              <w:spacing w:line="240" w:lineRule="auto"/>
            </w:pPr>
          </w:p>
        </w:tc>
      </w:tr>
    </w:tbl>
    <w:p w14:paraId="4E3F9E62" w14:textId="33AEC2FF" w:rsidR="00937D3B" w:rsidRDefault="00937D3B" w:rsidP="00AE47CB">
      <w:bookmarkStart w:id="25" w:name="_Toc86137495"/>
    </w:p>
    <w:p w14:paraId="4A84342A" w14:textId="2A43FAD8" w:rsidR="001C2CFF" w:rsidRDefault="001C2CFF" w:rsidP="00AC063C">
      <w:pPr>
        <w:pStyle w:val="Heading2"/>
        <w:spacing w:line="240" w:lineRule="auto"/>
      </w:pPr>
      <w:bookmarkStart w:id="26" w:name="_Toc112080475"/>
      <w:r>
        <w:t>Multiple groups and call giving</w:t>
      </w:r>
      <w:bookmarkEnd w:id="25"/>
      <w:bookmarkEnd w:id="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55136B33" w14:textId="77777777" w:rsidTr="001D640F">
        <w:tc>
          <w:tcPr>
            <w:tcW w:w="1418" w:type="dxa"/>
            <w:shd w:val="clear" w:color="auto" w:fill="BFBFBF" w:themeFill="background1" w:themeFillShade="BF"/>
          </w:tcPr>
          <w:p w14:paraId="4CD1FC49" w14:textId="77777777" w:rsidR="001C2CFF" w:rsidRPr="00A30AED" w:rsidRDefault="001C2CFF" w:rsidP="00AC063C">
            <w:pPr>
              <w:spacing w:line="240" w:lineRule="auto"/>
            </w:pPr>
            <w:r>
              <w:t>Functionality declaration 1</w:t>
            </w:r>
          </w:p>
        </w:tc>
        <w:tc>
          <w:tcPr>
            <w:tcW w:w="7535" w:type="dxa"/>
            <w:shd w:val="clear" w:color="auto" w:fill="auto"/>
          </w:tcPr>
          <w:p w14:paraId="2EC84BDF" w14:textId="1D847855" w:rsidR="001C2CFF" w:rsidRPr="00A30AED" w:rsidRDefault="00BD27FB" w:rsidP="00AC063C">
            <w:pPr>
              <w:spacing w:line="240" w:lineRule="auto"/>
            </w:pPr>
            <w:r w:rsidRPr="009A6159">
              <w:t xml:space="preserve">Specify how </w:t>
            </w:r>
            <w:r w:rsidRPr="009A6159">
              <w:rPr>
                <w:i/>
                <w:iCs/>
                <w:u w:val="single"/>
              </w:rPr>
              <w:t>multiple groups</w:t>
            </w:r>
            <w:r w:rsidRPr="009A6159">
              <w:t xml:space="preserve"> (</w:t>
            </w:r>
            <w:r>
              <w:t xml:space="preserve">at least two </w:t>
            </w:r>
            <w:r w:rsidRPr="009A6159">
              <w:t>building id</w:t>
            </w:r>
            <w:r>
              <w:t>s</w:t>
            </w:r>
            <w:r w:rsidRPr="009A6159">
              <w:t xml:space="preserve">) </w:t>
            </w:r>
            <w:r w:rsidR="00E02448">
              <w:t xml:space="preserve">or (one building id with multiple suffix :1, :2, …) </w:t>
            </w:r>
            <w:r w:rsidRPr="009A6159">
              <w:t>in a building (physical building) are selected for placing calls.</w:t>
            </w:r>
          </w:p>
        </w:tc>
      </w:tr>
      <w:tr w:rsidR="001C2CFF" w14:paraId="662C0C25" w14:textId="77777777" w:rsidTr="00B80121">
        <w:tc>
          <w:tcPr>
            <w:tcW w:w="1418" w:type="dxa"/>
            <w:shd w:val="clear" w:color="auto" w:fill="auto"/>
          </w:tcPr>
          <w:p w14:paraId="65045E6A" w14:textId="77777777" w:rsidR="001C2CFF" w:rsidRPr="00A30AED" w:rsidRDefault="001C2CFF" w:rsidP="00AC063C">
            <w:pPr>
              <w:spacing w:line="240" w:lineRule="auto"/>
            </w:pPr>
            <w:r>
              <w:t>Comment</w:t>
            </w:r>
          </w:p>
        </w:tc>
        <w:tc>
          <w:tcPr>
            <w:tcW w:w="7535" w:type="dxa"/>
            <w:shd w:val="clear" w:color="auto" w:fill="auto"/>
          </w:tcPr>
          <w:p w14:paraId="73A6EF02" w14:textId="77777777" w:rsidR="001C2CFF" w:rsidRPr="00A30AED" w:rsidRDefault="001C2CFF" w:rsidP="00AC063C">
            <w:pPr>
              <w:spacing w:line="240" w:lineRule="auto"/>
            </w:pPr>
          </w:p>
        </w:tc>
      </w:tr>
    </w:tbl>
    <w:p w14:paraId="42DAE15A" w14:textId="77777777" w:rsidR="001C2CFF" w:rsidRDefault="001C2CFF" w:rsidP="00AC063C">
      <w:pPr>
        <w:spacing w:line="240"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4C2D8E" w14:paraId="3D6158CA" w14:textId="77777777" w:rsidTr="001D640F">
        <w:tc>
          <w:tcPr>
            <w:tcW w:w="1134" w:type="dxa"/>
            <w:shd w:val="clear" w:color="auto" w:fill="BFBFBF" w:themeFill="background1" w:themeFillShade="BF"/>
          </w:tcPr>
          <w:p w14:paraId="6204017A" w14:textId="3FEF7200" w:rsidR="004C2D8E" w:rsidRPr="00A30AED" w:rsidRDefault="004C2D8E" w:rsidP="00AC063C">
            <w:pPr>
              <w:spacing w:line="240" w:lineRule="auto"/>
            </w:pPr>
            <w:r w:rsidRPr="00A30AED">
              <w:t xml:space="preserve">Test </w:t>
            </w:r>
            <w:r w:rsidR="001D640F">
              <w:t>2</w:t>
            </w:r>
            <w:r w:rsidR="001D784B">
              <w:t>4</w:t>
            </w:r>
          </w:p>
        </w:tc>
        <w:tc>
          <w:tcPr>
            <w:tcW w:w="7535" w:type="dxa"/>
            <w:shd w:val="clear" w:color="auto" w:fill="auto"/>
          </w:tcPr>
          <w:p w14:paraId="109C8FAC" w14:textId="0ACC41FD" w:rsidR="004C2D8E" w:rsidRPr="009A6159" w:rsidRDefault="004C2D8E" w:rsidP="00AC063C">
            <w:pPr>
              <w:spacing w:line="240" w:lineRule="auto"/>
            </w:pPr>
            <w:r>
              <w:t>Group 2 (second building id) of physical building</w:t>
            </w:r>
            <w:r w:rsidR="00E02448">
              <w:t>’s</w:t>
            </w:r>
            <w:r>
              <w:t xml:space="preserve"> l</w:t>
            </w:r>
            <w:r w:rsidRPr="009A6159">
              <w:t xml:space="preserve">obby 2 access </w:t>
            </w:r>
            <w:r>
              <w:t xml:space="preserve">is </w:t>
            </w:r>
            <w:r w:rsidR="00C80B94" w:rsidRPr="009A6159">
              <w:t>provided</w:t>
            </w:r>
            <w:r w:rsidR="00C80B94">
              <w:t>.</w:t>
            </w:r>
          </w:p>
          <w:p w14:paraId="4EB97F9C" w14:textId="0E2356D1" w:rsidR="00E02448" w:rsidRPr="00A30AED" w:rsidRDefault="004C2D8E" w:rsidP="00AC063C">
            <w:pPr>
              <w:spacing w:line="240" w:lineRule="auto"/>
            </w:pPr>
            <w:r w:rsidRPr="009A6159">
              <w:t xml:space="preserve">lobby 2 call </w:t>
            </w:r>
            <w:r w:rsidR="00E02448">
              <w:t xml:space="preserve">- &gt; </w:t>
            </w:r>
            <w:r w:rsidR="00D64CC0" w:rsidRPr="009A6159">
              <w:t>Source</w:t>
            </w:r>
            <w:r w:rsidR="00D64CC0">
              <w:t>: any floor</w:t>
            </w:r>
            <w:r w:rsidR="00E02448">
              <w:t xml:space="preserve">, </w:t>
            </w:r>
            <w:r w:rsidR="00D64CC0" w:rsidRPr="009A6159">
              <w:t>Destination</w:t>
            </w:r>
            <w:r w:rsidR="00D64CC0">
              <w:t>: any floor</w:t>
            </w:r>
            <w:r w:rsidR="00E02448">
              <w:br/>
              <w:t>Note: Landing Call – Source only, Car Call – Destination only</w:t>
            </w:r>
          </w:p>
        </w:tc>
      </w:tr>
      <w:tr w:rsidR="004C2D8E" w14:paraId="320B442E" w14:textId="77777777" w:rsidTr="00B80121">
        <w:tc>
          <w:tcPr>
            <w:tcW w:w="1134" w:type="dxa"/>
            <w:shd w:val="clear" w:color="auto" w:fill="auto"/>
          </w:tcPr>
          <w:p w14:paraId="5A982468" w14:textId="77777777" w:rsidR="004C2D8E" w:rsidRPr="00A30AED" w:rsidRDefault="004C2D8E" w:rsidP="00AC063C">
            <w:pPr>
              <w:spacing w:line="240" w:lineRule="auto"/>
            </w:pPr>
            <w:r w:rsidRPr="00A30AED">
              <w:t>Expected</w:t>
            </w:r>
            <w:r>
              <w:t xml:space="preserve"> result</w:t>
            </w:r>
          </w:p>
        </w:tc>
        <w:tc>
          <w:tcPr>
            <w:tcW w:w="7535" w:type="dxa"/>
            <w:shd w:val="clear" w:color="auto" w:fill="auto"/>
          </w:tcPr>
          <w:p w14:paraId="184227E3" w14:textId="77777777" w:rsidR="000277B9" w:rsidRPr="00E02448" w:rsidRDefault="004C2D8E" w:rsidP="00AC063C">
            <w:pPr>
              <w:pStyle w:val="ListParagraph"/>
              <w:numPr>
                <w:ilvl w:val="0"/>
                <w:numId w:val="25"/>
              </w:numPr>
              <w:spacing w:line="240" w:lineRule="auto"/>
              <w:rPr>
                <w:iCs/>
              </w:rPr>
            </w:pPr>
            <w:r w:rsidRPr="00E02448">
              <w:rPr>
                <w:iCs/>
              </w:rPr>
              <w:t>Possible to select between groups (group 1 or group 2)</w:t>
            </w:r>
          </w:p>
          <w:p w14:paraId="47B31C2A" w14:textId="77777777" w:rsidR="00E02448" w:rsidRDefault="00E02448" w:rsidP="00AC063C">
            <w:pPr>
              <w:pStyle w:val="ListParagraph"/>
              <w:numPr>
                <w:ilvl w:val="0"/>
                <w:numId w:val="25"/>
              </w:numPr>
              <w:spacing w:line="240" w:lineRule="auto"/>
            </w:pPr>
            <w:r w:rsidRPr="009A6159">
              <w:t>Call accepted and elevator moving</w:t>
            </w:r>
          </w:p>
          <w:p w14:paraId="3D4C5884" w14:textId="77777777" w:rsidR="00E02448" w:rsidRPr="007138A5" w:rsidRDefault="00E02448" w:rsidP="00AC063C">
            <w:pPr>
              <w:pStyle w:val="ListParagraph"/>
              <w:numPr>
                <w:ilvl w:val="1"/>
                <w:numId w:val="25"/>
              </w:numPr>
              <w:spacing w:line="240" w:lineRule="auto"/>
            </w:pPr>
            <w:r w:rsidRPr="00E02448">
              <w:rPr>
                <w:iCs/>
              </w:rPr>
              <w:t>Status code 201</w:t>
            </w:r>
          </w:p>
          <w:p w14:paraId="34EC90F4" w14:textId="65BA14ED" w:rsidR="00E02448" w:rsidRPr="001D12E0" w:rsidRDefault="005E5AB9" w:rsidP="00AC063C">
            <w:pPr>
              <w:pStyle w:val="ListParagraph"/>
              <w:numPr>
                <w:ilvl w:val="1"/>
                <w:numId w:val="25"/>
              </w:numPr>
              <w:spacing w:line="240" w:lineRule="auto"/>
            </w:pPr>
            <w:r>
              <w:t>Session id</w:t>
            </w:r>
            <w:r w:rsidR="00E02448">
              <w:t xml:space="preserve"> returned</w:t>
            </w:r>
          </w:p>
          <w:p w14:paraId="01BC5B68" w14:textId="7281A1AD" w:rsidR="004C2D8E" w:rsidRPr="00E02448" w:rsidRDefault="00E02448" w:rsidP="00AC063C">
            <w:pPr>
              <w:pStyle w:val="ListParagraph"/>
              <w:numPr>
                <w:ilvl w:val="0"/>
                <w:numId w:val="25"/>
              </w:numPr>
              <w:spacing w:line="240" w:lineRule="auto"/>
              <w:rPr>
                <w:iCs/>
              </w:rPr>
            </w:pPr>
            <w:r w:rsidRPr="00E02448">
              <w:rPr>
                <w:iCs/>
              </w:rPr>
              <w:t>Elevator tracking as needed</w:t>
            </w:r>
          </w:p>
        </w:tc>
      </w:tr>
      <w:tr w:rsidR="001C2CFF" w14:paraId="2BA19482" w14:textId="77777777" w:rsidTr="00B80121">
        <w:tc>
          <w:tcPr>
            <w:tcW w:w="1134" w:type="dxa"/>
            <w:shd w:val="clear" w:color="auto" w:fill="auto"/>
          </w:tcPr>
          <w:p w14:paraId="75435BCE" w14:textId="0D503512" w:rsidR="001C2CFF" w:rsidRPr="00A30AED" w:rsidRDefault="00E802C1" w:rsidP="00AC063C">
            <w:pPr>
              <w:spacing w:line="240" w:lineRule="auto"/>
            </w:pPr>
            <w:r>
              <w:t>Test result</w:t>
            </w:r>
          </w:p>
        </w:tc>
        <w:tc>
          <w:tcPr>
            <w:tcW w:w="7535" w:type="dxa"/>
            <w:shd w:val="clear" w:color="auto" w:fill="auto"/>
          </w:tcPr>
          <w:p w14:paraId="3425DD25" w14:textId="77777777" w:rsidR="001C2CFF" w:rsidRPr="00A30AED" w:rsidRDefault="001C2CFF" w:rsidP="00AC063C">
            <w:pPr>
              <w:spacing w:line="240" w:lineRule="auto"/>
            </w:pPr>
          </w:p>
        </w:tc>
      </w:tr>
    </w:tbl>
    <w:p w14:paraId="4C4D9220" w14:textId="3EA7E054" w:rsidR="004710E4" w:rsidRDefault="004710E4" w:rsidP="00AC063C">
      <w:pPr>
        <w:spacing w:line="240" w:lineRule="auto"/>
      </w:pPr>
      <w:bookmarkStart w:id="27" w:name="_Toc86137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020B34" w14:paraId="1091292B" w14:textId="77777777" w:rsidTr="001D640F">
        <w:tc>
          <w:tcPr>
            <w:tcW w:w="1134" w:type="dxa"/>
            <w:shd w:val="clear" w:color="auto" w:fill="BFBFBF" w:themeFill="background1" w:themeFillShade="BF"/>
          </w:tcPr>
          <w:p w14:paraId="46712EEC" w14:textId="5C6CA0FA" w:rsidR="00020B34" w:rsidRPr="00A30AED" w:rsidRDefault="00020B34" w:rsidP="00AC063C">
            <w:pPr>
              <w:spacing w:line="240" w:lineRule="auto"/>
            </w:pPr>
            <w:r w:rsidRPr="00A30AED">
              <w:t xml:space="preserve">Test </w:t>
            </w:r>
            <w:r w:rsidR="001D640F">
              <w:t>2</w:t>
            </w:r>
            <w:r w:rsidR="001D784B">
              <w:t>5</w:t>
            </w:r>
          </w:p>
        </w:tc>
        <w:tc>
          <w:tcPr>
            <w:tcW w:w="7535" w:type="dxa"/>
            <w:shd w:val="clear" w:color="auto" w:fill="auto"/>
          </w:tcPr>
          <w:p w14:paraId="7F21EE65" w14:textId="5D667077" w:rsidR="00020B34" w:rsidRPr="009A6159" w:rsidRDefault="00020B34" w:rsidP="00AC063C">
            <w:pPr>
              <w:spacing w:line="240" w:lineRule="auto"/>
            </w:pPr>
            <w:r>
              <w:t>Group 2 (suffix :2) of physical building’s l</w:t>
            </w:r>
            <w:r w:rsidRPr="009A6159">
              <w:t xml:space="preserve">obby 2 access </w:t>
            </w:r>
            <w:r>
              <w:t xml:space="preserve">is </w:t>
            </w:r>
            <w:r w:rsidRPr="009A6159">
              <w:t>provided</w:t>
            </w:r>
            <w:r>
              <w:t>.</w:t>
            </w:r>
          </w:p>
          <w:p w14:paraId="53C390A7" w14:textId="77777777" w:rsidR="00020B34" w:rsidRPr="00A30AED" w:rsidRDefault="00020B34" w:rsidP="00AC063C">
            <w:pPr>
              <w:spacing w:line="240" w:lineRule="auto"/>
            </w:pPr>
            <w:r w:rsidRPr="009A6159">
              <w:t xml:space="preserve">lobby 2 call </w:t>
            </w:r>
            <w:r>
              <w:t xml:space="preserve">- &gt; </w:t>
            </w:r>
            <w:r w:rsidRPr="009A6159">
              <w:t>Source</w:t>
            </w:r>
            <w:r>
              <w:t xml:space="preserve">: any floor, </w:t>
            </w:r>
            <w:r w:rsidRPr="009A6159">
              <w:t>Destination</w:t>
            </w:r>
            <w:r>
              <w:t>: any floor</w:t>
            </w:r>
            <w:r>
              <w:br/>
              <w:t>Note: Landing Call – Source only, Car Call – Destination only</w:t>
            </w:r>
          </w:p>
        </w:tc>
      </w:tr>
      <w:tr w:rsidR="00020B34" w14:paraId="5AD1139B" w14:textId="77777777" w:rsidTr="0051163D">
        <w:tc>
          <w:tcPr>
            <w:tcW w:w="1134" w:type="dxa"/>
            <w:shd w:val="clear" w:color="auto" w:fill="auto"/>
          </w:tcPr>
          <w:p w14:paraId="2BE50993" w14:textId="77777777" w:rsidR="00020B34" w:rsidRPr="00A30AED" w:rsidRDefault="00020B34" w:rsidP="00AC063C">
            <w:pPr>
              <w:spacing w:line="240" w:lineRule="auto"/>
            </w:pPr>
            <w:r w:rsidRPr="00A30AED">
              <w:t>Expected</w:t>
            </w:r>
            <w:r>
              <w:t xml:space="preserve"> result</w:t>
            </w:r>
          </w:p>
        </w:tc>
        <w:tc>
          <w:tcPr>
            <w:tcW w:w="7535" w:type="dxa"/>
            <w:shd w:val="clear" w:color="auto" w:fill="auto"/>
          </w:tcPr>
          <w:p w14:paraId="0CAD13AA" w14:textId="77777777" w:rsidR="00020B34" w:rsidRPr="00E02448" w:rsidRDefault="00020B34" w:rsidP="00AC063C">
            <w:pPr>
              <w:pStyle w:val="ListParagraph"/>
              <w:numPr>
                <w:ilvl w:val="0"/>
                <w:numId w:val="25"/>
              </w:numPr>
              <w:spacing w:line="240" w:lineRule="auto"/>
              <w:rPr>
                <w:iCs/>
              </w:rPr>
            </w:pPr>
            <w:r w:rsidRPr="00E02448">
              <w:rPr>
                <w:iCs/>
              </w:rPr>
              <w:t>Possible to select between groups (group 1 or group 2)</w:t>
            </w:r>
          </w:p>
          <w:p w14:paraId="66D80A44" w14:textId="77777777" w:rsidR="00020B34" w:rsidRDefault="00020B34" w:rsidP="00AC063C">
            <w:pPr>
              <w:pStyle w:val="ListParagraph"/>
              <w:numPr>
                <w:ilvl w:val="0"/>
                <w:numId w:val="25"/>
              </w:numPr>
              <w:spacing w:line="240" w:lineRule="auto"/>
            </w:pPr>
            <w:r w:rsidRPr="009A6159">
              <w:t>Call accepted and elevator moving</w:t>
            </w:r>
          </w:p>
          <w:p w14:paraId="090EC4AC" w14:textId="77777777" w:rsidR="00020B34" w:rsidRPr="007138A5" w:rsidRDefault="00020B34" w:rsidP="00AC063C">
            <w:pPr>
              <w:pStyle w:val="ListParagraph"/>
              <w:numPr>
                <w:ilvl w:val="1"/>
                <w:numId w:val="25"/>
              </w:numPr>
              <w:spacing w:line="240" w:lineRule="auto"/>
            </w:pPr>
            <w:r w:rsidRPr="00E02448">
              <w:rPr>
                <w:iCs/>
              </w:rPr>
              <w:t>Status code 201</w:t>
            </w:r>
          </w:p>
          <w:p w14:paraId="169BB887" w14:textId="2F726B14" w:rsidR="00020B34" w:rsidRPr="001D12E0" w:rsidRDefault="005E5AB9" w:rsidP="00AC063C">
            <w:pPr>
              <w:pStyle w:val="ListParagraph"/>
              <w:numPr>
                <w:ilvl w:val="1"/>
                <w:numId w:val="25"/>
              </w:numPr>
              <w:spacing w:line="240" w:lineRule="auto"/>
            </w:pPr>
            <w:r>
              <w:t>Session id</w:t>
            </w:r>
            <w:r w:rsidR="00020B34">
              <w:t xml:space="preserve"> returned</w:t>
            </w:r>
          </w:p>
          <w:p w14:paraId="6F02D5CD" w14:textId="77777777" w:rsidR="00020B34" w:rsidRPr="00E02448" w:rsidRDefault="00020B34" w:rsidP="00AC063C">
            <w:pPr>
              <w:pStyle w:val="ListParagraph"/>
              <w:numPr>
                <w:ilvl w:val="0"/>
                <w:numId w:val="25"/>
              </w:numPr>
              <w:spacing w:line="240" w:lineRule="auto"/>
              <w:rPr>
                <w:iCs/>
              </w:rPr>
            </w:pPr>
            <w:r w:rsidRPr="00E02448">
              <w:rPr>
                <w:iCs/>
              </w:rPr>
              <w:t>Elevator tracking as needed</w:t>
            </w:r>
          </w:p>
        </w:tc>
      </w:tr>
      <w:tr w:rsidR="00020B34" w14:paraId="0F505757" w14:textId="77777777" w:rsidTr="0051163D">
        <w:tc>
          <w:tcPr>
            <w:tcW w:w="1134" w:type="dxa"/>
            <w:shd w:val="clear" w:color="auto" w:fill="auto"/>
          </w:tcPr>
          <w:p w14:paraId="21E9FE26" w14:textId="77777777" w:rsidR="00020B34" w:rsidRPr="00A30AED" w:rsidRDefault="00020B34" w:rsidP="00AC063C">
            <w:pPr>
              <w:spacing w:line="240" w:lineRule="auto"/>
            </w:pPr>
            <w:r>
              <w:t>Test result</w:t>
            </w:r>
          </w:p>
        </w:tc>
        <w:tc>
          <w:tcPr>
            <w:tcW w:w="7535" w:type="dxa"/>
            <w:shd w:val="clear" w:color="auto" w:fill="auto"/>
          </w:tcPr>
          <w:p w14:paraId="28C7AD4E" w14:textId="77777777" w:rsidR="00020B34" w:rsidRPr="00A30AED" w:rsidRDefault="00020B34" w:rsidP="00AC063C">
            <w:pPr>
              <w:spacing w:line="240" w:lineRule="auto"/>
            </w:pPr>
          </w:p>
        </w:tc>
      </w:tr>
    </w:tbl>
    <w:p w14:paraId="5FDB15BB" w14:textId="77777777" w:rsidR="00020B34" w:rsidRPr="004710E4" w:rsidRDefault="00020B34" w:rsidP="00AC063C">
      <w:pPr>
        <w:spacing w:line="240" w:lineRule="auto"/>
      </w:pPr>
    </w:p>
    <w:p w14:paraId="70CAFE50" w14:textId="43EBE8C4" w:rsidR="001C2CFF" w:rsidRDefault="001C2CFF" w:rsidP="00AC063C">
      <w:pPr>
        <w:pStyle w:val="Heading2"/>
        <w:spacing w:line="240" w:lineRule="auto"/>
      </w:pPr>
      <w:bookmarkStart w:id="28" w:name="_Toc112080476"/>
      <w:r>
        <w:t>Integration with Access Control and call giving</w:t>
      </w:r>
      <w:bookmarkEnd w:id="27"/>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1154086B" w14:textId="77777777" w:rsidTr="001D640F">
        <w:tc>
          <w:tcPr>
            <w:tcW w:w="1418" w:type="dxa"/>
            <w:shd w:val="clear" w:color="auto" w:fill="BFBFBF" w:themeFill="background1" w:themeFillShade="BF"/>
          </w:tcPr>
          <w:p w14:paraId="368B4105" w14:textId="77777777" w:rsidR="001C2CFF" w:rsidRPr="00A30AED" w:rsidRDefault="001C2CFF" w:rsidP="00AC063C">
            <w:pPr>
              <w:spacing w:line="240" w:lineRule="auto"/>
            </w:pPr>
            <w:r>
              <w:t>Functionality declaration 2</w:t>
            </w:r>
          </w:p>
        </w:tc>
        <w:tc>
          <w:tcPr>
            <w:tcW w:w="7535" w:type="dxa"/>
            <w:shd w:val="clear" w:color="auto" w:fill="auto"/>
          </w:tcPr>
          <w:p w14:paraId="174A1D55" w14:textId="76821D84" w:rsidR="001C2CFF" w:rsidRPr="00A30AED" w:rsidRDefault="001C2CFF" w:rsidP="00AC063C">
            <w:pPr>
              <w:spacing w:line="240" w:lineRule="auto"/>
            </w:pPr>
            <w:r w:rsidRPr="003A6CDC">
              <w:rPr>
                <w:iCs/>
              </w:rPr>
              <w:t>Specify how user</w:t>
            </w:r>
            <w:r w:rsidR="00E802C1">
              <w:rPr>
                <w:iCs/>
              </w:rPr>
              <w:t>’s access permission to</w:t>
            </w:r>
            <w:r w:rsidRPr="003A6CDC">
              <w:rPr>
                <w:iCs/>
              </w:rPr>
              <w:t xml:space="preserve"> </w:t>
            </w:r>
            <w:r w:rsidRPr="00E802C1">
              <w:rPr>
                <w:i/>
                <w:u w:val="single"/>
              </w:rPr>
              <w:t>specific floor(s)</w:t>
            </w:r>
            <w:r>
              <w:rPr>
                <w:iCs/>
              </w:rPr>
              <w:t xml:space="preserve"> </w:t>
            </w:r>
            <w:r w:rsidRPr="003A6CDC">
              <w:rPr>
                <w:iCs/>
              </w:rPr>
              <w:t>is obtained from access control system for call</w:t>
            </w:r>
            <w:r>
              <w:rPr>
                <w:iCs/>
              </w:rPr>
              <w:t>s</w:t>
            </w:r>
            <w:r w:rsidRPr="003A6CDC">
              <w:rPr>
                <w:iCs/>
              </w:rPr>
              <w:t xml:space="preserve"> by solution.</w:t>
            </w:r>
          </w:p>
        </w:tc>
      </w:tr>
      <w:tr w:rsidR="001C2CFF" w14:paraId="288C2B23" w14:textId="77777777" w:rsidTr="00B80121">
        <w:tc>
          <w:tcPr>
            <w:tcW w:w="1418" w:type="dxa"/>
            <w:shd w:val="clear" w:color="auto" w:fill="auto"/>
          </w:tcPr>
          <w:p w14:paraId="5FD3AFBC" w14:textId="77777777" w:rsidR="001C2CFF" w:rsidRPr="00A30AED" w:rsidRDefault="001C2CFF" w:rsidP="00AC063C">
            <w:pPr>
              <w:spacing w:line="240" w:lineRule="auto"/>
            </w:pPr>
            <w:r>
              <w:t>Comment</w:t>
            </w:r>
          </w:p>
        </w:tc>
        <w:tc>
          <w:tcPr>
            <w:tcW w:w="7535" w:type="dxa"/>
            <w:shd w:val="clear" w:color="auto" w:fill="auto"/>
          </w:tcPr>
          <w:p w14:paraId="5709A858" w14:textId="77777777" w:rsidR="001C2CFF" w:rsidRPr="00A30AED" w:rsidRDefault="001C2CFF" w:rsidP="00AC063C">
            <w:pPr>
              <w:spacing w:line="240" w:lineRule="auto"/>
            </w:pPr>
          </w:p>
        </w:tc>
      </w:tr>
    </w:tbl>
    <w:p w14:paraId="245F9829"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5F957C6A" w14:textId="77777777" w:rsidTr="001D640F">
        <w:tc>
          <w:tcPr>
            <w:tcW w:w="1418" w:type="dxa"/>
            <w:shd w:val="clear" w:color="auto" w:fill="BFBFBF" w:themeFill="background1" w:themeFillShade="BF"/>
          </w:tcPr>
          <w:p w14:paraId="025D2A73" w14:textId="77777777" w:rsidR="001C2CFF" w:rsidRPr="00A30AED" w:rsidRDefault="001C2CFF" w:rsidP="00AC063C">
            <w:pPr>
              <w:spacing w:line="240" w:lineRule="auto"/>
            </w:pPr>
            <w:r>
              <w:t>Functionality declaration 3</w:t>
            </w:r>
          </w:p>
        </w:tc>
        <w:tc>
          <w:tcPr>
            <w:tcW w:w="7535" w:type="dxa"/>
            <w:shd w:val="clear" w:color="auto" w:fill="auto"/>
          </w:tcPr>
          <w:p w14:paraId="4B32312E" w14:textId="10B71D81" w:rsidR="001C2CFF" w:rsidRPr="00A30AED" w:rsidRDefault="001C2CFF" w:rsidP="00AC063C">
            <w:pPr>
              <w:spacing w:line="240" w:lineRule="auto"/>
            </w:pPr>
            <w:r w:rsidRPr="003A6CDC">
              <w:rPr>
                <w:iCs/>
              </w:rPr>
              <w:t>Specify how user</w:t>
            </w:r>
            <w:r w:rsidR="00E802C1">
              <w:rPr>
                <w:iCs/>
              </w:rPr>
              <w:t>’s</w:t>
            </w:r>
            <w:r w:rsidRPr="003A6CDC">
              <w:rPr>
                <w:iCs/>
              </w:rPr>
              <w:t xml:space="preserve"> </w:t>
            </w:r>
            <w:r w:rsidRPr="00826155">
              <w:rPr>
                <w:i/>
                <w:u w:val="single"/>
              </w:rPr>
              <w:t>home floor is set</w:t>
            </w:r>
            <w:r w:rsidRPr="003A6CDC">
              <w:rPr>
                <w:iCs/>
              </w:rPr>
              <w:t xml:space="preserve"> to an access control system for </w:t>
            </w:r>
            <w:r>
              <w:rPr>
                <w:iCs/>
              </w:rPr>
              <w:t>direct</w:t>
            </w:r>
            <w:r w:rsidRPr="003A6CDC">
              <w:rPr>
                <w:iCs/>
              </w:rPr>
              <w:t xml:space="preserve"> call</w:t>
            </w:r>
            <w:r>
              <w:rPr>
                <w:iCs/>
              </w:rPr>
              <w:t>s</w:t>
            </w:r>
            <w:r w:rsidRPr="003A6CDC">
              <w:rPr>
                <w:iCs/>
              </w:rPr>
              <w:t xml:space="preserve"> by the access control system</w:t>
            </w:r>
            <w:r>
              <w:rPr>
                <w:iCs/>
              </w:rPr>
              <w:t>.</w:t>
            </w:r>
          </w:p>
        </w:tc>
      </w:tr>
      <w:tr w:rsidR="006628E0" w14:paraId="3B102ACF" w14:textId="77777777" w:rsidTr="006628E0">
        <w:tc>
          <w:tcPr>
            <w:tcW w:w="1418" w:type="dxa"/>
            <w:shd w:val="clear" w:color="auto" w:fill="auto"/>
          </w:tcPr>
          <w:p w14:paraId="27C50142" w14:textId="1F86A86E" w:rsidR="006628E0" w:rsidRDefault="006628E0" w:rsidP="00AC063C">
            <w:pPr>
              <w:spacing w:line="240" w:lineRule="auto"/>
            </w:pPr>
            <w:r>
              <w:t>Comment</w:t>
            </w:r>
          </w:p>
        </w:tc>
        <w:tc>
          <w:tcPr>
            <w:tcW w:w="7535" w:type="dxa"/>
            <w:shd w:val="clear" w:color="auto" w:fill="auto"/>
          </w:tcPr>
          <w:p w14:paraId="4BCE0E87" w14:textId="77777777" w:rsidR="006628E0" w:rsidRPr="003A6CDC" w:rsidRDefault="006628E0" w:rsidP="00AC063C">
            <w:pPr>
              <w:spacing w:line="240" w:lineRule="auto"/>
              <w:rPr>
                <w:iCs/>
              </w:rPr>
            </w:pPr>
          </w:p>
        </w:tc>
      </w:tr>
    </w:tbl>
    <w:p w14:paraId="14BCDE33"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5E571F17" w14:textId="77777777" w:rsidTr="001D640F">
        <w:tc>
          <w:tcPr>
            <w:tcW w:w="1418" w:type="dxa"/>
            <w:shd w:val="clear" w:color="auto" w:fill="BFBFBF" w:themeFill="background1" w:themeFillShade="BF"/>
          </w:tcPr>
          <w:p w14:paraId="2CA4F41D" w14:textId="77777777" w:rsidR="001C2CFF" w:rsidRPr="00A30AED" w:rsidRDefault="001C2CFF" w:rsidP="00AC063C">
            <w:pPr>
              <w:spacing w:line="240" w:lineRule="auto"/>
            </w:pPr>
            <w:r>
              <w:t>Functionality declaration 4</w:t>
            </w:r>
          </w:p>
        </w:tc>
        <w:tc>
          <w:tcPr>
            <w:tcW w:w="7535" w:type="dxa"/>
            <w:shd w:val="clear" w:color="auto" w:fill="auto"/>
          </w:tcPr>
          <w:p w14:paraId="4F35CF1B" w14:textId="338ED820" w:rsidR="001C2CFF" w:rsidRPr="00A30AED" w:rsidRDefault="001C2CFF" w:rsidP="00AC063C">
            <w:pPr>
              <w:spacing w:line="240" w:lineRule="auto"/>
            </w:pPr>
            <w:r w:rsidRPr="003A6CDC">
              <w:rPr>
                <w:iCs/>
              </w:rPr>
              <w:t>Specify how user</w:t>
            </w:r>
            <w:r w:rsidR="00E802C1">
              <w:rPr>
                <w:iCs/>
              </w:rPr>
              <w:t>’s</w:t>
            </w:r>
            <w:r w:rsidRPr="003A6CDC">
              <w:rPr>
                <w:iCs/>
              </w:rPr>
              <w:t xml:space="preserve"> </w:t>
            </w:r>
            <w:r w:rsidRPr="00826155">
              <w:rPr>
                <w:i/>
                <w:u w:val="single"/>
              </w:rPr>
              <w:t>home floor is obtained</w:t>
            </w:r>
            <w:r w:rsidRPr="003A6CDC">
              <w:rPr>
                <w:iCs/>
              </w:rPr>
              <w:t xml:space="preserve"> from access control system for </w:t>
            </w:r>
            <w:r>
              <w:rPr>
                <w:iCs/>
              </w:rPr>
              <w:t>direct</w:t>
            </w:r>
            <w:r w:rsidRPr="003A6CDC">
              <w:rPr>
                <w:iCs/>
              </w:rPr>
              <w:t xml:space="preserve"> call by solution (typically automatic</w:t>
            </w:r>
            <w:r>
              <w:rPr>
                <w:iCs/>
              </w:rPr>
              <w:t xml:space="preserve"> calls</w:t>
            </w:r>
            <w:r w:rsidRPr="003A6CDC">
              <w:rPr>
                <w:iCs/>
              </w:rPr>
              <w:t>)</w:t>
            </w:r>
            <w:r>
              <w:rPr>
                <w:iCs/>
              </w:rPr>
              <w:t>.</w:t>
            </w:r>
          </w:p>
        </w:tc>
      </w:tr>
      <w:tr w:rsidR="001C2CFF" w14:paraId="6D975847" w14:textId="77777777" w:rsidTr="00B80121">
        <w:tc>
          <w:tcPr>
            <w:tcW w:w="1418" w:type="dxa"/>
            <w:shd w:val="clear" w:color="auto" w:fill="auto"/>
          </w:tcPr>
          <w:p w14:paraId="4F509EDB" w14:textId="77777777" w:rsidR="001C2CFF" w:rsidRPr="00A30AED" w:rsidRDefault="001C2CFF" w:rsidP="00AC063C">
            <w:pPr>
              <w:spacing w:line="240" w:lineRule="auto"/>
            </w:pPr>
            <w:r>
              <w:t>Comment</w:t>
            </w:r>
          </w:p>
        </w:tc>
        <w:tc>
          <w:tcPr>
            <w:tcW w:w="7535" w:type="dxa"/>
            <w:shd w:val="clear" w:color="auto" w:fill="auto"/>
          </w:tcPr>
          <w:p w14:paraId="62EB07CE" w14:textId="77777777" w:rsidR="001C2CFF" w:rsidRPr="00A30AED" w:rsidRDefault="001C2CFF" w:rsidP="00AC063C">
            <w:pPr>
              <w:spacing w:line="240" w:lineRule="auto"/>
            </w:pPr>
          </w:p>
        </w:tc>
      </w:tr>
    </w:tbl>
    <w:p w14:paraId="622291F4" w14:textId="77777777" w:rsidR="001C2CFF" w:rsidRDefault="001C2CFF" w:rsidP="00AC063C">
      <w:pPr>
        <w:spacing w:line="240"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1C2CFF" w14:paraId="063AEE4E" w14:textId="77777777" w:rsidTr="001D640F">
        <w:tc>
          <w:tcPr>
            <w:tcW w:w="954" w:type="dxa"/>
            <w:shd w:val="clear" w:color="auto" w:fill="BFBFBF" w:themeFill="background1" w:themeFillShade="BF"/>
          </w:tcPr>
          <w:p w14:paraId="634628B6" w14:textId="1BF28450" w:rsidR="001C2CFF" w:rsidRPr="00A30AED" w:rsidRDefault="001C2CFF" w:rsidP="00AC063C">
            <w:pPr>
              <w:spacing w:line="240" w:lineRule="auto"/>
            </w:pPr>
            <w:r w:rsidRPr="00A30AED">
              <w:t xml:space="preserve">Test </w:t>
            </w:r>
            <w:r w:rsidR="001D640F">
              <w:t>2</w:t>
            </w:r>
            <w:r w:rsidR="001D784B">
              <w:t>6</w:t>
            </w:r>
          </w:p>
        </w:tc>
        <w:tc>
          <w:tcPr>
            <w:tcW w:w="7648" w:type="dxa"/>
            <w:shd w:val="clear" w:color="auto" w:fill="auto"/>
          </w:tcPr>
          <w:p w14:paraId="7D7CA6A7" w14:textId="1097D7FA" w:rsidR="00711500" w:rsidRDefault="00B8049B" w:rsidP="00AC063C">
            <w:pPr>
              <w:spacing w:line="240" w:lineRule="auto"/>
            </w:pPr>
            <w:r>
              <w:t>Call:</w:t>
            </w:r>
            <w:r w:rsidR="00711500">
              <w:t xml:space="preserve"> </w:t>
            </w:r>
            <w:r w:rsidR="00711500" w:rsidRPr="009A6159">
              <w:t>Access control call</w:t>
            </w:r>
            <w:r w:rsidR="00020B34">
              <w:t xml:space="preserve"> - &gt; </w:t>
            </w:r>
            <w:r w:rsidR="00711500" w:rsidRPr="009A6159">
              <w:t>Source</w:t>
            </w:r>
            <w:r w:rsidR="00711500">
              <w:t>: any floor</w:t>
            </w:r>
            <w:r w:rsidR="00020B34">
              <w:t xml:space="preserve">, </w:t>
            </w:r>
            <w:r w:rsidR="00711500" w:rsidRPr="009A6159">
              <w:t>Destination</w:t>
            </w:r>
            <w:r w:rsidR="00711500">
              <w:t>: any floor</w:t>
            </w:r>
          </w:p>
          <w:p w14:paraId="1594BD9D" w14:textId="03A10184" w:rsidR="001C2CFF" w:rsidRPr="00A30AED" w:rsidRDefault="00711500" w:rsidP="00AC063C">
            <w:pPr>
              <w:spacing w:line="240" w:lineRule="auto"/>
            </w:pPr>
            <w:r>
              <w:t xml:space="preserve">Note: </w:t>
            </w:r>
            <w:r w:rsidR="00643F3F">
              <w:t xml:space="preserve"> </w:t>
            </w:r>
            <w:r w:rsidR="00D52805">
              <w:t>floors are as defined in the access control permissions.</w:t>
            </w:r>
            <w:r w:rsidR="00620C15">
              <w:t xml:space="preserve"> Landing Call – Source only, Car Call – Destination only</w:t>
            </w:r>
          </w:p>
        </w:tc>
      </w:tr>
      <w:tr w:rsidR="001C2CFF" w14:paraId="00846BE3" w14:textId="77777777" w:rsidTr="00A01510">
        <w:tc>
          <w:tcPr>
            <w:tcW w:w="954" w:type="dxa"/>
            <w:shd w:val="clear" w:color="auto" w:fill="auto"/>
          </w:tcPr>
          <w:p w14:paraId="1DD4D7A4" w14:textId="77777777" w:rsidR="001C2CFF" w:rsidRPr="00A30AED" w:rsidRDefault="001C2CFF" w:rsidP="00AC063C">
            <w:pPr>
              <w:spacing w:line="240" w:lineRule="auto"/>
            </w:pPr>
            <w:r w:rsidRPr="00A30AED">
              <w:t>Expected</w:t>
            </w:r>
            <w:r>
              <w:t xml:space="preserve"> result</w:t>
            </w:r>
          </w:p>
        </w:tc>
        <w:tc>
          <w:tcPr>
            <w:tcW w:w="7648" w:type="dxa"/>
            <w:shd w:val="clear" w:color="auto" w:fill="auto"/>
          </w:tcPr>
          <w:p w14:paraId="187594E6" w14:textId="7103993F" w:rsidR="00722149" w:rsidRDefault="00722149" w:rsidP="00AC063C">
            <w:pPr>
              <w:pStyle w:val="ListParagraph"/>
              <w:numPr>
                <w:ilvl w:val="0"/>
                <w:numId w:val="26"/>
              </w:numPr>
              <w:spacing w:line="240" w:lineRule="auto"/>
            </w:pPr>
            <w:r>
              <w:t>U</w:t>
            </w:r>
            <w:r w:rsidRPr="003A6CDC">
              <w:t>sers</w:t>
            </w:r>
            <w:r w:rsidR="001C2CFF" w:rsidRPr="003A6CDC">
              <w:t xml:space="preserve"> have access only </w:t>
            </w:r>
            <w:r w:rsidR="00E802C1">
              <w:t xml:space="preserve">to the </w:t>
            </w:r>
            <w:r w:rsidR="001C2CFF" w:rsidRPr="003A6CDC">
              <w:t xml:space="preserve">floors specified in </w:t>
            </w:r>
            <w:r w:rsidR="00E802C1">
              <w:t xml:space="preserve">the </w:t>
            </w:r>
            <w:r w:rsidR="001C2CFF" w:rsidRPr="003A6CDC">
              <w:t>access right</w:t>
            </w:r>
            <w:r w:rsidR="00E802C1">
              <w:t>s</w:t>
            </w:r>
            <w:r w:rsidR="001C2CFF" w:rsidRPr="003A6CDC">
              <w:t xml:space="preserve"> </w:t>
            </w:r>
          </w:p>
          <w:p w14:paraId="2A5D291C" w14:textId="77777777" w:rsidR="00020B34" w:rsidRDefault="00020B34" w:rsidP="00AC063C">
            <w:pPr>
              <w:pStyle w:val="ListParagraph"/>
              <w:numPr>
                <w:ilvl w:val="0"/>
                <w:numId w:val="26"/>
              </w:numPr>
              <w:spacing w:line="240" w:lineRule="auto"/>
            </w:pPr>
            <w:r w:rsidRPr="009A6159">
              <w:t>Call accepted and elevator moving</w:t>
            </w:r>
          </w:p>
          <w:p w14:paraId="52FEE0FA" w14:textId="77777777" w:rsidR="00020B34" w:rsidRPr="007138A5" w:rsidRDefault="00020B34" w:rsidP="00AC063C">
            <w:pPr>
              <w:pStyle w:val="ListParagraph"/>
              <w:numPr>
                <w:ilvl w:val="1"/>
                <w:numId w:val="26"/>
              </w:numPr>
              <w:spacing w:line="240" w:lineRule="auto"/>
            </w:pPr>
            <w:r w:rsidRPr="00020B34">
              <w:rPr>
                <w:iCs/>
              </w:rPr>
              <w:t>Status code 201</w:t>
            </w:r>
          </w:p>
          <w:p w14:paraId="1709AD71" w14:textId="56C14DCB" w:rsidR="00020B34" w:rsidRPr="001D12E0" w:rsidRDefault="005E5AB9" w:rsidP="00AC063C">
            <w:pPr>
              <w:pStyle w:val="ListParagraph"/>
              <w:numPr>
                <w:ilvl w:val="1"/>
                <w:numId w:val="26"/>
              </w:numPr>
              <w:spacing w:line="240" w:lineRule="auto"/>
            </w:pPr>
            <w:r>
              <w:t>Session id</w:t>
            </w:r>
            <w:r w:rsidR="00020B34">
              <w:t xml:space="preserve"> returned</w:t>
            </w:r>
          </w:p>
          <w:p w14:paraId="1C4AE6C9" w14:textId="694F7AA0" w:rsidR="001C2CFF" w:rsidRPr="00A30AED" w:rsidRDefault="00020B34" w:rsidP="00AC063C">
            <w:pPr>
              <w:pStyle w:val="ListParagraph"/>
              <w:numPr>
                <w:ilvl w:val="0"/>
                <w:numId w:val="26"/>
              </w:numPr>
              <w:spacing w:line="240" w:lineRule="auto"/>
            </w:pPr>
            <w:r w:rsidRPr="00020B34">
              <w:rPr>
                <w:iCs/>
              </w:rPr>
              <w:t>Elevator tracking as needed</w:t>
            </w:r>
          </w:p>
        </w:tc>
      </w:tr>
      <w:tr w:rsidR="001C2CFF" w14:paraId="36230084" w14:textId="77777777" w:rsidTr="00A01510">
        <w:tc>
          <w:tcPr>
            <w:tcW w:w="954" w:type="dxa"/>
            <w:shd w:val="clear" w:color="auto" w:fill="auto"/>
          </w:tcPr>
          <w:p w14:paraId="732BA626" w14:textId="6DE161C3" w:rsidR="001C2CFF" w:rsidRPr="00A30AED" w:rsidRDefault="00E802C1" w:rsidP="00AC063C">
            <w:pPr>
              <w:spacing w:line="240" w:lineRule="auto"/>
            </w:pPr>
            <w:r>
              <w:t>Test result</w:t>
            </w:r>
          </w:p>
        </w:tc>
        <w:tc>
          <w:tcPr>
            <w:tcW w:w="7648" w:type="dxa"/>
            <w:shd w:val="clear" w:color="auto" w:fill="auto"/>
          </w:tcPr>
          <w:p w14:paraId="6C91F2F8" w14:textId="77777777" w:rsidR="001C2CFF" w:rsidRPr="00A30AED" w:rsidRDefault="001C2CFF" w:rsidP="00AC063C">
            <w:pPr>
              <w:spacing w:line="240" w:lineRule="auto"/>
            </w:pPr>
          </w:p>
        </w:tc>
      </w:tr>
    </w:tbl>
    <w:p w14:paraId="2ECE8C79" w14:textId="44EFBF4B" w:rsidR="00A01510" w:rsidRDefault="00A01510" w:rsidP="00AC063C">
      <w:pPr>
        <w:spacing w:line="240"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7648"/>
      </w:tblGrid>
      <w:tr w:rsidR="00A01510" w14:paraId="432E3C8F" w14:textId="77777777" w:rsidTr="001D640F">
        <w:tc>
          <w:tcPr>
            <w:tcW w:w="9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A44AD6" w14:textId="18E89359" w:rsidR="00A01510" w:rsidRPr="00A30AED" w:rsidRDefault="00A01510" w:rsidP="00AC063C">
            <w:pPr>
              <w:spacing w:line="240" w:lineRule="auto"/>
            </w:pPr>
            <w:r>
              <w:t>T</w:t>
            </w:r>
            <w:r w:rsidRPr="00A30AED">
              <w:t xml:space="preserve">est </w:t>
            </w:r>
            <w:r w:rsidR="001D640F">
              <w:t>2</w:t>
            </w:r>
            <w:r w:rsidR="001D784B">
              <w:t>7</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57D7C0C4" w14:textId="77777777" w:rsidR="00A01510" w:rsidRDefault="00A01510" w:rsidP="00AC063C">
            <w:pPr>
              <w:spacing w:line="240" w:lineRule="auto"/>
            </w:pPr>
            <w:r>
              <w:t xml:space="preserve">Call: </w:t>
            </w:r>
            <w:r w:rsidRPr="009A6159">
              <w:t>Access control call</w:t>
            </w:r>
            <w:r>
              <w:t xml:space="preserve"> with media id - &gt; </w:t>
            </w:r>
            <w:r w:rsidRPr="009A6159">
              <w:t>Source</w:t>
            </w:r>
            <w:r>
              <w:t xml:space="preserve">: any floor, </w:t>
            </w:r>
            <w:r w:rsidRPr="009A6159">
              <w:t>Destination</w:t>
            </w:r>
            <w:r>
              <w:t>: any floor</w:t>
            </w:r>
          </w:p>
          <w:p w14:paraId="0B0B14EB" w14:textId="6D5F7C0E" w:rsidR="00A01510" w:rsidRPr="00A30AED" w:rsidRDefault="00A01510" w:rsidP="00AC063C">
            <w:pPr>
              <w:spacing w:line="240" w:lineRule="auto"/>
            </w:pPr>
            <w:r>
              <w:t>Note: floors are already defined in the access control system linked with the media id</w:t>
            </w:r>
            <w:r w:rsidR="006D2735">
              <w:t xml:space="preserve"> (with and without company code)</w:t>
            </w:r>
            <w:r>
              <w:t>. Landing Call – Source only, Car Call – Destination only</w:t>
            </w:r>
          </w:p>
        </w:tc>
      </w:tr>
      <w:tr w:rsidR="00A01510" w14:paraId="72E39922" w14:textId="77777777" w:rsidTr="00A01510">
        <w:tc>
          <w:tcPr>
            <w:tcW w:w="954" w:type="dxa"/>
            <w:tcBorders>
              <w:top w:val="single" w:sz="4" w:space="0" w:color="auto"/>
              <w:left w:val="single" w:sz="4" w:space="0" w:color="auto"/>
              <w:bottom w:val="single" w:sz="4" w:space="0" w:color="auto"/>
              <w:right w:val="single" w:sz="4" w:space="0" w:color="auto"/>
            </w:tcBorders>
            <w:shd w:val="clear" w:color="auto" w:fill="auto"/>
          </w:tcPr>
          <w:p w14:paraId="5FD614D6" w14:textId="77777777" w:rsidR="00A01510" w:rsidRPr="00A30AED" w:rsidRDefault="00A01510" w:rsidP="00AC063C">
            <w:pPr>
              <w:spacing w:line="240" w:lineRule="auto"/>
            </w:pPr>
            <w:r w:rsidRPr="00A30AED">
              <w:t>Expected</w:t>
            </w:r>
            <w:r>
              <w:t xml:space="preserve">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32EA3C3F" w14:textId="77777777" w:rsidR="00A01510" w:rsidRDefault="00A01510" w:rsidP="00AC063C">
            <w:pPr>
              <w:pStyle w:val="ListParagraph"/>
              <w:numPr>
                <w:ilvl w:val="0"/>
                <w:numId w:val="26"/>
              </w:numPr>
              <w:spacing w:line="240" w:lineRule="auto"/>
            </w:pPr>
            <w:r>
              <w:t>Optional U</w:t>
            </w:r>
            <w:r w:rsidRPr="003A6CDC">
              <w:t xml:space="preserve">sers have access only </w:t>
            </w:r>
            <w:r>
              <w:t xml:space="preserve">to the </w:t>
            </w:r>
            <w:r w:rsidRPr="003A6CDC">
              <w:t xml:space="preserve">floors specified in </w:t>
            </w:r>
            <w:r>
              <w:t xml:space="preserve">the </w:t>
            </w:r>
            <w:r w:rsidRPr="003A6CDC">
              <w:t>access right</w:t>
            </w:r>
            <w:r>
              <w:t>s</w:t>
            </w:r>
            <w:r w:rsidRPr="003A6CDC">
              <w:t xml:space="preserve"> </w:t>
            </w:r>
          </w:p>
          <w:p w14:paraId="5F1602F1" w14:textId="77777777" w:rsidR="00A01510" w:rsidRDefault="00A01510" w:rsidP="00AC063C">
            <w:pPr>
              <w:pStyle w:val="ListParagraph"/>
              <w:numPr>
                <w:ilvl w:val="0"/>
                <w:numId w:val="26"/>
              </w:numPr>
              <w:spacing w:line="240" w:lineRule="auto"/>
            </w:pPr>
            <w:r w:rsidRPr="009A6159">
              <w:t>Call accepted and elevator moving</w:t>
            </w:r>
          </w:p>
          <w:p w14:paraId="6A7BD162" w14:textId="77777777" w:rsidR="00A01510" w:rsidRPr="007138A5" w:rsidRDefault="00A01510" w:rsidP="00AC063C">
            <w:pPr>
              <w:pStyle w:val="ListParagraph"/>
              <w:numPr>
                <w:ilvl w:val="1"/>
                <w:numId w:val="26"/>
              </w:numPr>
              <w:spacing w:line="240" w:lineRule="auto"/>
            </w:pPr>
            <w:r w:rsidRPr="00620C15">
              <w:t>Status code 201</w:t>
            </w:r>
          </w:p>
          <w:p w14:paraId="2B1C83C8" w14:textId="2DC60602" w:rsidR="00A01510" w:rsidRPr="001D12E0" w:rsidRDefault="005E5AB9" w:rsidP="00AC063C">
            <w:pPr>
              <w:pStyle w:val="ListParagraph"/>
              <w:numPr>
                <w:ilvl w:val="1"/>
                <w:numId w:val="26"/>
              </w:numPr>
              <w:spacing w:line="240" w:lineRule="auto"/>
            </w:pPr>
            <w:r>
              <w:t>Session id</w:t>
            </w:r>
            <w:r w:rsidR="00A01510">
              <w:t xml:space="preserve"> returned</w:t>
            </w:r>
          </w:p>
          <w:p w14:paraId="7FF847B3" w14:textId="77777777" w:rsidR="00A01510" w:rsidRPr="00A30AED" w:rsidRDefault="00A01510" w:rsidP="00AC063C">
            <w:pPr>
              <w:pStyle w:val="ListParagraph"/>
              <w:numPr>
                <w:ilvl w:val="0"/>
                <w:numId w:val="26"/>
              </w:numPr>
              <w:spacing w:line="240" w:lineRule="auto"/>
            </w:pPr>
            <w:r w:rsidRPr="00620C15">
              <w:t>Elevator tracking as needed</w:t>
            </w:r>
          </w:p>
        </w:tc>
      </w:tr>
      <w:tr w:rsidR="00A01510" w14:paraId="24E266BA" w14:textId="77777777" w:rsidTr="00A01510">
        <w:tc>
          <w:tcPr>
            <w:tcW w:w="954" w:type="dxa"/>
            <w:tcBorders>
              <w:top w:val="single" w:sz="4" w:space="0" w:color="auto"/>
              <w:left w:val="single" w:sz="4" w:space="0" w:color="auto"/>
              <w:bottom w:val="single" w:sz="4" w:space="0" w:color="auto"/>
              <w:right w:val="single" w:sz="4" w:space="0" w:color="auto"/>
            </w:tcBorders>
            <w:shd w:val="clear" w:color="auto" w:fill="auto"/>
          </w:tcPr>
          <w:p w14:paraId="207697FA" w14:textId="77777777" w:rsidR="00A01510" w:rsidRPr="00A30AED" w:rsidRDefault="00A01510" w:rsidP="00AC063C">
            <w:pPr>
              <w:spacing w:line="240" w:lineRule="auto"/>
            </w:pPr>
            <w:r>
              <w:t>Test result</w:t>
            </w:r>
          </w:p>
        </w:tc>
        <w:tc>
          <w:tcPr>
            <w:tcW w:w="7648" w:type="dxa"/>
            <w:tcBorders>
              <w:top w:val="single" w:sz="4" w:space="0" w:color="auto"/>
              <w:left w:val="single" w:sz="4" w:space="0" w:color="auto"/>
              <w:bottom w:val="single" w:sz="4" w:space="0" w:color="auto"/>
              <w:right w:val="single" w:sz="4" w:space="0" w:color="auto"/>
            </w:tcBorders>
            <w:shd w:val="clear" w:color="auto" w:fill="auto"/>
          </w:tcPr>
          <w:p w14:paraId="00B11795" w14:textId="77777777" w:rsidR="00A01510" w:rsidRPr="00A30AED" w:rsidRDefault="00A01510" w:rsidP="00AC063C">
            <w:pPr>
              <w:spacing w:line="240" w:lineRule="auto"/>
            </w:pPr>
          </w:p>
        </w:tc>
      </w:tr>
    </w:tbl>
    <w:p w14:paraId="4FE91675" w14:textId="77777777" w:rsidR="00A01510" w:rsidRDefault="00A01510" w:rsidP="00AC063C">
      <w:pPr>
        <w:spacing w:line="240"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7535"/>
      </w:tblGrid>
      <w:tr w:rsidR="00AB36FC" w14:paraId="5EF24B91" w14:textId="77777777" w:rsidTr="001D640F">
        <w:tc>
          <w:tcPr>
            <w:tcW w:w="992" w:type="dxa"/>
            <w:shd w:val="clear" w:color="auto" w:fill="BFBFBF" w:themeFill="background1" w:themeFillShade="BF"/>
          </w:tcPr>
          <w:p w14:paraId="38E16AEF" w14:textId="413EE531" w:rsidR="00AB36FC" w:rsidRPr="00A30AED" w:rsidRDefault="00AB36FC" w:rsidP="00AC063C">
            <w:pPr>
              <w:spacing w:line="240" w:lineRule="auto"/>
            </w:pPr>
            <w:r w:rsidRPr="00A30AED">
              <w:t xml:space="preserve">Test </w:t>
            </w:r>
            <w:r w:rsidR="001D640F">
              <w:t>2</w:t>
            </w:r>
            <w:r w:rsidR="001D784B">
              <w:t>8</w:t>
            </w:r>
          </w:p>
        </w:tc>
        <w:tc>
          <w:tcPr>
            <w:tcW w:w="7535" w:type="dxa"/>
            <w:shd w:val="clear" w:color="auto" w:fill="auto"/>
          </w:tcPr>
          <w:p w14:paraId="1072335B" w14:textId="06E56211" w:rsidR="008C2931" w:rsidRDefault="008C2931" w:rsidP="00AC063C">
            <w:pPr>
              <w:spacing w:line="240" w:lineRule="auto"/>
            </w:pPr>
            <w:r>
              <w:t>Call: Access Control</w:t>
            </w:r>
            <w:r w:rsidRPr="003A6CDC">
              <w:t xml:space="preserve"> Home floor call</w:t>
            </w:r>
            <w:r w:rsidR="00020B34">
              <w:t xml:space="preserve"> - &gt; </w:t>
            </w:r>
            <w:r w:rsidRPr="009A6159">
              <w:t>Source</w:t>
            </w:r>
            <w:r>
              <w:t>: any floor</w:t>
            </w:r>
            <w:r w:rsidR="00620C15">
              <w:t xml:space="preserve">, </w:t>
            </w:r>
            <w:r w:rsidRPr="009A6159">
              <w:t>Destination</w:t>
            </w:r>
            <w:r>
              <w:t>: any floor</w:t>
            </w:r>
          </w:p>
          <w:p w14:paraId="3AD02A44" w14:textId="684CF34E" w:rsidR="00AB36FC" w:rsidRPr="00A30AED" w:rsidRDefault="009271E8" w:rsidP="00AC063C">
            <w:pPr>
              <w:spacing w:line="240" w:lineRule="auto"/>
            </w:pPr>
            <w:r>
              <w:t>Note</w:t>
            </w:r>
            <w:r w:rsidR="00A01510">
              <w:t>:</w:t>
            </w:r>
            <w:r>
              <w:t xml:space="preserve"> the destination </w:t>
            </w:r>
            <w:r w:rsidR="007B61F7">
              <w:t>must</w:t>
            </w:r>
            <w:r>
              <w:t xml:space="preserve"> be the </w:t>
            </w:r>
            <w:r w:rsidR="002F1EE6">
              <w:t xml:space="preserve">user home floor retrieved from </w:t>
            </w:r>
            <w:r w:rsidR="00B63013">
              <w:t>access system</w:t>
            </w:r>
            <w:r w:rsidR="00620C15">
              <w:t>. Landing Call – Source only, Car Call – Destination only</w:t>
            </w:r>
          </w:p>
        </w:tc>
      </w:tr>
      <w:tr w:rsidR="00AB36FC" w14:paraId="582E5FD9" w14:textId="77777777" w:rsidTr="00B36CDD">
        <w:tc>
          <w:tcPr>
            <w:tcW w:w="992" w:type="dxa"/>
            <w:shd w:val="clear" w:color="auto" w:fill="auto"/>
          </w:tcPr>
          <w:p w14:paraId="1049E3DA" w14:textId="77777777" w:rsidR="00AB36FC" w:rsidRPr="00A30AED" w:rsidRDefault="00AB36FC" w:rsidP="00AC063C">
            <w:pPr>
              <w:spacing w:line="240" w:lineRule="auto"/>
            </w:pPr>
            <w:r w:rsidRPr="00A30AED">
              <w:t>Expected</w:t>
            </w:r>
            <w:r>
              <w:t xml:space="preserve"> result</w:t>
            </w:r>
          </w:p>
        </w:tc>
        <w:tc>
          <w:tcPr>
            <w:tcW w:w="7535" w:type="dxa"/>
            <w:shd w:val="clear" w:color="auto" w:fill="auto"/>
          </w:tcPr>
          <w:p w14:paraId="5CD150F3" w14:textId="77777777" w:rsidR="00994BF6" w:rsidRDefault="00AB36FC" w:rsidP="00AC063C">
            <w:pPr>
              <w:pStyle w:val="ListParagraph"/>
              <w:numPr>
                <w:ilvl w:val="0"/>
                <w:numId w:val="27"/>
              </w:numPr>
              <w:spacing w:line="240" w:lineRule="auto"/>
            </w:pPr>
            <w:r>
              <w:t>U</w:t>
            </w:r>
            <w:r w:rsidRPr="003A6CDC">
              <w:t>ser</w:t>
            </w:r>
            <w:r w:rsidR="00994BF6">
              <w:t>s</w:t>
            </w:r>
            <w:r w:rsidRPr="003A6CDC">
              <w:t xml:space="preserve"> have access only </w:t>
            </w:r>
            <w:r>
              <w:t xml:space="preserve">to the </w:t>
            </w:r>
            <w:r w:rsidRPr="003A6CDC">
              <w:t xml:space="preserve">floors specified in </w:t>
            </w:r>
            <w:r>
              <w:t xml:space="preserve">the </w:t>
            </w:r>
            <w:r w:rsidRPr="003A6CDC">
              <w:t>access right</w:t>
            </w:r>
            <w:r>
              <w:t>s</w:t>
            </w:r>
            <w:r w:rsidRPr="003A6CDC">
              <w:t xml:space="preserve"> </w:t>
            </w:r>
            <w:r>
              <w:t>and home floor highlighted</w:t>
            </w:r>
          </w:p>
          <w:p w14:paraId="11DD0B9B" w14:textId="77777777" w:rsidR="00620C15" w:rsidRDefault="00620C15" w:rsidP="00AC063C">
            <w:pPr>
              <w:pStyle w:val="ListParagraph"/>
              <w:numPr>
                <w:ilvl w:val="0"/>
                <w:numId w:val="27"/>
              </w:numPr>
              <w:spacing w:line="240" w:lineRule="auto"/>
            </w:pPr>
            <w:r w:rsidRPr="009A6159">
              <w:t>Call accepted and elevator moving</w:t>
            </w:r>
          </w:p>
          <w:p w14:paraId="6812F194" w14:textId="77777777" w:rsidR="00620C15" w:rsidRPr="007138A5" w:rsidRDefault="00620C15" w:rsidP="00AC063C">
            <w:pPr>
              <w:pStyle w:val="ListParagraph"/>
              <w:numPr>
                <w:ilvl w:val="1"/>
                <w:numId w:val="27"/>
              </w:numPr>
              <w:spacing w:line="240" w:lineRule="auto"/>
            </w:pPr>
            <w:r w:rsidRPr="00620C15">
              <w:rPr>
                <w:iCs/>
              </w:rPr>
              <w:t>Status code 201</w:t>
            </w:r>
          </w:p>
          <w:p w14:paraId="39CAA46A" w14:textId="7ED51796" w:rsidR="00620C15" w:rsidRPr="001D12E0" w:rsidRDefault="005E5AB9" w:rsidP="00AC063C">
            <w:pPr>
              <w:pStyle w:val="ListParagraph"/>
              <w:numPr>
                <w:ilvl w:val="1"/>
                <w:numId w:val="27"/>
              </w:numPr>
              <w:spacing w:line="240" w:lineRule="auto"/>
            </w:pPr>
            <w:r>
              <w:t>Session id</w:t>
            </w:r>
            <w:r w:rsidR="00620C15">
              <w:t xml:space="preserve"> returned</w:t>
            </w:r>
          </w:p>
          <w:p w14:paraId="29A5C975" w14:textId="2E1254B2" w:rsidR="00AB36FC" w:rsidRPr="00A30AED" w:rsidRDefault="00620C15" w:rsidP="00AC063C">
            <w:pPr>
              <w:pStyle w:val="ListParagraph"/>
              <w:numPr>
                <w:ilvl w:val="0"/>
                <w:numId w:val="27"/>
              </w:numPr>
              <w:spacing w:line="240" w:lineRule="auto"/>
            </w:pPr>
            <w:r w:rsidRPr="00620C15">
              <w:rPr>
                <w:iCs/>
              </w:rPr>
              <w:t>Elevator tracking as needed</w:t>
            </w:r>
          </w:p>
        </w:tc>
      </w:tr>
      <w:tr w:rsidR="00AB36FC" w14:paraId="538AAC0B" w14:textId="77777777" w:rsidTr="00B36CDD">
        <w:tc>
          <w:tcPr>
            <w:tcW w:w="992" w:type="dxa"/>
            <w:shd w:val="clear" w:color="auto" w:fill="auto"/>
          </w:tcPr>
          <w:p w14:paraId="061FF994" w14:textId="77777777" w:rsidR="00AB36FC" w:rsidRPr="00A30AED" w:rsidRDefault="00AB36FC" w:rsidP="00AC063C">
            <w:pPr>
              <w:spacing w:line="240" w:lineRule="auto"/>
            </w:pPr>
            <w:r>
              <w:t>Test result</w:t>
            </w:r>
          </w:p>
        </w:tc>
        <w:tc>
          <w:tcPr>
            <w:tcW w:w="7535" w:type="dxa"/>
            <w:shd w:val="clear" w:color="auto" w:fill="auto"/>
          </w:tcPr>
          <w:p w14:paraId="13B64BE7" w14:textId="77777777" w:rsidR="00AB36FC" w:rsidRPr="00A30AED" w:rsidRDefault="00AB36FC" w:rsidP="00AC063C">
            <w:pPr>
              <w:spacing w:line="240" w:lineRule="auto"/>
            </w:pPr>
          </w:p>
        </w:tc>
      </w:tr>
    </w:tbl>
    <w:p w14:paraId="1C17C204" w14:textId="17C649D0" w:rsidR="00596D69" w:rsidRDefault="00596D69" w:rsidP="00AC063C">
      <w:pPr>
        <w:spacing w:line="240" w:lineRule="auto"/>
      </w:pPr>
      <w:bookmarkStart w:id="29" w:name="_Toc86137497"/>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7535"/>
      </w:tblGrid>
      <w:tr w:rsidR="00596D69" w14:paraId="03B7C4DC" w14:textId="77777777" w:rsidTr="001D640F">
        <w:tc>
          <w:tcPr>
            <w:tcW w:w="992" w:type="dxa"/>
            <w:shd w:val="clear" w:color="auto" w:fill="BFBFBF" w:themeFill="background1" w:themeFillShade="BF"/>
          </w:tcPr>
          <w:p w14:paraId="3A62EED2" w14:textId="72DB3A47" w:rsidR="00596D69" w:rsidRPr="00A30AED" w:rsidRDefault="00596D69" w:rsidP="00AC063C">
            <w:pPr>
              <w:spacing w:line="240" w:lineRule="auto"/>
            </w:pPr>
            <w:r w:rsidRPr="00A30AED">
              <w:t xml:space="preserve">Test </w:t>
            </w:r>
            <w:r w:rsidR="001D640F">
              <w:t>2</w:t>
            </w:r>
            <w:r w:rsidR="001D784B">
              <w:t>9</w:t>
            </w:r>
          </w:p>
        </w:tc>
        <w:tc>
          <w:tcPr>
            <w:tcW w:w="7535" w:type="dxa"/>
            <w:shd w:val="clear" w:color="auto" w:fill="auto"/>
          </w:tcPr>
          <w:p w14:paraId="0070B853" w14:textId="193C6025" w:rsidR="00596D69" w:rsidRDefault="00596D69" w:rsidP="00AC063C">
            <w:pPr>
              <w:spacing w:line="240" w:lineRule="auto"/>
            </w:pPr>
            <w:r>
              <w:t>Call: Access Control</w:t>
            </w:r>
            <w:r w:rsidRPr="003A6CDC">
              <w:t xml:space="preserve"> Home floor call</w:t>
            </w:r>
            <w:r>
              <w:t xml:space="preserve"> with media id - &gt; </w:t>
            </w:r>
            <w:r w:rsidRPr="009A6159">
              <w:t>Source</w:t>
            </w:r>
            <w:r>
              <w:t xml:space="preserve">: any floor, </w:t>
            </w:r>
            <w:r w:rsidRPr="009A6159">
              <w:t>Destination</w:t>
            </w:r>
            <w:r>
              <w:t>: any floor</w:t>
            </w:r>
          </w:p>
          <w:p w14:paraId="7F5BE6F2" w14:textId="286E0913" w:rsidR="00596D69" w:rsidRPr="00A30AED" w:rsidRDefault="00596D69" w:rsidP="00AC063C">
            <w:pPr>
              <w:spacing w:line="240" w:lineRule="auto"/>
            </w:pPr>
            <w:r>
              <w:t>Note: the home floor is already defined in access control system linked with the media id. Landing Call – Source only, Car Call – Destination only</w:t>
            </w:r>
          </w:p>
        </w:tc>
      </w:tr>
      <w:tr w:rsidR="00596D69" w14:paraId="6380B443" w14:textId="77777777" w:rsidTr="0051163D">
        <w:tc>
          <w:tcPr>
            <w:tcW w:w="992" w:type="dxa"/>
            <w:shd w:val="clear" w:color="auto" w:fill="auto"/>
          </w:tcPr>
          <w:p w14:paraId="3C07DD00" w14:textId="77777777" w:rsidR="00596D69" w:rsidRPr="00A30AED" w:rsidRDefault="00596D69" w:rsidP="00AC063C">
            <w:pPr>
              <w:spacing w:line="240" w:lineRule="auto"/>
            </w:pPr>
            <w:r w:rsidRPr="00A30AED">
              <w:t>Expected</w:t>
            </w:r>
            <w:r>
              <w:t xml:space="preserve"> result</w:t>
            </w:r>
          </w:p>
        </w:tc>
        <w:tc>
          <w:tcPr>
            <w:tcW w:w="7535" w:type="dxa"/>
            <w:shd w:val="clear" w:color="auto" w:fill="auto"/>
          </w:tcPr>
          <w:p w14:paraId="14B621DE" w14:textId="2E70C70A" w:rsidR="00596D69" w:rsidRDefault="00596D69" w:rsidP="00AC063C">
            <w:pPr>
              <w:pStyle w:val="ListParagraph"/>
              <w:numPr>
                <w:ilvl w:val="0"/>
                <w:numId w:val="27"/>
              </w:numPr>
              <w:spacing w:line="240" w:lineRule="auto"/>
            </w:pPr>
            <w:r>
              <w:t>Optional U</w:t>
            </w:r>
            <w:r w:rsidRPr="003A6CDC">
              <w:t>ser</w:t>
            </w:r>
            <w:r>
              <w:t>s</w:t>
            </w:r>
            <w:r w:rsidRPr="003A6CDC">
              <w:t xml:space="preserve"> have access only </w:t>
            </w:r>
            <w:r>
              <w:t xml:space="preserve">to the </w:t>
            </w:r>
            <w:r w:rsidRPr="003A6CDC">
              <w:t xml:space="preserve">floors specified in </w:t>
            </w:r>
            <w:r>
              <w:t xml:space="preserve">the </w:t>
            </w:r>
            <w:r w:rsidRPr="003A6CDC">
              <w:t>access right</w:t>
            </w:r>
            <w:r>
              <w:t>s</w:t>
            </w:r>
            <w:r w:rsidRPr="003A6CDC">
              <w:t xml:space="preserve"> </w:t>
            </w:r>
            <w:r>
              <w:t>and home floor highlighted</w:t>
            </w:r>
          </w:p>
          <w:p w14:paraId="2A3E0576" w14:textId="77777777" w:rsidR="00596D69" w:rsidRDefault="00596D69" w:rsidP="00AC063C">
            <w:pPr>
              <w:pStyle w:val="ListParagraph"/>
              <w:numPr>
                <w:ilvl w:val="0"/>
                <w:numId w:val="27"/>
              </w:numPr>
              <w:spacing w:line="240" w:lineRule="auto"/>
            </w:pPr>
            <w:r w:rsidRPr="009A6159">
              <w:t>Call accepted and elevator moving</w:t>
            </w:r>
          </w:p>
          <w:p w14:paraId="2864421B" w14:textId="77777777" w:rsidR="00596D69" w:rsidRPr="007138A5" w:rsidRDefault="00596D69" w:rsidP="00AC063C">
            <w:pPr>
              <w:pStyle w:val="ListParagraph"/>
              <w:numPr>
                <w:ilvl w:val="1"/>
                <w:numId w:val="27"/>
              </w:numPr>
              <w:spacing w:line="240" w:lineRule="auto"/>
            </w:pPr>
            <w:r w:rsidRPr="00620C15">
              <w:rPr>
                <w:iCs/>
              </w:rPr>
              <w:t>Status code 201</w:t>
            </w:r>
          </w:p>
          <w:p w14:paraId="2948CF2A" w14:textId="4B769F27" w:rsidR="00596D69" w:rsidRPr="001D12E0" w:rsidRDefault="005E5AB9" w:rsidP="00AC063C">
            <w:pPr>
              <w:pStyle w:val="ListParagraph"/>
              <w:numPr>
                <w:ilvl w:val="1"/>
                <w:numId w:val="27"/>
              </w:numPr>
              <w:spacing w:line="240" w:lineRule="auto"/>
            </w:pPr>
            <w:r>
              <w:t>Session id</w:t>
            </w:r>
            <w:r w:rsidR="00596D69">
              <w:t xml:space="preserve"> returned</w:t>
            </w:r>
          </w:p>
          <w:p w14:paraId="6940516D" w14:textId="77777777" w:rsidR="00596D69" w:rsidRPr="00A30AED" w:rsidRDefault="00596D69" w:rsidP="00AC063C">
            <w:pPr>
              <w:pStyle w:val="ListParagraph"/>
              <w:numPr>
                <w:ilvl w:val="0"/>
                <w:numId w:val="27"/>
              </w:numPr>
              <w:spacing w:line="240" w:lineRule="auto"/>
            </w:pPr>
            <w:r w:rsidRPr="00620C15">
              <w:rPr>
                <w:iCs/>
              </w:rPr>
              <w:t>Elevator tracking as needed</w:t>
            </w:r>
          </w:p>
        </w:tc>
      </w:tr>
      <w:tr w:rsidR="00596D69" w14:paraId="0B036A45" w14:textId="77777777" w:rsidTr="0051163D">
        <w:tc>
          <w:tcPr>
            <w:tcW w:w="992" w:type="dxa"/>
            <w:shd w:val="clear" w:color="auto" w:fill="auto"/>
          </w:tcPr>
          <w:p w14:paraId="5B905D3B" w14:textId="77777777" w:rsidR="00596D69" w:rsidRPr="00A30AED" w:rsidRDefault="00596D69" w:rsidP="00AC063C">
            <w:pPr>
              <w:spacing w:line="240" w:lineRule="auto"/>
            </w:pPr>
            <w:r>
              <w:t>Test result</w:t>
            </w:r>
          </w:p>
        </w:tc>
        <w:tc>
          <w:tcPr>
            <w:tcW w:w="7535" w:type="dxa"/>
            <w:shd w:val="clear" w:color="auto" w:fill="auto"/>
          </w:tcPr>
          <w:p w14:paraId="4C559A0B" w14:textId="77777777" w:rsidR="00596D69" w:rsidRPr="00A30AED" w:rsidRDefault="00596D69" w:rsidP="00AC063C">
            <w:pPr>
              <w:spacing w:line="240" w:lineRule="auto"/>
            </w:pPr>
          </w:p>
        </w:tc>
      </w:tr>
    </w:tbl>
    <w:p w14:paraId="2D0A6F81" w14:textId="77777777" w:rsidR="00596D69" w:rsidRPr="00E20EA4" w:rsidRDefault="00596D69" w:rsidP="00AC063C">
      <w:pPr>
        <w:spacing w:line="240" w:lineRule="auto"/>
      </w:pPr>
    </w:p>
    <w:p w14:paraId="2B769B8E" w14:textId="0BACD7E8" w:rsidR="001C2CFF" w:rsidRDefault="001C2CFF" w:rsidP="00AC063C">
      <w:pPr>
        <w:pStyle w:val="Heading2"/>
        <w:spacing w:line="240" w:lineRule="auto"/>
      </w:pPr>
      <w:bookmarkStart w:id="30" w:name="_Toc112080477"/>
      <w:r>
        <w:lastRenderedPageBreak/>
        <w:t>Location control and call giving</w:t>
      </w:r>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4C777681" w14:textId="77777777" w:rsidTr="001D640F">
        <w:tc>
          <w:tcPr>
            <w:tcW w:w="1418" w:type="dxa"/>
            <w:shd w:val="clear" w:color="auto" w:fill="BFBFBF" w:themeFill="background1" w:themeFillShade="BF"/>
          </w:tcPr>
          <w:p w14:paraId="003A7274" w14:textId="77777777" w:rsidR="001C2CFF" w:rsidRPr="00A30AED" w:rsidRDefault="001C2CFF" w:rsidP="00AC063C">
            <w:pPr>
              <w:spacing w:line="240" w:lineRule="auto"/>
            </w:pPr>
            <w:r>
              <w:t>Functionality declaration 5</w:t>
            </w:r>
          </w:p>
        </w:tc>
        <w:tc>
          <w:tcPr>
            <w:tcW w:w="7535" w:type="dxa"/>
            <w:shd w:val="clear" w:color="auto" w:fill="auto"/>
          </w:tcPr>
          <w:p w14:paraId="5D4573C7" w14:textId="15031159" w:rsidR="001C2CFF" w:rsidRPr="00A30AED" w:rsidRDefault="001C2CFF" w:rsidP="00AC063C">
            <w:pPr>
              <w:spacing w:line="240" w:lineRule="auto"/>
            </w:pPr>
            <w:r w:rsidRPr="003A6CDC">
              <w:rPr>
                <w:iCs/>
              </w:rPr>
              <w:t xml:space="preserve">Specify how </w:t>
            </w:r>
            <w:r>
              <w:rPr>
                <w:iCs/>
              </w:rPr>
              <w:t xml:space="preserve">a </w:t>
            </w:r>
            <w:r w:rsidRPr="003A6CDC">
              <w:rPr>
                <w:iCs/>
              </w:rPr>
              <w:t xml:space="preserve">user </w:t>
            </w:r>
            <w:r>
              <w:rPr>
                <w:iCs/>
              </w:rPr>
              <w:t xml:space="preserve">is </w:t>
            </w:r>
            <w:r w:rsidRPr="00A75037">
              <w:rPr>
                <w:i/>
                <w:u w:val="single"/>
              </w:rPr>
              <w:t>geographically placed</w:t>
            </w:r>
            <w:r>
              <w:rPr>
                <w:iCs/>
              </w:rPr>
              <w:t xml:space="preserve"> in the building and preventing calls from long distance away from the building. </w:t>
            </w:r>
            <w:r w:rsidRPr="003A6CDC">
              <w:t>(</w:t>
            </w:r>
            <w:r w:rsidR="00E20EA4" w:rsidRPr="003A6CDC">
              <w:t>e.g.,</w:t>
            </w:r>
            <w:r w:rsidRPr="003A6CDC">
              <w:t xml:space="preserve"> beacon, geolocation…)</w:t>
            </w:r>
          </w:p>
        </w:tc>
      </w:tr>
      <w:tr w:rsidR="001C2CFF" w14:paraId="6CB48F65" w14:textId="77777777" w:rsidTr="00B80121">
        <w:tc>
          <w:tcPr>
            <w:tcW w:w="1418" w:type="dxa"/>
            <w:shd w:val="clear" w:color="auto" w:fill="auto"/>
          </w:tcPr>
          <w:p w14:paraId="1E0A1998" w14:textId="77777777" w:rsidR="001C2CFF" w:rsidRPr="00A30AED" w:rsidRDefault="001C2CFF" w:rsidP="00AC063C">
            <w:pPr>
              <w:spacing w:line="240" w:lineRule="auto"/>
            </w:pPr>
            <w:r>
              <w:t>Comment</w:t>
            </w:r>
          </w:p>
        </w:tc>
        <w:tc>
          <w:tcPr>
            <w:tcW w:w="7535" w:type="dxa"/>
            <w:shd w:val="clear" w:color="auto" w:fill="auto"/>
          </w:tcPr>
          <w:p w14:paraId="048490D3" w14:textId="77777777" w:rsidR="001C2CFF" w:rsidRPr="00A30AED" w:rsidRDefault="001C2CFF" w:rsidP="00AC063C">
            <w:pPr>
              <w:spacing w:line="240" w:lineRule="auto"/>
            </w:pPr>
          </w:p>
        </w:tc>
      </w:tr>
    </w:tbl>
    <w:p w14:paraId="65EDFDFD" w14:textId="77777777" w:rsidR="001C2CFF" w:rsidRDefault="001C2CFF" w:rsidP="00AC063C">
      <w:pPr>
        <w:spacing w:line="240"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639"/>
      </w:tblGrid>
      <w:tr w:rsidR="00512410" w14:paraId="0095A08B" w14:textId="77777777" w:rsidTr="001D640F">
        <w:tc>
          <w:tcPr>
            <w:tcW w:w="1021" w:type="dxa"/>
            <w:shd w:val="clear" w:color="auto" w:fill="BFBFBF" w:themeFill="background1" w:themeFillShade="BF"/>
          </w:tcPr>
          <w:p w14:paraId="7635CD1D" w14:textId="165FFE79" w:rsidR="00512410" w:rsidRPr="00A30AED" w:rsidRDefault="00512410" w:rsidP="00AC063C">
            <w:pPr>
              <w:spacing w:line="240" w:lineRule="auto"/>
            </w:pPr>
            <w:r w:rsidRPr="00A30AED">
              <w:t xml:space="preserve">Test </w:t>
            </w:r>
            <w:r w:rsidR="001D784B">
              <w:t>30</w:t>
            </w:r>
          </w:p>
        </w:tc>
        <w:tc>
          <w:tcPr>
            <w:tcW w:w="7639" w:type="dxa"/>
            <w:shd w:val="clear" w:color="auto" w:fill="auto"/>
          </w:tcPr>
          <w:p w14:paraId="7D0D974C" w14:textId="27C06DE4" w:rsidR="00D273BE" w:rsidRDefault="00D273BE" w:rsidP="00AC063C">
            <w:pPr>
              <w:spacing w:line="240" w:lineRule="auto"/>
            </w:pPr>
            <w:r>
              <w:t xml:space="preserve">Call: </w:t>
            </w:r>
            <w:r w:rsidRPr="009A6159">
              <w:t>Geographically controlled call</w:t>
            </w:r>
            <w:r w:rsidR="00596D69">
              <w:t xml:space="preserve"> - &gt; </w:t>
            </w:r>
            <w:r w:rsidRPr="009A6159">
              <w:t>Source</w:t>
            </w:r>
            <w:r>
              <w:t>: any floor</w:t>
            </w:r>
            <w:r w:rsidR="00596D69">
              <w:t xml:space="preserve">, </w:t>
            </w:r>
            <w:r w:rsidRPr="009A6159">
              <w:t>Destination</w:t>
            </w:r>
            <w:r>
              <w:t>: any floor</w:t>
            </w:r>
          </w:p>
          <w:p w14:paraId="090ADB8F" w14:textId="2EA2D3D9" w:rsidR="00512410" w:rsidRPr="00A30AED" w:rsidRDefault="00512410" w:rsidP="00AC063C">
            <w:pPr>
              <w:spacing w:line="240" w:lineRule="auto"/>
            </w:pPr>
            <w:r>
              <w:t>Note</w:t>
            </w:r>
            <w:r w:rsidR="00596D69">
              <w:t>:</w:t>
            </w:r>
            <w:r>
              <w:t xml:space="preserve"> </w:t>
            </w:r>
            <w:r w:rsidR="00EF5A65">
              <w:t>user</w:t>
            </w:r>
            <w:r w:rsidR="00596D69">
              <w:t>s</w:t>
            </w:r>
            <w:r>
              <w:t xml:space="preserve"> </w:t>
            </w:r>
            <w:r w:rsidR="00596D69">
              <w:t>are</w:t>
            </w:r>
            <w:r>
              <w:t xml:space="preserve"> only allowed to place a call within the building </w:t>
            </w:r>
            <w:r w:rsidR="00596D69">
              <w:t>they are</w:t>
            </w:r>
            <w:r>
              <w:t xml:space="preserve"> located.</w:t>
            </w:r>
            <w:r w:rsidR="00596D69">
              <w:t xml:space="preserve"> Landing Call – Source only, Car Call – Destination only</w:t>
            </w:r>
          </w:p>
        </w:tc>
      </w:tr>
      <w:tr w:rsidR="00512410" w14:paraId="51F910B0" w14:textId="77777777" w:rsidTr="00556C45">
        <w:tc>
          <w:tcPr>
            <w:tcW w:w="1021" w:type="dxa"/>
            <w:shd w:val="clear" w:color="auto" w:fill="auto"/>
          </w:tcPr>
          <w:p w14:paraId="073CB2B1" w14:textId="77777777" w:rsidR="00512410" w:rsidRPr="00A30AED" w:rsidRDefault="00512410" w:rsidP="00AC063C">
            <w:pPr>
              <w:spacing w:line="240" w:lineRule="auto"/>
            </w:pPr>
            <w:r w:rsidRPr="00A30AED">
              <w:t>Expected</w:t>
            </w:r>
            <w:r>
              <w:t xml:space="preserve"> result</w:t>
            </w:r>
          </w:p>
        </w:tc>
        <w:tc>
          <w:tcPr>
            <w:tcW w:w="7639" w:type="dxa"/>
            <w:shd w:val="clear" w:color="auto" w:fill="auto"/>
          </w:tcPr>
          <w:p w14:paraId="2726D577" w14:textId="2CC6CE45" w:rsidR="00512410" w:rsidRPr="00596D69" w:rsidRDefault="00512410" w:rsidP="00AC063C">
            <w:pPr>
              <w:pStyle w:val="ListParagraph"/>
              <w:numPr>
                <w:ilvl w:val="0"/>
                <w:numId w:val="28"/>
              </w:numPr>
              <w:spacing w:line="240" w:lineRule="auto"/>
              <w:rPr>
                <w:iCs/>
              </w:rPr>
            </w:pPr>
            <w:r w:rsidRPr="00596D69">
              <w:rPr>
                <w:iCs/>
              </w:rPr>
              <w:t>While out of range, solution disables all calls</w:t>
            </w:r>
          </w:p>
          <w:p w14:paraId="1032039C" w14:textId="77777777" w:rsidR="00B6001D" w:rsidRPr="00596D69" w:rsidRDefault="00512410" w:rsidP="00AC063C">
            <w:pPr>
              <w:pStyle w:val="ListParagraph"/>
              <w:numPr>
                <w:ilvl w:val="1"/>
                <w:numId w:val="28"/>
              </w:numPr>
              <w:spacing w:line="240" w:lineRule="auto"/>
              <w:rPr>
                <w:iCs/>
              </w:rPr>
            </w:pPr>
            <w:r w:rsidRPr="00596D69">
              <w:rPr>
                <w:iCs/>
              </w:rPr>
              <w:t>Calls cannot be made</w:t>
            </w:r>
          </w:p>
          <w:p w14:paraId="07F3C0C9" w14:textId="77777777" w:rsidR="00B6001D" w:rsidRPr="00596D69" w:rsidRDefault="00512410" w:rsidP="00AC063C">
            <w:pPr>
              <w:pStyle w:val="ListParagraph"/>
              <w:numPr>
                <w:ilvl w:val="0"/>
                <w:numId w:val="28"/>
              </w:numPr>
              <w:spacing w:line="240" w:lineRule="auto"/>
              <w:rPr>
                <w:iCs/>
              </w:rPr>
            </w:pPr>
            <w:r w:rsidRPr="00596D69">
              <w:rPr>
                <w:iCs/>
              </w:rPr>
              <w:t>While in range, solution enable all calls</w:t>
            </w:r>
          </w:p>
          <w:p w14:paraId="3838985C" w14:textId="77777777" w:rsidR="00596D69" w:rsidRDefault="00596D69" w:rsidP="00AC063C">
            <w:pPr>
              <w:pStyle w:val="ListParagraph"/>
              <w:numPr>
                <w:ilvl w:val="1"/>
                <w:numId w:val="28"/>
              </w:numPr>
              <w:spacing w:line="240" w:lineRule="auto"/>
            </w:pPr>
            <w:r w:rsidRPr="009A6159">
              <w:t>Call accepted and elevator moving</w:t>
            </w:r>
          </w:p>
          <w:p w14:paraId="6E39DA5C" w14:textId="77777777" w:rsidR="00596D69" w:rsidRPr="007138A5" w:rsidRDefault="00596D69" w:rsidP="00AC063C">
            <w:pPr>
              <w:pStyle w:val="ListParagraph"/>
              <w:numPr>
                <w:ilvl w:val="2"/>
                <w:numId w:val="28"/>
              </w:numPr>
              <w:spacing w:line="240" w:lineRule="auto"/>
            </w:pPr>
            <w:r w:rsidRPr="00596D69">
              <w:rPr>
                <w:iCs/>
              </w:rPr>
              <w:t>Status code 201</w:t>
            </w:r>
          </w:p>
          <w:p w14:paraId="3C7AEC90" w14:textId="2B878260" w:rsidR="00596D69" w:rsidRPr="001D12E0" w:rsidRDefault="005E5AB9" w:rsidP="00AC063C">
            <w:pPr>
              <w:pStyle w:val="ListParagraph"/>
              <w:numPr>
                <w:ilvl w:val="2"/>
                <w:numId w:val="28"/>
              </w:numPr>
              <w:spacing w:line="240" w:lineRule="auto"/>
            </w:pPr>
            <w:r>
              <w:t>Session id</w:t>
            </w:r>
            <w:r w:rsidR="00596D69">
              <w:t xml:space="preserve"> returned</w:t>
            </w:r>
          </w:p>
          <w:p w14:paraId="745A9452" w14:textId="52D234F1" w:rsidR="00512410" w:rsidRPr="00A30AED" w:rsidRDefault="00596D69" w:rsidP="00AC063C">
            <w:pPr>
              <w:pStyle w:val="ListParagraph"/>
              <w:numPr>
                <w:ilvl w:val="1"/>
                <w:numId w:val="28"/>
              </w:numPr>
              <w:spacing w:line="240" w:lineRule="auto"/>
            </w:pPr>
            <w:r w:rsidRPr="00596D69">
              <w:rPr>
                <w:iCs/>
              </w:rPr>
              <w:t>Elevator tracking as needed</w:t>
            </w:r>
          </w:p>
        </w:tc>
      </w:tr>
      <w:tr w:rsidR="001C2CFF" w14:paraId="5854A2C0" w14:textId="77777777" w:rsidTr="00556C45">
        <w:tc>
          <w:tcPr>
            <w:tcW w:w="1021" w:type="dxa"/>
            <w:shd w:val="clear" w:color="auto" w:fill="auto"/>
          </w:tcPr>
          <w:p w14:paraId="5B02165D" w14:textId="6A128BE0" w:rsidR="001C2CFF" w:rsidRPr="00A30AED" w:rsidRDefault="0076503D" w:rsidP="00AC063C">
            <w:pPr>
              <w:spacing w:line="240" w:lineRule="auto"/>
            </w:pPr>
            <w:r>
              <w:t>Test result</w:t>
            </w:r>
          </w:p>
        </w:tc>
        <w:tc>
          <w:tcPr>
            <w:tcW w:w="7639" w:type="dxa"/>
            <w:shd w:val="clear" w:color="auto" w:fill="auto"/>
          </w:tcPr>
          <w:p w14:paraId="7A20D33C" w14:textId="77777777" w:rsidR="001C2CFF" w:rsidRPr="00A30AED" w:rsidRDefault="001C2CFF" w:rsidP="00AC063C">
            <w:pPr>
              <w:spacing w:line="240" w:lineRule="auto"/>
            </w:pPr>
          </w:p>
        </w:tc>
      </w:tr>
    </w:tbl>
    <w:p w14:paraId="41F486A0"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284516D5" w14:textId="77777777" w:rsidTr="001D640F">
        <w:tc>
          <w:tcPr>
            <w:tcW w:w="1418" w:type="dxa"/>
            <w:shd w:val="clear" w:color="auto" w:fill="BFBFBF" w:themeFill="background1" w:themeFillShade="BF"/>
          </w:tcPr>
          <w:p w14:paraId="5CDD9106" w14:textId="77777777" w:rsidR="001C2CFF" w:rsidRPr="00A30AED" w:rsidRDefault="001C2CFF" w:rsidP="00AC063C">
            <w:pPr>
              <w:spacing w:line="240" w:lineRule="auto"/>
            </w:pPr>
            <w:r>
              <w:t>Functionality declaration 6</w:t>
            </w:r>
          </w:p>
        </w:tc>
        <w:tc>
          <w:tcPr>
            <w:tcW w:w="7535" w:type="dxa"/>
            <w:shd w:val="clear" w:color="auto" w:fill="auto"/>
          </w:tcPr>
          <w:p w14:paraId="20DA190E" w14:textId="4BF24ED5" w:rsidR="0076503D" w:rsidRDefault="0076503D" w:rsidP="00AC063C">
            <w:pPr>
              <w:spacing w:line="240" w:lineRule="auto"/>
            </w:pPr>
            <w:r>
              <w:t>S</w:t>
            </w:r>
            <w:r w:rsidR="001C2CFF" w:rsidRPr="003A6CDC">
              <w:t xml:space="preserve">pecify how solution controls </w:t>
            </w:r>
            <w:r w:rsidR="001C2CFF" w:rsidRPr="00A75037">
              <w:rPr>
                <w:i/>
                <w:iCs/>
                <w:u w:val="single"/>
              </w:rPr>
              <w:t>barriers</w:t>
            </w:r>
            <w:r w:rsidR="001C2CFF" w:rsidRPr="003A6CDC">
              <w:t xml:space="preserve"> (</w:t>
            </w:r>
            <w:r w:rsidR="005E5AB9" w:rsidRPr="003A6CDC">
              <w:t>e.g.,</w:t>
            </w:r>
            <w:r w:rsidR="001C2CFF" w:rsidRPr="003A6CDC">
              <w:t xml:space="preserve"> turnstiles, speed gate…)</w:t>
            </w:r>
            <w:r w:rsidR="001C2CFF">
              <w:t xml:space="preserve">. </w:t>
            </w:r>
          </w:p>
          <w:p w14:paraId="3B117869" w14:textId="057E8723" w:rsidR="001C2CFF" w:rsidRPr="00A30AED" w:rsidRDefault="001C2CFF" w:rsidP="00AC063C">
            <w:pPr>
              <w:spacing w:line="240" w:lineRule="auto"/>
            </w:pPr>
            <w:r>
              <w:t>In situations</w:t>
            </w:r>
            <w:r w:rsidR="0076503D">
              <w:t xml:space="preserve"> where</w:t>
            </w:r>
            <w:r>
              <w:t xml:space="preserve"> there is no separate system (</w:t>
            </w:r>
            <w:r w:rsidR="005E5AB9">
              <w:t>e.g.,</w:t>
            </w:r>
            <w:r>
              <w:t xml:space="preserve"> </w:t>
            </w:r>
            <w:r w:rsidR="0076503D">
              <w:t xml:space="preserve">by </w:t>
            </w:r>
            <w:r>
              <w:t>ac</w:t>
            </w:r>
            <w:r w:rsidR="0076503D">
              <w:t>ces</w:t>
            </w:r>
            <w:r>
              <w:t xml:space="preserve">s </w:t>
            </w:r>
            <w:r w:rsidR="00596D69">
              <w:t xml:space="preserve">control </w:t>
            </w:r>
            <w:r>
              <w:t xml:space="preserve">system), </w:t>
            </w:r>
            <w:r w:rsidR="0076503D">
              <w:t xml:space="preserve">specify </w:t>
            </w:r>
            <w:r>
              <w:t>how will barrier be controlled.</w:t>
            </w:r>
          </w:p>
        </w:tc>
      </w:tr>
      <w:tr w:rsidR="001C2CFF" w14:paraId="670B32DD" w14:textId="77777777" w:rsidTr="00B80121">
        <w:tc>
          <w:tcPr>
            <w:tcW w:w="1418" w:type="dxa"/>
            <w:shd w:val="clear" w:color="auto" w:fill="auto"/>
          </w:tcPr>
          <w:p w14:paraId="7D89B62D" w14:textId="77777777" w:rsidR="001C2CFF" w:rsidRPr="00A30AED" w:rsidRDefault="001C2CFF" w:rsidP="00AC063C">
            <w:pPr>
              <w:spacing w:line="240" w:lineRule="auto"/>
            </w:pPr>
            <w:r>
              <w:t>Comment</w:t>
            </w:r>
          </w:p>
        </w:tc>
        <w:tc>
          <w:tcPr>
            <w:tcW w:w="7535" w:type="dxa"/>
            <w:shd w:val="clear" w:color="auto" w:fill="auto"/>
          </w:tcPr>
          <w:p w14:paraId="271EE385" w14:textId="77777777" w:rsidR="001C2CFF" w:rsidRPr="00A30AED" w:rsidRDefault="001C2CFF" w:rsidP="00AC063C">
            <w:pPr>
              <w:spacing w:line="240" w:lineRule="auto"/>
            </w:pPr>
          </w:p>
        </w:tc>
      </w:tr>
    </w:tbl>
    <w:p w14:paraId="0039E17D"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22E5F8F6" w14:textId="77777777" w:rsidTr="001D640F">
        <w:tc>
          <w:tcPr>
            <w:tcW w:w="1418" w:type="dxa"/>
            <w:shd w:val="clear" w:color="auto" w:fill="BFBFBF" w:themeFill="background1" w:themeFillShade="BF"/>
          </w:tcPr>
          <w:p w14:paraId="478C2824" w14:textId="77777777" w:rsidR="001C2CFF" w:rsidRPr="00A30AED" w:rsidRDefault="001C2CFF" w:rsidP="00AC063C">
            <w:pPr>
              <w:spacing w:line="240" w:lineRule="auto"/>
            </w:pPr>
            <w:r>
              <w:t>Functionality declaration 7</w:t>
            </w:r>
          </w:p>
        </w:tc>
        <w:tc>
          <w:tcPr>
            <w:tcW w:w="7535" w:type="dxa"/>
            <w:shd w:val="clear" w:color="auto" w:fill="auto"/>
          </w:tcPr>
          <w:p w14:paraId="66ECBB9A" w14:textId="3E2C6BC1" w:rsidR="001C2CFF" w:rsidRPr="00A30AED" w:rsidRDefault="001C2CFF" w:rsidP="00AC063C">
            <w:pPr>
              <w:spacing w:line="240" w:lineRule="auto"/>
            </w:pPr>
            <w:r w:rsidRPr="003A6CDC">
              <w:rPr>
                <w:iCs/>
              </w:rPr>
              <w:t xml:space="preserve">Specify how </w:t>
            </w:r>
            <w:r>
              <w:rPr>
                <w:iCs/>
              </w:rPr>
              <w:t xml:space="preserve">a </w:t>
            </w:r>
            <w:r w:rsidRPr="003A6CDC">
              <w:rPr>
                <w:iCs/>
              </w:rPr>
              <w:t xml:space="preserve">user </w:t>
            </w:r>
            <w:r>
              <w:rPr>
                <w:iCs/>
              </w:rPr>
              <w:t xml:space="preserve">is </w:t>
            </w:r>
            <w:r w:rsidRPr="00A75037">
              <w:rPr>
                <w:i/>
                <w:u w:val="single"/>
              </w:rPr>
              <w:t>geographically placed</w:t>
            </w:r>
            <w:r>
              <w:rPr>
                <w:i/>
                <w:u w:val="single"/>
              </w:rPr>
              <w:t xml:space="preserve"> next to a barrier</w:t>
            </w:r>
            <w:r>
              <w:rPr>
                <w:iCs/>
              </w:rPr>
              <w:t xml:space="preserve"> in the building and</w:t>
            </w:r>
            <w:r w:rsidR="0076503D">
              <w:rPr>
                <w:iCs/>
              </w:rPr>
              <w:t xml:space="preserve"> how it is</w:t>
            </w:r>
            <w:r>
              <w:rPr>
                <w:iCs/>
              </w:rPr>
              <w:t xml:space="preserve"> preventing calls from being made before barrier is crossed. </w:t>
            </w:r>
            <w:r w:rsidRPr="003A6CDC">
              <w:t>(</w:t>
            </w:r>
            <w:r w:rsidR="005E5AB9" w:rsidRPr="003A6CDC">
              <w:t>e.g.,</w:t>
            </w:r>
            <w:r w:rsidRPr="003A6CDC">
              <w:t xml:space="preserve"> beacon, geolocation…)</w:t>
            </w:r>
          </w:p>
        </w:tc>
      </w:tr>
      <w:tr w:rsidR="001C2CFF" w14:paraId="56E85FD7" w14:textId="77777777" w:rsidTr="00B80121">
        <w:tc>
          <w:tcPr>
            <w:tcW w:w="1418" w:type="dxa"/>
            <w:shd w:val="clear" w:color="auto" w:fill="auto"/>
          </w:tcPr>
          <w:p w14:paraId="6B8CAC10" w14:textId="77777777" w:rsidR="001C2CFF" w:rsidRPr="00A30AED" w:rsidRDefault="001C2CFF" w:rsidP="00AC063C">
            <w:pPr>
              <w:spacing w:line="240" w:lineRule="auto"/>
            </w:pPr>
            <w:r>
              <w:t>Comment</w:t>
            </w:r>
          </w:p>
        </w:tc>
        <w:tc>
          <w:tcPr>
            <w:tcW w:w="7535" w:type="dxa"/>
            <w:shd w:val="clear" w:color="auto" w:fill="auto"/>
          </w:tcPr>
          <w:p w14:paraId="0EB1D295" w14:textId="77777777" w:rsidR="001C2CFF" w:rsidRPr="00A30AED" w:rsidRDefault="001C2CFF" w:rsidP="00AC063C">
            <w:pPr>
              <w:spacing w:line="240" w:lineRule="auto"/>
            </w:pPr>
          </w:p>
        </w:tc>
      </w:tr>
    </w:tbl>
    <w:p w14:paraId="2BB1A069"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0114235B" w14:textId="77777777" w:rsidTr="001D640F">
        <w:tc>
          <w:tcPr>
            <w:tcW w:w="1418" w:type="dxa"/>
            <w:shd w:val="clear" w:color="auto" w:fill="BFBFBF" w:themeFill="background1" w:themeFillShade="BF"/>
          </w:tcPr>
          <w:p w14:paraId="5863A5CC" w14:textId="77777777" w:rsidR="001C2CFF" w:rsidRPr="00A30AED" w:rsidRDefault="001C2CFF" w:rsidP="00AC063C">
            <w:pPr>
              <w:spacing w:line="240" w:lineRule="auto"/>
            </w:pPr>
            <w:r>
              <w:t>Functionality declaration 8</w:t>
            </w:r>
          </w:p>
        </w:tc>
        <w:tc>
          <w:tcPr>
            <w:tcW w:w="7535" w:type="dxa"/>
            <w:shd w:val="clear" w:color="auto" w:fill="auto"/>
          </w:tcPr>
          <w:p w14:paraId="01DC7228" w14:textId="77777777" w:rsidR="001C2CFF" w:rsidRPr="00A30AED" w:rsidRDefault="001C2CFF" w:rsidP="00AC063C">
            <w:pPr>
              <w:spacing w:line="240" w:lineRule="auto"/>
            </w:pPr>
            <w:r w:rsidRPr="003A6CDC">
              <w:rPr>
                <w:iCs/>
              </w:rPr>
              <w:t xml:space="preserve">Specify how user </w:t>
            </w:r>
            <w:r>
              <w:rPr>
                <w:i/>
                <w:u w:val="single"/>
              </w:rPr>
              <w:t xml:space="preserve">walking direction </w:t>
            </w:r>
            <w:r w:rsidRPr="00826155">
              <w:rPr>
                <w:i/>
                <w:u w:val="single"/>
              </w:rPr>
              <w:t>is obtained</w:t>
            </w:r>
            <w:r w:rsidRPr="003A6CDC">
              <w:rPr>
                <w:iCs/>
              </w:rPr>
              <w:t xml:space="preserve"> </w:t>
            </w:r>
            <w:r>
              <w:rPr>
                <w:iCs/>
              </w:rPr>
              <w:t xml:space="preserve">while heading towards or away from the elevator lobby </w:t>
            </w:r>
            <w:r w:rsidRPr="003A6CDC">
              <w:rPr>
                <w:iCs/>
              </w:rPr>
              <w:t>(typically</w:t>
            </w:r>
            <w:r>
              <w:rPr>
                <w:iCs/>
              </w:rPr>
              <w:t xml:space="preserve"> for</w:t>
            </w:r>
            <w:r w:rsidRPr="003A6CDC">
              <w:rPr>
                <w:iCs/>
              </w:rPr>
              <w:t xml:space="preserve"> automatic</w:t>
            </w:r>
            <w:r>
              <w:rPr>
                <w:iCs/>
              </w:rPr>
              <w:t xml:space="preserve"> calls</w:t>
            </w:r>
            <w:r w:rsidRPr="003A6CDC">
              <w:rPr>
                <w:iCs/>
              </w:rPr>
              <w:t>)</w:t>
            </w:r>
            <w:r>
              <w:rPr>
                <w:iCs/>
              </w:rPr>
              <w:t>.</w:t>
            </w:r>
          </w:p>
        </w:tc>
      </w:tr>
      <w:tr w:rsidR="001C2CFF" w14:paraId="05C24A6B" w14:textId="77777777" w:rsidTr="00B80121">
        <w:tc>
          <w:tcPr>
            <w:tcW w:w="1418" w:type="dxa"/>
            <w:shd w:val="clear" w:color="auto" w:fill="auto"/>
          </w:tcPr>
          <w:p w14:paraId="7C9CFDB9" w14:textId="77777777" w:rsidR="001C2CFF" w:rsidRPr="00A30AED" w:rsidRDefault="001C2CFF" w:rsidP="00AC063C">
            <w:pPr>
              <w:spacing w:line="240" w:lineRule="auto"/>
            </w:pPr>
            <w:r>
              <w:t>Comment</w:t>
            </w:r>
          </w:p>
        </w:tc>
        <w:tc>
          <w:tcPr>
            <w:tcW w:w="7535" w:type="dxa"/>
            <w:shd w:val="clear" w:color="auto" w:fill="auto"/>
          </w:tcPr>
          <w:p w14:paraId="2DBEA4BA" w14:textId="77777777" w:rsidR="001C2CFF" w:rsidRPr="00A30AED" w:rsidRDefault="001C2CFF" w:rsidP="00AC063C">
            <w:pPr>
              <w:spacing w:line="240" w:lineRule="auto"/>
            </w:pPr>
          </w:p>
        </w:tc>
      </w:tr>
    </w:tbl>
    <w:p w14:paraId="09AD8BFE" w14:textId="77777777" w:rsidR="001C2CFF" w:rsidRDefault="001C2CFF" w:rsidP="00AC063C">
      <w:pPr>
        <w:spacing w:line="240"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D719EC" w14:paraId="319919A9" w14:textId="77777777" w:rsidTr="001D640F">
        <w:tc>
          <w:tcPr>
            <w:tcW w:w="1134" w:type="dxa"/>
            <w:shd w:val="clear" w:color="auto" w:fill="BFBFBF" w:themeFill="background1" w:themeFillShade="BF"/>
          </w:tcPr>
          <w:p w14:paraId="61E04DB0" w14:textId="52E3B3EE" w:rsidR="00D719EC" w:rsidRPr="00A30AED" w:rsidRDefault="00D719EC" w:rsidP="00AC063C">
            <w:pPr>
              <w:spacing w:line="240" w:lineRule="auto"/>
            </w:pPr>
            <w:r w:rsidRPr="00A30AED">
              <w:t xml:space="preserve">Test </w:t>
            </w:r>
            <w:r w:rsidR="001D784B">
              <w:t>31</w:t>
            </w:r>
          </w:p>
        </w:tc>
        <w:tc>
          <w:tcPr>
            <w:tcW w:w="7535" w:type="dxa"/>
            <w:shd w:val="clear" w:color="auto" w:fill="auto"/>
          </w:tcPr>
          <w:p w14:paraId="45A72A7E" w14:textId="6E6A3ADE" w:rsidR="00F0567D" w:rsidRDefault="00F0567D" w:rsidP="00AC063C">
            <w:pPr>
              <w:spacing w:line="240" w:lineRule="auto"/>
            </w:pPr>
            <w:r>
              <w:t xml:space="preserve">Call: </w:t>
            </w:r>
            <w:r w:rsidRPr="009A6159">
              <w:t>Barrier call</w:t>
            </w:r>
            <w:r w:rsidR="00A01510">
              <w:t xml:space="preserve"> - &gt; </w:t>
            </w:r>
            <w:r w:rsidRPr="009A6159">
              <w:t>Source</w:t>
            </w:r>
            <w:r>
              <w:t>: any floor</w:t>
            </w:r>
            <w:r w:rsidR="00A01510">
              <w:t xml:space="preserve">, </w:t>
            </w:r>
            <w:r w:rsidRPr="009A6159">
              <w:t>Destination</w:t>
            </w:r>
            <w:r>
              <w:t>: any floor</w:t>
            </w:r>
          </w:p>
          <w:p w14:paraId="75113E8A" w14:textId="00901801" w:rsidR="00D719EC" w:rsidRPr="00A30AED" w:rsidRDefault="00D719EC" w:rsidP="00AC063C">
            <w:pPr>
              <w:spacing w:line="240" w:lineRule="auto"/>
            </w:pPr>
            <w:r>
              <w:t>Note</w:t>
            </w:r>
            <w:r w:rsidR="00A01510">
              <w:t>:</w:t>
            </w:r>
            <w:r>
              <w:t xml:space="preserve"> user is only allowed to place a call after crossing the barrier.</w:t>
            </w:r>
            <w:r w:rsidR="00A01510">
              <w:t xml:space="preserve"> Landing Call – Source only, Car Call – Destination only</w:t>
            </w:r>
          </w:p>
        </w:tc>
      </w:tr>
      <w:tr w:rsidR="00D719EC" w14:paraId="4062C24A" w14:textId="77777777" w:rsidTr="00B80121">
        <w:tc>
          <w:tcPr>
            <w:tcW w:w="1134" w:type="dxa"/>
            <w:shd w:val="clear" w:color="auto" w:fill="auto"/>
          </w:tcPr>
          <w:p w14:paraId="597A4707" w14:textId="77777777" w:rsidR="00D719EC" w:rsidRPr="00A30AED" w:rsidRDefault="00D719EC" w:rsidP="00AC063C">
            <w:pPr>
              <w:spacing w:line="240" w:lineRule="auto"/>
            </w:pPr>
            <w:r w:rsidRPr="00A30AED">
              <w:t>Expected</w:t>
            </w:r>
            <w:r>
              <w:t xml:space="preserve"> result</w:t>
            </w:r>
          </w:p>
        </w:tc>
        <w:tc>
          <w:tcPr>
            <w:tcW w:w="7535" w:type="dxa"/>
            <w:shd w:val="clear" w:color="auto" w:fill="auto"/>
          </w:tcPr>
          <w:p w14:paraId="11D45CC8" w14:textId="77777777" w:rsidR="00FB0379" w:rsidRPr="00A01510" w:rsidRDefault="00D719EC" w:rsidP="00AC063C">
            <w:pPr>
              <w:pStyle w:val="ListParagraph"/>
              <w:numPr>
                <w:ilvl w:val="0"/>
                <w:numId w:val="29"/>
              </w:numPr>
              <w:spacing w:line="240" w:lineRule="auto"/>
              <w:rPr>
                <w:iCs/>
              </w:rPr>
            </w:pPr>
            <w:r w:rsidRPr="00A01510">
              <w:rPr>
                <w:iCs/>
              </w:rPr>
              <w:t>Before barrier, solution disables all calls</w:t>
            </w:r>
          </w:p>
          <w:p w14:paraId="0C6850C8" w14:textId="77777777" w:rsidR="00595046" w:rsidRPr="00A01510" w:rsidRDefault="00D719EC" w:rsidP="00AC063C">
            <w:pPr>
              <w:pStyle w:val="ListParagraph"/>
              <w:numPr>
                <w:ilvl w:val="1"/>
                <w:numId w:val="29"/>
              </w:numPr>
              <w:spacing w:line="240" w:lineRule="auto"/>
              <w:rPr>
                <w:iCs/>
              </w:rPr>
            </w:pPr>
            <w:r w:rsidRPr="00A01510">
              <w:rPr>
                <w:iCs/>
              </w:rPr>
              <w:t>Calls cannot be made</w:t>
            </w:r>
          </w:p>
          <w:p w14:paraId="5DA1062F" w14:textId="77777777" w:rsidR="00595046" w:rsidRPr="00A01510" w:rsidRDefault="00D719EC" w:rsidP="00AC063C">
            <w:pPr>
              <w:pStyle w:val="ListParagraph"/>
              <w:numPr>
                <w:ilvl w:val="0"/>
                <w:numId w:val="29"/>
              </w:numPr>
              <w:spacing w:line="240" w:lineRule="auto"/>
              <w:rPr>
                <w:iCs/>
              </w:rPr>
            </w:pPr>
            <w:r w:rsidRPr="00A01510">
              <w:rPr>
                <w:iCs/>
              </w:rPr>
              <w:t>After barrier, solution enables all calls</w:t>
            </w:r>
          </w:p>
          <w:p w14:paraId="67409EDA" w14:textId="77777777" w:rsidR="00A01510" w:rsidRDefault="00A01510" w:rsidP="00AC063C">
            <w:pPr>
              <w:pStyle w:val="ListParagraph"/>
              <w:numPr>
                <w:ilvl w:val="1"/>
                <w:numId w:val="29"/>
              </w:numPr>
              <w:spacing w:line="240" w:lineRule="auto"/>
            </w:pPr>
            <w:r w:rsidRPr="009A6159">
              <w:t>Call accepted and elevator moving</w:t>
            </w:r>
          </w:p>
          <w:p w14:paraId="351B0A0E" w14:textId="77777777" w:rsidR="00A01510" w:rsidRPr="007138A5" w:rsidRDefault="00A01510" w:rsidP="00AC063C">
            <w:pPr>
              <w:pStyle w:val="ListParagraph"/>
              <w:numPr>
                <w:ilvl w:val="2"/>
                <w:numId w:val="29"/>
              </w:numPr>
              <w:spacing w:line="240" w:lineRule="auto"/>
            </w:pPr>
            <w:r w:rsidRPr="00A01510">
              <w:rPr>
                <w:iCs/>
              </w:rPr>
              <w:t>Status code 201</w:t>
            </w:r>
          </w:p>
          <w:p w14:paraId="695D9466" w14:textId="3237DFFA" w:rsidR="00A01510" w:rsidRPr="001D12E0" w:rsidRDefault="005E5AB9" w:rsidP="00AC063C">
            <w:pPr>
              <w:pStyle w:val="ListParagraph"/>
              <w:numPr>
                <w:ilvl w:val="2"/>
                <w:numId w:val="29"/>
              </w:numPr>
              <w:spacing w:line="240" w:lineRule="auto"/>
            </w:pPr>
            <w:r>
              <w:t>Session id</w:t>
            </w:r>
            <w:r w:rsidR="00A01510">
              <w:t xml:space="preserve"> returned</w:t>
            </w:r>
          </w:p>
          <w:p w14:paraId="56882791" w14:textId="4612FAAD" w:rsidR="00D719EC" w:rsidRPr="00A01510" w:rsidRDefault="00A01510" w:rsidP="00AC063C">
            <w:pPr>
              <w:pStyle w:val="ListParagraph"/>
              <w:numPr>
                <w:ilvl w:val="1"/>
                <w:numId w:val="29"/>
              </w:numPr>
              <w:spacing w:line="240" w:lineRule="auto"/>
              <w:rPr>
                <w:iCs/>
              </w:rPr>
            </w:pPr>
            <w:r w:rsidRPr="00A01510">
              <w:rPr>
                <w:iCs/>
              </w:rPr>
              <w:t>Elevator tracking as needed</w:t>
            </w:r>
          </w:p>
        </w:tc>
      </w:tr>
      <w:tr w:rsidR="001C2CFF" w14:paraId="418DB0AE" w14:textId="77777777" w:rsidTr="00B80121">
        <w:tc>
          <w:tcPr>
            <w:tcW w:w="1134" w:type="dxa"/>
            <w:shd w:val="clear" w:color="auto" w:fill="auto"/>
          </w:tcPr>
          <w:p w14:paraId="27C457D7" w14:textId="2A6B0DF2" w:rsidR="001C2CFF" w:rsidRPr="00A30AED" w:rsidRDefault="008022A5" w:rsidP="00AC063C">
            <w:pPr>
              <w:spacing w:line="240" w:lineRule="auto"/>
            </w:pPr>
            <w:r>
              <w:t>Test result</w:t>
            </w:r>
          </w:p>
        </w:tc>
        <w:tc>
          <w:tcPr>
            <w:tcW w:w="7535" w:type="dxa"/>
            <w:shd w:val="clear" w:color="auto" w:fill="auto"/>
          </w:tcPr>
          <w:p w14:paraId="326AAD78" w14:textId="77777777" w:rsidR="001C2CFF" w:rsidRPr="00A30AED" w:rsidRDefault="001C2CFF" w:rsidP="00AC063C">
            <w:pPr>
              <w:spacing w:line="240" w:lineRule="auto"/>
            </w:pPr>
          </w:p>
        </w:tc>
      </w:tr>
    </w:tbl>
    <w:p w14:paraId="73BFE61D" w14:textId="77777777" w:rsidR="001C2CFF" w:rsidRDefault="001C2CFF" w:rsidP="00AC063C">
      <w:pPr>
        <w:spacing w:line="240"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EB32D7" w14:paraId="5A6A7D42" w14:textId="77777777" w:rsidTr="001D640F">
        <w:tc>
          <w:tcPr>
            <w:tcW w:w="1134" w:type="dxa"/>
            <w:shd w:val="clear" w:color="auto" w:fill="BFBFBF" w:themeFill="background1" w:themeFillShade="BF"/>
          </w:tcPr>
          <w:p w14:paraId="23EBDDC0" w14:textId="6D3BCF43" w:rsidR="00EB32D7" w:rsidRPr="00A30AED" w:rsidRDefault="00EB32D7" w:rsidP="00AC063C">
            <w:pPr>
              <w:spacing w:line="240" w:lineRule="auto"/>
            </w:pPr>
            <w:r w:rsidRPr="00A30AED">
              <w:t xml:space="preserve">Test </w:t>
            </w:r>
            <w:r w:rsidR="001D640F">
              <w:t>3</w:t>
            </w:r>
            <w:r w:rsidR="001D784B">
              <w:t>2</w:t>
            </w:r>
          </w:p>
        </w:tc>
        <w:tc>
          <w:tcPr>
            <w:tcW w:w="7535" w:type="dxa"/>
            <w:shd w:val="clear" w:color="auto" w:fill="auto"/>
          </w:tcPr>
          <w:p w14:paraId="24F9C3FB" w14:textId="41F214AB" w:rsidR="00982D7E" w:rsidRDefault="00982D7E" w:rsidP="00AC063C">
            <w:pPr>
              <w:spacing w:line="240" w:lineRule="auto"/>
            </w:pPr>
            <w:r>
              <w:t xml:space="preserve">Call: </w:t>
            </w:r>
            <w:r w:rsidRPr="009A6159">
              <w:t>Barrier control</w:t>
            </w:r>
            <w:r w:rsidR="00556C45">
              <w:t xml:space="preserve"> and</w:t>
            </w:r>
            <w:r w:rsidRPr="009A6159">
              <w:t xml:space="preserve"> call</w:t>
            </w:r>
            <w:r w:rsidR="00556C45">
              <w:t xml:space="preserve"> - &gt; </w:t>
            </w:r>
            <w:r w:rsidRPr="009A6159">
              <w:t>Source</w:t>
            </w:r>
            <w:r>
              <w:t>: any floor</w:t>
            </w:r>
            <w:r w:rsidR="00556C45">
              <w:t xml:space="preserve">, </w:t>
            </w:r>
            <w:r w:rsidRPr="009A6159">
              <w:t>Destination</w:t>
            </w:r>
            <w:r>
              <w:t>: any floor</w:t>
            </w:r>
          </w:p>
          <w:p w14:paraId="2AA6C1ED" w14:textId="354CB2C1" w:rsidR="00EB32D7" w:rsidRPr="00A30AED" w:rsidRDefault="00EB32D7" w:rsidP="00AC063C">
            <w:pPr>
              <w:spacing w:line="240" w:lineRule="auto"/>
            </w:pPr>
            <w:r>
              <w:t>Note</w:t>
            </w:r>
            <w:r w:rsidR="00556C45">
              <w:t>:</w:t>
            </w:r>
            <w:r>
              <w:t xml:space="preserve"> user is only allowed to place a call after crossing the barrier.</w:t>
            </w:r>
            <w:r w:rsidR="00556C45">
              <w:t xml:space="preserve"> Landing Call – Source only, Car Call – Destination only</w:t>
            </w:r>
          </w:p>
        </w:tc>
      </w:tr>
      <w:tr w:rsidR="00EB32D7" w14:paraId="51B2D2FC" w14:textId="77777777" w:rsidTr="00B80121">
        <w:tc>
          <w:tcPr>
            <w:tcW w:w="1134" w:type="dxa"/>
            <w:shd w:val="clear" w:color="auto" w:fill="auto"/>
          </w:tcPr>
          <w:p w14:paraId="425436DA" w14:textId="77777777" w:rsidR="00EB32D7" w:rsidRPr="00A30AED" w:rsidRDefault="00EB32D7" w:rsidP="00AC063C">
            <w:pPr>
              <w:spacing w:line="240" w:lineRule="auto"/>
            </w:pPr>
            <w:r w:rsidRPr="00A30AED">
              <w:t>Expected</w:t>
            </w:r>
            <w:r>
              <w:t xml:space="preserve"> result</w:t>
            </w:r>
          </w:p>
        </w:tc>
        <w:tc>
          <w:tcPr>
            <w:tcW w:w="7535" w:type="dxa"/>
            <w:shd w:val="clear" w:color="auto" w:fill="auto"/>
          </w:tcPr>
          <w:p w14:paraId="3DED16C1" w14:textId="77777777" w:rsidR="00982D7E" w:rsidRPr="00556C45" w:rsidRDefault="00EB32D7" w:rsidP="00AC063C">
            <w:pPr>
              <w:pStyle w:val="ListParagraph"/>
              <w:numPr>
                <w:ilvl w:val="0"/>
                <w:numId w:val="30"/>
              </w:numPr>
              <w:spacing w:line="240" w:lineRule="auto"/>
              <w:rPr>
                <w:iCs/>
              </w:rPr>
            </w:pPr>
            <w:r w:rsidRPr="00556C45">
              <w:rPr>
                <w:iCs/>
              </w:rPr>
              <w:t>Before barrier, solution disables all calls</w:t>
            </w:r>
          </w:p>
          <w:p w14:paraId="611FF6DC" w14:textId="63A14BFD" w:rsidR="00EB32D7" w:rsidRPr="00556C45" w:rsidRDefault="00EB32D7" w:rsidP="00AC063C">
            <w:pPr>
              <w:pStyle w:val="ListParagraph"/>
              <w:numPr>
                <w:ilvl w:val="1"/>
                <w:numId w:val="30"/>
              </w:numPr>
              <w:spacing w:line="240" w:lineRule="auto"/>
              <w:rPr>
                <w:iCs/>
              </w:rPr>
            </w:pPr>
            <w:r w:rsidRPr="00556C45">
              <w:rPr>
                <w:iCs/>
              </w:rPr>
              <w:t>Calls cannot be made</w:t>
            </w:r>
          </w:p>
          <w:p w14:paraId="224E4771" w14:textId="14D600C2" w:rsidR="00EB32D7" w:rsidRPr="00556C45" w:rsidRDefault="00EB32D7" w:rsidP="00AC063C">
            <w:pPr>
              <w:pStyle w:val="ListParagraph"/>
              <w:numPr>
                <w:ilvl w:val="0"/>
                <w:numId w:val="30"/>
              </w:numPr>
              <w:spacing w:line="240" w:lineRule="auto"/>
              <w:rPr>
                <w:iCs/>
              </w:rPr>
            </w:pPr>
            <w:r w:rsidRPr="00556C45">
              <w:rPr>
                <w:iCs/>
              </w:rPr>
              <w:t xml:space="preserve">At barrier, solution releases barrier for passage </w:t>
            </w:r>
          </w:p>
          <w:p w14:paraId="301774A5" w14:textId="0CF99C1A" w:rsidR="00EB32D7" w:rsidRPr="00556C45" w:rsidRDefault="00EB32D7" w:rsidP="00AC063C">
            <w:pPr>
              <w:pStyle w:val="ListParagraph"/>
              <w:numPr>
                <w:ilvl w:val="0"/>
                <w:numId w:val="30"/>
              </w:numPr>
              <w:spacing w:line="240" w:lineRule="auto"/>
              <w:rPr>
                <w:iCs/>
              </w:rPr>
            </w:pPr>
            <w:r w:rsidRPr="00556C45">
              <w:rPr>
                <w:iCs/>
              </w:rPr>
              <w:t>After barrier, solution enables all calls</w:t>
            </w:r>
          </w:p>
          <w:p w14:paraId="197BBD9A" w14:textId="77777777" w:rsidR="00556C45" w:rsidRDefault="00556C45" w:rsidP="00AC063C">
            <w:pPr>
              <w:pStyle w:val="ListParagraph"/>
              <w:numPr>
                <w:ilvl w:val="1"/>
                <w:numId w:val="30"/>
              </w:numPr>
              <w:spacing w:line="240" w:lineRule="auto"/>
            </w:pPr>
            <w:r w:rsidRPr="009A6159">
              <w:t>Call accepted and elevator moving</w:t>
            </w:r>
          </w:p>
          <w:p w14:paraId="3B2587CD" w14:textId="77777777" w:rsidR="00556C45" w:rsidRPr="007138A5" w:rsidRDefault="00556C45" w:rsidP="00AC063C">
            <w:pPr>
              <w:pStyle w:val="ListParagraph"/>
              <w:numPr>
                <w:ilvl w:val="2"/>
                <w:numId w:val="30"/>
              </w:numPr>
              <w:spacing w:line="240" w:lineRule="auto"/>
            </w:pPr>
            <w:r w:rsidRPr="00556C45">
              <w:rPr>
                <w:iCs/>
              </w:rPr>
              <w:lastRenderedPageBreak/>
              <w:t>Status code 201</w:t>
            </w:r>
          </w:p>
          <w:p w14:paraId="29D7888F" w14:textId="0155BD03" w:rsidR="00556C45" w:rsidRPr="001D12E0" w:rsidRDefault="005E5AB9" w:rsidP="00AC063C">
            <w:pPr>
              <w:pStyle w:val="ListParagraph"/>
              <w:numPr>
                <w:ilvl w:val="2"/>
                <w:numId w:val="30"/>
              </w:numPr>
              <w:spacing w:line="240" w:lineRule="auto"/>
            </w:pPr>
            <w:r>
              <w:t>Session id</w:t>
            </w:r>
            <w:r w:rsidR="00556C45">
              <w:t xml:space="preserve"> returned</w:t>
            </w:r>
          </w:p>
          <w:p w14:paraId="1F852395" w14:textId="4C9E9B8F" w:rsidR="00EB32D7" w:rsidRPr="00A30AED" w:rsidRDefault="00556C45" w:rsidP="00AC063C">
            <w:pPr>
              <w:pStyle w:val="ListParagraph"/>
              <w:numPr>
                <w:ilvl w:val="1"/>
                <w:numId w:val="30"/>
              </w:numPr>
              <w:spacing w:line="240" w:lineRule="auto"/>
            </w:pPr>
            <w:r w:rsidRPr="00556C45">
              <w:rPr>
                <w:iCs/>
              </w:rPr>
              <w:t>Elevator tracking as needed</w:t>
            </w:r>
          </w:p>
        </w:tc>
      </w:tr>
      <w:tr w:rsidR="001C2CFF" w14:paraId="726A43C7" w14:textId="77777777" w:rsidTr="00B80121">
        <w:tc>
          <w:tcPr>
            <w:tcW w:w="1134" w:type="dxa"/>
            <w:shd w:val="clear" w:color="auto" w:fill="auto"/>
          </w:tcPr>
          <w:p w14:paraId="5454EECE" w14:textId="65F3B4E1" w:rsidR="001C2CFF" w:rsidRPr="00A30AED" w:rsidRDefault="008022A5" w:rsidP="00AC063C">
            <w:pPr>
              <w:spacing w:line="240" w:lineRule="auto"/>
            </w:pPr>
            <w:r>
              <w:lastRenderedPageBreak/>
              <w:t>Test result</w:t>
            </w:r>
          </w:p>
        </w:tc>
        <w:tc>
          <w:tcPr>
            <w:tcW w:w="7535" w:type="dxa"/>
            <w:shd w:val="clear" w:color="auto" w:fill="auto"/>
          </w:tcPr>
          <w:p w14:paraId="595A25D5" w14:textId="77777777" w:rsidR="001C2CFF" w:rsidRPr="00A30AED" w:rsidRDefault="001C2CFF" w:rsidP="00AC063C">
            <w:pPr>
              <w:spacing w:line="240" w:lineRule="auto"/>
            </w:pPr>
          </w:p>
        </w:tc>
      </w:tr>
    </w:tbl>
    <w:p w14:paraId="71B71C9B"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535"/>
      </w:tblGrid>
      <w:tr w:rsidR="001C2CFF" w14:paraId="05DCA9F8" w14:textId="77777777" w:rsidTr="001D640F">
        <w:tc>
          <w:tcPr>
            <w:tcW w:w="1418" w:type="dxa"/>
            <w:shd w:val="clear" w:color="auto" w:fill="BFBFBF" w:themeFill="background1" w:themeFillShade="BF"/>
          </w:tcPr>
          <w:p w14:paraId="18D15521" w14:textId="77777777" w:rsidR="001C2CFF" w:rsidRPr="00A30AED" w:rsidRDefault="001C2CFF" w:rsidP="00AC063C">
            <w:pPr>
              <w:spacing w:line="240" w:lineRule="auto"/>
            </w:pPr>
            <w:r>
              <w:t>Functionality declaration 9</w:t>
            </w:r>
          </w:p>
        </w:tc>
        <w:tc>
          <w:tcPr>
            <w:tcW w:w="7535" w:type="dxa"/>
            <w:shd w:val="clear" w:color="auto" w:fill="auto"/>
          </w:tcPr>
          <w:p w14:paraId="31BB9F57" w14:textId="01BC4847" w:rsidR="001C2CFF" w:rsidRPr="00A30AED" w:rsidRDefault="001C2CFF" w:rsidP="00AC063C">
            <w:pPr>
              <w:spacing w:line="240" w:lineRule="auto"/>
            </w:pPr>
            <w:r w:rsidRPr="003A6CDC">
              <w:t xml:space="preserve">Specify control method for </w:t>
            </w:r>
            <w:r w:rsidRPr="00853F76">
              <w:rPr>
                <w:i/>
                <w:iCs/>
                <w:u w:val="single"/>
              </w:rPr>
              <w:t>avoiding multiple calls</w:t>
            </w:r>
            <w:r w:rsidRPr="003A6CDC">
              <w:t xml:space="preserve"> when in range and heading in right direction</w:t>
            </w:r>
            <w:r>
              <w:t xml:space="preserve">. And </w:t>
            </w:r>
            <w:r w:rsidRPr="003A6CDC">
              <w:t xml:space="preserve">while in </w:t>
            </w:r>
            <w:r w:rsidR="00BA26F8">
              <w:t>elevator</w:t>
            </w:r>
            <w:r w:rsidRPr="003A6CDC">
              <w:t xml:space="preserve"> lobby (while waiting for allocated </w:t>
            </w:r>
            <w:r w:rsidR="00BA26F8">
              <w:t>elevator</w:t>
            </w:r>
            <w:r w:rsidRPr="003A6CDC">
              <w:t>)</w:t>
            </w:r>
          </w:p>
        </w:tc>
      </w:tr>
      <w:tr w:rsidR="001C2CFF" w14:paraId="787E455B" w14:textId="77777777" w:rsidTr="00B80121">
        <w:tc>
          <w:tcPr>
            <w:tcW w:w="1418" w:type="dxa"/>
            <w:shd w:val="clear" w:color="auto" w:fill="auto"/>
          </w:tcPr>
          <w:p w14:paraId="7D714F01" w14:textId="77777777" w:rsidR="001C2CFF" w:rsidRPr="00A30AED" w:rsidRDefault="001C2CFF" w:rsidP="00AC063C">
            <w:pPr>
              <w:spacing w:line="240" w:lineRule="auto"/>
            </w:pPr>
            <w:r>
              <w:t>Comment</w:t>
            </w:r>
          </w:p>
        </w:tc>
        <w:tc>
          <w:tcPr>
            <w:tcW w:w="7535" w:type="dxa"/>
            <w:shd w:val="clear" w:color="auto" w:fill="auto"/>
          </w:tcPr>
          <w:p w14:paraId="7EF0D73D" w14:textId="77777777" w:rsidR="001C2CFF" w:rsidRPr="00A30AED" w:rsidRDefault="001C2CFF" w:rsidP="00AC063C">
            <w:pPr>
              <w:spacing w:line="240" w:lineRule="auto"/>
            </w:pPr>
          </w:p>
        </w:tc>
      </w:tr>
    </w:tbl>
    <w:p w14:paraId="752E40F3" w14:textId="77777777" w:rsidR="003C474B" w:rsidRDefault="003C474B" w:rsidP="00AC063C">
      <w:pPr>
        <w:spacing w:line="240"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1C2CFF" w14:paraId="20DA7C3D" w14:textId="77777777" w:rsidTr="001D640F">
        <w:tc>
          <w:tcPr>
            <w:tcW w:w="1134" w:type="dxa"/>
            <w:shd w:val="clear" w:color="auto" w:fill="BFBFBF" w:themeFill="background1" w:themeFillShade="BF"/>
          </w:tcPr>
          <w:p w14:paraId="3322ED18" w14:textId="3818AE06" w:rsidR="001C2CFF" w:rsidRPr="00A30AED" w:rsidRDefault="001C2CFF" w:rsidP="00AC063C">
            <w:pPr>
              <w:spacing w:line="240" w:lineRule="auto"/>
            </w:pPr>
            <w:r w:rsidRPr="00A30AED">
              <w:t xml:space="preserve">Test </w:t>
            </w:r>
            <w:r w:rsidR="001D640F">
              <w:t>3</w:t>
            </w:r>
            <w:r w:rsidR="001D784B">
              <w:t>3</w:t>
            </w:r>
          </w:p>
        </w:tc>
        <w:tc>
          <w:tcPr>
            <w:tcW w:w="7535" w:type="dxa"/>
            <w:shd w:val="clear" w:color="auto" w:fill="auto"/>
          </w:tcPr>
          <w:p w14:paraId="2F6BBAA2" w14:textId="0DF8A80E" w:rsidR="000111F3" w:rsidRDefault="000111F3" w:rsidP="00AC063C">
            <w:pPr>
              <w:spacing w:line="240" w:lineRule="auto"/>
            </w:pPr>
            <w:r>
              <w:t xml:space="preserve">Call: </w:t>
            </w:r>
            <w:r w:rsidRPr="009A6159">
              <w:t>Multiple automatic calls prevention</w:t>
            </w:r>
            <w:r w:rsidR="00556C45">
              <w:t xml:space="preserve"> - &gt; </w:t>
            </w:r>
            <w:r w:rsidRPr="009A6159">
              <w:t>Source</w:t>
            </w:r>
            <w:r>
              <w:t>: any floor</w:t>
            </w:r>
            <w:r w:rsidR="00556C45">
              <w:t xml:space="preserve">, </w:t>
            </w:r>
            <w:r w:rsidRPr="009A6159">
              <w:t>Destination</w:t>
            </w:r>
            <w:r>
              <w:t>: any floor</w:t>
            </w:r>
          </w:p>
          <w:p w14:paraId="5DEE7A66" w14:textId="2ECD3FA2" w:rsidR="001C2CFF" w:rsidRPr="00A30AED" w:rsidRDefault="005650C3" w:rsidP="00AC063C">
            <w:pPr>
              <w:spacing w:line="240" w:lineRule="auto"/>
            </w:pPr>
            <w:r>
              <w:t>Note</w:t>
            </w:r>
            <w:r w:rsidR="00556C45">
              <w:t>:</w:t>
            </w:r>
            <w:r>
              <w:t xml:space="preserve"> user should only place single call for </w:t>
            </w:r>
            <w:r w:rsidR="00556C45">
              <w:t>a</w:t>
            </w:r>
            <w:r>
              <w:t xml:space="preserve"> journey</w:t>
            </w:r>
            <w:r w:rsidR="00556C45">
              <w:t>. Landing Call – Source only, Car Call – Destination only</w:t>
            </w:r>
          </w:p>
        </w:tc>
      </w:tr>
      <w:tr w:rsidR="001C6134" w14:paraId="6B411BAF" w14:textId="77777777" w:rsidTr="00B80121">
        <w:tc>
          <w:tcPr>
            <w:tcW w:w="1134" w:type="dxa"/>
            <w:shd w:val="clear" w:color="auto" w:fill="auto"/>
          </w:tcPr>
          <w:p w14:paraId="78DCFA30" w14:textId="77777777" w:rsidR="001C6134" w:rsidRPr="00A30AED" w:rsidRDefault="001C6134" w:rsidP="00AC063C">
            <w:pPr>
              <w:spacing w:line="240" w:lineRule="auto"/>
            </w:pPr>
            <w:r w:rsidRPr="00A30AED">
              <w:t>Expected</w:t>
            </w:r>
            <w:r>
              <w:t xml:space="preserve"> result</w:t>
            </w:r>
          </w:p>
        </w:tc>
        <w:tc>
          <w:tcPr>
            <w:tcW w:w="7535" w:type="dxa"/>
            <w:shd w:val="clear" w:color="auto" w:fill="auto"/>
          </w:tcPr>
          <w:p w14:paraId="292FFF54" w14:textId="77777777" w:rsidR="00556C45" w:rsidRDefault="00556C45" w:rsidP="00AC063C">
            <w:pPr>
              <w:pStyle w:val="ListParagraph"/>
              <w:numPr>
                <w:ilvl w:val="0"/>
                <w:numId w:val="31"/>
              </w:numPr>
              <w:spacing w:line="240" w:lineRule="auto"/>
            </w:pPr>
            <w:r w:rsidRPr="009A6159">
              <w:t>Call accepted and elevator moving</w:t>
            </w:r>
          </w:p>
          <w:p w14:paraId="31631468" w14:textId="77777777" w:rsidR="00556C45" w:rsidRPr="007138A5" w:rsidRDefault="00556C45" w:rsidP="00AC063C">
            <w:pPr>
              <w:pStyle w:val="ListParagraph"/>
              <w:numPr>
                <w:ilvl w:val="1"/>
                <w:numId w:val="31"/>
              </w:numPr>
              <w:spacing w:line="240" w:lineRule="auto"/>
            </w:pPr>
            <w:r w:rsidRPr="00556C45">
              <w:rPr>
                <w:iCs/>
              </w:rPr>
              <w:t>Status code 201</w:t>
            </w:r>
          </w:p>
          <w:p w14:paraId="411299EC" w14:textId="3EC0DB57" w:rsidR="00556C45" w:rsidRPr="001D12E0" w:rsidRDefault="005E5AB9" w:rsidP="00AC063C">
            <w:pPr>
              <w:pStyle w:val="ListParagraph"/>
              <w:numPr>
                <w:ilvl w:val="1"/>
                <w:numId w:val="31"/>
              </w:numPr>
              <w:spacing w:line="240" w:lineRule="auto"/>
            </w:pPr>
            <w:r>
              <w:t>Session id</w:t>
            </w:r>
            <w:r w:rsidR="00556C45">
              <w:t xml:space="preserve"> returned</w:t>
            </w:r>
          </w:p>
          <w:p w14:paraId="10BD6872" w14:textId="77777777" w:rsidR="00556C45" w:rsidRPr="00556C45" w:rsidRDefault="00556C45" w:rsidP="00AC063C">
            <w:pPr>
              <w:pStyle w:val="ListParagraph"/>
              <w:numPr>
                <w:ilvl w:val="0"/>
                <w:numId w:val="31"/>
              </w:numPr>
              <w:spacing w:line="240" w:lineRule="auto"/>
            </w:pPr>
            <w:r w:rsidRPr="00556C45">
              <w:rPr>
                <w:iCs/>
              </w:rPr>
              <w:t xml:space="preserve">Elevator tracking as needed </w:t>
            </w:r>
          </w:p>
          <w:p w14:paraId="349C4CF5" w14:textId="4CAC8028" w:rsidR="001C6134" w:rsidRPr="00A30AED" w:rsidRDefault="001C6134" w:rsidP="00AC063C">
            <w:pPr>
              <w:pStyle w:val="ListParagraph"/>
              <w:numPr>
                <w:ilvl w:val="0"/>
                <w:numId w:val="31"/>
              </w:numPr>
              <w:spacing w:line="240" w:lineRule="auto"/>
            </w:pPr>
            <w:r w:rsidRPr="00556C45">
              <w:rPr>
                <w:iCs/>
              </w:rPr>
              <w:t>No other calls generated while elevator approaches</w:t>
            </w:r>
          </w:p>
        </w:tc>
      </w:tr>
      <w:tr w:rsidR="001C6134" w14:paraId="7C42FD41" w14:textId="77777777" w:rsidTr="00B80121">
        <w:tc>
          <w:tcPr>
            <w:tcW w:w="1134" w:type="dxa"/>
            <w:shd w:val="clear" w:color="auto" w:fill="auto"/>
          </w:tcPr>
          <w:p w14:paraId="3BCFE9C2" w14:textId="2D255EA5" w:rsidR="001C6134" w:rsidRPr="00A30AED" w:rsidRDefault="001C6134" w:rsidP="00AC063C">
            <w:pPr>
              <w:spacing w:line="240" w:lineRule="auto"/>
            </w:pPr>
            <w:r>
              <w:t>Test result</w:t>
            </w:r>
          </w:p>
        </w:tc>
        <w:tc>
          <w:tcPr>
            <w:tcW w:w="7535" w:type="dxa"/>
            <w:shd w:val="clear" w:color="auto" w:fill="auto"/>
          </w:tcPr>
          <w:p w14:paraId="32478195" w14:textId="77777777" w:rsidR="001C6134" w:rsidRPr="00A30AED" w:rsidRDefault="001C6134" w:rsidP="00AC063C">
            <w:pPr>
              <w:spacing w:line="240" w:lineRule="auto"/>
            </w:pPr>
          </w:p>
        </w:tc>
      </w:tr>
    </w:tbl>
    <w:p w14:paraId="30FA956F" w14:textId="77777777" w:rsidR="001C2CFF" w:rsidRDefault="001C2CFF" w:rsidP="00AC063C">
      <w:pPr>
        <w:spacing w:line="240"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CA4E40" w14:paraId="58C68088" w14:textId="77777777" w:rsidTr="001D640F">
        <w:tc>
          <w:tcPr>
            <w:tcW w:w="1134" w:type="dxa"/>
            <w:shd w:val="clear" w:color="auto" w:fill="BFBFBF" w:themeFill="background1" w:themeFillShade="BF"/>
          </w:tcPr>
          <w:p w14:paraId="18438FAE" w14:textId="0DDEE0F3" w:rsidR="00CA4E40" w:rsidRPr="00A30AED" w:rsidRDefault="00CA4E40" w:rsidP="00AC063C">
            <w:pPr>
              <w:spacing w:line="240" w:lineRule="auto"/>
            </w:pPr>
            <w:r w:rsidRPr="00A30AED">
              <w:t xml:space="preserve">Test </w:t>
            </w:r>
            <w:r w:rsidR="001D640F">
              <w:t>3</w:t>
            </w:r>
            <w:r w:rsidR="001D784B">
              <w:t>4</w:t>
            </w:r>
          </w:p>
        </w:tc>
        <w:tc>
          <w:tcPr>
            <w:tcW w:w="7535" w:type="dxa"/>
            <w:shd w:val="clear" w:color="auto" w:fill="auto"/>
          </w:tcPr>
          <w:p w14:paraId="4CDEBAFA" w14:textId="12D2C9A7" w:rsidR="001766B7" w:rsidRDefault="001766B7" w:rsidP="00AC063C">
            <w:pPr>
              <w:spacing w:line="240" w:lineRule="auto"/>
            </w:pPr>
            <w:r>
              <w:t>Call:</w:t>
            </w:r>
            <w:r w:rsidR="00556C45">
              <w:t xml:space="preserve"> Multiple</w:t>
            </w:r>
            <w:r>
              <w:t xml:space="preserve"> </w:t>
            </w:r>
            <w:r w:rsidR="00556C45">
              <w:t>a</w:t>
            </w:r>
            <w:r w:rsidR="001775E0" w:rsidRPr="009A6159">
              <w:t xml:space="preserve">utomatic call </w:t>
            </w:r>
            <w:r w:rsidR="00556C45">
              <w:t xml:space="preserve">prevention </w:t>
            </w:r>
            <w:r w:rsidR="001775E0" w:rsidRPr="009A6159">
              <w:t>for</w:t>
            </w:r>
            <w:r w:rsidR="001775E0">
              <w:t xml:space="preserve"> Group</w:t>
            </w:r>
            <w:r w:rsidR="001775E0" w:rsidRPr="009A6159">
              <w:t xml:space="preserve"> </w:t>
            </w:r>
            <w:r w:rsidR="001775E0">
              <w:t>(</w:t>
            </w:r>
            <w:r w:rsidR="001775E0" w:rsidRPr="009A6159">
              <w:t>Lobby</w:t>
            </w:r>
            <w:r w:rsidR="001775E0">
              <w:t>)</w:t>
            </w:r>
            <w:r w:rsidR="001775E0" w:rsidRPr="009A6159">
              <w:t xml:space="preserve"> 2</w:t>
            </w:r>
            <w:r w:rsidR="00556C45">
              <w:t xml:space="preserve"> - &gt; </w:t>
            </w:r>
            <w:r w:rsidRPr="009A6159">
              <w:t>Source</w:t>
            </w:r>
            <w:r>
              <w:t>: any floor</w:t>
            </w:r>
            <w:r w:rsidR="00556C45">
              <w:t xml:space="preserve">, </w:t>
            </w:r>
            <w:r w:rsidRPr="009A6159">
              <w:t>Destination</w:t>
            </w:r>
            <w:r>
              <w:t>: any floor</w:t>
            </w:r>
          </w:p>
          <w:p w14:paraId="72EBBD35" w14:textId="20470332" w:rsidR="00CA4E40" w:rsidRPr="00A30AED" w:rsidRDefault="00CA4E40" w:rsidP="00AC063C">
            <w:pPr>
              <w:spacing w:line="240" w:lineRule="auto"/>
            </w:pPr>
            <w:r>
              <w:t>Note</w:t>
            </w:r>
            <w:r w:rsidR="00556C45">
              <w:t>:</w:t>
            </w:r>
            <w:r>
              <w:t xml:space="preserve"> user should only place single call for </w:t>
            </w:r>
            <w:r w:rsidR="003D017D">
              <w:t>a</w:t>
            </w:r>
            <w:r>
              <w:t xml:space="preserve"> journey to the correct building id</w:t>
            </w:r>
            <w:r w:rsidR="003D017D">
              <w:t>. Landing Call – Source only, Car Call – Destination only</w:t>
            </w:r>
          </w:p>
        </w:tc>
      </w:tr>
      <w:tr w:rsidR="00CA4E40" w14:paraId="29206FDA" w14:textId="77777777" w:rsidTr="00B80121">
        <w:tc>
          <w:tcPr>
            <w:tcW w:w="1134" w:type="dxa"/>
            <w:shd w:val="clear" w:color="auto" w:fill="auto"/>
          </w:tcPr>
          <w:p w14:paraId="523DB8FF" w14:textId="77777777" w:rsidR="00CA4E40" w:rsidRPr="00A30AED" w:rsidRDefault="00CA4E40" w:rsidP="00AC063C">
            <w:pPr>
              <w:spacing w:line="240" w:lineRule="auto"/>
            </w:pPr>
            <w:r w:rsidRPr="00A30AED">
              <w:t>Expected</w:t>
            </w:r>
            <w:r>
              <w:t xml:space="preserve"> result</w:t>
            </w:r>
          </w:p>
        </w:tc>
        <w:tc>
          <w:tcPr>
            <w:tcW w:w="7535" w:type="dxa"/>
            <w:shd w:val="clear" w:color="auto" w:fill="auto"/>
          </w:tcPr>
          <w:p w14:paraId="459FB7ED" w14:textId="2CC96077" w:rsidR="00EC5E9A" w:rsidRPr="00033733" w:rsidRDefault="00CA4E40" w:rsidP="00AC063C">
            <w:pPr>
              <w:pStyle w:val="ListParagraph"/>
              <w:numPr>
                <w:ilvl w:val="0"/>
                <w:numId w:val="35"/>
              </w:numPr>
              <w:spacing w:line="240" w:lineRule="auto"/>
              <w:rPr>
                <w:iCs/>
              </w:rPr>
            </w:pPr>
            <w:r w:rsidRPr="00033733">
              <w:rPr>
                <w:iCs/>
              </w:rPr>
              <w:t>Possible to automatically select between groups (</w:t>
            </w:r>
            <w:r w:rsidR="003D017D" w:rsidRPr="00033733">
              <w:rPr>
                <w:iCs/>
              </w:rPr>
              <w:t>building id</w:t>
            </w:r>
            <w:r w:rsidRPr="00033733">
              <w:rPr>
                <w:iCs/>
              </w:rPr>
              <w:t xml:space="preserve"> 1 or </w:t>
            </w:r>
            <w:r w:rsidR="003D017D" w:rsidRPr="00033733">
              <w:rPr>
                <w:iCs/>
              </w:rPr>
              <w:t>building id</w:t>
            </w:r>
            <w:r w:rsidRPr="00033733">
              <w:rPr>
                <w:iCs/>
              </w:rPr>
              <w:t xml:space="preserve"> 2)</w:t>
            </w:r>
          </w:p>
          <w:p w14:paraId="1437481D" w14:textId="77777777" w:rsidR="003D017D" w:rsidRDefault="003D017D" w:rsidP="00AC063C">
            <w:pPr>
              <w:pStyle w:val="ListParagraph"/>
              <w:numPr>
                <w:ilvl w:val="0"/>
                <w:numId w:val="35"/>
              </w:numPr>
              <w:spacing w:line="240" w:lineRule="auto"/>
            </w:pPr>
            <w:r w:rsidRPr="009A6159">
              <w:t>Call accepted and elevator moving</w:t>
            </w:r>
          </w:p>
          <w:p w14:paraId="27D649BE" w14:textId="77777777" w:rsidR="003D017D" w:rsidRPr="007138A5" w:rsidRDefault="003D017D" w:rsidP="00AC063C">
            <w:pPr>
              <w:pStyle w:val="ListParagraph"/>
              <w:numPr>
                <w:ilvl w:val="1"/>
                <w:numId w:val="35"/>
              </w:numPr>
              <w:spacing w:line="240" w:lineRule="auto"/>
            </w:pPr>
            <w:r w:rsidRPr="00033733">
              <w:rPr>
                <w:iCs/>
              </w:rPr>
              <w:t>Status code 201</w:t>
            </w:r>
          </w:p>
          <w:p w14:paraId="62D7C341" w14:textId="571313EE" w:rsidR="003D017D" w:rsidRPr="001D12E0" w:rsidRDefault="005E5AB9" w:rsidP="00AC063C">
            <w:pPr>
              <w:pStyle w:val="ListParagraph"/>
              <w:numPr>
                <w:ilvl w:val="1"/>
                <w:numId w:val="35"/>
              </w:numPr>
              <w:spacing w:line="240" w:lineRule="auto"/>
            </w:pPr>
            <w:r>
              <w:t>Session id</w:t>
            </w:r>
            <w:r w:rsidR="003D017D">
              <w:t xml:space="preserve"> returned</w:t>
            </w:r>
          </w:p>
          <w:p w14:paraId="0A6A8E86" w14:textId="77777777" w:rsidR="003D017D" w:rsidRPr="00556C45" w:rsidRDefault="003D017D" w:rsidP="00AC063C">
            <w:pPr>
              <w:pStyle w:val="ListParagraph"/>
              <w:numPr>
                <w:ilvl w:val="0"/>
                <w:numId w:val="35"/>
              </w:numPr>
              <w:spacing w:line="240" w:lineRule="auto"/>
            </w:pPr>
            <w:r w:rsidRPr="00033733">
              <w:rPr>
                <w:iCs/>
              </w:rPr>
              <w:t xml:space="preserve">Elevator tracking as needed </w:t>
            </w:r>
          </w:p>
          <w:p w14:paraId="170B574A" w14:textId="34EA7276" w:rsidR="00CA4E40" w:rsidRPr="00033733" w:rsidRDefault="003D017D" w:rsidP="00AC063C">
            <w:pPr>
              <w:pStyle w:val="ListParagraph"/>
              <w:numPr>
                <w:ilvl w:val="0"/>
                <w:numId w:val="35"/>
              </w:numPr>
              <w:spacing w:line="240" w:lineRule="auto"/>
              <w:rPr>
                <w:iCs/>
              </w:rPr>
            </w:pPr>
            <w:r w:rsidRPr="00033733">
              <w:rPr>
                <w:iCs/>
              </w:rPr>
              <w:t>No other calls generated while elevator approaches</w:t>
            </w:r>
          </w:p>
        </w:tc>
      </w:tr>
      <w:tr w:rsidR="001C2CFF" w14:paraId="1B8EF2C9" w14:textId="77777777" w:rsidTr="00B80121">
        <w:tc>
          <w:tcPr>
            <w:tcW w:w="1134" w:type="dxa"/>
            <w:shd w:val="clear" w:color="auto" w:fill="auto"/>
          </w:tcPr>
          <w:p w14:paraId="5C6FB9FD" w14:textId="3194968D" w:rsidR="001C2CFF" w:rsidRPr="00A30AED" w:rsidRDefault="008022A5" w:rsidP="00AC063C">
            <w:pPr>
              <w:spacing w:line="240" w:lineRule="auto"/>
            </w:pPr>
            <w:r>
              <w:t>Test result</w:t>
            </w:r>
          </w:p>
        </w:tc>
        <w:tc>
          <w:tcPr>
            <w:tcW w:w="7535" w:type="dxa"/>
            <w:shd w:val="clear" w:color="auto" w:fill="auto"/>
          </w:tcPr>
          <w:p w14:paraId="453EF6CD" w14:textId="77777777" w:rsidR="001C2CFF" w:rsidRPr="00A30AED" w:rsidRDefault="001C2CFF" w:rsidP="00AC063C">
            <w:pPr>
              <w:spacing w:line="240" w:lineRule="auto"/>
            </w:pPr>
          </w:p>
        </w:tc>
      </w:tr>
    </w:tbl>
    <w:p w14:paraId="792AECC3" w14:textId="7EC9E2FB" w:rsidR="003D017D" w:rsidRDefault="003D017D" w:rsidP="00AC063C">
      <w:pPr>
        <w:spacing w:line="240" w:lineRule="auto"/>
        <w:rPr>
          <w:rFonts w:cs="Arial"/>
          <w:b/>
          <w:color w:val="0071B9" w:themeColor="text2"/>
          <w:kern w:val="32"/>
          <w:sz w:val="22"/>
          <w:szCs w:val="2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535"/>
      </w:tblGrid>
      <w:tr w:rsidR="003D017D" w14:paraId="6EBC1A69" w14:textId="77777777" w:rsidTr="001D640F">
        <w:tc>
          <w:tcPr>
            <w:tcW w:w="1134" w:type="dxa"/>
            <w:shd w:val="clear" w:color="auto" w:fill="BFBFBF" w:themeFill="background1" w:themeFillShade="BF"/>
          </w:tcPr>
          <w:p w14:paraId="3961ED38" w14:textId="587EA653" w:rsidR="003D017D" w:rsidRPr="00A30AED" w:rsidRDefault="003D017D" w:rsidP="00AC063C">
            <w:pPr>
              <w:spacing w:line="240" w:lineRule="auto"/>
            </w:pPr>
            <w:r w:rsidRPr="00A30AED">
              <w:t xml:space="preserve">Test </w:t>
            </w:r>
            <w:r w:rsidR="001D640F">
              <w:t>3</w:t>
            </w:r>
            <w:r w:rsidR="001D784B">
              <w:t>5</w:t>
            </w:r>
          </w:p>
        </w:tc>
        <w:tc>
          <w:tcPr>
            <w:tcW w:w="7535" w:type="dxa"/>
            <w:shd w:val="clear" w:color="auto" w:fill="auto"/>
          </w:tcPr>
          <w:p w14:paraId="7CD63CCE" w14:textId="77777777" w:rsidR="003D017D" w:rsidRDefault="003D017D" w:rsidP="00AC063C">
            <w:pPr>
              <w:spacing w:line="240" w:lineRule="auto"/>
            </w:pPr>
            <w:r>
              <w:t>Call: Multiple a</w:t>
            </w:r>
            <w:r w:rsidRPr="009A6159">
              <w:t xml:space="preserve">utomatic call </w:t>
            </w:r>
            <w:r>
              <w:t xml:space="preserve">prevention </w:t>
            </w:r>
            <w:r w:rsidRPr="009A6159">
              <w:t>for</w:t>
            </w:r>
            <w:r>
              <w:t xml:space="preserve"> Group</w:t>
            </w:r>
            <w:r w:rsidRPr="009A6159">
              <w:t xml:space="preserve"> </w:t>
            </w:r>
            <w:r>
              <w:t>(</w:t>
            </w:r>
            <w:r w:rsidRPr="009A6159">
              <w:t>Lobby</w:t>
            </w:r>
            <w:r>
              <w:t>)</w:t>
            </w:r>
            <w:r w:rsidRPr="009A6159">
              <w:t xml:space="preserve"> 2</w:t>
            </w:r>
            <w:r>
              <w:t xml:space="preserve"> - &gt; </w:t>
            </w:r>
            <w:r w:rsidRPr="009A6159">
              <w:t>Source</w:t>
            </w:r>
            <w:r>
              <w:t xml:space="preserve">: any floor, </w:t>
            </w:r>
            <w:r w:rsidRPr="009A6159">
              <w:t>Destination</w:t>
            </w:r>
            <w:r>
              <w:t>: any floor</w:t>
            </w:r>
          </w:p>
          <w:p w14:paraId="41E7A545" w14:textId="0329D98B" w:rsidR="003D017D" w:rsidRPr="00A30AED" w:rsidRDefault="003D017D" w:rsidP="00AC063C">
            <w:pPr>
              <w:spacing w:line="240" w:lineRule="auto"/>
            </w:pPr>
            <w:r>
              <w:t>Note: user should only place single call for a journey to the correct group suffix. Landing Call – Source only, Car Call – Destination only</w:t>
            </w:r>
          </w:p>
        </w:tc>
      </w:tr>
      <w:tr w:rsidR="003D017D" w14:paraId="5C78A8EB" w14:textId="77777777" w:rsidTr="0051163D">
        <w:tc>
          <w:tcPr>
            <w:tcW w:w="1134" w:type="dxa"/>
            <w:shd w:val="clear" w:color="auto" w:fill="auto"/>
          </w:tcPr>
          <w:p w14:paraId="414E1FE3" w14:textId="77777777" w:rsidR="003D017D" w:rsidRPr="00A30AED" w:rsidRDefault="003D017D" w:rsidP="00AC063C">
            <w:pPr>
              <w:spacing w:line="240" w:lineRule="auto"/>
            </w:pPr>
            <w:r w:rsidRPr="00A30AED">
              <w:t>Expected</w:t>
            </w:r>
            <w:r>
              <w:t xml:space="preserve"> result</w:t>
            </w:r>
          </w:p>
        </w:tc>
        <w:tc>
          <w:tcPr>
            <w:tcW w:w="7535" w:type="dxa"/>
            <w:shd w:val="clear" w:color="auto" w:fill="auto"/>
          </w:tcPr>
          <w:p w14:paraId="6D2A171C" w14:textId="3B5F79AA" w:rsidR="003D017D" w:rsidRPr="00033733" w:rsidRDefault="003D017D" w:rsidP="00AC063C">
            <w:pPr>
              <w:pStyle w:val="ListParagraph"/>
              <w:numPr>
                <w:ilvl w:val="0"/>
                <w:numId w:val="36"/>
              </w:numPr>
              <w:spacing w:line="240" w:lineRule="auto"/>
              <w:rPr>
                <w:iCs/>
              </w:rPr>
            </w:pPr>
            <w:r w:rsidRPr="00033733">
              <w:rPr>
                <w:iCs/>
              </w:rPr>
              <w:t>Possible to automatically select between groups (group suffix 1 or group suffix 2)</w:t>
            </w:r>
          </w:p>
          <w:p w14:paraId="02C5909A" w14:textId="77777777" w:rsidR="003D017D" w:rsidRDefault="003D017D" w:rsidP="00AC063C">
            <w:pPr>
              <w:pStyle w:val="ListParagraph"/>
              <w:numPr>
                <w:ilvl w:val="0"/>
                <w:numId w:val="36"/>
              </w:numPr>
              <w:spacing w:line="240" w:lineRule="auto"/>
            </w:pPr>
            <w:r w:rsidRPr="009A6159">
              <w:t>Call accepted and elevator moving</w:t>
            </w:r>
          </w:p>
          <w:p w14:paraId="70490822" w14:textId="77777777" w:rsidR="003D017D" w:rsidRPr="007138A5" w:rsidRDefault="003D017D" w:rsidP="00AC063C">
            <w:pPr>
              <w:pStyle w:val="ListParagraph"/>
              <w:numPr>
                <w:ilvl w:val="1"/>
                <w:numId w:val="36"/>
              </w:numPr>
              <w:spacing w:line="240" w:lineRule="auto"/>
            </w:pPr>
            <w:r w:rsidRPr="00033733">
              <w:rPr>
                <w:iCs/>
              </w:rPr>
              <w:t>Status code 201</w:t>
            </w:r>
          </w:p>
          <w:p w14:paraId="3CC9F64B" w14:textId="5156A35D" w:rsidR="003D017D" w:rsidRPr="001D12E0" w:rsidRDefault="005E5AB9" w:rsidP="00AC063C">
            <w:pPr>
              <w:pStyle w:val="ListParagraph"/>
              <w:numPr>
                <w:ilvl w:val="1"/>
                <w:numId w:val="36"/>
              </w:numPr>
              <w:spacing w:line="240" w:lineRule="auto"/>
            </w:pPr>
            <w:r>
              <w:t>Session id</w:t>
            </w:r>
            <w:r w:rsidR="003D017D">
              <w:t xml:space="preserve"> returned</w:t>
            </w:r>
          </w:p>
          <w:p w14:paraId="2AFA620E" w14:textId="77777777" w:rsidR="003D017D" w:rsidRPr="00556C45" w:rsidRDefault="003D017D" w:rsidP="00AC063C">
            <w:pPr>
              <w:pStyle w:val="ListParagraph"/>
              <w:numPr>
                <w:ilvl w:val="0"/>
                <w:numId w:val="36"/>
              </w:numPr>
              <w:spacing w:line="240" w:lineRule="auto"/>
            </w:pPr>
            <w:r w:rsidRPr="00033733">
              <w:rPr>
                <w:iCs/>
              </w:rPr>
              <w:t xml:space="preserve">Elevator tracking as needed </w:t>
            </w:r>
          </w:p>
          <w:p w14:paraId="62907F83" w14:textId="77777777" w:rsidR="003D017D" w:rsidRPr="00033733" w:rsidRDefault="003D017D" w:rsidP="00AC063C">
            <w:pPr>
              <w:pStyle w:val="ListParagraph"/>
              <w:numPr>
                <w:ilvl w:val="0"/>
                <w:numId w:val="36"/>
              </w:numPr>
              <w:spacing w:line="240" w:lineRule="auto"/>
              <w:rPr>
                <w:iCs/>
              </w:rPr>
            </w:pPr>
            <w:r w:rsidRPr="00033733">
              <w:rPr>
                <w:iCs/>
              </w:rPr>
              <w:t>No other calls generated while elevator approaches</w:t>
            </w:r>
          </w:p>
        </w:tc>
      </w:tr>
      <w:tr w:rsidR="003D017D" w14:paraId="6AB42022" w14:textId="77777777" w:rsidTr="0051163D">
        <w:tc>
          <w:tcPr>
            <w:tcW w:w="1134" w:type="dxa"/>
            <w:shd w:val="clear" w:color="auto" w:fill="auto"/>
          </w:tcPr>
          <w:p w14:paraId="1BF52188" w14:textId="77777777" w:rsidR="003D017D" w:rsidRPr="00A30AED" w:rsidRDefault="003D017D" w:rsidP="00AC063C">
            <w:pPr>
              <w:spacing w:line="240" w:lineRule="auto"/>
            </w:pPr>
            <w:r>
              <w:t>Test result</w:t>
            </w:r>
          </w:p>
        </w:tc>
        <w:tc>
          <w:tcPr>
            <w:tcW w:w="7535" w:type="dxa"/>
            <w:shd w:val="clear" w:color="auto" w:fill="auto"/>
          </w:tcPr>
          <w:p w14:paraId="26140FF0" w14:textId="77777777" w:rsidR="003D017D" w:rsidRPr="00A30AED" w:rsidRDefault="003D017D" w:rsidP="00AC063C">
            <w:pPr>
              <w:spacing w:line="240" w:lineRule="auto"/>
            </w:pPr>
          </w:p>
        </w:tc>
      </w:tr>
    </w:tbl>
    <w:p w14:paraId="4F0AE6AD" w14:textId="77777777" w:rsidR="003D017D" w:rsidRDefault="003D017D" w:rsidP="00AC063C">
      <w:pPr>
        <w:spacing w:line="240" w:lineRule="auto"/>
        <w:rPr>
          <w:rFonts w:cs="Arial"/>
          <w:b/>
          <w:color w:val="0071B9" w:themeColor="text2"/>
          <w:kern w:val="32"/>
          <w:sz w:val="22"/>
          <w:szCs w:val="28"/>
        </w:rPr>
      </w:pPr>
    </w:p>
    <w:p w14:paraId="73CFDE4E" w14:textId="602C2B29" w:rsidR="008B6EDB" w:rsidRDefault="001C2CFF" w:rsidP="00AC063C">
      <w:pPr>
        <w:pStyle w:val="Heading2"/>
        <w:spacing w:line="240" w:lineRule="auto"/>
      </w:pPr>
      <w:bookmarkStart w:id="31" w:name="_Toc112080478"/>
      <w:r>
        <w:t>Elevator locks and call giving</w:t>
      </w:r>
      <w:r w:rsidR="008022A5">
        <w:t>.</w:t>
      </w:r>
      <w:bookmarkEnd w:id="31"/>
      <w:r w:rsidR="008022A5">
        <w:t xml:space="preserve"> </w:t>
      </w:r>
    </w:p>
    <w:p w14:paraId="6EEC0E71" w14:textId="2E5DFF73" w:rsidR="001C2CFF" w:rsidRDefault="008022A5" w:rsidP="00AC063C">
      <w:pPr>
        <w:spacing w:line="240" w:lineRule="auto"/>
      </w:pPr>
      <w:bookmarkStart w:id="32" w:name="_Toc86137498"/>
      <w:r w:rsidRPr="008B6EDB">
        <w:t xml:space="preserve">This test is to be done with test assistance. Contact KONE API Support </w:t>
      </w:r>
      <w:r w:rsidR="00EA28B7" w:rsidRPr="008B6EDB">
        <w:t>(</w:t>
      </w:r>
      <w:r w:rsidR="00DB4A77" w:rsidRPr="008B6EDB">
        <w:t>api-support@kone.com</w:t>
      </w:r>
      <w:r w:rsidR="00EA28B7" w:rsidRPr="008B6EDB">
        <w:t xml:space="preserve">) </w:t>
      </w:r>
      <w:r w:rsidRPr="008B6EDB">
        <w:t>to b</w:t>
      </w:r>
      <w:r w:rsidR="00DD3E67" w:rsidRPr="008B6EDB">
        <w:t>ook a test assistant</w:t>
      </w:r>
      <w:bookmarkEnd w:id="32"/>
    </w:p>
    <w:p w14:paraId="671DA283" w14:textId="77777777" w:rsidR="008B6EDB" w:rsidRPr="008B6EDB" w:rsidRDefault="008B6EDB"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4D7028" w14:paraId="20A4FB43" w14:textId="77777777" w:rsidTr="001D640F">
        <w:tc>
          <w:tcPr>
            <w:tcW w:w="1050" w:type="dxa"/>
            <w:shd w:val="clear" w:color="auto" w:fill="BFBFBF" w:themeFill="background1" w:themeFillShade="BF"/>
          </w:tcPr>
          <w:p w14:paraId="70F2ECE6" w14:textId="0A5C1B45" w:rsidR="004D7028" w:rsidRPr="00A30AED" w:rsidRDefault="004D7028" w:rsidP="00AC063C">
            <w:pPr>
              <w:spacing w:line="240" w:lineRule="auto"/>
            </w:pPr>
            <w:r w:rsidRPr="00A30AED">
              <w:t xml:space="preserve">Test </w:t>
            </w:r>
            <w:r w:rsidR="001D640F">
              <w:t>3</w:t>
            </w:r>
            <w:r w:rsidR="001D784B">
              <w:t>6</w:t>
            </w:r>
          </w:p>
        </w:tc>
        <w:tc>
          <w:tcPr>
            <w:tcW w:w="7952" w:type="dxa"/>
            <w:shd w:val="clear" w:color="auto" w:fill="auto"/>
          </w:tcPr>
          <w:p w14:paraId="6BECD781" w14:textId="5DC48133" w:rsidR="00A62601" w:rsidRDefault="00A62601" w:rsidP="00AC063C">
            <w:pPr>
              <w:spacing w:line="240" w:lineRule="auto"/>
            </w:pPr>
            <w:r>
              <w:t xml:space="preserve">Call: </w:t>
            </w:r>
            <w:r w:rsidRPr="009A6159">
              <w:t>Enable</w:t>
            </w:r>
            <w:r>
              <w:t xml:space="preserve"> </w:t>
            </w:r>
            <w:r w:rsidRPr="009A6159">
              <w:t>locks</w:t>
            </w:r>
            <w:r w:rsidR="00033C55">
              <w:t xml:space="preserve"> - &gt; </w:t>
            </w:r>
            <w:r w:rsidRPr="009A6159">
              <w:t>Source</w:t>
            </w:r>
            <w:r>
              <w:t>: any floor</w:t>
            </w:r>
            <w:r w:rsidR="00033C55">
              <w:t xml:space="preserve">, </w:t>
            </w:r>
            <w:r w:rsidRPr="009A6159">
              <w:t>Destination</w:t>
            </w:r>
            <w:r>
              <w:t>: any floor</w:t>
            </w:r>
          </w:p>
          <w:p w14:paraId="32772A78" w14:textId="51480B8F" w:rsidR="004D7028" w:rsidRPr="00A30AED" w:rsidRDefault="00A62601" w:rsidP="00AC063C">
            <w:pPr>
              <w:spacing w:line="240" w:lineRule="auto"/>
            </w:pPr>
            <w:r>
              <w:t>Note</w:t>
            </w:r>
            <w:r w:rsidR="00033C55">
              <w:t>:</w:t>
            </w:r>
            <w:r>
              <w:t xml:space="preserve"> in this use case source floor is locked by ACS solution.</w:t>
            </w:r>
            <w:r w:rsidR="005B5DB9">
              <w:t xml:space="preserve"> Landing Call – Source only, Car Call – Destination only</w:t>
            </w:r>
          </w:p>
        </w:tc>
      </w:tr>
      <w:tr w:rsidR="004D7028" w14:paraId="07EE4FD7" w14:textId="77777777" w:rsidTr="004D7028">
        <w:tc>
          <w:tcPr>
            <w:tcW w:w="1050" w:type="dxa"/>
            <w:shd w:val="clear" w:color="auto" w:fill="auto"/>
          </w:tcPr>
          <w:p w14:paraId="7447FF9F" w14:textId="77777777" w:rsidR="004D7028" w:rsidRPr="00A30AED" w:rsidRDefault="004D7028" w:rsidP="00AC063C">
            <w:pPr>
              <w:spacing w:line="240" w:lineRule="auto"/>
            </w:pPr>
            <w:r w:rsidRPr="00A30AED">
              <w:lastRenderedPageBreak/>
              <w:t>Expected</w:t>
            </w:r>
            <w:r>
              <w:t xml:space="preserve"> result</w:t>
            </w:r>
          </w:p>
        </w:tc>
        <w:tc>
          <w:tcPr>
            <w:tcW w:w="7952" w:type="dxa"/>
            <w:shd w:val="clear" w:color="auto" w:fill="auto"/>
          </w:tcPr>
          <w:p w14:paraId="562135D4" w14:textId="1D48B62F" w:rsidR="004D7028" w:rsidRPr="009A6159" w:rsidRDefault="004D7028" w:rsidP="00AC063C">
            <w:pPr>
              <w:pStyle w:val="ListParagraph"/>
              <w:numPr>
                <w:ilvl w:val="0"/>
                <w:numId w:val="37"/>
              </w:numPr>
              <w:spacing w:line="240" w:lineRule="auto"/>
            </w:pPr>
            <w:r w:rsidRPr="009A6159">
              <w:t xml:space="preserve">Call </w:t>
            </w:r>
            <w:r>
              <w:t xml:space="preserve">accepted and </w:t>
            </w:r>
            <w:r w:rsidRPr="009A6159">
              <w:t>cancelled</w:t>
            </w:r>
          </w:p>
          <w:p w14:paraId="3B5EF266" w14:textId="77777777" w:rsidR="00566228" w:rsidRPr="00566228" w:rsidRDefault="004D7028" w:rsidP="00AC063C">
            <w:pPr>
              <w:pStyle w:val="ListParagraph"/>
              <w:numPr>
                <w:ilvl w:val="1"/>
                <w:numId w:val="37"/>
              </w:numPr>
              <w:spacing w:line="240" w:lineRule="auto"/>
            </w:pPr>
            <w:r w:rsidRPr="00033C55">
              <w:rPr>
                <w:iCs/>
              </w:rPr>
              <w:t>Status code 201</w:t>
            </w:r>
          </w:p>
          <w:p w14:paraId="04B0A673" w14:textId="6DDC583F" w:rsidR="004D7028" w:rsidRPr="00A30AED" w:rsidRDefault="004D7028" w:rsidP="00AC063C">
            <w:pPr>
              <w:pStyle w:val="ListParagraph"/>
              <w:numPr>
                <w:ilvl w:val="1"/>
                <w:numId w:val="37"/>
              </w:numPr>
              <w:spacing w:line="240" w:lineRule="auto"/>
            </w:pPr>
            <w:r w:rsidRPr="009A6159">
              <w:t>cancel</w:t>
            </w:r>
            <w:r>
              <w:t xml:space="preserve"> </w:t>
            </w:r>
            <w:r w:rsidRPr="009A6159">
              <w:t xml:space="preserve">Reason </w:t>
            </w:r>
            <w:r>
              <w:t>-</w:t>
            </w:r>
            <w:r w:rsidRPr="009A6159">
              <w:t xml:space="preserve"> "</w:t>
            </w:r>
            <w:r w:rsidR="00033C55" w:rsidRPr="00033C55">
              <w:t>FLOOR_IS_LOCKED</w:t>
            </w:r>
            <w:r w:rsidRPr="009A6159">
              <w:t>"</w:t>
            </w:r>
          </w:p>
        </w:tc>
      </w:tr>
      <w:tr w:rsidR="001C2CFF" w14:paraId="582FE828" w14:textId="77777777" w:rsidTr="004D7028">
        <w:tc>
          <w:tcPr>
            <w:tcW w:w="1050" w:type="dxa"/>
            <w:shd w:val="clear" w:color="auto" w:fill="auto"/>
          </w:tcPr>
          <w:p w14:paraId="5C799836" w14:textId="2A113A1D" w:rsidR="001C2CFF" w:rsidRPr="00A30AED" w:rsidRDefault="008022A5" w:rsidP="00AC063C">
            <w:pPr>
              <w:spacing w:line="240" w:lineRule="auto"/>
            </w:pPr>
            <w:r>
              <w:t>Test result</w:t>
            </w:r>
          </w:p>
        </w:tc>
        <w:tc>
          <w:tcPr>
            <w:tcW w:w="7952" w:type="dxa"/>
            <w:shd w:val="clear" w:color="auto" w:fill="auto"/>
          </w:tcPr>
          <w:p w14:paraId="3FD136CB" w14:textId="77777777" w:rsidR="001C2CFF" w:rsidRPr="00A30AED" w:rsidRDefault="001C2CFF" w:rsidP="00AC063C">
            <w:pPr>
              <w:spacing w:line="240" w:lineRule="auto"/>
            </w:pPr>
          </w:p>
        </w:tc>
      </w:tr>
    </w:tbl>
    <w:p w14:paraId="20A7F201" w14:textId="53E587AB" w:rsidR="00C47BCD" w:rsidRPr="0094496F" w:rsidRDefault="00C47BCD"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47AD2" w14:paraId="58BB0FAD" w14:textId="77777777" w:rsidTr="001D640F">
        <w:tc>
          <w:tcPr>
            <w:tcW w:w="1050" w:type="dxa"/>
            <w:shd w:val="clear" w:color="auto" w:fill="BFBFBF" w:themeFill="background1" w:themeFillShade="BF"/>
          </w:tcPr>
          <w:p w14:paraId="2FE852D1" w14:textId="22E3B633" w:rsidR="00247AD2" w:rsidRPr="00A30AED" w:rsidRDefault="00247AD2" w:rsidP="00AC063C">
            <w:pPr>
              <w:spacing w:line="240" w:lineRule="auto"/>
            </w:pPr>
            <w:r w:rsidRPr="00A30AED">
              <w:t xml:space="preserve">Test </w:t>
            </w:r>
            <w:r w:rsidR="001D640F">
              <w:t>3</w:t>
            </w:r>
            <w:r w:rsidR="001D784B">
              <w:t>7</w:t>
            </w:r>
          </w:p>
        </w:tc>
        <w:tc>
          <w:tcPr>
            <w:tcW w:w="7952" w:type="dxa"/>
            <w:shd w:val="clear" w:color="auto" w:fill="auto"/>
          </w:tcPr>
          <w:p w14:paraId="1E8064B6" w14:textId="4BA74125" w:rsidR="001C7DD8" w:rsidRDefault="001C7DD8" w:rsidP="00AC063C">
            <w:pPr>
              <w:spacing w:line="240" w:lineRule="auto"/>
            </w:pPr>
            <w:r>
              <w:t>Call: Dis</w:t>
            </w:r>
            <w:r w:rsidRPr="009A6159">
              <w:t>able</w:t>
            </w:r>
            <w:r>
              <w:t xml:space="preserve"> </w:t>
            </w:r>
            <w:r w:rsidRPr="009A6159">
              <w:t>locks</w:t>
            </w:r>
            <w:r w:rsidR="00033C55">
              <w:t xml:space="preserve"> - &gt; </w:t>
            </w:r>
            <w:r w:rsidRPr="009A6159">
              <w:t>Source</w:t>
            </w:r>
            <w:r>
              <w:t>: any floor</w:t>
            </w:r>
            <w:r w:rsidR="00033C55">
              <w:t xml:space="preserve">, </w:t>
            </w:r>
            <w:r w:rsidRPr="009A6159">
              <w:t>Destination</w:t>
            </w:r>
            <w:r>
              <w:t>: any floor</w:t>
            </w:r>
          </w:p>
          <w:p w14:paraId="7EBDF709" w14:textId="1400A4F5" w:rsidR="00247AD2" w:rsidRPr="00A30AED" w:rsidRDefault="00247AD2" w:rsidP="00AC063C">
            <w:pPr>
              <w:spacing w:line="240" w:lineRule="auto"/>
            </w:pPr>
            <w:r>
              <w:t>Note</w:t>
            </w:r>
            <w:r w:rsidR="00033C55">
              <w:t>:</w:t>
            </w:r>
            <w:r>
              <w:t xml:space="preserve"> in this use case source floor is </w:t>
            </w:r>
            <w:r w:rsidR="00207AB1">
              <w:t>un</w:t>
            </w:r>
            <w:r>
              <w:t xml:space="preserve">locked by </w:t>
            </w:r>
            <w:r w:rsidR="001C7DD8">
              <w:t>ACS</w:t>
            </w:r>
            <w:r>
              <w:t xml:space="preserve"> solution.</w:t>
            </w:r>
            <w:r w:rsidR="005B5DB9">
              <w:t xml:space="preserve"> Landing Call – Source only, Car Call – Destination only</w:t>
            </w:r>
          </w:p>
        </w:tc>
      </w:tr>
      <w:tr w:rsidR="00247AD2" w14:paraId="75E4E261" w14:textId="77777777" w:rsidTr="00ED787F">
        <w:tc>
          <w:tcPr>
            <w:tcW w:w="1050" w:type="dxa"/>
            <w:shd w:val="clear" w:color="auto" w:fill="auto"/>
          </w:tcPr>
          <w:p w14:paraId="1B553FFC" w14:textId="77777777" w:rsidR="00247AD2" w:rsidRPr="00A30AED" w:rsidRDefault="00247AD2" w:rsidP="00AC063C">
            <w:pPr>
              <w:spacing w:line="240" w:lineRule="auto"/>
            </w:pPr>
            <w:r w:rsidRPr="00A30AED">
              <w:t>Expected</w:t>
            </w:r>
            <w:r>
              <w:t xml:space="preserve"> result</w:t>
            </w:r>
          </w:p>
        </w:tc>
        <w:tc>
          <w:tcPr>
            <w:tcW w:w="7952" w:type="dxa"/>
            <w:shd w:val="clear" w:color="auto" w:fill="auto"/>
          </w:tcPr>
          <w:p w14:paraId="4E1E22D4" w14:textId="77777777" w:rsidR="00033C55" w:rsidRDefault="00033C55" w:rsidP="00AC063C">
            <w:pPr>
              <w:pStyle w:val="ListParagraph"/>
              <w:numPr>
                <w:ilvl w:val="0"/>
                <w:numId w:val="26"/>
              </w:numPr>
              <w:spacing w:line="240" w:lineRule="auto"/>
            </w:pPr>
            <w:r w:rsidRPr="009A6159">
              <w:t>Call accepted and elevator moving</w:t>
            </w:r>
          </w:p>
          <w:p w14:paraId="752B0BBC" w14:textId="77777777" w:rsidR="00033C55" w:rsidRPr="007138A5" w:rsidRDefault="00033C55" w:rsidP="00AC063C">
            <w:pPr>
              <w:pStyle w:val="ListParagraph"/>
              <w:numPr>
                <w:ilvl w:val="1"/>
                <w:numId w:val="26"/>
              </w:numPr>
              <w:spacing w:line="240" w:lineRule="auto"/>
            </w:pPr>
            <w:r w:rsidRPr="00620C15">
              <w:t>Status code 201</w:t>
            </w:r>
          </w:p>
          <w:p w14:paraId="7001A894" w14:textId="61D2E09A" w:rsidR="00033C55" w:rsidRDefault="005E5AB9" w:rsidP="00AC063C">
            <w:pPr>
              <w:pStyle w:val="ListParagraph"/>
              <w:numPr>
                <w:ilvl w:val="1"/>
                <w:numId w:val="26"/>
              </w:numPr>
              <w:spacing w:line="240" w:lineRule="auto"/>
            </w:pPr>
            <w:r>
              <w:t>Session id</w:t>
            </w:r>
            <w:r w:rsidR="00033C55">
              <w:t xml:space="preserve"> returned</w:t>
            </w:r>
          </w:p>
          <w:p w14:paraId="55032D12" w14:textId="064A6B43" w:rsidR="00247AD2" w:rsidRPr="00A30AED" w:rsidRDefault="00033C55" w:rsidP="00AC063C">
            <w:pPr>
              <w:pStyle w:val="ListParagraph"/>
              <w:numPr>
                <w:ilvl w:val="0"/>
                <w:numId w:val="26"/>
              </w:numPr>
              <w:spacing w:line="240" w:lineRule="auto"/>
            </w:pPr>
            <w:r w:rsidRPr="00620C15">
              <w:t>Elevator tracking as needed</w:t>
            </w:r>
          </w:p>
        </w:tc>
      </w:tr>
      <w:tr w:rsidR="00C47BCD" w14:paraId="0DE5B621" w14:textId="77777777" w:rsidTr="00ED787F">
        <w:tc>
          <w:tcPr>
            <w:tcW w:w="1050" w:type="dxa"/>
            <w:shd w:val="clear" w:color="auto" w:fill="auto"/>
          </w:tcPr>
          <w:p w14:paraId="68CD9115" w14:textId="77777777" w:rsidR="00C47BCD" w:rsidRPr="00A30AED" w:rsidRDefault="00C47BCD" w:rsidP="00AC063C">
            <w:pPr>
              <w:spacing w:line="240" w:lineRule="auto"/>
            </w:pPr>
            <w:r>
              <w:t>Test result</w:t>
            </w:r>
          </w:p>
        </w:tc>
        <w:tc>
          <w:tcPr>
            <w:tcW w:w="7952" w:type="dxa"/>
            <w:shd w:val="clear" w:color="auto" w:fill="auto"/>
          </w:tcPr>
          <w:p w14:paraId="3143B78F" w14:textId="77777777" w:rsidR="00C47BCD" w:rsidRPr="00A30AED" w:rsidRDefault="00C47BCD" w:rsidP="00AC063C">
            <w:pPr>
              <w:spacing w:line="240" w:lineRule="auto"/>
            </w:pPr>
          </w:p>
        </w:tc>
      </w:tr>
    </w:tbl>
    <w:p w14:paraId="205ED14C" w14:textId="2F82D30C" w:rsidR="008A4C02" w:rsidRPr="0094496F" w:rsidRDefault="008A4C02" w:rsidP="00AC063C">
      <w:pPr>
        <w:spacing w:line="240" w:lineRule="auto"/>
      </w:pPr>
      <w:bookmarkStart w:id="33" w:name="_Toc86137499"/>
    </w:p>
    <w:p w14:paraId="037408B2" w14:textId="7959A3B2" w:rsidR="008A4C02" w:rsidRDefault="001C2CFF" w:rsidP="00AC063C">
      <w:pPr>
        <w:pStyle w:val="Heading2"/>
        <w:spacing w:line="240" w:lineRule="auto"/>
      </w:pPr>
      <w:bookmarkStart w:id="34" w:name="_Toc112080479"/>
      <w:r>
        <w:t>Device disabling and call giving</w:t>
      </w:r>
      <w:bookmarkEnd w:id="34"/>
    </w:p>
    <w:p w14:paraId="40EA1B47" w14:textId="1CF0B742" w:rsidR="001C2CFF" w:rsidRDefault="00DD3E67" w:rsidP="00AC063C">
      <w:pPr>
        <w:spacing w:line="240" w:lineRule="auto"/>
      </w:pPr>
      <w:r w:rsidRPr="008A4C02">
        <w:t>This test is to be done with test assistance. Contact KONE API Support</w:t>
      </w:r>
      <w:r w:rsidR="00FF3E04" w:rsidRPr="008A4C02">
        <w:t xml:space="preserve"> (api-support@kone.com)</w:t>
      </w:r>
      <w:r w:rsidRPr="008A4C02">
        <w:t xml:space="preserve"> to book a test assistant</w:t>
      </w:r>
      <w:bookmarkEnd w:id="33"/>
    </w:p>
    <w:p w14:paraId="0518946A" w14:textId="15AA646E" w:rsidR="008A4C02" w:rsidRDefault="008A4C02"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CA5147" w14:paraId="2DFA57F6" w14:textId="77777777" w:rsidTr="001D640F">
        <w:tc>
          <w:tcPr>
            <w:tcW w:w="1001" w:type="dxa"/>
            <w:shd w:val="clear" w:color="auto" w:fill="BFBFBF" w:themeFill="background1" w:themeFillShade="BF"/>
          </w:tcPr>
          <w:p w14:paraId="3AA6DA9A" w14:textId="452F98F0" w:rsidR="00CA5147" w:rsidRPr="00A30AED" w:rsidRDefault="00CA5147" w:rsidP="00AC063C">
            <w:pPr>
              <w:spacing w:line="240" w:lineRule="auto"/>
            </w:pPr>
            <w:r w:rsidRPr="00A30AED">
              <w:t xml:space="preserve">Test </w:t>
            </w:r>
            <w:r w:rsidR="001D640F">
              <w:t>3</w:t>
            </w:r>
            <w:r w:rsidR="001D784B">
              <w:t>8</w:t>
            </w:r>
          </w:p>
        </w:tc>
        <w:tc>
          <w:tcPr>
            <w:tcW w:w="7952" w:type="dxa"/>
            <w:shd w:val="clear" w:color="auto" w:fill="auto"/>
          </w:tcPr>
          <w:p w14:paraId="31B0050B" w14:textId="30120EA2" w:rsidR="005B5DB9" w:rsidRDefault="00CA5147" w:rsidP="00AC063C">
            <w:pPr>
              <w:spacing w:line="240" w:lineRule="auto"/>
            </w:pPr>
            <w:r>
              <w:t xml:space="preserve">Call: </w:t>
            </w:r>
            <w:r w:rsidR="005E5AB9" w:rsidRPr="009A6159">
              <w:t>E</w:t>
            </w:r>
            <w:r w:rsidR="005E5AB9">
              <w:t>levator’s</w:t>
            </w:r>
            <w:r>
              <w:t xml:space="preserve"> allocation interrupted</w:t>
            </w:r>
            <w:r w:rsidRPr="009A6159">
              <w:t xml:space="preserve"> (all </w:t>
            </w:r>
            <w:r>
              <w:t>elevators disabled</w:t>
            </w:r>
            <w:r w:rsidRPr="009A6159">
              <w:t>)</w:t>
            </w:r>
            <w:r>
              <w:t xml:space="preserve"> - &gt; </w:t>
            </w:r>
            <w:r w:rsidRPr="009A6159">
              <w:t>Source</w:t>
            </w:r>
            <w:r>
              <w:t xml:space="preserve">: any floor, </w:t>
            </w:r>
            <w:r w:rsidRPr="009A6159">
              <w:t>Destination</w:t>
            </w:r>
            <w:r>
              <w:t>: any floor</w:t>
            </w:r>
          </w:p>
          <w:p w14:paraId="2E1D1D50" w14:textId="0980C98C" w:rsidR="005B5DB9" w:rsidRPr="00A30AED" w:rsidRDefault="005B5DB9" w:rsidP="00AC063C">
            <w:pPr>
              <w:spacing w:line="240" w:lineRule="auto"/>
            </w:pPr>
            <w:r>
              <w:t>Note: Landing Call – Source only, Car Call – Destination only</w:t>
            </w:r>
          </w:p>
        </w:tc>
      </w:tr>
      <w:tr w:rsidR="00CA5147" w14:paraId="0AE9D5A3" w14:textId="77777777" w:rsidTr="003959F8">
        <w:tc>
          <w:tcPr>
            <w:tcW w:w="1001" w:type="dxa"/>
            <w:shd w:val="clear" w:color="auto" w:fill="auto"/>
          </w:tcPr>
          <w:p w14:paraId="780D404C" w14:textId="77777777" w:rsidR="00CA5147" w:rsidRPr="00A30AED" w:rsidRDefault="00CA5147" w:rsidP="00AC063C">
            <w:pPr>
              <w:spacing w:line="240" w:lineRule="auto"/>
            </w:pPr>
            <w:r w:rsidRPr="00A30AED">
              <w:t>Expected</w:t>
            </w:r>
            <w:r>
              <w:t xml:space="preserve"> result</w:t>
            </w:r>
          </w:p>
        </w:tc>
        <w:tc>
          <w:tcPr>
            <w:tcW w:w="7952" w:type="dxa"/>
            <w:shd w:val="clear" w:color="auto" w:fill="auto"/>
          </w:tcPr>
          <w:p w14:paraId="2F688BD6" w14:textId="77777777" w:rsidR="00CA5147" w:rsidRDefault="00CA5147" w:rsidP="00AC063C">
            <w:pPr>
              <w:pStyle w:val="ListParagraph"/>
              <w:numPr>
                <w:ilvl w:val="0"/>
                <w:numId w:val="34"/>
              </w:numPr>
              <w:spacing w:line="240" w:lineRule="auto"/>
            </w:pPr>
            <w:r w:rsidRPr="009A6159">
              <w:t xml:space="preserve">Call </w:t>
            </w:r>
            <w:r>
              <w:t xml:space="preserve">accepted and </w:t>
            </w:r>
            <w:r w:rsidRPr="009A6159">
              <w:t>cancelled</w:t>
            </w:r>
          </w:p>
          <w:p w14:paraId="58C95DB1" w14:textId="77777777" w:rsidR="00CA5147" w:rsidRPr="00CE2FA1" w:rsidRDefault="00CA5147" w:rsidP="00AC063C">
            <w:pPr>
              <w:pStyle w:val="ListParagraph"/>
              <w:numPr>
                <w:ilvl w:val="1"/>
                <w:numId w:val="34"/>
              </w:numPr>
              <w:spacing w:line="240" w:lineRule="auto"/>
            </w:pPr>
            <w:r w:rsidRPr="00033733">
              <w:rPr>
                <w:iCs/>
              </w:rPr>
              <w:t>Status code 201</w:t>
            </w:r>
          </w:p>
          <w:p w14:paraId="401C3E0C" w14:textId="77777777" w:rsidR="00CA5147" w:rsidRDefault="00CA5147" w:rsidP="00AC063C">
            <w:pPr>
              <w:pStyle w:val="ListParagraph"/>
              <w:numPr>
                <w:ilvl w:val="1"/>
                <w:numId w:val="34"/>
              </w:numPr>
              <w:spacing w:line="240" w:lineRule="auto"/>
            </w:pPr>
            <w:r w:rsidRPr="003A6CDC">
              <w:t>cancel</w:t>
            </w:r>
            <w:r>
              <w:t xml:space="preserve"> </w:t>
            </w:r>
            <w:r w:rsidRPr="003A6CDC">
              <w:t>Reason</w:t>
            </w:r>
            <w:r>
              <w:t xml:space="preserve"> -</w:t>
            </w:r>
            <w:r w:rsidRPr="003A6CDC">
              <w:t xml:space="preserve"> "</w:t>
            </w:r>
            <w:r w:rsidRPr="006D7750">
              <w:t xml:space="preserve">NO_LIFT_AVAILABLE </w:t>
            </w:r>
            <w:r w:rsidRPr="003A6CDC">
              <w:t>"</w:t>
            </w:r>
          </w:p>
          <w:p w14:paraId="168517AC" w14:textId="77777777" w:rsidR="00CA5147" w:rsidRPr="00A30AED" w:rsidRDefault="00CA5147" w:rsidP="00AC063C">
            <w:pPr>
              <w:pStyle w:val="ListParagraph"/>
              <w:numPr>
                <w:ilvl w:val="1"/>
                <w:numId w:val="34"/>
              </w:numPr>
              <w:spacing w:line="240" w:lineRule="auto"/>
            </w:pPr>
            <w:r>
              <w:t>I</w:t>
            </w:r>
            <w:r w:rsidRPr="003A6CDC">
              <w:t>ndicate call failure to user (such as timeout)</w:t>
            </w:r>
          </w:p>
        </w:tc>
      </w:tr>
      <w:tr w:rsidR="00CA5147" w14:paraId="678F663A" w14:textId="77777777" w:rsidTr="003959F8">
        <w:tc>
          <w:tcPr>
            <w:tcW w:w="1001" w:type="dxa"/>
            <w:shd w:val="clear" w:color="auto" w:fill="auto"/>
          </w:tcPr>
          <w:p w14:paraId="47B591E0" w14:textId="77777777" w:rsidR="00CA5147" w:rsidRPr="00A30AED" w:rsidRDefault="00CA5147" w:rsidP="00AC063C">
            <w:pPr>
              <w:spacing w:line="240" w:lineRule="auto"/>
            </w:pPr>
            <w:r>
              <w:t>Test result</w:t>
            </w:r>
          </w:p>
        </w:tc>
        <w:tc>
          <w:tcPr>
            <w:tcW w:w="7952" w:type="dxa"/>
            <w:shd w:val="clear" w:color="auto" w:fill="auto"/>
          </w:tcPr>
          <w:p w14:paraId="1BAA190A" w14:textId="77777777" w:rsidR="00CA5147" w:rsidRPr="00A30AED" w:rsidRDefault="00CA5147" w:rsidP="00AC063C">
            <w:pPr>
              <w:spacing w:line="240" w:lineRule="auto"/>
            </w:pPr>
          </w:p>
        </w:tc>
      </w:tr>
    </w:tbl>
    <w:p w14:paraId="0351B7DC" w14:textId="77777777" w:rsidR="00CA5147" w:rsidRDefault="00CA5147"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CA5147" w14:paraId="6C63BAF8" w14:textId="77777777" w:rsidTr="001D640F">
        <w:tc>
          <w:tcPr>
            <w:tcW w:w="1050" w:type="dxa"/>
            <w:shd w:val="clear" w:color="auto" w:fill="BFBFBF" w:themeFill="background1" w:themeFillShade="BF"/>
          </w:tcPr>
          <w:p w14:paraId="71071EE7" w14:textId="175ACF3F" w:rsidR="00CA5147" w:rsidRPr="00A30AED" w:rsidRDefault="00CA5147" w:rsidP="00AC063C">
            <w:pPr>
              <w:spacing w:line="240" w:lineRule="auto"/>
            </w:pPr>
            <w:r w:rsidRPr="00A30AED">
              <w:t xml:space="preserve">Test </w:t>
            </w:r>
            <w:r w:rsidR="001D640F">
              <w:t>3</w:t>
            </w:r>
            <w:r w:rsidR="001D784B">
              <w:t>9</w:t>
            </w:r>
          </w:p>
        </w:tc>
        <w:tc>
          <w:tcPr>
            <w:tcW w:w="7952" w:type="dxa"/>
            <w:shd w:val="clear" w:color="auto" w:fill="auto"/>
          </w:tcPr>
          <w:p w14:paraId="4A262FA8" w14:textId="1A7100CD" w:rsidR="00CA5147" w:rsidRDefault="00CA5147" w:rsidP="00AC063C">
            <w:pPr>
              <w:spacing w:line="240" w:lineRule="auto"/>
            </w:pPr>
            <w:r>
              <w:t xml:space="preserve">Call: </w:t>
            </w:r>
            <w:r w:rsidR="005E5AB9" w:rsidRPr="009A6159">
              <w:t>E</w:t>
            </w:r>
            <w:r w:rsidR="005E5AB9">
              <w:t>levator’s</w:t>
            </w:r>
            <w:r>
              <w:t xml:space="preserve"> allocation interrupted</w:t>
            </w:r>
            <w:r w:rsidRPr="009A6159">
              <w:t xml:space="preserve"> (all </w:t>
            </w:r>
            <w:r>
              <w:t>elevators enabled</w:t>
            </w:r>
            <w:r w:rsidRPr="009A6159">
              <w:t>)</w:t>
            </w:r>
            <w:r>
              <w:t xml:space="preserve"> - &gt; </w:t>
            </w:r>
            <w:r w:rsidRPr="009A6159">
              <w:t>Source</w:t>
            </w:r>
            <w:r>
              <w:t xml:space="preserve">: any floor, </w:t>
            </w:r>
            <w:r w:rsidRPr="009A6159">
              <w:t>Destination</w:t>
            </w:r>
            <w:r>
              <w:t>: any floor</w:t>
            </w:r>
          </w:p>
          <w:p w14:paraId="393975AA" w14:textId="35FF1168" w:rsidR="005B5DB9" w:rsidRPr="00A30AED" w:rsidRDefault="005B5DB9" w:rsidP="00AC063C">
            <w:pPr>
              <w:spacing w:line="240" w:lineRule="auto"/>
            </w:pPr>
            <w:r>
              <w:t>Note: Landing Call – Source only, Car Call – Destination only</w:t>
            </w:r>
          </w:p>
        </w:tc>
      </w:tr>
      <w:tr w:rsidR="00CA5147" w14:paraId="2CA31A04" w14:textId="77777777" w:rsidTr="003959F8">
        <w:tc>
          <w:tcPr>
            <w:tcW w:w="1050" w:type="dxa"/>
            <w:shd w:val="clear" w:color="auto" w:fill="auto"/>
          </w:tcPr>
          <w:p w14:paraId="4908AF7C" w14:textId="77777777" w:rsidR="00CA5147" w:rsidRPr="00A30AED" w:rsidRDefault="00CA5147" w:rsidP="00AC063C">
            <w:pPr>
              <w:spacing w:line="240" w:lineRule="auto"/>
            </w:pPr>
            <w:r w:rsidRPr="00A30AED">
              <w:t>Expected</w:t>
            </w:r>
            <w:r>
              <w:t xml:space="preserve"> result</w:t>
            </w:r>
          </w:p>
        </w:tc>
        <w:tc>
          <w:tcPr>
            <w:tcW w:w="7952" w:type="dxa"/>
            <w:shd w:val="clear" w:color="auto" w:fill="auto"/>
          </w:tcPr>
          <w:p w14:paraId="6D40F765" w14:textId="77777777" w:rsidR="00CA5147" w:rsidRDefault="00CA5147" w:rsidP="00AC063C">
            <w:pPr>
              <w:pStyle w:val="ListParagraph"/>
              <w:numPr>
                <w:ilvl w:val="0"/>
                <w:numId w:val="26"/>
              </w:numPr>
              <w:spacing w:line="240" w:lineRule="auto"/>
            </w:pPr>
            <w:r w:rsidRPr="009A6159">
              <w:t>Call accepted and elevator moving</w:t>
            </w:r>
          </w:p>
          <w:p w14:paraId="705FC53D" w14:textId="77777777" w:rsidR="00CA5147" w:rsidRPr="007138A5" w:rsidRDefault="00CA5147" w:rsidP="00AC063C">
            <w:pPr>
              <w:pStyle w:val="ListParagraph"/>
              <w:numPr>
                <w:ilvl w:val="1"/>
                <w:numId w:val="26"/>
              </w:numPr>
              <w:spacing w:line="240" w:lineRule="auto"/>
            </w:pPr>
            <w:r w:rsidRPr="00620C15">
              <w:t>Status code 201</w:t>
            </w:r>
          </w:p>
          <w:p w14:paraId="251EB690" w14:textId="6AF8E272" w:rsidR="00CA5147" w:rsidRDefault="005E5AB9" w:rsidP="00AC063C">
            <w:pPr>
              <w:pStyle w:val="ListParagraph"/>
              <w:numPr>
                <w:ilvl w:val="1"/>
                <w:numId w:val="26"/>
              </w:numPr>
              <w:spacing w:line="240" w:lineRule="auto"/>
            </w:pPr>
            <w:r>
              <w:t>Session id</w:t>
            </w:r>
            <w:r w:rsidR="00CA5147">
              <w:t xml:space="preserve"> returned</w:t>
            </w:r>
          </w:p>
          <w:p w14:paraId="264E8077" w14:textId="77777777" w:rsidR="00CA5147" w:rsidRPr="00A30AED" w:rsidRDefault="00CA5147" w:rsidP="00AC063C">
            <w:pPr>
              <w:pStyle w:val="ListParagraph"/>
              <w:numPr>
                <w:ilvl w:val="0"/>
                <w:numId w:val="26"/>
              </w:numPr>
              <w:spacing w:line="240" w:lineRule="auto"/>
            </w:pPr>
            <w:r w:rsidRPr="00620C15">
              <w:t>Elevator tracking as needed</w:t>
            </w:r>
          </w:p>
        </w:tc>
      </w:tr>
      <w:tr w:rsidR="00CA5147" w14:paraId="37352DFA" w14:textId="77777777" w:rsidTr="003959F8">
        <w:tc>
          <w:tcPr>
            <w:tcW w:w="1050" w:type="dxa"/>
            <w:shd w:val="clear" w:color="auto" w:fill="auto"/>
          </w:tcPr>
          <w:p w14:paraId="0829DB8E" w14:textId="77777777" w:rsidR="00CA5147" w:rsidRPr="00A30AED" w:rsidRDefault="00CA5147" w:rsidP="00AC063C">
            <w:pPr>
              <w:spacing w:line="240" w:lineRule="auto"/>
            </w:pPr>
            <w:r>
              <w:t>Test result</w:t>
            </w:r>
          </w:p>
        </w:tc>
        <w:tc>
          <w:tcPr>
            <w:tcW w:w="7952" w:type="dxa"/>
            <w:shd w:val="clear" w:color="auto" w:fill="auto"/>
          </w:tcPr>
          <w:p w14:paraId="48D890BB" w14:textId="77777777" w:rsidR="00CA5147" w:rsidRPr="00A30AED" w:rsidRDefault="00CA5147" w:rsidP="00AC063C">
            <w:pPr>
              <w:spacing w:line="240" w:lineRule="auto"/>
            </w:pPr>
          </w:p>
        </w:tc>
      </w:tr>
    </w:tbl>
    <w:p w14:paraId="44DB9FC2" w14:textId="388CC07A" w:rsidR="00CA5147" w:rsidRDefault="00CA5147"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1C2CFF" w14:paraId="4611C7BE" w14:textId="77777777" w:rsidTr="001D640F">
        <w:tc>
          <w:tcPr>
            <w:tcW w:w="1001" w:type="dxa"/>
            <w:shd w:val="clear" w:color="auto" w:fill="BFBFBF" w:themeFill="background1" w:themeFillShade="BF"/>
          </w:tcPr>
          <w:p w14:paraId="702536FA" w14:textId="2BEA4119" w:rsidR="001C2CFF" w:rsidRPr="00A30AED" w:rsidRDefault="001C2CFF" w:rsidP="00AC063C">
            <w:pPr>
              <w:spacing w:line="240" w:lineRule="auto"/>
            </w:pPr>
            <w:bookmarkStart w:id="35" w:name="_Hlk110756488"/>
            <w:r w:rsidRPr="00A30AED">
              <w:t xml:space="preserve">Test </w:t>
            </w:r>
            <w:r w:rsidR="001D784B">
              <w:t>40</w:t>
            </w:r>
          </w:p>
        </w:tc>
        <w:tc>
          <w:tcPr>
            <w:tcW w:w="7952" w:type="dxa"/>
            <w:shd w:val="clear" w:color="auto" w:fill="auto"/>
          </w:tcPr>
          <w:p w14:paraId="0DD100B6" w14:textId="77777777" w:rsidR="00403B40" w:rsidRDefault="00403B40" w:rsidP="00AC063C">
            <w:pPr>
              <w:spacing w:line="240" w:lineRule="auto"/>
            </w:pPr>
            <w:r>
              <w:t xml:space="preserve">Call: </w:t>
            </w:r>
            <w:r w:rsidRPr="009A6159">
              <w:t xml:space="preserve">End-to-end communication interrupted (DTU </w:t>
            </w:r>
            <w:r>
              <w:t>disconnected</w:t>
            </w:r>
            <w:r w:rsidRPr="009A6159">
              <w:t>)</w:t>
            </w:r>
            <w:r w:rsidR="007C7F61">
              <w:t xml:space="preserve"> - &gt; </w:t>
            </w:r>
            <w:r w:rsidRPr="009A6159">
              <w:t>Source</w:t>
            </w:r>
            <w:r>
              <w:t>: any floor</w:t>
            </w:r>
            <w:r w:rsidR="007C7F61">
              <w:t xml:space="preserve">, </w:t>
            </w:r>
            <w:r w:rsidRPr="009A6159">
              <w:t>Destination</w:t>
            </w:r>
            <w:r>
              <w:t>: any floor</w:t>
            </w:r>
          </w:p>
          <w:p w14:paraId="5EBAF9E6" w14:textId="26150283" w:rsidR="007C7F61" w:rsidRPr="00A30AED" w:rsidRDefault="007C7F61" w:rsidP="00AC063C">
            <w:pPr>
              <w:spacing w:line="240" w:lineRule="auto"/>
            </w:pPr>
            <w:r>
              <w:t>Note: Landing Call – Source only, Car Call – Destination only</w:t>
            </w:r>
          </w:p>
        </w:tc>
      </w:tr>
      <w:tr w:rsidR="001C2CFF" w14:paraId="5E5980D3" w14:textId="77777777" w:rsidTr="00B80121">
        <w:tc>
          <w:tcPr>
            <w:tcW w:w="1001" w:type="dxa"/>
            <w:shd w:val="clear" w:color="auto" w:fill="auto"/>
          </w:tcPr>
          <w:p w14:paraId="3328A009" w14:textId="77777777" w:rsidR="001C2CFF" w:rsidRPr="00A30AED" w:rsidRDefault="001C2CFF" w:rsidP="00AC063C">
            <w:pPr>
              <w:spacing w:line="240" w:lineRule="auto"/>
            </w:pPr>
            <w:r w:rsidRPr="00A30AED">
              <w:t>Expected</w:t>
            </w:r>
            <w:r>
              <w:t xml:space="preserve"> result</w:t>
            </w:r>
          </w:p>
        </w:tc>
        <w:tc>
          <w:tcPr>
            <w:tcW w:w="7952" w:type="dxa"/>
            <w:shd w:val="clear" w:color="auto" w:fill="auto"/>
          </w:tcPr>
          <w:p w14:paraId="0BF3E765" w14:textId="77777777" w:rsidR="00783EC2" w:rsidRDefault="001C2CFF" w:rsidP="00AC063C">
            <w:pPr>
              <w:pStyle w:val="ListParagraph"/>
              <w:numPr>
                <w:ilvl w:val="0"/>
                <w:numId w:val="40"/>
              </w:numPr>
              <w:spacing w:line="240" w:lineRule="auto"/>
            </w:pPr>
            <w:r w:rsidRPr="003A6CDC">
              <w:t>Call stuck on created</w:t>
            </w:r>
          </w:p>
          <w:p w14:paraId="639EB657" w14:textId="24A2E98C" w:rsidR="00783EC2" w:rsidRPr="007C7F61" w:rsidRDefault="00207EEC" w:rsidP="00AC063C">
            <w:pPr>
              <w:pStyle w:val="ListParagraph"/>
              <w:numPr>
                <w:ilvl w:val="1"/>
                <w:numId w:val="40"/>
              </w:numPr>
              <w:spacing w:line="240" w:lineRule="auto"/>
            </w:pPr>
            <w:r w:rsidRPr="007C7F61">
              <w:rPr>
                <w:iCs/>
              </w:rPr>
              <w:t>Status</w:t>
            </w:r>
            <w:r w:rsidR="001C2CFF" w:rsidRPr="007C7F61">
              <w:rPr>
                <w:iCs/>
              </w:rPr>
              <w:t xml:space="preserve"> code 201</w:t>
            </w:r>
          </w:p>
          <w:p w14:paraId="18E677C1" w14:textId="6D940AE3" w:rsidR="007C7F61" w:rsidRPr="00783EC2" w:rsidRDefault="007C7F61" w:rsidP="00AC063C">
            <w:pPr>
              <w:pStyle w:val="ListParagraph"/>
              <w:numPr>
                <w:ilvl w:val="1"/>
                <w:numId w:val="40"/>
              </w:numPr>
              <w:spacing w:line="240" w:lineRule="auto"/>
            </w:pPr>
            <w:r>
              <w:rPr>
                <w:iCs/>
              </w:rPr>
              <w:t>error: 1005</w:t>
            </w:r>
          </w:p>
          <w:p w14:paraId="6A190ECB" w14:textId="5F0F28D7" w:rsidR="001C2CFF" w:rsidRPr="00783EC2" w:rsidRDefault="00DD3E67" w:rsidP="00AC063C">
            <w:pPr>
              <w:pStyle w:val="ListParagraph"/>
              <w:numPr>
                <w:ilvl w:val="0"/>
                <w:numId w:val="40"/>
              </w:numPr>
              <w:spacing w:line="240" w:lineRule="auto"/>
            </w:pPr>
            <w:r>
              <w:t>I</w:t>
            </w:r>
            <w:r w:rsidR="001C2CFF" w:rsidRPr="003A6CDC">
              <w:t>ndicate call failure to user (such as timeout)</w:t>
            </w:r>
          </w:p>
        </w:tc>
      </w:tr>
      <w:tr w:rsidR="001C2CFF" w14:paraId="6942EA4D" w14:textId="77777777" w:rsidTr="00B80121">
        <w:tc>
          <w:tcPr>
            <w:tcW w:w="1001" w:type="dxa"/>
            <w:shd w:val="clear" w:color="auto" w:fill="auto"/>
          </w:tcPr>
          <w:p w14:paraId="2AAFFAE4" w14:textId="7F4AB4A5" w:rsidR="001C2CFF" w:rsidRPr="00A30AED" w:rsidRDefault="008022A5" w:rsidP="00AC063C">
            <w:pPr>
              <w:spacing w:line="240" w:lineRule="auto"/>
            </w:pPr>
            <w:r>
              <w:t>Test result</w:t>
            </w:r>
          </w:p>
        </w:tc>
        <w:tc>
          <w:tcPr>
            <w:tcW w:w="7952" w:type="dxa"/>
            <w:shd w:val="clear" w:color="auto" w:fill="auto"/>
          </w:tcPr>
          <w:p w14:paraId="3C38C74F" w14:textId="77777777" w:rsidR="001C2CFF" w:rsidRPr="00A30AED" w:rsidRDefault="001C2CFF" w:rsidP="00AC063C">
            <w:pPr>
              <w:spacing w:line="240" w:lineRule="auto"/>
            </w:pPr>
          </w:p>
        </w:tc>
      </w:tr>
      <w:bookmarkEnd w:id="35"/>
    </w:tbl>
    <w:p w14:paraId="47238C8D" w14:textId="3F8CE966"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7C7F61" w14:paraId="0AD0AFF9" w14:textId="77777777" w:rsidTr="001D640F">
        <w:tc>
          <w:tcPr>
            <w:tcW w:w="1001" w:type="dxa"/>
            <w:shd w:val="clear" w:color="auto" w:fill="BFBFBF" w:themeFill="background1" w:themeFillShade="BF"/>
          </w:tcPr>
          <w:p w14:paraId="25931120" w14:textId="066F4223" w:rsidR="007C7F61" w:rsidRPr="00A30AED" w:rsidRDefault="007C7F61" w:rsidP="00AC063C">
            <w:pPr>
              <w:spacing w:line="240" w:lineRule="auto"/>
            </w:pPr>
            <w:r w:rsidRPr="00A30AED">
              <w:t xml:space="preserve">Test </w:t>
            </w:r>
            <w:r w:rsidR="001D784B">
              <w:t>41</w:t>
            </w:r>
          </w:p>
        </w:tc>
        <w:tc>
          <w:tcPr>
            <w:tcW w:w="7952" w:type="dxa"/>
            <w:shd w:val="clear" w:color="auto" w:fill="auto"/>
          </w:tcPr>
          <w:p w14:paraId="1604BC4A" w14:textId="191C0430" w:rsidR="007C7F61" w:rsidRDefault="007C7F61" w:rsidP="00AC063C">
            <w:pPr>
              <w:spacing w:line="240" w:lineRule="auto"/>
            </w:pPr>
            <w:r>
              <w:t xml:space="preserve">Call: Call failure, </w:t>
            </w:r>
            <w:r w:rsidRPr="009A6159">
              <w:t>communication interrupted</w:t>
            </w:r>
            <w:r>
              <w:t xml:space="preserve"> - &gt; Ping building or group</w:t>
            </w:r>
          </w:p>
          <w:p w14:paraId="4EB82E2F" w14:textId="0C4F98AA" w:rsidR="007C7F61" w:rsidRPr="00A30AED" w:rsidRDefault="007C7F61" w:rsidP="00AC063C">
            <w:pPr>
              <w:spacing w:line="240" w:lineRule="auto"/>
            </w:pPr>
            <w:r>
              <w:lastRenderedPageBreak/>
              <w:t>Note: Start a ping sequence and stop pinging after positive response is obtained</w:t>
            </w:r>
          </w:p>
        </w:tc>
      </w:tr>
      <w:tr w:rsidR="007C7F61" w14:paraId="76104FE4" w14:textId="77777777" w:rsidTr="003959F8">
        <w:tc>
          <w:tcPr>
            <w:tcW w:w="1001" w:type="dxa"/>
            <w:shd w:val="clear" w:color="auto" w:fill="auto"/>
          </w:tcPr>
          <w:p w14:paraId="02FB9058" w14:textId="77777777" w:rsidR="007C7F61" w:rsidRPr="00A30AED" w:rsidRDefault="007C7F61" w:rsidP="00AC063C">
            <w:pPr>
              <w:spacing w:line="240" w:lineRule="auto"/>
            </w:pPr>
            <w:r w:rsidRPr="00A30AED">
              <w:lastRenderedPageBreak/>
              <w:t>Expected</w:t>
            </w:r>
            <w:r>
              <w:t xml:space="preserve"> result</w:t>
            </w:r>
          </w:p>
        </w:tc>
        <w:tc>
          <w:tcPr>
            <w:tcW w:w="7952" w:type="dxa"/>
            <w:shd w:val="clear" w:color="auto" w:fill="auto"/>
          </w:tcPr>
          <w:p w14:paraId="399B41BF" w14:textId="77777777" w:rsidR="007C7F61" w:rsidRDefault="007C7F61" w:rsidP="00AC063C">
            <w:pPr>
              <w:pStyle w:val="ListParagraph"/>
              <w:numPr>
                <w:ilvl w:val="0"/>
                <w:numId w:val="40"/>
              </w:numPr>
              <w:spacing w:line="240" w:lineRule="auto"/>
            </w:pPr>
            <w:r>
              <w:t>Ping failed</w:t>
            </w:r>
          </w:p>
          <w:p w14:paraId="53797326" w14:textId="77777777" w:rsidR="007C7F61" w:rsidRDefault="007C7F61" w:rsidP="00AC063C">
            <w:pPr>
              <w:pStyle w:val="ListParagraph"/>
              <w:numPr>
                <w:ilvl w:val="0"/>
                <w:numId w:val="40"/>
              </w:numPr>
              <w:spacing w:line="240" w:lineRule="auto"/>
            </w:pPr>
            <w:r>
              <w:t>Communication restored</w:t>
            </w:r>
          </w:p>
          <w:p w14:paraId="42FCC4A2" w14:textId="56B8FCAC" w:rsidR="007C7F61" w:rsidRPr="00783EC2" w:rsidRDefault="007C7F61" w:rsidP="00AC063C">
            <w:pPr>
              <w:pStyle w:val="ListParagraph"/>
              <w:numPr>
                <w:ilvl w:val="1"/>
                <w:numId w:val="40"/>
              </w:numPr>
              <w:spacing w:line="240" w:lineRule="auto"/>
            </w:pPr>
            <w:r>
              <w:t xml:space="preserve">Ping Successful </w:t>
            </w:r>
          </w:p>
        </w:tc>
      </w:tr>
      <w:tr w:rsidR="007C7F61" w14:paraId="2D7DDDE6" w14:textId="77777777" w:rsidTr="003959F8">
        <w:tc>
          <w:tcPr>
            <w:tcW w:w="1001" w:type="dxa"/>
            <w:shd w:val="clear" w:color="auto" w:fill="auto"/>
          </w:tcPr>
          <w:p w14:paraId="6AD5E43F" w14:textId="77777777" w:rsidR="007C7F61" w:rsidRPr="00A30AED" w:rsidRDefault="007C7F61" w:rsidP="00AC063C">
            <w:pPr>
              <w:spacing w:line="240" w:lineRule="auto"/>
            </w:pPr>
            <w:r>
              <w:t>Test result</w:t>
            </w:r>
          </w:p>
        </w:tc>
        <w:tc>
          <w:tcPr>
            <w:tcW w:w="7952" w:type="dxa"/>
            <w:shd w:val="clear" w:color="auto" w:fill="auto"/>
          </w:tcPr>
          <w:p w14:paraId="2AA23FFF" w14:textId="77777777" w:rsidR="007C7F61" w:rsidRPr="00A30AED" w:rsidRDefault="007C7F61" w:rsidP="00AC063C">
            <w:pPr>
              <w:spacing w:line="240" w:lineRule="auto"/>
            </w:pPr>
          </w:p>
        </w:tc>
      </w:tr>
    </w:tbl>
    <w:p w14:paraId="598E9C62" w14:textId="77777777" w:rsidR="007C7F61" w:rsidRDefault="007C7F61"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7952"/>
      </w:tblGrid>
      <w:tr w:rsidR="00207AE8" w14:paraId="34F6B17E" w14:textId="77777777" w:rsidTr="001D640F">
        <w:tc>
          <w:tcPr>
            <w:tcW w:w="1050" w:type="dxa"/>
            <w:shd w:val="clear" w:color="auto" w:fill="BFBFBF" w:themeFill="background1" w:themeFillShade="BF"/>
          </w:tcPr>
          <w:p w14:paraId="39D3CB60" w14:textId="07919CE2" w:rsidR="00207AE8" w:rsidRPr="00A30AED" w:rsidRDefault="00207AE8" w:rsidP="00AC063C">
            <w:pPr>
              <w:spacing w:line="240" w:lineRule="auto"/>
            </w:pPr>
            <w:r w:rsidRPr="00A30AED">
              <w:t xml:space="preserve">Test </w:t>
            </w:r>
            <w:r w:rsidR="001D640F">
              <w:t>4</w:t>
            </w:r>
            <w:r w:rsidR="001D784B">
              <w:t>2</w:t>
            </w:r>
          </w:p>
        </w:tc>
        <w:tc>
          <w:tcPr>
            <w:tcW w:w="7952" w:type="dxa"/>
            <w:shd w:val="clear" w:color="auto" w:fill="auto"/>
          </w:tcPr>
          <w:p w14:paraId="4EDF42D4" w14:textId="77777777" w:rsidR="007C7F61" w:rsidRDefault="00623619" w:rsidP="00AC063C">
            <w:pPr>
              <w:spacing w:line="240" w:lineRule="auto"/>
            </w:pPr>
            <w:r>
              <w:t xml:space="preserve">Call: </w:t>
            </w:r>
            <w:r w:rsidRPr="009A6159">
              <w:t>End-to-end communication enabled</w:t>
            </w:r>
            <w:r>
              <w:t xml:space="preserve"> (DTU connected)</w:t>
            </w:r>
            <w:r w:rsidR="007C7F61">
              <w:t xml:space="preserve"> - &gt; </w:t>
            </w:r>
            <w:r w:rsidRPr="009A6159">
              <w:t>Source</w:t>
            </w:r>
            <w:r>
              <w:t>: any floor</w:t>
            </w:r>
            <w:r w:rsidR="007C7F61">
              <w:t xml:space="preserve">, </w:t>
            </w:r>
            <w:r w:rsidRPr="009A6159">
              <w:t>Destination</w:t>
            </w:r>
            <w:r>
              <w:t>: any floor</w:t>
            </w:r>
          </w:p>
          <w:p w14:paraId="0D2DE6AA" w14:textId="6613A584" w:rsidR="00623619" w:rsidRPr="00A30AED" w:rsidRDefault="007C7F61" w:rsidP="00AC063C">
            <w:pPr>
              <w:spacing w:line="240" w:lineRule="auto"/>
            </w:pPr>
            <w:r>
              <w:t>Note: Landing Call – Source only, Car Call – Destination only</w:t>
            </w:r>
          </w:p>
        </w:tc>
      </w:tr>
      <w:tr w:rsidR="00207AE8" w14:paraId="6AEDD0A8" w14:textId="77777777" w:rsidTr="00207AE8">
        <w:tc>
          <w:tcPr>
            <w:tcW w:w="1050" w:type="dxa"/>
            <w:shd w:val="clear" w:color="auto" w:fill="auto"/>
          </w:tcPr>
          <w:p w14:paraId="77040F47" w14:textId="77777777" w:rsidR="00207AE8" w:rsidRPr="00A30AED" w:rsidRDefault="00207AE8" w:rsidP="00AC063C">
            <w:pPr>
              <w:spacing w:line="240" w:lineRule="auto"/>
            </w:pPr>
            <w:r w:rsidRPr="00A30AED">
              <w:t>Expected</w:t>
            </w:r>
            <w:r>
              <w:t xml:space="preserve"> result</w:t>
            </w:r>
          </w:p>
        </w:tc>
        <w:tc>
          <w:tcPr>
            <w:tcW w:w="7952" w:type="dxa"/>
            <w:shd w:val="clear" w:color="auto" w:fill="auto"/>
          </w:tcPr>
          <w:p w14:paraId="0BF83260" w14:textId="77777777" w:rsidR="007C7F61" w:rsidRDefault="007C7F61" w:rsidP="00AC063C">
            <w:pPr>
              <w:pStyle w:val="ListParagraph"/>
              <w:numPr>
                <w:ilvl w:val="0"/>
                <w:numId w:val="26"/>
              </w:numPr>
              <w:spacing w:line="240" w:lineRule="auto"/>
            </w:pPr>
            <w:r w:rsidRPr="009A6159">
              <w:t>Call accepted and elevator moving</w:t>
            </w:r>
          </w:p>
          <w:p w14:paraId="4BB153D5" w14:textId="77777777" w:rsidR="007C7F61" w:rsidRPr="007138A5" w:rsidRDefault="007C7F61" w:rsidP="00AC063C">
            <w:pPr>
              <w:pStyle w:val="ListParagraph"/>
              <w:numPr>
                <w:ilvl w:val="1"/>
                <w:numId w:val="26"/>
              </w:numPr>
              <w:spacing w:line="240" w:lineRule="auto"/>
            </w:pPr>
            <w:r w:rsidRPr="00620C15">
              <w:t>Status code 201</w:t>
            </w:r>
          </w:p>
          <w:p w14:paraId="2904FDE4" w14:textId="465113B2" w:rsidR="007C7F61" w:rsidRDefault="005E5AB9" w:rsidP="00AC063C">
            <w:pPr>
              <w:pStyle w:val="ListParagraph"/>
              <w:numPr>
                <w:ilvl w:val="1"/>
                <w:numId w:val="26"/>
              </w:numPr>
              <w:spacing w:line="240" w:lineRule="auto"/>
            </w:pPr>
            <w:r>
              <w:t>Session id</w:t>
            </w:r>
            <w:r w:rsidR="007C7F61">
              <w:t xml:space="preserve"> returned</w:t>
            </w:r>
          </w:p>
          <w:p w14:paraId="16F9097D" w14:textId="208BA9FC" w:rsidR="00207AE8" w:rsidRPr="00A30AED" w:rsidRDefault="007C7F61" w:rsidP="00AC063C">
            <w:pPr>
              <w:pStyle w:val="ListParagraph"/>
              <w:numPr>
                <w:ilvl w:val="0"/>
                <w:numId w:val="26"/>
              </w:numPr>
              <w:spacing w:line="240" w:lineRule="auto"/>
            </w:pPr>
            <w:r w:rsidRPr="00620C15">
              <w:t>Elevator tracking as needed</w:t>
            </w:r>
          </w:p>
        </w:tc>
      </w:tr>
      <w:tr w:rsidR="001C2CFF" w14:paraId="7BF224A2" w14:textId="77777777" w:rsidTr="00207AE8">
        <w:tc>
          <w:tcPr>
            <w:tcW w:w="1050" w:type="dxa"/>
            <w:shd w:val="clear" w:color="auto" w:fill="auto"/>
          </w:tcPr>
          <w:p w14:paraId="406AAB7A" w14:textId="73C09C46" w:rsidR="001C2CFF" w:rsidRPr="00A30AED" w:rsidRDefault="008022A5" w:rsidP="00AC063C">
            <w:pPr>
              <w:spacing w:line="240" w:lineRule="auto"/>
            </w:pPr>
            <w:r>
              <w:t>Test result</w:t>
            </w:r>
          </w:p>
        </w:tc>
        <w:tc>
          <w:tcPr>
            <w:tcW w:w="7952" w:type="dxa"/>
            <w:shd w:val="clear" w:color="auto" w:fill="auto"/>
          </w:tcPr>
          <w:p w14:paraId="57413745" w14:textId="77777777" w:rsidR="001C2CFF" w:rsidRPr="00A30AED" w:rsidRDefault="001C2CFF" w:rsidP="00AC063C">
            <w:pPr>
              <w:spacing w:line="240" w:lineRule="auto"/>
            </w:pPr>
          </w:p>
        </w:tc>
      </w:tr>
    </w:tbl>
    <w:p w14:paraId="290D0119" w14:textId="6408F792" w:rsidR="0094496F" w:rsidRDefault="0094496F" w:rsidP="00AC063C">
      <w:pPr>
        <w:spacing w:line="240" w:lineRule="auto"/>
        <w:rPr>
          <w:rFonts w:cs="Arial"/>
          <w:b/>
          <w:color w:val="0071B9" w:themeColor="text2"/>
          <w:kern w:val="32"/>
          <w:sz w:val="22"/>
          <w:szCs w:val="28"/>
        </w:rPr>
      </w:pPr>
      <w:bookmarkStart w:id="36" w:name="_Toc8613750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7952"/>
      </w:tblGrid>
      <w:tr w:rsidR="00131A7D" w:rsidRPr="00DF0237" w14:paraId="381BA8FE" w14:textId="77777777" w:rsidTr="007419B5">
        <w:tc>
          <w:tcPr>
            <w:tcW w:w="1001" w:type="dxa"/>
            <w:shd w:val="clear" w:color="auto" w:fill="A6A6A6"/>
          </w:tcPr>
          <w:p w14:paraId="7286A3AF" w14:textId="65D05373" w:rsidR="00131A7D" w:rsidRPr="00DF0237" w:rsidRDefault="00131A7D" w:rsidP="007419B5">
            <w:pPr>
              <w:spacing w:line="240" w:lineRule="auto"/>
              <w:rPr>
                <w:rFonts w:cs="Calibri Light"/>
              </w:rPr>
            </w:pPr>
            <w:r w:rsidRPr="00DF0237">
              <w:rPr>
                <w:rFonts w:cs="Calibri Light"/>
              </w:rPr>
              <w:t xml:space="preserve">Test </w:t>
            </w:r>
            <w:r w:rsidR="00007FB7">
              <w:rPr>
                <w:rFonts w:cs="Calibri Light"/>
              </w:rPr>
              <w:t>43</w:t>
            </w:r>
          </w:p>
        </w:tc>
        <w:tc>
          <w:tcPr>
            <w:tcW w:w="7952" w:type="dxa"/>
            <w:shd w:val="clear" w:color="auto" w:fill="auto"/>
          </w:tcPr>
          <w:p w14:paraId="324264A4" w14:textId="77777777" w:rsidR="00131A7D" w:rsidRPr="00DF0237" w:rsidRDefault="00131A7D" w:rsidP="007419B5">
            <w:pPr>
              <w:spacing w:line="240" w:lineRule="auto"/>
              <w:rPr>
                <w:rFonts w:cs="Calibri Light"/>
              </w:rPr>
            </w:pPr>
            <w:r w:rsidRPr="00DF0237">
              <w:rPr>
                <w:rFonts w:cs="Calibri Light"/>
              </w:rPr>
              <w:t>Custom case</w:t>
            </w:r>
          </w:p>
        </w:tc>
      </w:tr>
      <w:tr w:rsidR="00131A7D" w:rsidRPr="00DF0237" w14:paraId="59D67896" w14:textId="77777777" w:rsidTr="007419B5">
        <w:tc>
          <w:tcPr>
            <w:tcW w:w="1001" w:type="dxa"/>
            <w:shd w:val="clear" w:color="auto" w:fill="auto"/>
          </w:tcPr>
          <w:p w14:paraId="182EE1B5" w14:textId="77777777" w:rsidR="00131A7D" w:rsidRPr="00DF0237" w:rsidRDefault="00131A7D" w:rsidP="007419B5">
            <w:pPr>
              <w:spacing w:line="240" w:lineRule="auto"/>
              <w:rPr>
                <w:rFonts w:cs="Calibri Light"/>
              </w:rPr>
            </w:pPr>
            <w:r w:rsidRPr="00DF0237">
              <w:rPr>
                <w:rFonts w:cs="Calibri Light"/>
              </w:rPr>
              <w:t>Expected result</w:t>
            </w:r>
          </w:p>
        </w:tc>
        <w:tc>
          <w:tcPr>
            <w:tcW w:w="7952" w:type="dxa"/>
            <w:shd w:val="clear" w:color="auto" w:fill="auto"/>
          </w:tcPr>
          <w:p w14:paraId="59959087" w14:textId="77777777" w:rsidR="00131A7D" w:rsidRPr="00DF0237" w:rsidRDefault="00131A7D" w:rsidP="007419B5">
            <w:pPr>
              <w:spacing w:line="240" w:lineRule="auto"/>
              <w:rPr>
                <w:rFonts w:cs="Calibri Light"/>
              </w:rPr>
            </w:pPr>
          </w:p>
        </w:tc>
      </w:tr>
      <w:tr w:rsidR="00131A7D" w:rsidRPr="00DF0237" w14:paraId="37DA2958" w14:textId="77777777" w:rsidTr="007419B5">
        <w:tc>
          <w:tcPr>
            <w:tcW w:w="1001" w:type="dxa"/>
            <w:shd w:val="clear" w:color="auto" w:fill="auto"/>
          </w:tcPr>
          <w:p w14:paraId="13DD01C4" w14:textId="77777777" w:rsidR="00131A7D" w:rsidRPr="00DF0237" w:rsidRDefault="00131A7D" w:rsidP="007419B5">
            <w:pPr>
              <w:spacing w:line="240" w:lineRule="auto"/>
              <w:rPr>
                <w:rFonts w:cs="Calibri Light"/>
              </w:rPr>
            </w:pPr>
            <w:r w:rsidRPr="00DF0237">
              <w:rPr>
                <w:rFonts w:cs="Calibri Light"/>
              </w:rPr>
              <w:t>Test result</w:t>
            </w:r>
          </w:p>
        </w:tc>
        <w:tc>
          <w:tcPr>
            <w:tcW w:w="7952" w:type="dxa"/>
            <w:shd w:val="clear" w:color="auto" w:fill="auto"/>
          </w:tcPr>
          <w:p w14:paraId="20996591" w14:textId="77777777" w:rsidR="00131A7D" w:rsidRPr="00DF0237" w:rsidRDefault="00131A7D" w:rsidP="007419B5">
            <w:pPr>
              <w:spacing w:line="240" w:lineRule="auto"/>
              <w:rPr>
                <w:rFonts w:cs="Calibri Light"/>
              </w:rPr>
            </w:pPr>
          </w:p>
        </w:tc>
      </w:tr>
    </w:tbl>
    <w:p w14:paraId="470E889C" w14:textId="77777777" w:rsidR="00131A7D" w:rsidRDefault="00131A7D" w:rsidP="00AC063C">
      <w:pPr>
        <w:spacing w:line="240" w:lineRule="auto"/>
        <w:rPr>
          <w:rFonts w:cs="Arial"/>
          <w:b/>
          <w:color w:val="0071B9" w:themeColor="text2"/>
          <w:kern w:val="32"/>
          <w:sz w:val="22"/>
          <w:szCs w:val="28"/>
        </w:rPr>
      </w:pPr>
    </w:p>
    <w:p w14:paraId="0924A04C" w14:textId="668C224E" w:rsidR="001C2CFF" w:rsidRDefault="001C2CFF" w:rsidP="00AC063C">
      <w:pPr>
        <w:pStyle w:val="Heading2"/>
        <w:spacing w:line="240" w:lineRule="auto"/>
      </w:pPr>
      <w:bookmarkStart w:id="37" w:name="_Toc112080480"/>
      <w:r>
        <w:t>Other system functionality checks</w:t>
      </w:r>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365"/>
      </w:tblGrid>
      <w:tr w:rsidR="001C2CFF" w14:paraId="505F4E9E" w14:textId="77777777" w:rsidTr="001D640F">
        <w:tc>
          <w:tcPr>
            <w:tcW w:w="1588" w:type="dxa"/>
            <w:shd w:val="clear" w:color="auto" w:fill="BFBFBF" w:themeFill="background1" w:themeFillShade="BF"/>
          </w:tcPr>
          <w:p w14:paraId="5D263CEE" w14:textId="77777777" w:rsidR="001C2CFF" w:rsidRPr="00A30AED" w:rsidRDefault="001C2CFF" w:rsidP="00AC063C">
            <w:pPr>
              <w:spacing w:line="240" w:lineRule="auto"/>
            </w:pPr>
            <w:r>
              <w:t>Functionality declaration 10</w:t>
            </w:r>
          </w:p>
        </w:tc>
        <w:tc>
          <w:tcPr>
            <w:tcW w:w="7365" w:type="dxa"/>
            <w:shd w:val="clear" w:color="auto" w:fill="auto"/>
          </w:tcPr>
          <w:p w14:paraId="1EFC4E94" w14:textId="77777777" w:rsidR="001C2CFF" w:rsidRPr="00A30AED" w:rsidRDefault="001C2CFF" w:rsidP="00AC063C">
            <w:pPr>
              <w:spacing w:line="240" w:lineRule="auto"/>
            </w:pPr>
            <w:r w:rsidRPr="003A6CDC">
              <w:t>Specify</w:t>
            </w:r>
            <w:r>
              <w:t xml:space="preserve"> how </w:t>
            </w:r>
            <w:r>
              <w:rPr>
                <w:i/>
                <w:iCs/>
                <w:u w:val="single"/>
              </w:rPr>
              <w:t>log</w:t>
            </w:r>
            <w:r w:rsidRPr="00547A38">
              <w:rPr>
                <w:i/>
                <w:iCs/>
                <w:u w:val="single"/>
              </w:rPr>
              <w:t>s</w:t>
            </w:r>
            <w:r>
              <w:t xml:space="preserve"> for access permission and call giving are handled.</w:t>
            </w:r>
          </w:p>
        </w:tc>
      </w:tr>
      <w:tr w:rsidR="001C2CFF" w14:paraId="404D7F26" w14:textId="77777777" w:rsidTr="00DD3E67">
        <w:tc>
          <w:tcPr>
            <w:tcW w:w="1588" w:type="dxa"/>
            <w:shd w:val="clear" w:color="auto" w:fill="auto"/>
          </w:tcPr>
          <w:p w14:paraId="7357EED8" w14:textId="77777777" w:rsidR="001C2CFF" w:rsidRPr="00A30AED" w:rsidRDefault="001C2CFF" w:rsidP="00AC063C">
            <w:pPr>
              <w:spacing w:line="240" w:lineRule="auto"/>
            </w:pPr>
            <w:r>
              <w:t>Comment</w:t>
            </w:r>
          </w:p>
        </w:tc>
        <w:tc>
          <w:tcPr>
            <w:tcW w:w="7365" w:type="dxa"/>
            <w:shd w:val="clear" w:color="auto" w:fill="auto"/>
          </w:tcPr>
          <w:p w14:paraId="0F72C072" w14:textId="77777777" w:rsidR="001C2CFF" w:rsidRPr="00A30AED" w:rsidRDefault="001C2CFF" w:rsidP="00AC063C">
            <w:pPr>
              <w:spacing w:line="240" w:lineRule="auto"/>
            </w:pPr>
          </w:p>
        </w:tc>
      </w:tr>
    </w:tbl>
    <w:p w14:paraId="7813B54F"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365"/>
      </w:tblGrid>
      <w:tr w:rsidR="001C2CFF" w14:paraId="628A4EBD" w14:textId="77777777" w:rsidTr="001D640F">
        <w:tc>
          <w:tcPr>
            <w:tcW w:w="1588" w:type="dxa"/>
            <w:shd w:val="clear" w:color="auto" w:fill="BFBFBF" w:themeFill="background1" w:themeFillShade="BF"/>
          </w:tcPr>
          <w:p w14:paraId="271F961B" w14:textId="77777777" w:rsidR="001C2CFF" w:rsidRPr="00A30AED" w:rsidRDefault="001C2CFF" w:rsidP="00AC063C">
            <w:pPr>
              <w:spacing w:line="240" w:lineRule="auto"/>
            </w:pPr>
            <w:r>
              <w:t>Functionality declaration 11</w:t>
            </w:r>
          </w:p>
        </w:tc>
        <w:tc>
          <w:tcPr>
            <w:tcW w:w="7365" w:type="dxa"/>
            <w:shd w:val="clear" w:color="auto" w:fill="auto"/>
          </w:tcPr>
          <w:p w14:paraId="01CE4DC6" w14:textId="77777777" w:rsidR="001C2CFF" w:rsidRPr="00A30AED" w:rsidRDefault="001C2CFF" w:rsidP="00AC063C">
            <w:pPr>
              <w:spacing w:line="240" w:lineRule="auto"/>
            </w:pPr>
            <w:r w:rsidRPr="003A6CDC">
              <w:t xml:space="preserve">specify used </w:t>
            </w:r>
            <w:r w:rsidRPr="00B01319">
              <w:rPr>
                <w:i/>
                <w:iCs/>
                <w:u w:val="single"/>
              </w:rPr>
              <w:t>power saving</w:t>
            </w:r>
            <w:r w:rsidRPr="003A6CDC">
              <w:t xml:space="preserve"> technique / battery management.</w:t>
            </w:r>
          </w:p>
        </w:tc>
      </w:tr>
      <w:tr w:rsidR="001C2CFF" w14:paraId="6FA843D8" w14:textId="77777777" w:rsidTr="00DD3E67">
        <w:tc>
          <w:tcPr>
            <w:tcW w:w="1588" w:type="dxa"/>
            <w:shd w:val="clear" w:color="auto" w:fill="auto"/>
          </w:tcPr>
          <w:p w14:paraId="6EFB9023" w14:textId="77777777" w:rsidR="001C2CFF" w:rsidRPr="00A30AED" w:rsidRDefault="001C2CFF" w:rsidP="00AC063C">
            <w:pPr>
              <w:spacing w:line="240" w:lineRule="auto"/>
            </w:pPr>
            <w:r>
              <w:t>Comment</w:t>
            </w:r>
          </w:p>
        </w:tc>
        <w:tc>
          <w:tcPr>
            <w:tcW w:w="7365" w:type="dxa"/>
            <w:shd w:val="clear" w:color="auto" w:fill="auto"/>
          </w:tcPr>
          <w:p w14:paraId="43D579A3" w14:textId="77777777" w:rsidR="001C2CFF" w:rsidRPr="00A30AED" w:rsidRDefault="001C2CFF" w:rsidP="00AC063C">
            <w:pPr>
              <w:spacing w:line="240" w:lineRule="auto"/>
            </w:pPr>
          </w:p>
        </w:tc>
      </w:tr>
    </w:tbl>
    <w:p w14:paraId="253FA94F" w14:textId="77777777" w:rsidR="001C2CFF" w:rsidRDefault="001C2CFF" w:rsidP="00AC063C">
      <w:pPr>
        <w:spacing w:line="24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365"/>
      </w:tblGrid>
      <w:tr w:rsidR="001C2CFF" w14:paraId="5F7B4A48" w14:textId="77777777" w:rsidTr="001D640F">
        <w:tc>
          <w:tcPr>
            <w:tcW w:w="1588" w:type="dxa"/>
            <w:shd w:val="clear" w:color="auto" w:fill="BFBFBF" w:themeFill="background1" w:themeFillShade="BF"/>
          </w:tcPr>
          <w:p w14:paraId="164F0EA6" w14:textId="77777777" w:rsidR="001C2CFF" w:rsidRPr="00A30AED" w:rsidRDefault="001C2CFF" w:rsidP="00AC063C">
            <w:pPr>
              <w:spacing w:line="240" w:lineRule="auto"/>
            </w:pPr>
            <w:r>
              <w:t>Functionality declaration 12</w:t>
            </w:r>
          </w:p>
        </w:tc>
        <w:tc>
          <w:tcPr>
            <w:tcW w:w="7365" w:type="dxa"/>
            <w:shd w:val="clear" w:color="auto" w:fill="auto"/>
          </w:tcPr>
          <w:p w14:paraId="71F1ACB3" w14:textId="77777777" w:rsidR="001C2CFF" w:rsidRPr="00A30AED" w:rsidRDefault="001C2CFF" w:rsidP="00AC063C">
            <w:pPr>
              <w:spacing w:line="240" w:lineRule="auto"/>
            </w:pPr>
            <w:r>
              <w:t xml:space="preserve">Self-assessment </w:t>
            </w:r>
            <w:r w:rsidRPr="00B01319">
              <w:rPr>
                <w:i/>
                <w:iCs/>
                <w:u w:val="single"/>
              </w:rPr>
              <w:t>cyber security</w:t>
            </w:r>
            <w:r>
              <w:t xml:space="preserve"> form filled</w:t>
            </w:r>
          </w:p>
        </w:tc>
      </w:tr>
      <w:tr w:rsidR="001C2CFF" w14:paraId="2FB69C43" w14:textId="77777777" w:rsidTr="00DD3E67">
        <w:tc>
          <w:tcPr>
            <w:tcW w:w="1588" w:type="dxa"/>
            <w:shd w:val="clear" w:color="auto" w:fill="auto"/>
          </w:tcPr>
          <w:p w14:paraId="17DDA4B8" w14:textId="77777777" w:rsidR="001C2CFF" w:rsidRPr="00A30AED" w:rsidRDefault="001C2CFF" w:rsidP="00AC063C">
            <w:pPr>
              <w:spacing w:line="240" w:lineRule="auto"/>
            </w:pPr>
            <w:r>
              <w:t>Comment</w:t>
            </w:r>
          </w:p>
        </w:tc>
        <w:tc>
          <w:tcPr>
            <w:tcW w:w="7365" w:type="dxa"/>
            <w:shd w:val="clear" w:color="auto" w:fill="auto"/>
          </w:tcPr>
          <w:p w14:paraId="2D04E449" w14:textId="77777777" w:rsidR="001C2CFF" w:rsidRPr="00A30AED" w:rsidRDefault="001C2CFF" w:rsidP="00AC063C">
            <w:pPr>
              <w:spacing w:line="240" w:lineRule="auto"/>
            </w:pPr>
          </w:p>
        </w:tc>
      </w:tr>
    </w:tbl>
    <w:p w14:paraId="75CE105E" w14:textId="77777777" w:rsidR="0006621B" w:rsidRDefault="0006621B" w:rsidP="00AC063C">
      <w:pPr>
        <w:spacing w:line="240" w:lineRule="auto"/>
        <w:rPr>
          <w:b/>
          <w:bCs/>
        </w:rPr>
      </w:pPr>
      <w:bookmarkStart w:id="38" w:name="_DCS_Traditional_Extended"/>
      <w:bookmarkStart w:id="39" w:name="_DCS_Hybrid_Basic"/>
      <w:bookmarkStart w:id="40" w:name="_APPENDIXES"/>
      <w:bookmarkStart w:id="41" w:name="_Toc86137501"/>
      <w:bookmarkEnd w:id="38"/>
      <w:bookmarkEnd w:id="39"/>
      <w:bookmarkEnd w:id="40"/>
    </w:p>
    <w:p w14:paraId="75038ACA" w14:textId="64A70094" w:rsidR="00056685" w:rsidRDefault="00056685" w:rsidP="00AC063C">
      <w:pPr>
        <w:spacing w:line="240" w:lineRule="auto"/>
        <w:rPr>
          <w:b/>
          <w:bCs/>
        </w:rPr>
      </w:pPr>
      <w:r w:rsidRPr="007C0AEC">
        <w:rPr>
          <w:b/>
          <w:bCs/>
        </w:rPr>
        <w:t>Legend:</w:t>
      </w:r>
      <w:bookmarkEnd w:id="41"/>
    </w:p>
    <w:p w14:paraId="037803D5" w14:textId="77777777" w:rsidR="007C0AEC" w:rsidRPr="007C0AEC" w:rsidRDefault="007C0AEC" w:rsidP="00AC063C">
      <w:pPr>
        <w:spacing w:line="240" w:lineRule="auto"/>
        <w:rPr>
          <w:b/>
          <w:bCs/>
        </w:rPr>
      </w:pPr>
    </w:p>
    <w:tbl>
      <w:tblPr>
        <w:tblStyle w:val="TableGrid"/>
        <w:tblW w:w="0" w:type="auto"/>
        <w:tblLook w:val="04A0" w:firstRow="1" w:lastRow="0" w:firstColumn="1" w:lastColumn="0" w:noHBand="0" w:noVBand="1"/>
      </w:tblPr>
      <w:tblGrid>
        <w:gridCol w:w="1129"/>
        <w:gridCol w:w="7938"/>
      </w:tblGrid>
      <w:tr w:rsidR="00056685" w14:paraId="7C578297" w14:textId="77777777" w:rsidTr="00D96A2A">
        <w:tc>
          <w:tcPr>
            <w:tcW w:w="1129" w:type="dxa"/>
            <w:shd w:val="clear" w:color="auto" w:fill="00B050"/>
          </w:tcPr>
          <w:p w14:paraId="23F05BF9" w14:textId="77777777" w:rsidR="00056685" w:rsidRDefault="00056685" w:rsidP="00AC063C">
            <w:pPr>
              <w:pStyle w:val="Paragraph"/>
              <w:spacing w:line="240" w:lineRule="auto"/>
              <w:rPr>
                <w:lang w:val="en-GB"/>
              </w:rPr>
            </w:pPr>
          </w:p>
        </w:tc>
        <w:tc>
          <w:tcPr>
            <w:tcW w:w="7938" w:type="dxa"/>
          </w:tcPr>
          <w:p w14:paraId="57052B35" w14:textId="400A4443" w:rsidR="00056685" w:rsidRDefault="00056685" w:rsidP="00AC063C">
            <w:pPr>
              <w:pStyle w:val="Paragraph"/>
              <w:spacing w:line="240" w:lineRule="auto"/>
              <w:rPr>
                <w:lang w:val="en-GB"/>
              </w:rPr>
            </w:pPr>
            <w:r>
              <w:rPr>
                <w:lang w:val="en-GB"/>
              </w:rPr>
              <w:t>ok</w:t>
            </w:r>
            <w:r w:rsidR="0006621B">
              <w:rPr>
                <w:lang w:val="en-GB"/>
              </w:rPr>
              <w:t xml:space="preserve"> / Passed</w:t>
            </w:r>
          </w:p>
        </w:tc>
      </w:tr>
      <w:tr w:rsidR="00056685" w14:paraId="532A2E77" w14:textId="77777777" w:rsidTr="00D96A2A">
        <w:tc>
          <w:tcPr>
            <w:tcW w:w="1129" w:type="dxa"/>
            <w:shd w:val="clear" w:color="auto" w:fill="00B0F0"/>
          </w:tcPr>
          <w:p w14:paraId="441B17D8" w14:textId="77777777" w:rsidR="00056685" w:rsidRDefault="00056685" w:rsidP="00AC063C">
            <w:pPr>
              <w:pStyle w:val="Paragraph"/>
              <w:spacing w:line="240" w:lineRule="auto"/>
              <w:rPr>
                <w:lang w:val="en-GB"/>
              </w:rPr>
            </w:pPr>
          </w:p>
        </w:tc>
        <w:tc>
          <w:tcPr>
            <w:tcW w:w="7938" w:type="dxa"/>
          </w:tcPr>
          <w:p w14:paraId="5E6E93D5" w14:textId="77777777" w:rsidR="00056685" w:rsidRDefault="00056685" w:rsidP="00AC063C">
            <w:pPr>
              <w:pStyle w:val="Paragraph"/>
              <w:spacing w:line="240" w:lineRule="auto"/>
              <w:rPr>
                <w:lang w:val="en-GB"/>
              </w:rPr>
            </w:pPr>
            <w:r>
              <w:rPr>
                <w:lang w:val="en-GB"/>
              </w:rPr>
              <w:t xml:space="preserve">pending implementation </w:t>
            </w:r>
          </w:p>
        </w:tc>
      </w:tr>
      <w:tr w:rsidR="00056685" w14:paraId="5DA53EC7" w14:textId="77777777" w:rsidTr="00D96A2A">
        <w:tc>
          <w:tcPr>
            <w:tcW w:w="1129" w:type="dxa"/>
            <w:shd w:val="clear" w:color="auto" w:fill="C00000"/>
          </w:tcPr>
          <w:p w14:paraId="14456E24" w14:textId="77777777" w:rsidR="00056685" w:rsidRDefault="00056685" w:rsidP="00AC063C">
            <w:pPr>
              <w:pStyle w:val="Paragraph"/>
              <w:spacing w:line="240" w:lineRule="auto"/>
              <w:rPr>
                <w:lang w:val="en-GB"/>
              </w:rPr>
            </w:pPr>
          </w:p>
        </w:tc>
        <w:tc>
          <w:tcPr>
            <w:tcW w:w="7938" w:type="dxa"/>
          </w:tcPr>
          <w:p w14:paraId="469F0590" w14:textId="77777777" w:rsidR="00056685" w:rsidRDefault="00056685" w:rsidP="00AC063C">
            <w:pPr>
              <w:pStyle w:val="Paragraph"/>
              <w:spacing w:line="240" w:lineRule="auto"/>
              <w:rPr>
                <w:lang w:val="en-GB"/>
              </w:rPr>
            </w:pPr>
            <w:r>
              <w:rPr>
                <w:lang w:val="en-GB"/>
              </w:rPr>
              <w:t>not tested / not passed</w:t>
            </w:r>
          </w:p>
        </w:tc>
      </w:tr>
    </w:tbl>
    <w:p w14:paraId="5E369E88" w14:textId="77777777" w:rsidR="006628E0" w:rsidRPr="007C2045" w:rsidRDefault="006628E0" w:rsidP="00AC063C">
      <w:pPr>
        <w:pStyle w:val="Heading1"/>
        <w:spacing w:line="240" w:lineRule="auto"/>
        <w:sectPr w:rsidR="006628E0" w:rsidRPr="007C2045" w:rsidSect="00FA0F55">
          <w:pgSz w:w="11906" w:h="16838" w:code="9"/>
          <w:pgMar w:top="1134" w:right="1134" w:bottom="1701" w:left="1134" w:header="1134" w:footer="851" w:gutter="0"/>
          <w:cols w:space="708"/>
          <w:docGrid w:linePitch="360"/>
        </w:sectPr>
      </w:pPr>
    </w:p>
    <w:p w14:paraId="34C88D95" w14:textId="0D81FD7C" w:rsidR="001C2CFF" w:rsidRPr="007C2045" w:rsidRDefault="001C2CFF" w:rsidP="00AC063C">
      <w:pPr>
        <w:pStyle w:val="Heading1"/>
        <w:spacing w:line="240" w:lineRule="auto"/>
      </w:pPr>
      <w:bookmarkStart w:id="42" w:name="_Toc86137502"/>
      <w:bookmarkStart w:id="43" w:name="_Toc112080481"/>
      <w:r w:rsidRPr="007C2045">
        <w:lastRenderedPageBreak/>
        <w:t>Solution under test details</w:t>
      </w:r>
      <w:bookmarkEnd w:id="42"/>
      <w:bookmarkEnd w:id="43"/>
    </w:p>
    <w:p w14:paraId="0CEC4F25" w14:textId="134D1F8E" w:rsidR="001C2CFF" w:rsidRDefault="001C2CFF" w:rsidP="00AC063C">
      <w:pPr>
        <w:pStyle w:val="Heading2"/>
        <w:spacing w:line="240" w:lineRule="auto"/>
      </w:pPr>
      <w:bookmarkStart w:id="44" w:name="_Toc112080482"/>
      <w:r w:rsidRPr="003A6CDC">
        <w:t xml:space="preserve">Solution </w:t>
      </w:r>
      <w:r w:rsidR="001D640F" w:rsidRPr="003A6CDC">
        <w:t>description: -</w:t>
      </w:r>
      <w:bookmarkEnd w:id="44"/>
    </w:p>
    <w:p w14:paraId="60A4F2E4" w14:textId="77777777" w:rsidR="001C2CFF" w:rsidRPr="003A6CDC" w:rsidRDefault="001C2CFF" w:rsidP="00AC063C">
      <w:pPr>
        <w:spacing w:line="240" w:lineRule="auto"/>
      </w:pPr>
    </w:p>
    <w:p w14:paraId="3306F45D" w14:textId="32A62660" w:rsidR="001C2CFF" w:rsidRDefault="001C2CFF" w:rsidP="00AC063C">
      <w:pPr>
        <w:pStyle w:val="Heading2"/>
        <w:spacing w:line="240" w:lineRule="auto"/>
      </w:pPr>
      <w:bookmarkStart w:id="45" w:name="_Toc112080483"/>
      <w:r w:rsidRPr="003A6CDC">
        <w:t xml:space="preserve">use </w:t>
      </w:r>
      <w:r w:rsidR="001D640F" w:rsidRPr="003A6CDC">
        <w:t>case:</w:t>
      </w:r>
      <w:r w:rsidR="001D640F">
        <w:t xml:space="preserve"> -</w:t>
      </w:r>
      <w:bookmarkEnd w:id="45"/>
    </w:p>
    <w:p w14:paraId="2CD95DF7" w14:textId="77777777" w:rsidR="001C2CFF" w:rsidRPr="003A6CDC" w:rsidRDefault="001C2CFF" w:rsidP="00AC063C">
      <w:pPr>
        <w:spacing w:line="240" w:lineRule="auto"/>
      </w:pPr>
    </w:p>
    <w:p w14:paraId="29F69FD4" w14:textId="25706678" w:rsidR="001C2CFF" w:rsidRDefault="001C2CFF" w:rsidP="00AC063C">
      <w:pPr>
        <w:pStyle w:val="Heading2"/>
        <w:spacing w:line="240" w:lineRule="auto"/>
      </w:pPr>
      <w:bookmarkStart w:id="46" w:name="_Toc112080484"/>
      <w:r w:rsidRPr="003A6CDC">
        <w:t xml:space="preserve">Sequence </w:t>
      </w:r>
      <w:r w:rsidR="001D640F" w:rsidRPr="003A6CDC">
        <w:t>diagram:</w:t>
      </w:r>
      <w:r w:rsidR="001D640F">
        <w:t xml:space="preserve"> -</w:t>
      </w:r>
      <w:bookmarkEnd w:id="46"/>
    </w:p>
    <w:p w14:paraId="755E4C59" w14:textId="77777777" w:rsidR="001C2CFF" w:rsidRDefault="001C2CFF" w:rsidP="00AC063C">
      <w:pPr>
        <w:spacing w:line="240" w:lineRule="auto"/>
      </w:pPr>
    </w:p>
    <w:p w14:paraId="3DA3E559" w14:textId="77777777" w:rsidR="001C2CFF" w:rsidRDefault="001C2CFF" w:rsidP="00AC063C">
      <w:pPr>
        <w:spacing w:line="240" w:lineRule="auto"/>
      </w:pPr>
    </w:p>
    <w:p w14:paraId="177D657E" w14:textId="77777777" w:rsidR="006628E0" w:rsidRPr="007C2045" w:rsidRDefault="006628E0" w:rsidP="00AC063C">
      <w:pPr>
        <w:pStyle w:val="Heading1"/>
        <w:spacing w:line="240" w:lineRule="auto"/>
        <w:sectPr w:rsidR="006628E0" w:rsidRPr="007C2045" w:rsidSect="00FA0F55">
          <w:pgSz w:w="11906" w:h="16838" w:code="9"/>
          <w:pgMar w:top="1134" w:right="1134" w:bottom="1701" w:left="1134" w:header="1134" w:footer="851" w:gutter="0"/>
          <w:cols w:space="708"/>
          <w:docGrid w:linePitch="360"/>
        </w:sectPr>
      </w:pPr>
    </w:p>
    <w:p w14:paraId="1828978B" w14:textId="3507671F" w:rsidR="001C2CFF" w:rsidRPr="007C2045" w:rsidRDefault="001C2CFF" w:rsidP="00AC063C">
      <w:pPr>
        <w:pStyle w:val="Heading1"/>
        <w:spacing w:line="240" w:lineRule="auto"/>
      </w:pPr>
      <w:bookmarkStart w:id="47" w:name="_Toc86137503"/>
      <w:bookmarkStart w:id="48" w:name="_Toc112080485"/>
      <w:r w:rsidRPr="007C2045">
        <w:lastRenderedPageBreak/>
        <w:t>Appendix</w:t>
      </w:r>
      <w:bookmarkEnd w:id="47"/>
      <w:bookmarkEnd w:id="48"/>
    </w:p>
    <w:p w14:paraId="5BFB516C" w14:textId="0E7F3D3E" w:rsidR="001C2CFF" w:rsidRDefault="001C2CFF" w:rsidP="00AC063C">
      <w:pPr>
        <w:pStyle w:val="Heading2"/>
        <w:spacing w:line="240" w:lineRule="auto"/>
      </w:pPr>
      <w:bookmarkStart w:id="49" w:name="_Toc86137504"/>
      <w:bookmarkStart w:id="50" w:name="_Toc112080486"/>
      <w:r>
        <w:t>Grading</w:t>
      </w:r>
      <w:r w:rsidR="008B38CF">
        <w:t xml:space="preserve"> (KONE use only)</w:t>
      </w:r>
      <w:bookmarkEnd w:id="49"/>
      <w:bookmarkEnd w:id="50"/>
    </w:p>
    <w:p w14:paraId="536F7D91" w14:textId="77777777" w:rsidR="001C2CFF" w:rsidRDefault="001C2CFF" w:rsidP="00AC063C">
      <w:pPr>
        <w:spacing w:line="240" w:lineRule="auto"/>
      </w:pPr>
      <w:r>
        <w:t>This gives some insight into solution functionalities readiness</w:t>
      </w:r>
    </w:p>
    <w:p w14:paraId="7730FBA3" w14:textId="77777777" w:rsidR="001C2CFF" w:rsidRDefault="001C2CFF" w:rsidP="00AC063C">
      <w:pPr>
        <w:spacing w:line="240" w:lineRule="auto"/>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67"/>
        <w:gridCol w:w="567"/>
        <w:gridCol w:w="567"/>
        <w:gridCol w:w="567"/>
        <w:gridCol w:w="426"/>
        <w:gridCol w:w="425"/>
      </w:tblGrid>
      <w:tr w:rsidR="001C2CFF" w14:paraId="418C59FB" w14:textId="77777777" w:rsidTr="00EF0556">
        <w:tc>
          <w:tcPr>
            <w:tcW w:w="4077" w:type="dxa"/>
            <w:shd w:val="clear" w:color="auto" w:fill="auto"/>
          </w:tcPr>
          <w:p w14:paraId="2D32A5DC" w14:textId="77777777" w:rsidR="001C2CFF" w:rsidRDefault="001C2CFF" w:rsidP="00AC063C">
            <w:pPr>
              <w:spacing w:line="240" w:lineRule="auto"/>
            </w:pPr>
          </w:p>
        </w:tc>
        <w:tc>
          <w:tcPr>
            <w:tcW w:w="3119" w:type="dxa"/>
            <w:gridSpan w:val="6"/>
            <w:shd w:val="clear" w:color="auto" w:fill="auto"/>
          </w:tcPr>
          <w:p w14:paraId="0B11B654" w14:textId="77777777" w:rsidR="001C2CFF" w:rsidRDefault="001C2CFF" w:rsidP="00AC063C">
            <w:pPr>
              <w:spacing w:line="240" w:lineRule="auto"/>
              <w:jc w:val="center"/>
            </w:pPr>
            <w:r>
              <w:t>Grade</w:t>
            </w:r>
          </w:p>
        </w:tc>
      </w:tr>
      <w:tr w:rsidR="001C2CFF" w14:paraId="432C5636" w14:textId="77777777" w:rsidTr="00EF0556">
        <w:tc>
          <w:tcPr>
            <w:tcW w:w="4077" w:type="dxa"/>
            <w:shd w:val="clear" w:color="auto" w:fill="auto"/>
          </w:tcPr>
          <w:p w14:paraId="4064C521" w14:textId="77777777" w:rsidR="001C2CFF" w:rsidRDefault="001C2CFF" w:rsidP="00AC063C">
            <w:pPr>
              <w:spacing w:line="240" w:lineRule="auto"/>
            </w:pPr>
            <w:r>
              <w:t>Functionality</w:t>
            </w:r>
          </w:p>
        </w:tc>
        <w:tc>
          <w:tcPr>
            <w:tcW w:w="567" w:type="dxa"/>
            <w:shd w:val="clear" w:color="auto" w:fill="auto"/>
          </w:tcPr>
          <w:p w14:paraId="74EB5FBF" w14:textId="77777777" w:rsidR="001C2CFF" w:rsidRDefault="001C2CFF" w:rsidP="00AC063C">
            <w:pPr>
              <w:spacing w:line="240" w:lineRule="auto"/>
            </w:pPr>
            <w:r>
              <w:t>5</w:t>
            </w:r>
          </w:p>
        </w:tc>
        <w:tc>
          <w:tcPr>
            <w:tcW w:w="567" w:type="dxa"/>
            <w:shd w:val="clear" w:color="auto" w:fill="auto"/>
          </w:tcPr>
          <w:p w14:paraId="04C51DA6" w14:textId="77777777" w:rsidR="001C2CFF" w:rsidRDefault="001C2CFF" w:rsidP="00AC063C">
            <w:pPr>
              <w:spacing w:line="240" w:lineRule="auto"/>
            </w:pPr>
            <w:r>
              <w:t>4</w:t>
            </w:r>
          </w:p>
        </w:tc>
        <w:tc>
          <w:tcPr>
            <w:tcW w:w="567" w:type="dxa"/>
            <w:shd w:val="clear" w:color="auto" w:fill="auto"/>
          </w:tcPr>
          <w:p w14:paraId="190F1524" w14:textId="77777777" w:rsidR="001C2CFF" w:rsidRDefault="001C2CFF" w:rsidP="00AC063C">
            <w:pPr>
              <w:spacing w:line="240" w:lineRule="auto"/>
            </w:pPr>
            <w:r>
              <w:t>3</w:t>
            </w:r>
          </w:p>
        </w:tc>
        <w:tc>
          <w:tcPr>
            <w:tcW w:w="567" w:type="dxa"/>
            <w:shd w:val="clear" w:color="auto" w:fill="auto"/>
          </w:tcPr>
          <w:p w14:paraId="72AAC384" w14:textId="77777777" w:rsidR="001C2CFF" w:rsidRDefault="001C2CFF" w:rsidP="00AC063C">
            <w:pPr>
              <w:spacing w:line="240" w:lineRule="auto"/>
            </w:pPr>
            <w:r>
              <w:t>2</w:t>
            </w:r>
          </w:p>
        </w:tc>
        <w:tc>
          <w:tcPr>
            <w:tcW w:w="426" w:type="dxa"/>
            <w:shd w:val="clear" w:color="auto" w:fill="auto"/>
          </w:tcPr>
          <w:p w14:paraId="1C1B9D0F" w14:textId="77777777" w:rsidR="001C2CFF" w:rsidRDefault="001C2CFF" w:rsidP="00AC063C">
            <w:pPr>
              <w:spacing w:line="240" w:lineRule="auto"/>
            </w:pPr>
            <w:r>
              <w:t>1</w:t>
            </w:r>
          </w:p>
        </w:tc>
        <w:tc>
          <w:tcPr>
            <w:tcW w:w="425" w:type="dxa"/>
            <w:shd w:val="clear" w:color="auto" w:fill="auto"/>
          </w:tcPr>
          <w:p w14:paraId="6A6516E6" w14:textId="77777777" w:rsidR="001C2CFF" w:rsidRDefault="001C2CFF" w:rsidP="00AC063C">
            <w:pPr>
              <w:spacing w:line="240" w:lineRule="auto"/>
            </w:pPr>
            <w:r>
              <w:t>0</w:t>
            </w:r>
          </w:p>
        </w:tc>
      </w:tr>
      <w:tr w:rsidR="001C2CFF" w14:paraId="0E089A8D" w14:textId="77777777" w:rsidTr="00EF0556">
        <w:tc>
          <w:tcPr>
            <w:tcW w:w="4077" w:type="dxa"/>
            <w:shd w:val="clear" w:color="auto" w:fill="auto"/>
          </w:tcPr>
          <w:p w14:paraId="16F43B99" w14:textId="77777777" w:rsidR="001C2CFF" w:rsidRDefault="001C2CFF" w:rsidP="00AC063C">
            <w:pPr>
              <w:spacing w:line="240" w:lineRule="auto"/>
            </w:pPr>
            <w:r>
              <w:t>Log</w:t>
            </w:r>
          </w:p>
        </w:tc>
        <w:tc>
          <w:tcPr>
            <w:tcW w:w="567" w:type="dxa"/>
            <w:shd w:val="clear" w:color="auto" w:fill="auto"/>
          </w:tcPr>
          <w:p w14:paraId="329F183A" w14:textId="77777777" w:rsidR="001C2CFF" w:rsidRDefault="001C2CFF" w:rsidP="00AC063C">
            <w:pPr>
              <w:spacing w:line="240" w:lineRule="auto"/>
            </w:pPr>
            <w:r>
              <w:t>x</w:t>
            </w:r>
          </w:p>
        </w:tc>
        <w:tc>
          <w:tcPr>
            <w:tcW w:w="567" w:type="dxa"/>
            <w:shd w:val="clear" w:color="auto" w:fill="auto"/>
          </w:tcPr>
          <w:p w14:paraId="1C713307" w14:textId="77777777" w:rsidR="001C2CFF" w:rsidRDefault="001C2CFF" w:rsidP="00AC063C">
            <w:pPr>
              <w:spacing w:line="240" w:lineRule="auto"/>
            </w:pPr>
            <w:r>
              <w:t>x</w:t>
            </w:r>
          </w:p>
        </w:tc>
        <w:tc>
          <w:tcPr>
            <w:tcW w:w="567" w:type="dxa"/>
            <w:shd w:val="clear" w:color="auto" w:fill="auto"/>
          </w:tcPr>
          <w:p w14:paraId="3DBF51BC" w14:textId="77777777" w:rsidR="001C2CFF" w:rsidRDefault="001C2CFF" w:rsidP="00AC063C">
            <w:pPr>
              <w:spacing w:line="240" w:lineRule="auto"/>
            </w:pPr>
            <w:r>
              <w:t>x</w:t>
            </w:r>
          </w:p>
        </w:tc>
        <w:tc>
          <w:tcPr>
            <w:tcW w:w="567" w:type="dxa"/>
            <w:shd w:val="clear" w:color="auto" w:fill="auto"/>
          </w:tcPr>
          <w:p w14:paraId="6FAF69FE" w14:textId="77777777" w:rsidR="001C2CFF" w:rsidRDefault="001C2CFF" w:rsidP="00AC063C">
            <w:pPr>
              <w:spacing w:line="240" w:lineRule="auto"/>
            </w:pPr>
            <w:r>
              <w:t>x</w:t>
            </w:r>
          </w:p>
        </w:tc>
        <w:tc>
          <w:tcPr>
            <w:tcW w:w="426" w:type="dxa"/>
            <w:shd w:val="clear" w:color="auto" w:fill="auto"/>
          </w:tcPr>
          <w:p w14:paraId="3782272A" w14:textId="77777777" w:rsidR="001C2CFF" w:rsidRDefault="001C2CFF" w:rsidP="00AC063C">
            <w:pPr>
              <w:spacing w:line="240" w:lineRule="auto"/>
            </w:pPr>
            <w:r>
              <w:t>x</w:t>
            </w:r>
          </w:p>
        </w:tc>
        <w:tc>
          <w:tcPr>
            <w:tcW w:w="425" w:type="dxa"/>
            <w:shd w:val="clear" w:color="auto" w:fill="auto"/>
          </w:tcPr>
          <w:p w14:paraId="172553B2" w14:textId="77777777" w:rsidR="001C2CFF" w:rsidRDefault="001C2CFF" w:rsidP="00AC063C">
            <w:pPr>
              <w:spacing w:line="240" w:lineRule="auto"/>
            </w:pPr>
          </w:p>
        </w:tc>
      </w:tr>
      <w:tr w:rsidR="001C2CFF" w14:paraId="70EE9FB3" w14:textId="77777777" w:rsidTr="00EF0556">
        <w:tc>
          <w:tcPr>
            <w:tcW w:w="4077" w:type="dxa"/>
            <w:shd w:val="clear" w:color="auto" w:fill="auto"/>
          </w:tcPr>
          <w:p w14:paraId="7B1DC040" w14:textId="77777777" w:rsidR="001C2CFF" w:rsidRDefault="001C2CFF" w:rsidP="00AC063C">
            <w:pPr>
              <w:spacing w:line="240" w:lineRule="auto"/>
            </w:pPr>
            <w:r>
              <w:t>Power saving</w:t>
            </w:r>
          </w:p>
        </w:tc>
        <w:tc>
          <w:tcPr>
            <w:tcW w:w="567" w:type="dxa"/>
            <w:shd w:val="clear" w:color="auto" w:fill="auto"/>
          </w:tcPr>
          <w:p w14:paraId="3F655DD2" w14:textId="77777777" w:rsidR="001C2CFF" w:rsidRDefault="001C2CFF" w:rsidP="00AC063C">
            <w:pPr>
              <w:spacing w:line="240" w:lineRule="auto"/>
            </w:pPr>
            <w:r>
              <w:t>x</w:t>
            </w:r>
          </w:p>
        </w:tc>
        <w:tc>
          <w:tcPr>
            <w:tcW w:w="567" w:type="dxa"/>
            <w:shd w:val="clear" w:color="auto" w:fill="auto"/>
          </w:tcPr>
          <w:p w14:paraId="2ECD23D2" w14:textId="77777777" w:rsidR="001C2CFF" w:rsidRDefault="001C2CFF" w:rsidP="00AC063C">
            <w:pPr>
              <w:spacing w:line="240" w:lineRule="auto"/>
            </w:pPr>
            <w:r>
              <w:t>x</w:t>
            </w:r>
          </w:p>
        </w:tc>
        <w:tc>
          <w:tcPr>
            <w:tcW w:w="567" w:type="dxa"/>
            <w:shd w:val="clear" w:color="auto" w:fill="auto"/>
          </w:tcPr>
          <w:p w14:paraId="0EE403A9" w14:textId="77777777" w:rsidR="001C2CFF" w:rsidRDefault="001C2CFF" w:rsidP="00AC063C">
            <w:pPr>
              <w:spacing w:line="240" w:lineRule="auto"/>
            </w:pPr>
            <w:r>
              <w:t>x</w:t>
            </w:r>
          </w:p>
        </w:tc>
        <w:tc>
          <w:tcPr>
            <w:tcW w:w="567" w:type="dxa"/>
            <w:shd w:val="clear" w:color="auto" w:fill="auto"/>
          </w:tcPr>
          <w:p w14:paraId="5C6D3219" w14:textId="77777777" w:rsidR="001C2CFF" w:rsidRDefault="001C2CFF" w:rsidP="00AC063C">
            <w:pPr>
              <w:spacing w:line="240" w:lineRule="auto"/>
            </w:pPr>
            <w:r>
              <w:t>x</w:t>
            </w:r>
          </w:p>
        </w:tc>
        <w:tc>
          <w:tcPr>
            <w:tcW w:w="426" w:type="dxa"/>
            <w:shd w:val="clear" w:color="auto" w:fill="auto"/>
          </w:tcPr>
          <w:p w14:paraId="6427E2C4" w14:textId="77777777" w:rsidR="001C2CFF" w:rsidRDefault="001C2CFF" w:rsidP="00AC063C">
            <w:pPr>
              <w:spacing w:line="240" w:lineRule="auto"/>
            </w:pPr>
            <w:r>
              <w:t>x</w:t>
            </w:r>
          </w:p>
        </w:tc>
        <w:tc>
          <w:tcPr>
            <w:tcW w:w="425" w:type="dxa"/>
            <w:shd w:val="clear" w:color="auto" w:fill="auto"/>
          </w:tcPr>
          <w:p w14:paraId="69335271" w14:textId="77777777" w:rsidR="001C2CFF" w:rsidRDefault="001C2CFF" w:rsidP="00AC063C">
            <w:pPr>
              <w:spacing w:line="240" w:lineRule="auto"/>
            </w:pPr>
          </w:p>
        </w:tc>
      </w:tr>
      <w:tr w:rsidR="001C2CFF" w14:paraId="2E6BC566" w14:textId="77777777" w:rsidTr="00EF0556">
        <w:tc>
          <w:tcPr>
            <w:tcW w:w="4077" w:type="dxa"/>
            <w:shd w:val="clear" w:color="auto" w:fill="auto"/>
          </w:tcPr>
          <w:p w14:paraId="0D719063" w14:textId="77777777" w:rsidR="001C2CFF" w:rsidRDefault="001C2CFF" w:rsidP="00AC063C">
            <w:pPr>
              <w:spacing w:line="240" w:lineRule="auto"/>
            </w:pPr>
            <w:r>
              <w:t>Barrier control</w:t>
            </w:r>
          </w:p>
        </w:tc>
        <w:tc>
          <w:tcPr>
            <w:tcW w:w="567" w:type="dxa"/>
            <w:shd w:val="clear" w:color="auto" w:fill="auto"/>
          </w:tcPr>
          <w:p w14:paraId="58BCF144" w14:textId="77777777" w:rsidR="001C2CFF" w:rsidRDefault="001C2CFF" w:rsidP="00AC063C">
            <w:pPr>
              <w:spacing w:line="240" w:lineRule="auto"/>
            </w:pPr>
            <w:r>
              <w:t>(x)</w:t>
            </w:r>
          </w:p>
        </w:tc>
        <w:tc>
          <w:tcPr>
            <w:tcW w:w="567" w:type="dxa"/>
            <w:shd w:val="clear" w:color="auto" w:fill="auto"/>
          </w:tcPr>
          <w:p w14:paraId="6380AC98" w14:textId="77777777" w:rsidR="001C2CFF" w:rsidRDefault="001C2CFF" w:rsidP="00AC063C">
            <w:pPr>
              <w:spacing w:line="240" w:lineRule="auto"/>
            </w:pPr>
            <w:r>
              <w:t>(x)</w:t>
            </w:r>
          </w:p>
        </w:tc>
        <w:tc>
          <w:tcPr>
            <w:tcW w:w="567" w:type="dxa"/>
            <w:shd w:val="clear" w:color="auto" w:fill="auto"/>
          </w:tcPr>
          <w:p w14:paraId="5A6A3CD3" w14:textId="77777777" w:rsidR="001C2CFF" w:rsidRDefault="001C2CFF" w:rsidP="00AC063C">
            <w:pPr>
              <w:spacing w:line="240" w:lineRule="auto"/>
            </w:pPr>
            <w:r>
              <w:t>(x)</w:t>
            </w:r>
          </w:p>
        </w:tc>
        <w:tc>
          <w:tcPr>
            <w:tcW w:w="567" w:type="dxa"/>
            <w:shd w:val="clear" w:color="auto" w:fill="auto"/>
          </w:tcPr>
          <w:p w14:paraId="38AC634A" w14:textId="77777777" w:rsidR="001C2CFF" w:rsidRDefault="001C2CFF" w:rsidP="00AC063C">
            <w:pPr>
              <w:spacing w:line="240" w:lineRule="auto"/>
            </w:pPr>
            <w:r>
              <w:t>(x)</w:t>
            </w:r>
          </w:p>
        </w:tc>
        <w:tc>
          <w:tcPr>
            <w:tcW w:w="426" w:type="dxa"/>
            <w:shd w:val="clear" w:color="auto" w:fill="auto"/>
          </w:tcPr>
          <w:p w14:paraId="4869D24B" w14:textId="77777777" w:rsidR="001C2CFF" w:rsidRDefault="001C2CFF" w:rsidP="00AC063C">
            <w:pPr>
              <w:spacing w:line="240" w:lineRule="auto"/>
            </w:pPr>
          </w:p>
        </w:tc>
        <w:tc>
          <w:tcPr>
            <w:tcW w:w="425" w:type="dxa"/>
            <w:shd w:val="clear" w:color="auto" w:fill="auto"/>
          </w:tcPr>
          <w:p w14:paraId="1EB55ADE" w14:textId="77777777" w:rsidR="001C2CFF" w:rsidRDefault="001C2CFF" w:rsidP="00AC063C">
            <w:pPr>
              <w:spacing w:line="240" w:lineRule="auto"/>
            </w:pPr>
          </w:p>
        </w:tc>
      </w:tr>
      <w:tr w:rsidR="001C2CFF" w14:paraId="68E8C3DD" w14:textId="77777777" w:rsidTr="00EF0556">
        <w:tc>
          <w:tcPr>
            <w:tcW w:w="4077" w:type="dxa"/>
            <w:shd w:val="clear" w:color="auto" w:fill="auto"/>
          </w:tcPr>
          <w:p w14:paraId="7780B038" w14:textId="77777777" w:rsidR="001C2CFF" w:rsidRDefault="001C2CFF" w:rsidP="00AC063C">
            <w:pPr>
              <w:spacing w:line="240" w:lineRule="auto"/>
            </w:pPr>
            <w:r>
              <w:t>Direction detection (for automatic call)</w:t>
            </w:r>
          </w:p>
        </w:tc>
        <w:tc>
          <w:tcPr>
            <w:tcW w:w="567" w:type="dxa"/>
            <w:shd w:val="clear" w:color="auto" w:fill="auto"/>
          </w:tcPr>
          <w:p w14:paraId="1EF55034" w14:textId="77777777" w:rsidR="001C2CFF" w:rsidRDefault="001C2CFF" w:rsidP="00AC063C">
            <w:pPr>
              <w:spacing w:line="240" w:lineRule="auto"/>
            </w:pPr>
            <w:r>
              <w:t>x*</w:t>
            </w:r>
          </w:p>
        </w:tc>
        <w:tc>
          <w:tcPr>
            <w:tcW w:w="567" w:type="dxa"/>
            <w:shd w:val="clear" w:color="auto" w:fill="auto"/>
          </w:tcPr>
          <w:p w14:paraId="4412981B" w14:textId="77777777" w:rsidR="001C2CFF" w:rsidRDefault="001C2CFF" w:rsidP="00AC063C">
            <w:pPr>
              <w:spacing w:line="240" w:lineRule="auto"/>
            </w:pPr>
            <w:r>
              <w:t>x*</w:t>
            </w:r>
          </w:p>
        </w:tc>
        <w:tc>
          <w:tcPr>
            <w:tcW w:w="567" w:type="dxa"/>
            <w:shd w:val="clear" w:color="auto" w:fill="auto"/>
          </w:tcPr>
          <w:p w14:paraId="18622D03" w14:textId="77777777" w:rsidR="001C2CFF" w:rsidRDefault="001C2CFF" w:rsidP="00AC063C">
            <w:pPr>
              <w:spacing w:line="240" w:lineRule="auto"/>
            </w:pPr>
            <w:r>
              <w:t>x*</w:t>
            </w:r>
          </w:p>
        </w:tc>
        <w:tc>
          <w:tcPr>
            <w:tcW w:w="567" w:type="dxa"/>
            <w:shd w:val="clear" w:color="auto" w:fill="auto"/>
          </w:tcPr>
          <w:p w14:paraId="09658078" w14:textId="77777777" w:rsidR="001C2CFF" w:rsidRDefault="001C2CFF" w:rsidP="00AC063C">
            <w:pPr>
              <w:spacing w:line="240" w:lineRule="auto"/>
            </w:pPr>
            <w:r>
              <w:t>x*</w:t>
            </w:r>
          </w:p>
        </w:tc>
        <w:tc>
          <w:tcPr>
            <w:tcW w:w="426" w:type="dxa"/>
            <w:shd w:val="clear" w:color="auto" w:fill="auto"/>
          </w:tcPr>
          <w:p w14:paraId="15FE2DCC" w14:textId="77777777" w:rsidR="001C2CFF" w:rsidRDefault="001C2CFF" w:rsidP="00AC063C">
            <w:pPr>
              <w:spacing w:line="240" w:lineRule="auto"/>
            </w:pPr>
          </w:p>
        </w:tc>
        <w:tc>
          <w:tcPr>
            <w:tcW w:w="425" w:type="dxa"/>
            <w:shd w:val="clear" w:color="auto" w:fill="auto"/>
          </w:tcPr>
          <w:p w14:paraId="532FB969" w14:textId="77777777" w:rsidR="001C2CFF" w:rsidRDefault="001C2CFF" w:rsidP="00AC063C">
            <w:pPr>
              <w:spacing w:line="240" w:lineRule="auto"/>
            </w:pPr>
          </w:p>
        </w:tc>
      </w:tr>
      <w:tr w:rsidR="001C2CFF" w14:paraId="4D203001" w14:textId="77777777" w:rsidTr="00EF0556">
        <w:tc>
          <w:tcPr>
            <w:tcW w:w="4077" w:type="dxa"/>
            <w:shd w:val="clear" w:color="auto" w:fill="auto"/>
          </w:tcPr>
          <w:p w14:paraId="44AEE381" w14:textId="77777777" w:rsidR="001C2CFF" w:rsidRDefault="001C2CFF" w:rsidP="00AC063C">
            <w:pPr>
              <w:spacing w:line="240" w:lineRule="auto"/>
            </w:pPr>
            <w:r>
              <w:t>Multiple group support</w:t>
            </w:r>
          </w:p>
        </w:tc>
        <w:tc>
          <w:tcPr>
            <w:tcW w:w="567" w:type="dxa"/>
            <w:shd w:val="clear" w:color="auto" w:fill="auto"/>
          </w:tcPr>
          <w:p w14:paraId="045AAD20" w14:textId="77777777" w:rsidR="001C2CFF" w:rsidRDefault="001C2CFF" w:rsidP="00AC063C">
            <w:pPr>
              <w:spacing w:line="240" w:lineRule="auto"/>
            </w:pPr>
            <w:r>
              <w:t>x</w:t>
            </w:r>
          </w:p>
        </w:tc>
        <w:tc>
          <w:tcPr>
            <w:tcW w:w="567" w:type="dxa"/>
            <w:shd w:val="clear" w:color="auto" w:fill="auto"/>
          </w:tcPr>
          <w:p w14:paraId="25B04F43" w14:textId="77777777" w:rsidR="001C2CFF" w:rsidRDefault="001C2CFF" w:rsidP="00AC063C">
            <w:pPr>
              <w:spacing w:line="240" w:lineRule="auto"/>
            </w:pPr>
            <w:r>
              <w:t>x</w:t>
            </w:r>
          </w:p>
        </w:tc>
        <w:tc>
          <w:tcPr>
            <w:tcW w:w="567" w:type="dxa"/>
            <w:shd w:val="clear" w:color="auto" w:fill="auto"/>
          </w:tcPr>
          <w:p w14:paraId="77DD7E60" w14:textId="77777777" w:rsidR="001C2CFF" w:rsidRDefault="001C2CFF" w:rsidP="00AC063C">
            <w:pPr>
              <w:spacing w:line="240" w:lineRule="auto"/>
            </w:pPr>
            <w:r>
              <w:t>x</w:t>
            </w:r>
          </w:p>
        </w:tc>
        <w:tc>
          <w:tcPr>
            <w:tcW w:w="567" w:type="dxa"/>
            <w:shd w:val="clear" w:color="auto" w:fill="auto"/>
          </w:tcPr>
          <w:p w14:paraId="07461C32" w14:textId="77777777" w:rsidR="001C2CFF" w:rsidRDefault="001C2CFF" w:rsidP="00AC063C">
            <w:pPr>
              <w:spacing w:line="240" w:lineRule="auto"/>
            </w:pPr>
          </w:p>
        </w:tc>
        <w:tc>
          <w:tcPr>
            <w:tcW w:w="426" w:type="dxa"/>
            <w:shd w:val="clear" w:color="auto" w:fill="auto"/>
          </w:tcPr>
          <w:p w14:paraId="27B44C42" w14:textId="77777777" w:rsidR="001C2CFF" w:rsidRDefault="001C2CFF" w:rsidP="00AC063C">
            <w:pPr>
              <w:spacing w:line="240" w:lineRule="auto"/>
            </w:pPr>
          </w:p>
        </w:tc>
        <w:tc>
          <w:tcPr>
            <w:tcW w:w="425" w:type="dxa"/>
            <w:shd w:val="clear" w:color="auto" w:fill="auto"/>
          </w:tcPr>
          <w:p w14:paraId="4ADE4C41" w14:textId="77777777" w:rsidR="001C2CFF" w:rsidRDefault="001C2CFF" w:rsidP="00AC063C">
            <w:pPr>
              <w:spacing w:line="240" w:lineRule="auto"/>
            </w:pPr>
          </w:p>
        </w:tc>
      </w:tr>
      <w:tr w:rsidR="001C2CFF" w14:paraId="21F3A4C7" w14:textId="77777777" w:rsidTr="00EF0556">
        <w:tc>
          <w:tcPr>
            <w:tcW w:w="4077" w:type="dxa"/>
            <w:shd w:val="clear" w:color="auto" w:fill="auto"/>
          </w:tcPr>
          <w:p w14:paraId="66DE80C2" w14:textId="77777777" w:rsidR="001C2CFF" w:rsidRDefault="001C2CFF" w:rsidP="00AC063C">
            <w:pPr>
              <w:spacing w:line="240" w:lineRule="auto"/>
            </w:pPr>
            <w:r>
              <w:t>Cyber security</w:t>
            </w:r>
          </w:p>
        </w:tc>
        <w:tc>
          <w:tcPr>
            <w:tcW w:w="567" w:type="dxa"/>
            <w:shd w:val="clear" w:color="auto" w:fill="auto"/>
          </w:tcPr>
          <w:p w14:paraId="00FE8FFC" w14:textId="77777777" w:rsidR="001C2CFF" w:rsidRDefault="001C2CFF" w:rsidP="00AC063C">
            <w:pPr>
              <w:spacing w:line="240" w:lineRule="auto"/>
            </w:pPr>
            <w:r>
              <w:t>x</w:t>
            </w:r>
          </w:p>
        </w:tc>
        <w:tc>
          <w:tcPr>
            <w:tcW w:w="567" w:type="dxa"/>
            <w:shd w:val="clear" w:color="auto" w:fill="auto"/>
          </w:tcPr>
          <w:p w14:paraId="40E6738A" w14:textId="77777777" w:rsidR="001C2CFF" w:rsidRDefault="001C2CFF" w:rsidP="00AC063C">
            <w:pPr>
              <w:spacing w:line="240" w:lineRule="auto"/>
            </w:pPr>
            <w:r>
              <w:t>x</w:t>
            </w:r>
          </w:p>
        </w:tc>
        <w:tc>
          <w:tcPr>
            <w:tcW w:w="567" w:type="dxa"/>
            <w:shd w:val="clear" w:color="auto" w:fill="auto"/>
          </w:tcPr>
          <w:p w14:paraId="63EB496D" w14:textId="77777777" w:rsidR="001C2CFF" w:rsidRDefault="001C2CFF" w:rsidP="00AC063C">
            <w:pPr>
              <w:spacing w:line="240" w:lineRule="auto"/>
            </w:pPr>
            <w:r>
              <w:t>x</w:t>
            </w:r>
          </w:p>
        </w:tc>
        <w:tc>
          <w:tcPr>
            <w:tcW w:w="567" w:type="dxa"/>
            <w:shd w:val="clear" w:color="auto" w:fill="auto"/>
          </w:tcPr>
          <w:p w14:paraId="546CCD29" w14:textId="77777777" w:rsidR="001C2CFF" w:rsidRDefault="001C2CFF" w:rsidP="00AC063C">
            <w:pPr>
              <w:spacing w:line="240" w:lineRule="auto"/>
            </w:pPr>
          </w:p>
        </w:tc>
        <w:tc>
          <w:tcPr>
            <w:tcW w:w="426" w:type="dxa"/>
            <w:shd w:val="clear" w:color="auto" w:fill="auto"/>
          </w:tcPr>
          <w:p w14:paraId="6D0793AE" w14:textId="77777777" w:rsidR="001C2CFF" w:rsidRDefault="001C2CFF" w:rsidP="00AC063C">
            <w:pPr>
              <w:spacing w:line="240" w:lineRule="auto"/>
            </w:pPr>
          </w:p>
        </w:tc>
        <w:tc>
          <w:tcPr>
            <w:tcW w:w="425" w:type="dxa"/>
            <w:shd w:val="clear" w:color="auto" w:fill="auto"/>
          </w:tcPr>
          <w:p w14:paraId="56B968BB" w14:textId="77777777" w:rsidR="001C2CFF" w:rsidRDefault="001C2CFF" w:rsidP="00AC063C">
            <w:pPr>
              <w:spacing w:line="240" w:lineRule="auto"/>
            </w:pPr>
          </w:p>
        </w:tc>
      </w:tr>
      <w:tr w:rsidR="001C2CFF" w14:paraId="5D287008" w14:textId="77777777" w:rsidTr="00EF0556">
        <w:tc>
          <w:tcPr>
            <w:tcW w:w="4077" w:type="dxa"/>
            <w:shd w:val="clear" w:color="auto" w:fill="auto"/>
          </w:tcPr>
          <w:p w14:paraId="1B052DC7" w14:textId="77777777" w:rsidR="001C2CFF" w:rsidRDefault="001C2CFF" w:rsidP="00AC063C">
            <w:pPr>
              <w:spacing w:line="240" w:lineRule="auto"/>
            </w:pPr>
            <w:r>
              <w:t xml:space="preserve">Geolocation </w:t>
            </w:r>
          </w:p>
        </w:tc>
        <w:tc>
          <w:tcPr>
            <w:tcW w:w="567" w:type="dxa"/>
            <w:shd w:val="clear" w:color="auto" w:fill="auto"/>
          </w:tcPr>
          <w:p w14:paraId="30B9E9B6" w14:textId="77777777" w:rsidR="001C2CFF" w:rsidRDefault="001C2CFF" w:rsidP="00AC063C">
            <w:pPr>
              <w:spacing w:line="240" w:lineRule="auto"/>
            </w:pPr>
            <w:r>
              <w:t>x</w:t>
            </w:r>
          </w:p>
        </w:tc>
        <w:tc>
          <w:tcPr>
            <w:tcW w:w="567" w:type="dxa"/>
            <w:shd w:val="clear" w:color="auto" w:fill="auto"/>
          </w:tcPr>
          <w:p w14:paraId="6747AA5B" w14:textId="77777777" w:rsidR="001C2CFF" w:rsidRDefault="001C2CFF" w:rsidP="00AC063C">
            <w:pPr>
              <w:spacing w:line="240" w:lineRule="auto"/>
            </w:pPr>
            <w:r>
              <w:t>x</w:t>
            </w:r>
          </w:p>
        </w:tc>
        <w:tc>
          <w:tcPr>
            <w:tcW w:w="567" w:type="dxa"/>
            <w:shd w:val="clear" w:color="auto" w:fill="auto"/>
          </w:tcPr>
          <w:p w14:paraId="435F4A96" w14:textId="77777777" w:rsidR="001C2CFF" w:rsidRDefault="001C2CFF" w:rsidP="00AC063C">
            <w:pPr>
              <w:spacing w:line="240" w:lineRule="auto"/>
            </w:pPr>
          </w:p>
        </w:tc>
        <w:tc>
          <w:tcPr>
            <w:tcW w:w="567" w:type="dxa"/>
            <w:shd w:val="clear" w:color="auto" w:fill="auto"/>
          </w:tcPr>
          <w:p w14:paraId="39BD3B0D" w14:textId="77777777" w:rsidR="001C2CFF" w:rsidRDefault="001C2CFF" w:rsidP="00AC063C">
            <w:pPr>
              <w:spacing w:line="240" w:lineRule="auto"/>
            </w:pPr>
          </w:p>
        </w:tc>
        <w:tc>
          <w:tcPr>
            <w:tcW w:w="426" w:type="dxa"/>
            <w:shd w:val="clear" w:color="auto" w:fill="auto"/>
          </w:tcPr>
          <w:p w14:paraId="2B8F4468" w14:textId="77777777" w:rsidR="001C2CFF" w:rsidRDefault="001C2CFF" w:rsidP="00AC063C">
            <w:pPr>
              <w:spacing w:line="240" w:lineRule="auto"/>
            </w:pPr>
          </w:p>
        </w:tc>
        <w:tc>
          <w:tcPr>
            <w:tcW w:w="425" w:type="dxa"/>
            <w:shd w:val="clear" w:color="auto" w:fill="auto"/>
          </w:tcPr>
          <w:p w14:paraId="324005BA" w14:textId="77777777" w:rsidR="001C2CFF" w:rsidRDefault="001C2CFF" w:rsidP="00AC063C">
            <w:pPr>
              <w:spacing w:line="240" w:lineRule="auto"/>
            </w:pPr>
          </w:p>
        </w:tc>
      </w:tr>
      <w:tr w:rsidR="001C2CFF" w14:paraId="57837245" w14:textId="77777777" w:rsidTr="00EF0556">
        <w:tc>
          <w:tcPr>
            <w:tcW w:w="4077" w:type="dxa"/>
            <w:shd w:val="clear" w:color="auto" w:fill="auto"/>
          </w:tcPr>
          <w:p w14:paraId="735EDD56" w14:textId="77777777" w:rsidR="001C2CFF" w:rsidRDefault="001C2CFF" w:rsidP="00AC063C">
            <w:pPr>
              <w:spacing w:line="240" w:lineRule="auto"/>
            </w:pPr>
            <w:r>
              <w:t>Barrier side location</w:t>
            </w:r>
          </w:p>
        </w:tc>
        <w:tc>
          <w:tcPr>
            <w:tcW w:w="567" w:type="dxa"/>
            <w:shd w:val="clear" w:color="auto" w:fill="auto"/>
          </w:tcPr>
          <w:p w14:paraId="195E24CE" w14:textId="77777777" w:rsidR="001C2CFF" w:rsidRDefault="001C2CFF" w:rsidP="00AC063C">
            <w:pPr>
              <w:spacing w:line="240" w:lineRule="auto"/>
            </w:pPr>
            <w:r>
              <w:t>x</w:t>
            </w:r>
          </w:p>
        </w:tc>
        <w:tc>
          <w:tcPr>
            <w:tcW w:w="567" w:type="dxa"/>
            <w:shd w:val="clear" w:color="auto" w:fill="auto"/>
          </w:tcPr>
          <w:p w14:paraId="4BB6B05A" w14:textId="77777777" w:rsidR="001C2CFF" w:rsidRDefault="001C2CFF" w:rsidP="00AC063C">
            <w:pPr>
              <w:spacing w:line="240" w:lineRule="auto"/>
            </w:pPr>
            <w:r>
              <w:t>x</w:t>
            </w:r>
          </w:p>
        </w:tc>
        <w:tc>
          <w:tcPr>
            <w:tcW w:w="567" w:type="dxa"/>
            <w:shd w:val="clear" w:color="auto" w:fill="auto"/>
          </w:tcPr>
          <w:p w14:paraId="3A984B68" w14:textId="77777777" w:rsidR="001C2CFF" w:rsidRDefault="001C2CFF" w:rsidP="00AC063C">
            <w:pPr>
              <w:spacing w:line="240" w:lineRule="auto"/>
            </w:pPr>
          </w:p>
        </w:tc>
        <w:tc>
          <w:tcPr>
            <w:tcW w:w="567" w:type="dxa"/>
            <w:shd w:val="clear" w:color="auto" w:fill="auto"/>
          </w:tcPr>
          <w:p w14:paraId="7F919F08" w14:textId="77777777" w:rsidR="001C2CFF" w:rsidRDefault="001C2CFF" w:rsidP="00AC063C">
            <w:pPr>
              <w:spacing w:line="240" w:lineRule="auto"/>
            </w:pPr>
          </w:p>
        </w:tc>
        <w:tc>
          <w:tcPr>
            <w:tcW w:w="426" w:type="dxa"/>
            <w:shd w:val="clear" w:color="auto" w:fill="auto"/>
          </w:tcPr>
          <w:p w14:paraId="108EF656" w14:textId="77777777" w:rsidR="001C2CFF" w:rsidRDefault="001C2CFF" w:rsidP="00AC063C">
            <w:pPr>
              <w:spacing w:line="240" w:lineRule="auto"/>
            </w:pPr>
          </w:p>
        </w:tc>
        <w:tc>
          <w:tcPr>
            <w:tcW w:w="425" w:type="dxa"/>
            <w:shd w:val="clear" w:color="auto" w:fill="auto"/>
          </w:tcPr>
          <w:p w14:paraId="578D019B" w14:textId="77777777" w:rsidR="001C2CFF" w:rsidRDefault="001C2CFF" w:rsidP="00AC063C">
            <w:pPr>
              <w:spacing w:line="240" w:lineRule="auto"/>
            </w:pPr>
          </w:p>
        </w:tc>
      </w:tr>
      <w:tr w:rsidR="001C2CFF" w14:paraId="436D14B2" w14:textId="77777777" w:rsidTr="00EF0556">
        <w:tc>
          <w:tcPr>
            <w:tcW w:w="4077" w:type="dxa"/>
            <w:shd w:val="clear" w:color="auto" w:fill="auto"/>
          </w:tcPr>
          <w:p w14:paraId="68C3AE89" w14:textId="77777777" w:rsidR="001C2CFF" w:rsidRDefault="001C2CFF" w:rsidP="00AC063C">
            <w:pPr>
              <w:spacing w:line="240" w:lineRule="auto"/>
            </w:pPr>
            <w:r>
              <w:t xml:space="preserve">Direct call destination (home floor) </w:t>
            </w:r>
          </w:p>
        </w:tc>
        <w:tc>
          <w:tcPr>
            <w:tcW w:w="567" w:type="dxa"/>
            <w:shd w:val="clear" w:color="auto" w:fill="auto"/>
          </w:tcPr>
          <w:p w14:paraId="360BA612" w14:textId="77777777" w:rsidR="001C2CFF" w:rsidRDefault="001C2CFF" w:rsidP="00AC063C">
            <w:pPr>
              <w:spacing w:line="240" w:lineRule="auto"/>
            </w:pPr>
            <w:r>
              <w:t>x</w:t>
            </w:r>
          </w:p>
        </w:tc>
        <w:tc>
          <w:tcPr>
            <w:tcW w:w="567" w:type="dxa"/>
            <w:shd w:val="clear" w:color="auto" w:fill="auto"/>
          </w:tcPr>
          <w:p w14:paraId="77EED461" w14:textId="77777777" w:rsidR="001C2CFF" w:rsidRDefault="001C2CFF" w:rsidP="00AC063C">
            <w:pPr>
              <w:spacing w:line="240" w:lineRule="auto"/>
            </w:pPr>
          </w:p>
        </w:tc>
        <w:tc>
          <w:tcPr>
            <w:tcW w:w="567" w:type="dxa"/>
            <w:shd w:val="clear" w:color="auto" w:fill="auto"/>
          </w:tcPr>
          <w:p w14:paraId="20569742" w14:textId="77777777" w:rsidR="001C2CFF" w:rsidRDefault="001C2CFF" w:rsidP="00AC063C">
            <w:pPr>
              <w:spacing w:line="240" w:lineRule="auto"/>
            </w:pPr>
          </w:p>
        </w:tc>
        <w:tc>
          <w:tcPr>
            <w:tcW w:w="567" w:type="dxa"/>
            <w:shd w:val="clear" w:color="auto" w:fill="auto"/>
          </w:tcPr>
          <w:p w14:paraId="34F588EF" w14:textId="77777777" w:rsidR="001C2CFF" w:rsidRDefault="001C2CFF" w:rsidP="00AC063C">
            <w:pPr>
              <w:spacing w:line="240" w:lineRule="auto"/>
            </w:pPr>
          </w:p>
        </w:tc>
        <w:tc>
          <w:tcPr>
            <w:tcW w:w="426" w:type="dxa"/>
            <w:shd w:val="clear" w:color="auto" w:fill="auto"/>
          </w:tcPr>
          <w:p w14:paraId="4A92F704" w14:textId="77777777" w:rsidR="001C2CFF" w:rsidRDefault="001C2CFF" w:rsidP="00AC063C">
            <w:pPr>
              <w:spacing w:line="240" w:lineRule="auto"/>
            </w:pPr>
          </w:p>
        </w:tc>
        <w:tc>
          <w:tcPr>
            <w:tcW w:w="425" w:type="dxa"/>
            <w:shd w:val="clear" w:color="auto" w:fill="auto"/>
          </w:tcPr>
          <w:p w14:paraId="031B2528" w14:textId="77777777" w:rsidR="001C2CFF" w:rsidRDefault="001C2CFF" w:rsidP="00AC063C">
            <w:pPr>
              <w:spacing w:line="240" w:lineRule="auto"/>
            </w:pPr>
          </w:p>
        </w:tc>
      </w:tr>
      <w:tr w:rsidR="001C2CFF" w14:paraId="330F2ECF" w14:textId="77777777" w:rsidTr="00EF0556">
        <w:tc>
          <w:tcPr>
            <w:tcW w:w="4077" w:type="dxa"/>
            <w:shd w:val="clear" w:color="auto" w:fill="auto"/>
          </w:tcPr>
          <w:p w14:paraId="4ABFCE1A" w14:textId="77777777" w:rsidR="001C2CFF" w:rsidRDefault="001C2CFF" w:rsidP="00AC063C">
            <w:pPr>
              <w:spacing w:line="240" w:lineRule="auto"/>
            </w:pPr>
            <w:r>
              <w:t>Access Control Integration</w:t>
            </w:r>
          </w:p>
        </w:tc>
        <w:tc>
          <w:tcPr>
            <w:tcW w:w="567" w:type="dxa"/>
            <w:shd w:val="clear" w:color="auto" w:fill="auto"/>
          </w:tcPr>
          <w:p w14:paraId="3B529955" w14:textId="77777777" w:rsidR="001C2CFF" w:rsidRDefault="001C2CFF" w:rsidP="00AC063C">
            <w:pPr>
              <w:spacing w:line="240" w:lineRule="auto"/>
            </w:pPr>
            <w:r>
              <w:t>x</w:t>
            </w:r>
          </w:p>
        </w:tc>
        <w:tc>
          <w:tcPr>
            <w:tcW w:w="567" w:type="dxa"/>
            <w:shd w:val="clear" w:color="auto" w:fill="auto"/>
          </w:tcPr>
          <w:p w14:paraId="6AD11C35" w14:textId="77777777" w:rsidR="001C2CFF" w:rsidRDefault="001C2CFF" w:rsidP="00AC063C">
            <w:pPr>
              <w:spacing w:line="240" w:lineRule="auto"/>
            </w:pPr>
          </w:p>
        </w:tc>
        <w:tc>
          <w:tcPr>
            <w:tcW w:w="567" w:type="dxa"/>
            <w:shd w:val="clear" w:color="auto" w:fill="auto"/>
          </w:tcPr>
          <w:p w14:paraId="7333FE49" w14:textId="77777777" w:rsidR="001C2CFF" w:rsidRDefault="001C2CFF" w:rsidP="00AC063C">
            <w:pPr>
              <w:spacing w:line="240" w:lineRule="auto"/>
            </w:pPr>
          </w:p>
        </w:tc>
        <w:tc>
          <w:tcPr>
            <w:tcW w:w="567" w:type="dxa"/>
            <w:shd w:val="clear" w:color="auto" w:fill="auto"/>
          </w:tcPr>
          <w:p w14:paraId="2CAF190D" w14:textId="77777777" w:rsidR="001C2CFF" w:rsidRDefault="001C2CFF" w:rsidP="00AC063C">
            <w:pPr>
              <w:spacing w:line="240" w:lineRule="auto"/>
            </w:pPr>
          </w:p>
        </w:tc>
        <w:tc>
          <w:tcPr>
            <w:tcW w:w="426" w:type="dxa"/>
            <w:shd w:val="clear" w:color="auto" w:fill="auto"/>
          </w:tcPr>
          <w:p w14:paraId="5460DC2A" w14:textId="77777777" w:rsidR="001C2CFF" w:rsidRDefault="001C2CFF" w:rsidP="00AC063C">
            <w:pPr>
              <w:spacing w:line="240" w:lineRule="auto"/>
            </w:pPr>
          </w:p>
        </w:tc>
        <w:tc>
          <w:tcPr>
            <w:tcW w:w="425" w:type="dxa"/>
            <w:shd w:val="clear" w:color="auto" w:fill="auto"/>
          </w:tcPr>
          <w:p w14:paraId="22EB2C4C" w14:textId="77777777" w:rsidR="001C2CFF" w:rsidRDefault="001C2CFF" w:rsidP="00AC063C">
            <w:pPr>
              <w:spacing w:line="240" w:lineRule="auto"/>
            </w:pPr>
          </w:p>
        </w:tc>
      </w:tr>
    </w:tbl>
    <w:p w14:paraId="688394D0" w14:textId="77777777" w:rsidR="001C2CFF" w:rsidRDefault="001C2CFF" w:rsidP="00AC063C">
      <w:pPr>
        <w:spacing w:line="240" w:lineRule="auto"/>
      </w:pPr>
      <w:r>
        <w:t>(x) – optional</w:t>
      </w:r>
    </w:p>
    <w:p w14:paraId="79DBEAFF" w14:textId="2CD7D9DB" w:rsidR="000F1317" w:rsidRDefault="001C2CFF" w:rsidP="00AC063C">
      <w:pPr>
        <w:spacing w:line="240" w:lineRule="auto"/>
        <w:rPr>
          <w:rFonts w:cs="Arial"/>
          <w:b/>
          <w:color w:val="0071B9" w:themeColor="text2"/>
          <w:kern w:val="32"/>
          <w:sz w:val="22"/>
          <w:szCs w:val="28"/>
        </w:rPr>
      </w:pPr>
      <w:r>
        <w:t xml:space="preserve">x* </w:t>
      </w:r>
      <w:proofErr w:type="gramStart"/>
      <w:r>
        <w:t>–  if</w:t>
      </w:r>
      <w:proofErr w:type="gramEnd"/>
      <w:r>
        <w:t xml:space="preserve"> applicable</w:t>
      </w:r>
      <w:bookmarkStart w:id="51" w:name="_Toc68842248"/>
      <w:bookmarkStart w:id="52" w:name="_Toc86137505"/>
    </w:p>
    <w:p w14:paraId="501F8EB8" w14:textId="42651AFC" w:rsidR="00C023E2" w:rsidRDefault="00C023E2" w:rsidP="00AC063C">
      <w:pPr>
        <w:pStyle w:val="Heading2"/>
        <w:spacing w:line="240" w:lineRule="auto"/>
      </w:pPr>
      <w:bookmarkStart w:id="53" w:name="_Toc112080487"/>
      <w:r>
        <w:t>Attribute use case</w:t>
      </w:r>
      <w:bookmarkEnd w:id="51"/>
      <w:bookmarkEnd w:id="52"/>
      <w:bookmarkEnd w:id="53"/>
    </w:p>
    <w:p w14:paraId="65B31B55" w14:textId="77777777" w:rsidR="00C023E2" w:rsidRDefault="00C023E2" w:rsidP="00AC063C">
      <w:pPr>
        <w:pStyle w:val="Paragraph"/>
        <w:spacing w:line="240" w:lineRule="auto"/>
        <w:rPr>
          <w:lang w:val="en-GB"/>
        </w:rPr>
      </w:pPr>
      <w:r>
        <w:rPr>
          <w:lang w:val="en-GB"/>
        </w:rPr>
        <w:t>This is to explain possible scenarios covered by each test case and functional declaration.</w:t>
      </w:r>
    </w:p>
    <w:tbl>
      <w:tblPr>
        <w:tblStyle w:val="TableGrid"/>
        <w:tblW w:w="9864" w:type="dxa"/>
        <w:tblLook w:val="04A0" w:firstRow="1" w:lastRow="0" w:firstColumn="1" w:lastColumn="0" w:noHBand="0" w:noVBand="1"/>
      </w:tblPr>
      <w:tblGrid>
        <w:gridCol w:w="1228"/>
        <w:gridCol w:w="1177"/>
        <w:gridCol w:w="7459"/>
      </w:tblGrid>
      <w:tr w:rsidR="00923BA9" w14:paraId="0E820952" w14:textId="77777777" w:rsidTr="00EF0556">
        <w:trPr>
          <w:trHeight w:val="343"/>
        </w:trPr>
        <w:tc>
          <w:tcPr>
            <w:tcW w:w="1228" w:type="dxa"/>
            <w:shd w:val="clear" w:color="auto" w:fill="auto"/>
          </w:tcPr>
          <w:p w14:paraId="4E976723" w14:textId="77777777" w:rsidR="00923BA9" w:rsidRDefault="00923BA9" w:rsidP="00AC063C">
            <w:pPr>
              <w:pStyle w:val="Paragraph"/>
              <w:spacing w:after="0" w:line="240" w:lineRule="auto"/>
              <w:rPr>
                <w:lang w:val="en-GB"/>
              </w:rPr>
            </w:pPr>
            <w:r>
              <w:rPr>
                <w:lang w:val="en-GB"/>
              </w:rPr>
              <w:t xml:space="preserve">Functional Declaration </w:t>
            </w:r>
          </w:p>
        </w:tc>
        <w:tc>
          <w:tcPr>
            <w:tcW w:w="1177" w:type="dxa"/>
            <w:shd w:val="clear" w:color="auto" w:fill="auto"/>
          </w:tcPr>
          <w:p w14:paraId="215C7CBD" w14:textId="5D62ABA7" w:rsidR="00923BA9" w:rsidRDefault="00923BA9" w:rsidP="00AC063C">
            <w:pPr>
              <w:pStyle w:val="Paragraph"/>
              <w:spacing w:after="0" w:line="240" w:lineRule="auto"/>
              <w:rPr>
                <w:lang w:val="en-GB"/>
              </w:rPr>
            </w:pPr>
            <w:r>
              <w:rPr>
                <w:lang w:val="en-GB"/>
              </w:rPr>
              <w:t xml:space="preserve">Test </w:t>
            </w:r>
            <w:r w:rsidR="000F1317">
              <w:rPr>
                <w:lang w:val="en-GB"/>
              </w:rPr>
              <w:t>Case</w:t>
            </w:r>
          </w:p>
        </w:tc>
        <w:tc>
          <w:tcPr>
            <w:tcW w:w="7459" w:type="dxa"/>
            <w:shd w:val="clear" w:color="auto" w:fill="auto"/>
          </w:tcPr>
          <w:p w14:paraId="742A1C06" w14:textId="77777777" w:rsidR="00923BA9" w:rsidRDefault="00923BA9" w:rsidP="00AC063C">
            <w:pPr>
              <w:pStyle w:val="Paragraph"/>
              <w:spacing w:after="0" w:line="240" w:lineRule="auto"/>
              <w:rPr>
                <w:lang w:val="en-GB"/>
              </w:rPr>
            </w:pPr>
            <w:r>
              <w:rPr>
                <w:lang w:val="en-GB"/>
              </w:rPr>
              <w:t>Attributed use case</w:t>
            </w:r>
          </w:p>
        </w:tc>
      </w:tr>
      <w:tr w:rsidR="00923BA9" w14:paraId="5FBD9376" w14:textId="77777777" w:rsidTr="000F1317">
        <w:tc>
          <w:tcPr>
            <w:tcW w:w="1228" w:type="dxa"/>
          </w:tcPr>
          <w:p w14:paraId="2DAC3B13" w14:textId="77777777" w:rsidR="00923BA9" w:rsidRDefault="00923BA9" w:rsidP="00AC063C">
            <w:pPr>
              <w:pStyle w:val="Paragraph"/>
              <w:spacing w:after="0" w:line="240" w:lineRule="auto"/>
              <w:rPr>
                <w:lang w:val="en-GB"/>
              </w:rPr>
            </w:pPr>
          </w:p>
        </w:tc>
        <w:tc>
          <w:tcPr>
            <w:tcW w:w="1177" w:type="dxa"/>
          </w:tcPr>
          <w:p w14:paraId="436308CA" w14:textId="77777777" w:rsidR="00923BA9" w:rsidRDefault="00923BA9" w:rsidP="00AC063C">
            <w:pPr>
              <w:pStyle w:val="Paragraph"/>
              <w:spacing w:after="0" w:line="240" w:lineRule="auto"/>
              <w:rPr>
                <w:lang w:val="en-GB"/>
              </w:rPr>
            </w:pPr>
            <w:r>
              <w:rPr>
                <w:lang w:val="en-GB"/>
              </w:rPr>
              <w:t>1</w:t>
            </w:r>
          </w:p>
        </w:tc>
        <w:tc>
          <w:tcPr>
            <w:tcW w:w="7459" w:type="dxa"/>
          </w:tcPr>
          <w:p w14:paraId="495512C3" w14:textId="77777777" w:rsidR="00923BA9" w:rsidRDefault="00923BA9" w:rsidP="00AC063C">
            <w:pPr>
              <w:pStyle w:val="Paragraph"/>
              <w:spacing w:after="0" w:line="240" w:lineRule="auto"/>
              <w:rPr>
                <w:lang w:val="en-GB"/>
              </w:rPr>
            </w:pPr>
            <w:r>
              <w:rPr>
                <w:lang w:val="en-GB"/>
              </w:rPr>
              <w:t>Basic connection setup needed for all use cases.</w:t>
            </w:r>
          </w:p>
        </w:tc>
      </w:tr>
      <w:tr w:rsidR="00923BA9" w14:paraId="7658B4B8" w14:textId="77777777" w:rsidTr="000F1317">
        <w:tc>
          <w:tcPr>
            <w:tcW w:w="1228" w:type="dxa"/>
          </w:tcPr>
          <w:p w14:paraId="2217A49A" w14:textId="77777777" w:rsidR="00923BA9" w:rsidRDefault="00923BA9" w:rsidP="00AC063C">
            <w:pPr>
              <w:pStyle w:val="Paragraph"/>
              <w:spacing w:after="0" w:line="240" w:lineRule="auto"/>
              <w:rPr>
                <w:lang w:val="en-GB"/>
              </w:rPr>
            </w:pPr>
          </w:p>
        </w:tc>
        <w:tc>
          <w:tcPr>
            <w:tcW w:w="1177" w:type="dxa"/>
          </w:tcPr>
          <w:p w14:paraId="0012623E" w14:textId="6B5DF313" w:rsidR="00923BA9" w:rsidRDefault="00DF18C1" w:rsidP="00AC063C">
            <w:pPr>
              <w:pStyle w:val="Paragraph"/>
              <w:spacing w:after="0" w:line="240" w:lineRule="auto"/>
              <w:rPr>
                <w:lang w:val="en-GB"/>
              </w:rPr>
            </w:pPr>
            <w:r>
              <w:rPr>
                <w:lang w:val="en-GB"/>
              </w:rPr>
              <w:t>2</w:t>
            </w:r>
          </w:p>
        </w:tc>
        <w:tc>
          <w:tcPr>
            <w:tcW w:w="7459" w:type="dxa"/>
          </w:tcPr>
          <w:p w14:paraId="5C4FA423" w14:textId="536820D1" w:rsidR="00923BA9" w:rsidRDefault="00923BA9" w:rsidP="00AC063C">
            <w:pPr>
              <w:pStyle w:val="Paragraph"/>
              <w:spacing w:after="0" w:line="240" w:lineRule="auto"/>
              <w:rPr>
                <w:lang w:val="en-GB"/>
              </w:rPr>
            </w:pPr>
            <w:r>
              <w:rPr>
                <w:lang w:val="en-GB"/>
              </w:rPr>
              <w:t xml:space="preserve">General use case for </w:t>
            </w:r>
            <w:r w:rsidR="004B627E">
              <w:rPr>
                <w:lang w:val="en-GB"/>
              </w:rPr>
              <w:t>solution user</w:t>
            </w:r>
            <w:r>
              <w:rPr>
                <w:lang w:val="en-GB"/>
              </w:rPr>
              <w:t xml:space="preserve"> to be able to call the elevator from one floor to another.</w:t>
            </w:r>
          </w:p>
        </w:tc>
      </w:tr>
      <w:tr w:rsidR="007E7358" w14:paraId="7682FFBC" w14:textId="77777777" w:rsidTr="000F1317">
        <w:tc>
          <w:tcPr>
            <w:tcW w:w="1228" w:type="dxa"/>
          </w:tcPr>
          <w:p w14:paraId="1031BB8B" w14:textId="77777777" w:rsidR="007E7358" w:rsidRDefault="007E7358" w:rsidP="00AC063C">
            <w:pPr>
              <w:pStyle w:val="Paragraph"/>
              <w:spacing w:after="0" w:line="240" w:lineRule="auto"/>
              <w:rPr>
                <w:lang w:val="en-GB"/>
              </w:rPr>
            </w:pPr>
          </w:p>
        </w:tc>
        <w:tc>
          <w:tcPr>
            <w:tcW w:w="1177" w:type="dxa"/>
          </w:tcPr>
          <w:p w14:paraId="5EF47818" w14:textId="1A99C982" w:rsidR="007E7358" w:rsidRDefault="007E7358" w:rsidP="00AC063C">
            <w:pPr>
              <w:pStyle w:val="Paragraph"/>
              <w:spacing w:after="0" w:line="240" w:lineRule="auto"/>
              <w:rPr>
                <w:lang w:val="en-GB"/>
              </w:rPr>
            </w:pPr>
            <w:r>
              <w:rPr>
                <w:lang w:val="en-GB"/>
              </w:rPr>
              <w:t>3</w:t>
            </w:r>
          </w:p>
        </w:tc>
        <w:tc>
          <w:tcPr>
            <w:tcW w:w="7459" w:type="dxa"/>
          </w:tcPr>
          <w:p w14:paraId="63B01E30" w14:textId="5E57D653" w:rsidR="007E7358" w:rsidRDefault="0074584D" w:rsidP="00AC063C">
            <w:pPr>
              <w:pStyle w:val="Paragraph"/>
              <w:spacing w:after="0" w:line="240" w:lineRule="auto"/>
              <w:rPr>
                <w:lang w:val="en-GB"/>
              </w:rPr>
            </w:pPr>
            <w:r>
              <w:rPr>
                <w:lang w:val="en-GB"/>
              </w:rPr>
              <w:t xml:space="preserve">This use case checks that a solution user can always make a call to exit the building. For </w:t>
            </w:r>
            <w:r w:rsidR="005E5AB9">
              <w:rPr>
                <w:lang w:val="en-GB"/>
              </w:rPr>
              <w:t>example,</w:t>
            </w:r>
            <w:r>
              <w:rPr>
                <w:lang w:val="en-GB"/>
              </w:rPr>
              <w:t xml:space="preserve"> if </w:t>
            </w:r>
            <w:r w:rsidR="00F218B5">
              <w:rPr>
                <w:lang w:val="en-GB"/>
              </w:rPr>
              <w:t xml:space="preserve">solution is having error or user is on floor </w:t>
            </w:r>
            <w:r w:rsidR="00EA6763">
              <w:rPr>
                <w:lang w:val="en-GB"/>
              </w:rPr>
              <w:t>for which they have no access right, the user should always be able to make a call to exit floor.</w:t>
            </w:r>
          </w:p>
        </w:tc>
      </w:tr>
      <w:tr w:rsidR="00C61049" w14:paraId="2DA154B9" w14:textId="77777777" w:rsidTr="000F1317">
        <w:tc>
          <w:tcPr>
            <w:tcW w:w="1228" w:type="dxa"/>
          </w:tcPr>
          <w:p w14:paraId="122CE72F" w14:textId="77777777" w:rsidR="00C61049" w:rsidRDefault="00C61049" w:rsidP="00AC063C">
            <w:pPr>
              <w:pStyle w:val="Paragraph"/>
              <w:spacing w:after="0" w:line="240" w:lineRule="auto"/>
              <w:rPr>
                <w:lang w:val="en-GB"/>
              </w:rPr>
            </w:pPr>
          </w:p>
        </w:tc>
        <w:tc>
          <w:tcPr>
            <w:tcW w:w="1177" w:type="dxa"/>
          </w:tcPr>
          <w:p w14:paraId="5FADA607" w14:textId="213BF9D4" w:rsidR="00C61049" w:rsidRDefault="00C61049" w:rsidP="00AC063C">
            <w:pPr>
              <w:pStyle w:val="Paragraph"/>
              <w:spacing w:after="0" w:line="240" w:lineRule="auto"/>
              <w:rPr>
                <w:lang w:val="en-GB"/>
              </w:rPr>
            </w:pPr>
            <w:r>
              <w:rPr>
                <w:lang w:val="en-GB"/>
              </w:rPr>
              <w:t>4</w:t>
            </w:r>
          </w:p>
        </w:tc>
        <w:tc>
          <w:tcPr>
            <w:tcW w:w="7459" w:type="dxa"/>
          </w:tcPr>
          <w:p w14:paraId="23C73DFA" w14:textId="42F89DA0" w:rsidR="00C61049" w:rsidRDefault="00854018" w:rsidP="00AC063C">
            <w:pPr>
              <w:pStyle w:val="Paragraph"/>
              <w:spacing w:after="0" w:line="240" w:lineRule="auto"/>
              <w:rPr>
                <w:lang w:val="en-GB"/>
              </w:rPr>
            </w:pPr>
            <w:r>
              <w:rPr>
                <w:lang w:val="en-GB"/>
              </w:rPr>
              <w:t>This checks that solution can handle errors generated by using action id that is not supported by the elevator. There is a list of actions returned in the action command but if other outside this list is used, users should be instructed to use the correct value</w:t>
            </w:r>
          </w:p>
        </w:tc>
      </w:tr>
      <w:tr w:rsidR="00C61049" w14:paraId="255FBF46" w14:textId="77777777" w:rsidTr="000F1317">
        <w:tc>
          <w:tcPr>
            <w:tcW w:w="1228" w:type="dxa"/>
          </w:tcPr>
          <w:p w14:paraId="5E20D996" w14:textId="77777777" w:rsidR="00C61049" w:rsidRDefault="00C61049" w:rsidP="00AC063C">
            <w:pPr>
              <w:pStyle w:val="Paragraph"/>
              <w:spacing w:after="0" w:line="240" w:lineRule="auto"/>
              <w:rPr>
                <w:lang w:val="en-GB"/>
              </w:rPr>
            </w:pPr>
          </w:p>
        </w:tc>
        <w:tc>
          <w:tcPr>
            <w:tcW w:w="1177" w:type="dxa"/>
          </w:tcPr>
          <w:p w14:paraId="2D482DAE" w14:textId="65399E05" w:rsidR="00C61049" w:rsidRDefault="00C61049" w:rsidP="00AC063C">
            <w:pPr>
              <w:pStyle w:val="Paragraph"/>
              <w:spacing w:after="0" w:line="240" w:lineRule="auto"/>
              <w:rPr>
                <w:lang w:val="en-GB"/>
              </w:rPr>
            </w:pPr>
            <w:r>
              <w:rPr>
                <w:lang w:val="en-GB"/>
              </w:rPr>
              <w:t>5</w:t>
            </w:r>
          </w:p>
        </w:tc>
        <w:tc>
          <w:tcPr>
            <w:tcW w:w="7459" w:type="dxa"/>
          </w:tcPr>
          <w:p w14:paraId="450D2C0D" w14:textId="41BB726C" w:rsidR="00C61049" w:rsidRDefault="0018196D" w:rsidP="00AC063C">
            <w:pPr>
              <w:pStyle w:val="Paragraph"/>
              <w:spacing w:after="0" w:line="240" w:lineRule="auto"/>
              <w:rPr>
                <w:lang w:val="en-GB"/>
              </w:rPr>
            </w:pPr>
            <w:r>
              <w:rPr>
                <w:lang w:val="en-GB"/>
              </w:rPr>
              <w:t>This is to handle situations that previously accepted action is now disabled, and users need to be informed properly to switch their action selection.</w:t>
            </w:r>
          </w:p>
        </w:tc>
      </w:tr>
      <w:tr w:rsidR="00C61049" w14:paraId="1D92180F" w14:textId="77777777" w:rsidTr="000F1317">
        <w:tc>
          <w:tcPr>
            <w:tcW w:w="1228" w:type="dxa"/>
          </w:tcPr>
          <w:p w14:paraId="1EA9F9EC" w14:textId="77777777" w:rsidR="00C61049" w:rsidRDefault="00C61049" w:rsidP="00AC063C">
            <w:pPr>
              <w:pStyle w:val="Paragraph"/>
              <w:spacing w:after="0" w:line="240" w:lineRule="auto"/>
              <w:rPr>
                <w:lang w:val="en-GB"/>
              </w:rPr>
            </w:pPr>
          </w:p>
        </w:tc>
        <w:tc>
          <w:tcPr>
            <w:tcW w:w="1177" w:type="dxa"/>
          </w:tcPr>
          <w:p w14:paraId="79E58B27" w14:textId="08B1B81E" w:rsidR="00C61049" w:rsidRDefault="00C61049" w:rsidP="00AC063C">
            <w:pPr>
              <w:pStyle w:val="Paragraph"/>
              <w:spacing w:after="0" w:line="240" w:lineRule="auto"/>
              <w:rPr>
                <w:lang w:val="en-GB"/>
              </w:rPr>
            </w:pPr>
            <w:r>
              <w:rPr>
                <w:lang w:val="en-GB"/>
              </w:rPr>
              <w:t>6</w:t>
            </w:r>
          </w:p>
        </w:tc>
        <w:tc>
          <w:tcPr>
            <w:tcW w:w="7459" w:type="dxa"/>
          </w:tcPr>
          <w:p w14:paraId="76184EC0" w14:textId="4F446597" w:rsidR="00C61049" w:rsidRDefault="0018196D" w:rsidP="00AC063C">
            <w:pPr>
              <w:pStyle w:val="Paragraph"/>
              <w:spacing w:after="0" w:line="240" w:lineRule="auto"/>
              <w:rPr>
                <w:lang w:val="en-GB"/>
              </w:rPr>
            </w:pPr>
            <w:r>
              <w:rPr>
                <w:lang w:val="en-GB"/>
              </w:rPr>
              <w:t xml:space="preserve">There comes with the action file description of actions, if used incorrectly, users should be informed and directed. For </w:t>
            </w:r>
            <w:proofErr w:type="gramStart"/>
            <w:r>
              <w:rPr>
                <w:lang w:val="en-GB"/>
              </w:rPr>
              <w:t>example</w:t>
            </w:r>
            <w:proofErr w:type="gramEnd"/>
            <w:r>
              <w:rPr>
                <w:lang w:val="en-GB"/>
              </w:rPr>
              <w:t xml:space="preserve"> if making a landing call at the last floor and selecting an action indication going down, as this is not physically possible, such error will occur. </w:t>
            </w:r>
          </w:p>
        </w:tc>
      </w:tr>
      <w:tr w:rsidR="00F300E9" w14:paraId="121B84D1" w14:textId="77777777" w:rsidTr="000F1317">
        <w:tc>
          <w:tcPr>
            <w:tcW w:w="1228" w:type="dxa"/>
          </w:tcPr>
          <w:p w14:paraId="511D3981" w14:textId="77777777" w:rsidR="00F300E9" w:rsidRDefault="00F300E9" w:rsidP="00AC063C">
            <w:pPr>
              <w:pStyle w:val="Paragraph"/>
              <w:spacing w:after="0" w:line="240" w:lineRule="auto"/>
              <w:rPr>
                <w:lang w:val="en-GB"/>
              </w:rPr>
            </w:pPr>
          </w:p>
        </w:tc>
        <w:tc>
          <w:tcPr>
            <w:tcW w:w="1177" w:type="dxa"/>
          </w:tcPr>
          <w:p w14:paraId="6933EAD1" w14:textId="35BEDB30" w:rsidR="00F300E9" w:rsidRDefault="0060203A" w:rsidP="00AC063C">
            <w:pPr>
              <w:pStyle w:val="Paragraph"/>
              <w:spacing w:after="0" w:line="240" w:lineRule="auto"/>
              <w:rPr>
                <w:lang w:val="en-GB"/>
              </w:rPr>
            </w:pPr>
            <w:r>
              <w:rPr>
                <w:lang w:val="en-GB"/>
              </w:rPr>
              <w:t>7</w:t>
            </w:r>
          </w:p>
        </w:tc>
        <w:tc>
          <w:tcPr>
            <w:tcW w:w="7459" w:type="dxa"/>
          </w:tcPr>
          <w:p w14:paraId="07C455C8" w14:textId="58AC3E81" w:rsidR="00F300E9" w:rsidRDefault="00DB79C7" w:rsidP="00AC063C">
            <w:pPr>
              <w:pStyle w:val="Paragraph"/>
              <w:spacing w:after="0" w:line="240" w:lineRule="auto"/>
              <w:rPr>
                <w:lang w:val="en-GB"/>
              </w:rPr>
            </w:pPr>
            <w:r>
              <w:rPr>
                <w:lang w:val="en-GB"/>
              </w:rPr>
              <w:t xml:space="preserve">To get maximum door open time so that solution user can enter lift, use of </w:t>
            </w:r>
            <w:r w:rsidR="0060203A">
              <w:rPr>
                <w:lang w:val="en-GB"/>
              </w:rPr>
              <w:t xml:space="preserve">delay </w:t>
            </w:r>
            <w:r>
              <w:rPr>
                <w:lang w:val="en-GB"/>
              </w:rPr>
              <w:t xml:space="preserve">is important. For </w:t>
            </w:r>
            <w:r w:rsidR="005E5AB9">
              <w:rPr>
                <w:lang w:val="en-GB"/>
              </w:rPr>
              <w:t>example,</w:t>
            </w:r>
            <w:r>
              <w:rPr>
                <w:lang w:val="en-GB"/>
              </w:rPr>
              <w:t xml:space="preserve"> normal elevator door is opened for 5 seconds but solution user needs more time to enter the elevator, with </w:t>
            </w:r>
            <w:r w:rsidR="00C75BEB">
              <w:rPr>
                <w:lang w:val="en-GB"/>
              </w:rPr>
              <w:t>delay</w:t>
            </w:r>
            <w:r>
              <w:rPr>
                <w:lang w:val="en-GB"/>
              </w:rPr>
              <w:t xml:space="preserve"> data, solution user can get more time to enter the elevator.</w:t>
            </w:r>
          </w:p>
        </w:tc>
      </w:tr>
      <w:tr w:rsidR="00F300E9" w14:paraId="27DBAE10" w14:textId="77777777" w:rsidTr="000F1317">
        <w:tc>
          <w:tcPr>
            <w:tcW w:w="1228" w:type="dxa"/>
          </w:tcPr>
          <w:p w14:paraId="50E9E496" w14:textId="77777777" w:rsidR="00F300E9" w:rsidRDefault="00F300E9" w:rsidP="00AC063C">
            <w:pPr>
              <w:pStyle w:val="Paragraph"/>
              <w:spacing w:after="0" w:line="240" w:lineRule="auto"/>
              <w:rPr>
                <w:lang w:val="en-GB"/>
              </w:rPr>
            </w:pPr>
          </w:p>
        </w:tc>
        <w:tc>
          <w:tcPr>
            <w:tcW w:w="1177" w:type="dxa"/>
          </w:tcPr>
          <w:p w14:paraId="37F34002" w14:textId="2F0AF207" w:rsidR="00F300E9" w:rsidRDefault="000A49A3" w:rsidP="00AC063C">
            <w:pPr>
              <w:pStyle w:val="Paragraph"/>
              <w:spacing w:after="0" w:line="240" w:lineRule="auto"/>
              <w:rPr>
                <w:lang w:val="en-GB"/>
              </w:rPr>
            </w:pPr>
            <w:r>
              <w:rPr>
                <w:lang w:val="en-GB"/>
              </w:rPr>
              <w:t>8</w:t>
            </w:r>
          </w:p>
        </w:tc>
        <w:tc>
          <w:tcPr>
            <w:tcW w:w="7459" w:type="dxa"/>
          </w:tcPr>
          <w:p w14:paraId="09EB6DB0" w14:textId="1370EBD1" w:rsidR="00F300E9" w:rsidRDefault="00DB79C7" w:rsidP="00AC063C">
            <w:pPr>
              <w:pStyle w:val="Paragraph"/>
              <w:spacing w:after="0" w:line="240" w:lineRule="auto"/>
              <w:rPr>
                <w:lang w:val="en-GB"/>
              </w:rPr>
            </w:pPr>
            <w:r>
              <w:rPr>
                <w:lang w:val="en-GB"/>
              </w:rPr>
              <w:t xml:space="preserve">The </w:t>
            </w:r>
            <w:r w:rsidR="0018196D">
              <w:rPr>
                <w:lang w:val="en-GB"/>
              </w:rPr>
              <w:t>delay</w:t>
            </w:r>
            <w:r>
              <w:rPr>
                <w:lang w:val="en-GB"/>
              </w:rPr>
              <w:t xml:space="preserve"> is maximum </w:t>
            </w:r>
            <w:r w:rsidR="000A49A3">
              <w:rPr>
                <w:lang w:val="en-GB"/>
              </w:rPr>
              <w:t>3</w:t>
            </w:r>
            <w:r>
              <w:rPr>
                <w:lang w:val="en-GB"/>
              </w:rPr>
              <w:t xml:space="preserve">0 sec, for example if solution user </w:t>
            </w:r>
            <w:r w:rsidR="005E5AB9">
              <w:rPr>
                <w:lang w:val="en-GB"/>
              </w:rPr>
              <w:t>wants</w:t>
            </w:r>
            <w:r>
              <w:rPr>
                <w:lang w:val="en-GB"/>
              </w:rPr>
              <w:t xml:space="preserve"> to set </w:t>
            </w:r>
            <w:r w:rsidR="000A49A3">
              <w:rPr>
                <w:lang w:val="en-GB"/>
              </w:rPr>
              <w:t>2</w:t>
            </w:r>
            <w:r>
              <w:rPr>
                <w:lang w:val="en-GB"/>
              </w:rPr>
              <w:t xml:space="preserve">5 second and then set </w:t>
            </w:r>
            <w:r w:rsidR="0018196D">
              <w:rPr>
                <w:lang w:val="en-GB"/>
              </w:rPr>
              <w:t>40</w:t>
            </w:r>
            <w:r>
              <w:rPr>
                <w:lang w:val="en-GB"/>
              </w:rPr>
              <w:t xml:space="preserve">sec for the </w:t>
            </w:r>
            <w:r w:rsidR="000A49A3">
              <w:rPr>
                <w:lang w:val="en-GB"/>
              </w:rPr>
              <w:t>delay</w:t>
            </w:r>
            <w:r>
              <w:rPr>
                <w:lang w:val="en-GB"/>
              </w:rPr>
              <w:t>, this will cause call to be rejected.</w:t>
            </w:r>
          </w:p>
        </w:tc>
      </w:tr>
      <w:tr w:rsidR="00C61049" w14:paraId="6A893850" w14:textId="77777777" w:rsidTr="000F1317">
        <w:tc>
          <w:tcPr>
            <w:tcW w:w="1228" w:type="dxa"/>
          </w:tcPr>
          <w:p w14:paraId="4FDA4621" w14:textId="77777777" w:rsidR="00C61049" w:rsidRDefault="00C61049" w:rsidP="00AC063C">
            <w:pPr>
              <w:pStyle w:val="Paragraph"/>
              <w:spacing w:after="0" w:line="240" w:lineRule="auto"/>
              <w:rPr>
                <w:lang w:val="en-GB"/>
              </w:rPr>
            </w:pPr>
          </w:p>
        </w:tc>
        <w:tc>
          <w:tcPr>
            <w:tcW w:w="1177" w:type="dxa"/>
          </w:tcPr>
          <w:p w14:paraId="03C13DF4" w14:textId="2D4237E5" w:rsidR="00C61049" w:rsidRDefault="00C61049" w:rsidP="00AC063C">
            <w:pPr>
              <w:pStyle w:val="Paragraph"/>
              <w:spacing w:after="0" w:line="240" w:lineRule="auto"/>
              <w:rPr>
                <w:lang w:val="en-GB"/>
              </w:rPr>
            </w:pPr>
            <w:r>
              <w:rPr>
                <w:lang w:val="en-GB"/>
              </w:rPr>
              <w:t>9</w:t>
            </w:r>
          </w:p>
        </w:tc>
        <w:tc>
          <w:tcPr>
            <w:tcW w:w="7459" w:type="dxa"/>
          </w:tcPr>
          <w:p w14:paraId="27726494" w14:textId="73892660" w:rsidR="00C61049" w:rsidRDefault="0018196D" w:rsidP="00AC063C">
            <w:pPr>
              <w:pStyle w:val="Paragraph"/>
              <w:spacing w:after="0" w:line="240" w:lineRule="auto"/>
              <w:rPr>
                <w:lang w:val="en-GB"/>
              </w:rPr>
            </w:pPr>
            <w:r>
              <w:rPr>
                <w:lang w:val="en-GB"/>
              </w:rPr>
              <w:t>Each elevator has a fixed physically size for number of people and the size reduces when it is getting occupied, so if a group call is made with the appropriate amount of group size to match with the vacant space inside the elevator, the call will be accepted.</w:t>
            </w:r>
          </w:p>
        </w:tc>
      </w:tr>
      <w:tr w:rsidR="00C61049" w14:paraId="0CF6C806" w14:textId="77777777" w:rsidTr="000F1317">
        <w:tc>
          <w:tcPr>
            <w:tcW w:w="1228" w:type="dxa"/>
          </w:tcPr>
          <w:p w14:paraId="48007E91" w14:textId="77777777" w:rsidR="00C61049" w:rsidRDefault="00C61049" w:rsidP="00AC063C">
            <w:pPr>
              <w:pStyle w:val="Paragraph"/>
              <w:spacing w:after="0" w:line="240" w:lineRule="auto"/>
              <w:rPr>
                <w:lang w:val="en-GB"/>
              </w:rPr>
            </w:pPr>
          </w:p>
        </w:tc>
        <w:tc>
          <w:tcPr>
            <w:tcW w:w="1177" w:type="dxa"/>
          </w:tcPr>
          <w:p w14:paraId="560461B5" w14:textId="091E1F64" w:rsidR="00C61049" w:rsidRDefault="00C61049" w:rsidP="00AC063C">
            <w:pPr>
              <w:pStyle w:val="Paragraph"/>
              <w:spacing w:after="0" w:line="240" w:lineRule="auto"/>
              <w:rPr>
                <w:lang w:val="en-GB"/>
              </w:rPr>
            </w:pPr>
            <w:r>
              <w:rPr>
                <w:lang w:val="en-GB"/>
              </w:rPr>
              <w:t>10</w:t>
            </w:r>
          </w:p>
        </w:tc>
        <w:tc>
          <w:tcPr>
            <w:tcW w:w="7459" w:type="dxa"/>
          </w:tcPr>
          <w:p w14:paraId="01253F37" w14:textId="104D7018" w:rsidR="00C61049" w:rsidRDefault="0018196D" w:rsidP="00AC063C">
            <w:pPr>
              <w:pStyle w:val="Paragraph"/>
              <w:spacing w:after="0" w:line="240" w:lineRule="auto"/>
              <w:rPr>
                <w:lang w:val="en-GB"/>
              </w:rPr>
            </w:pPr>
            <w:r>
              <w:rPr>
                <w:lang w:val="en-GB"/>
              </w:rPr>
              <w:t>Each elevator has a fixed physically size for number of people and the size reduces when it is getting occupied, so if a group call is made and it is larger than the free space within the elevator, this error will occur.</w:t>
            </w:r>
          </w:p>
        </w:tc>
      </w:tr>
      <w:tr w:rsidR="00923BA9" w14:paraId="2DE972A5" w14:textId="77777777" w:rsidTr="000F1317">
        <w:tc>
          <w:tcPr>
            <w:tcW w:w="1228" w:type="dxa"/>
          </w:tcPr>
          <w:p w14:paraId="4419F4CC" w14:textId="77777777" w:rsidR="00923BA9" w:rsidRDefault="00923BA9" w:rsidP="00AC063C">
            <w:pPr>
              <w:pStyle w:val="Paragraph"/>
              <w:spacing w:after="0" w:line="240" w:lineRule="auto"/>
              <w:rPr>
                <w:lang w:val="en-GB"/>
              </w:rPr>
            </w:pPr>
          </w:p>
        </w:tc>
        <w:tc>
          <w:tcPr>
            <w:tcW w:w="1177" w:type="dxa"/>
          </w:tcPr>
          <w:p w14:paraId="32D11CFD" w14:textId="1FA77C19" w:rsidR="00923BA9" w:rsidRDefault="008A1F5F" w:rsidP="00AC063C">
            <w:pPr>
              <w:pStyle w:val="Paragraph"/>
              <w:spacing w:after="0" w:line="240" w:lineRule="auto"/>
              <w:rPr>
                <w:lang w:val="en-GB"/>
              </w:rPr>
            </w:pPr>
            <w:r>
              <w:rPr>
                <w:lang w:val="en-GB"/>
              </w:rPr>
              <w:t>11</w:t>
            </w:r>
          </w:p>
        </w:tc>
        <w:tc>
          <w:tcPr>
            <w:tcW w:w="7459" w:type="dxa"/>
          </w:tcPr>
          <w:p w14:paraId="1B51D873" w14:textId="00F7D357" w:rsidR="00923BA9" w:rsidRDefault="00923BA9" w:rsidP="00AC063C">
            <w:pPr>
              <w:pStyle w:val="Paragraph"/>
              <w:spacing w:after="0" w:line="240" w:lineRule="auto"/>
              <w:rPr>
                <w:lang w:val="en-GB"/>
              </w:rPr>
            </w:pPr>
            <w:r>
              <w:rPr>
                <w:lang w:val="en-GB"/>
              </w:rPr>
              <w:t xml:space="preserve">This is for building setup where two elevator rides are needed to get to the destination. For </w:t>
            </w:r>
            <w:r w:rsidR="005E5AB9">
              <w:rPr>
                <w:lang w:val="en-GB"/>
              </w:rPr>
              <w:t>example,</w:t>
            </w:r>
            <w:r>
              <w:rPr>
                <w:lang w:val="en-GB"/>
              </w:rPr>
              <w:t xml:space="preserve"> if </w:t>
            </w:r>
            <w:r w:rsidR="004B627E">
              <w:rPr>
                <w:lang w:val="en-GB"/>
              </w:rPr>
              <w:t>solution user</w:t>
            </w:r>
            <w:r>
              <w:rPr>
                <w:lang w:val="en-GB"/>
              </w:rPr>
              <w:t xml:space="preserve"> is on floor 5 and wants to go to floor 15, in the building elevator A can serve from floor 1 to 10 and elevator B can serve from floor 10 to 20 (in </w:t>
            </w:r>
            <w:r w:rsidR="005E5AB9">
              <w:rPr>
                <w:lang w:val="en-GB"/>
              </w:rPr>
              <w:t>20 floors</w:t>
            </w:r>
            <w:r>
              <w:rPr>
                <w:lang w:val="en-GB"/>
              </w:rPr>
              <w:t xml:space="preserve"> building), and the </w:t>
            </w:r>
            <w:r w:rsidR="004B627E">
              <w:rPr>
                <w:lang w:val="en-GB"/>
              </w:rPr>
              <w:t>solution user</w:t>
            </w:r>
            <w:r>
              <w:rPr>
                <w:lang w:val="en-GB"/>
              </w:rPr>
              <w:t xml:space="preserve"> makes a call with source 5 and destination 15. First elevator A will come to floor 5 and take the </w:t>
            </w:r>
            <w:r w:rsidR="004B627E">
              <w:rPr>
                <w:lang w:val="en-GB"/>
              </w:rPr>
              <w:t>solution user</w:t>
            </w:r>
            <w:r>
              <w:rPr>
                <w:lang w:val="en-GB"/>
              </w:rPr>
              <w:t xml:space="preserve"> to floor 10. In this case, the </w:t>
            </w:r>
            <w:r w:rsidR="004B627E">
              <w:rPr>
                <w:lang w:val="en-GB"/>
              </w:rPr>
              <w:t>solution user</w:t>
            </w:r>
            <w:r>
              <w:rPr>
                <w:lang w:val="en-GB"/>
              </w:rPr>
              <w:t xml:space="preserve"> needs to know that it is at floor 10 and not 15 </w:t>
            </w:r>
            <w:r w:rsidR="008A1F5F">
              <w:rPr>
                <w:lang w:val="en-GB"/>
              </w:rPr>
              <w:t>and</w:t>
            </w:r>
            <w:r>
              <w:rPr>
                <w:lang w:val="en-GB"/>
              </w:rPr>
              <w:t xml:space="preserve"> that it needs to make another call with source 10 and destination 15 </w:t>
            </w:r>
            <w:r w:rsidR="004C15DC">
              <w:rPr>
                <w:lang w:val="en-GB"/>
              </w:rPr>
              <w:t>to</w:t>
            </w:r>
            <w:r>
              <w:rPr>
                <w:lang w:val="en-GB"/>
              </w:rPr>
              <w:t xml:space="preserve"> use elevator B to get to its </w:t>
            </w:r>
            <w:proofErr w:type="gramStart"/>
            <w:r w:rsidR="00C757D1">
              <w:rPr>
                <w:lang w:val="en-GB"/>
              </w:rPr>
              <w:t xml:space="preserve">final </w:t>
            </w:r>
            <w:r w:rsidR="0018196D">
              <w:rPr>
                <w:lang w:val="en-GB"/>
              </w:rPr>
              <w:t>destination</w:t>
            </w:r>
            <w:proofErr w:type="gramEnd"/>
            <w:r>
              <w:rPr>
                <w:lang w:val="en-GB"/>
              </w:rPr>
              <w:t xml:space="preserve">. Else </w:t>
            </w:r>
            <w:r w:rsidR="004B627E">
              <w:rPr>
                <w:lang w:val="en-GB"/>
              </w:rPr>
              <w:t>solution user</w:t>
            </w:r>
            <w:r>
              <w:rPr>
                <w:lang w:val="en-GB"/>
              </w:rPr>
              <w:t xml:space="preserve"> will be on floor 10 with to understanding what to do next.</w:t>
            </w:r>
          </w:p>
        </w:tc>
      </w:tr>
      <w:tr w:rsidR="00923BA9" w14:paraId="148F81CD" w14:textId="77777777" w:rsidTr="000F1317">
        <w:tc>
          <w:tcPr>
            <w:tcW w:w="1228" w:type="dxa"/>
          </w:tcPr>
          <w:p w14:paraId="6FDFE6A0" w14:textId="77777777" w:rsidR="00923BA9" w:rsidRDefault="00923BA9" w:rsidP="00AC063C">
            <w:pPr>
              <w:pStyle w:val="Paragraph"/>
              <w:spacing w:after="0" w:line="240" w:lineRule="auto"/>
              <w:rPr>
                <w:lang w:val="en-GB"/>
              </w:rPr>
            </w:pPr>
          </w:p>
        </w:tc>
        <w:tc>
          <w:tcPr>
            <w:tcW w:w="1177" w:type="dxa"/>
          </w:tcPr>
          <w:p w14:paraId="7B9F7B49" w14:textId="420F0A2F" w:rsidR="00923BA9" w:rsidRDefault="004C15DC" w:rsidP="00AC063C">
            <w:pPr>
              <w:pStyle w:val="Paragraph"/>
              <w:spacing w:after="0" w:line="240" w:lineRule="auto"/>
              <w:rPr>
                <w:lang w:val="en-GB"/>
              </w:rPr>
            </w:pPr>
            <w:r>
              <w:rPr>
                <w:lang w:val="en-GB"/>
              </w:rPr>
              <w:t>12</w:t>
            </w:r>
          </w:p>
        </w:tc>
        <w:tc>
          <w:tcPr>
            <w:tcW w:w="7459" w:type="dxa"/>
          </w:tcPr>
          <w:p w14:paraId="3049A6C4" w14:textId="49E1E41C" w:rsidR="00923BA9" w:rsidRDefault="00923BA9" w:rsidP="00AC063C">
            <w:pPr>
              <w:pStyle w:val="Paragraph"/>
              <w:spacing w:after="0" w:line="240" w:lineRule="auto"/>
              <w:rPr>
                <w:lang w:val="en-GB"/>
              </w:rPr>
            </w:pPr>
            <w:r>
              <w:rPr>
                <w:lang w:val="en-GB"/>
              </w:rPr>
              <w:t xml:space="preserve">For buildings with elevators that have two doors (front and rear), if a call is made from front side to rear side of the same floor for example floor 5 front and floor 5 rear </w:t>
            </w:r>
            <w:r w:rsidR="008334DE">
              <w:rPr>
                <w:lang w:val="en-GB"/>
              </w:rPr>
              <w:t>for</w:t>
            </w:r>
            <w:r>
              <w:rPr>
                <w:lang w:val="en-GB"/>
              </w:rPr>
              <w:t xml:space="preserve"> both front and rear door to open and </w:t>
            </w:r>
            <w:r w:rsidR="004B627E">
              <w:rPr>
                <w:lang w:val="en-GB"/>
              </w:rPr>
              <w:t>solution user</w:t>
            </w:r>
            <w:r>
              <w:rPr>
                <w:lang w:val="en-GB"/>
              </w:rPr>
              <w:t xml:space="preserve"> can </w:t>
            </w:r>
            <w:r w:rsidR="000230F3">
              <w:rPr>
                <w:lang w:val="en-GB"/>
              </w:rPr>
              <w:t>walk</w:t>
            </w:r>
            <w:r>
              <w:rPr>
                <w:lang w:val="en-GB"/>
              </w:rPr>
              <w:t xml:space="preserve"> through the elevator, this is not allowed and will result in call rejection.</w:t>
            </w:r>
          </w:p>
        </w:tc>
      </w:tr>
      <w:tr w:rsidR="00C61049" w14:paraId="2160C992" w14:textId="77777777" w:rsidTr="000F1317">
        <w:tc>
          <w:tcPr>
            <w:tcW w:w="1228" w:type="dxa"/>
          </w:tcPr>
          <w:p w14:paraId="105D5051" w14:textId="77777777" w:rsidR="00C61049" w:rsidRDefault="00C61049" w:rsidP="00AC063C">
            <w:pPr>
              <w:pStyle w:val="Paragraph"/>
              <w:spacing w:after="0" w:line="240" w:lineRule="auto"/>
              <w:rPr>
                <w:lang w:val="en-GB"/>
              </w:rPr>
            </w:pPr>
          </w:p>
        </w:tc>
        <w:tc>
          <w:tcPr>
            <w:tcW w:w="1177" w:type="dxa"/>
          </w:tcPr>
          <w:p w14:paraId="66DEFDFA" w14:textId="3D18DFF0" w:rsidR="00C61049" w:rsidRDefault="00C61049" w:rsidP="00AC063C">
            <w:pPr>
              <w:pStyle w:val="Paragraph"/>
              <w:spacing w:after="0" w:line="240" w:lineRule="auto"/>
              <w:rPr>
                <w:lang w:val="en-GB"/>
              </w:rPr>
            </w:pPr>
            <w:r>
              <w:rPr>
                <w:lang w:val="en-GB"/>
              </w:rPr>
              <w:t>13</w:t>
            </w:r>
          </w:p>
        </w:tc>
        <w:tc>
          <w:tcPr>
            <w:tcW w:w="7459" w:type="dxa"/>
          </w:tcPr>
          <w:p w14:paraId="13C255C3" w14:textId="5F2F4984" w:rsidR="00C61049" w:rsidRDefault="00C61049" w:rsidP="00AC063C">
            <w:pPr>
              <w:pStyle w:val="Paragraph"/>
              <w:spacing w:after="0" w:line="240" w:lineRule="auto"/>
              <w:rPr>
                <w:lang w:val="en-GB"/>
              </w:rPr>
            </w:pPr>
            <w:r>
              <w:rPr>
                <w:lang w:val="en-GB"/>
              </w:rPr>
              <w:t>If the solution user makes a call to the same floor where it is located or for example it is on floor 5 and wants to go to floor 10 but set that it is on floor 10 and want to go to floor 10, this will result in call rejection.</w:t>
            </w:r>
          </w:p>
        </w:tc>
      </w:tr>
      <w:tr w:rsidR="00C61049" w14:paraId="5584E507" w14:textId="77777777" w:rsidTr="000F1317">
        <w:tc>
          <w:tcPr>
            <w:tcW w:w="1228" w:type="dxa"/>
          </w:tcPr>
          <w:p w14:paraId="42233D61" w14:textId="77777777" w:rsidR="00C61049" w:rsidRDefault="00C61049" w:rsidP="00AC063C">
            <w:pPr>
              <w:pStyle w:val="Paragraph"/>
              <w:spacing w:after="0" w:line="240" w:lineRule="auto"/>
              <w:rPr>
                <w:lang w:val="en-GB"/>
              </w:rPr>
            </w:pPr>
          </w:p>
        </w:tc>
        <w:tc>
          <w:tcPr>
            <w:tcW w:w="1177" w:type="dxa"/>
          </w:tcPr>
          <w:p w14:paraId="5CF687A8" w14:textId="1D6CD400" w:rsidR="00C61049" w:rsidRDefault="00C61049" w:rsidP="00AC063C">
            <w:pPr>
              <w:pStyle w:val="Paragraph"/>
              <w:spacing w:after="0" w:line="240" w:lineRule="auto"/>
              <w:rPr>
                <w:lang w:val="en-GB"/>
              </w:rPr>
            </w:pPr>
            <w:r>
              <w:rPr>
                <w:lang w:val="en-GB"/>
              </w:rPr>
              <w:t>14</w:t>
            </w:r>
          </w:p>
        </w:tc>
        <w:tc>
          <w:tcPr>
            <w:tcW w:w="7459" w:type="dxa"/>
          </w:tcPr>
          <w:p w14:paraId="78BF1491" w14:textId="5F7A993E" w:rsidR="00C61049" w:rsidRDefault="00C757D1" w:rsidP="00AC063C">
            <w:pPr>
              <w:pStyle w:val="Paragraph"/>
              <w:spacing w:after="0" w:line="240" w:lineRule="auto"/>
              <w:rPr>
                <w:lang w:val="en-GB"/>
              </w:rPr>
            </w:pPr>
            <w:r>
              <w:rPr>
                <w:lang w:val="en-GB"/>
              </w:rPr>
              <w:t>In a situation that there is more than one elevator in the elevator lobby, it is possible to specify which of the elevator to serve the call being made. This use case provides the chance to selector among the elevator with the correct parameter.</w:t>
            </w:r>
          </w:p>
        </w:tc>
      </w:tr>
      <w:tr w:rsidR="00C61049" w14:paraId="7DA4AC0F" w14:textId="77777777" w:rsidTr="000F1317">
        <w:tc>
          <w:tcPr>
            <w:tcW w:w="1228" w:type="dxa"/>
          </w:tcPr>
          <w:p w14:paraId="7DA14CD1" w14:textId="77777777" w:rsidR="00C61049" w:rsidRDefault="00C61049" w:rsidP="00AC063C">
            <w:pPr>
              <w:pStyle w:val="Paragraph"/>
              <w:spacing w:after="0" w:line="240" w:lineRule="auto"/>
              <w:rPr>
                <w:lang w:val="en-GB"/>
              </w:rPr>
            </w:pPr>
          </w:p>
        </w:tc>
        <w:tc>
          <w:tcPr>
            <w:tcW w:w="1177" w:type="dxa"/>
          </w:tcPr>
          <w:p w14:paraId="300CDA93" w14:textId="3FF4CB8E" w:rsidR="00C61049" w:rsidRDefault="00C61049" w:rsidP="00AC063C">
            <w:pPr>
              <w:pStyle w:val="Paragraph"/>
              <w:spacing w:after="0" w:line="240" w:lineRule="auto"/>
              <w:rPr>
                <w:lang w:val="en-GB"/>
              </w:rPr>
            </w:pPr>
            <w:r>
              <w:rPr>
                <w:lang w:val="en-GB"/>
              </w:rPr>
              <w:t>15</w:t>
            </w:r>
          </w:p>
        </w:tc>
        <w:tc>
          <w:tcPr>
            <w:tcW w:w="7459" w:type="dxa"/>
          </w:tcPr>
          <w:p w14:paraId="7829FB90" w14:textId="724E6F0A" w:rsidR="00C61049" w:rsidRDefault="00C757D1" w:rsidP="00AC063C">
            <w:pPr>
              <w:pStyle w:val="Paragraph"/>
              <w:spacing w:after="0" w:line="240" w:lineRule="auto"/>
              <w:rPr>
                <w:lang w:val="en-GB"/>
              </w:rPr>
            </w:pPr>
            <w:r>
              <w:rPr>
                <w:lang w:val="en-GB"/>
              </w:rPr>
              <w:t xml:space="preserve">This helps to cancel </w:t>
            </w:r>
            <w:r w:rsidR="00925030">
              <w:rPr>
                <w:lang w:val="en-GB"/>
              </w:rPr>
              <w:t>a call made that is no longer needed</w:t>
            </w:r>
          </w:p>
        </w:tc>
      </w:tr>
      <w:tr w:rsidR="00923BA9" w14:paraId="47BC17D9" w14:textId="77777777" w:rsidTr="000F1317">
        <w:tc>
          <w:tcPr>
            <w:tcW w:w="1228" w:type="dxa"/>
          </w:tcPr>
          <w:p w14:paraId="60734BB8" w14:textId="77777777" w:rsidR="00923BA9" w:rsidRDefault="00923BA9" w:rsidP="00AC063C">
            <w:pPr>
              <w:pStyle w:val="Paragraph"/>
              <w:spacing w:after="0" w:line="240" w:lineRule="auto"/>
              <w:rPr>
                <w:lang w:val="en-GB"/>
              </w:rPr>
            </w:pPr>
          </w:p>
        </w:tc>
        <w:tc>
          <w:tcPr>
            <w:tcW w:w="1177" w:type="dxa"/>
          </w:tcPr>
          <w:p w14:paraId="422CBF2A" w14:textId="17786608" w:rsidR="00923BA9" w:rsidRDefault="003059FD" w:rsidP="00AC063C">
            <w:pPr>
              <w:pStyle w:val="Paragraph"/>
              <w:spacing w:after="0" w:line="240" w:lineRule="auto"/>
              <w:rPr>
                <w:lang w:val="en-GB"/>
              </w:rPr>
            </w:pPr>
            <w:r>
              <w:rPr>
                <w:lang w:val="en-GB"/>
              </w:rPr>
              <w:t>1</w:t>
            </w:r>
            <w:r w:rsidR="00007FB7">
              <w:rPr>
                <w:lang w:val="en-GB"/>
              </w:rPr>
              <w:t>6</w:t>
            </w:r>
          </w:p>
        </w:tc>
        <w:tc>
          <w:tcPr>
            <w:tcW w:w="7459" w:type="dxa"/>
          </w:tcPr>
          <w:p w14:paraId="49AE889F" w14:textId="59C8440D" w:rsidR="00923BA9" w:rsidRDefault="00923BA9" w:rsidP="00AC063C">
            <w:pPr>
              <w:pStyle w:val="Paragraph"/>
              <w:spacing w:after="0" w:line="240" w:lineRule="auto"/>
              <w:rPr>
                <w:lang w:val="en-GB"/>
              </w:rPr>
            </w:pPr>
            <w:r>
              <w:rPr>
                <w:lang w:val="en-GB"/>
              </w:rPr>
              <w:t xml:space="preserve">For a building with 20 floors, if the destination is set to 21 or above, for example </w:t>
            </w:r>
            <w:r w:rsidR="004B627E">
              <w:rPr>
                <w:lang w:val="en-GB"/>
              </w:rPr>
              <w:t>solution user</w:t>
            </w:r>
            <w:r>
              <w:rPr>
                <w:lang w:val="en-GB"/>
              </w:rPr>
              <w:t xml:space="preserve"> is on floor 5 and want to go to floor 11 but set destination to floor 21 instead, this will result in error and </w:t>
            </w:r>
            <w:r w:rsidR="004B627E">
              <w:rPr>
                <w:lang w:val="en-GB"/>
              </w:rPr>
              <w:t>solution user</w:t>
            </w:r>
            <w:r>
              <w:rPr>
                <w:lang w:val="en-GB"/>
              </w:rPr>
              <w:t xml:space="preserve"> needs to know of the error and make correct call.</w:t>
            </w:r>
          </w:p>
        </w:tc>
      </w:tr>
      <w:tr w:rsidR="00923BA9" w14:paraId="14AC247F" w14:textId="77777777" w:rsidTr="000F1317">
        <w:tc>
          <w:tcPr>
            <w:tcW w:w="1228" w:type="dxa"/>
          </w:tcPr>
          <w:p w14:paraId="15EBC2BE" w14:textId="77777777" w:rsidR="00923BA9" w:rsidRDefault="00923BA9" w:rsidP="00AC063C">
            <w:pPr>
              <w:pStyle w:val="Paragraph"/>
              <w:spacing w:after="0" w:line="240" w:lineRule="auto"/>
              <w:rPr>
                <w:lang w:val="en-GB"/>
              </w:rPr>
            </w:pPr>
          </w:p>
        </w:tc>
        <w:tc>
          <w:tcPr>
            <w:tcW w:w="1177" w:type="dxa"/>
          </w:tcPr>
          <w:p w14:paraId="109A9D83" w14:textId="68FA1297" w:rsidR="00923BA9" w:rsidRDefault="00127C08" w:rsidP="00AC063C">
            <w:pPr>
              <w:pStyle w:val="Paragraph"/>
              <w:spacing w:after="0" w:line="240" w:lineRule="auto"/>
              <w:rPr>
                <w:lang w:val="en-GB"/>
              </w:rPr>
            </w:pPr>
            <w:r>
              <w:rPr>
                <w:lang w:val="en-GB"/>
              </w:rPr>
              <w:t>1</w:t>
            </w:r>
            <w:r w:rsidR="00007FB7">
              <w:rPr>
                <w:lang w:val="en-GB"/>
              </w:rPr>
              <w:t>7</w:t>
            </w:r>
          </w:p>
        </w:tc>
        <w:tc>
          <w:tcPr>
            <w:tcW w:w="7459" w:type="dxa"/>
          </w:tcPr>
          <w:p w14:paraId="16995DB2" w14:textId="3EB35849" w:rsidR="00923BA9" w:rsidRDefault="00923BA9" w:rsidP="00AC063C">
            <w:pPr>
              <w:pStyle w:val="Paragraph"/>
              <w:spacing w:after="0" w:line="240" w:lineRule="auto"/>
              <w:rPr>
                <w:lang w:val="en-GB"/>
              </w:rPr>
            </w:pPr>
            <w:r>
              <w:rPr>
                <w:lang w:val="en-GB"/>
              </w:rPr>
              <w:t xml:space="preserve">For a building with 20 floors, if the source is set to 21 or above, for example </w:t>
            </w:r>
            <w:r w:rsidR="004B627E">
              <w:rPr>
                <w:lang w:val="en-GB"/>
              </w:rPr>
              <w:t>solution user</w:t>
            </w:r>
            <w:r>
              <w:rPr>
                <w:lang w:val="en-GB"/>
              </w:rPr>
              <w:t xml:space="preserve"> is on floor 5 and set that it is on floor 25, this will result in error and </w:t>
            </w:r>
            <w:r w:rsidR="004B627E">
              <w:rPr>
                <w:lang w:val="en-GB"/>
              </w:rPr>
              <w:t>solution user</w:t>
            </w:r>
            <w:r>
              <w:rPr>
                <w:lang w:val="en-GB"/>
              </w:rPr>
              <w:t xml:space="preserve"> needs to know of the error and make correct call.</w:t>
            </w:r>
          </w:p>
        </w:tc>
      </w:tr>
      <w:tr w:rsidR="00923BA9" w14:paraId="40FB3836" w14:textId="77777777" w:rsidTr="000F1317">
        <w:tc>
          <w:tcPr>
            <w:tcW w:w="1228" w:type="dxa"/>
          </w:tcPr>
          <w:p w14:paraId="2B00E3C5" w14:textId="77777777" w:rsidR="00923BA9" w:rsidRDefault="00923BA9" w:rsidP="00AC063C">
            <w:pPr>
              <w:pStyle w:val="Paragraph"/>
              <w:spacing w:after="0" w:line="240" w:lineRule="auto"/>
              <w:rPr>
                <w:lang w:val="en-GB"/>
              </w:rPr>
            </w:pPr>
          </w:p>
        </w:tc>
        <w:tc>
          <w:tcPr>
            <w:tcW w:w="1177" w:type="dxa"/>
          </w:tcPr>
          <w:p w14:paraId="5C2EC8EB" w14:textId="6D60A3D7" w:rsidR="00923BA9" w:rsidRDefault="007F2C3C" w:rsidP="00AC063C">
            <w:pPr>
              <w:pStyle w:val="Paragraph"/>
              <w:spacing w:after="0" w:line="240" w:lineRule="auto"/>
              <w:rPr>
                <w:lang w:val="en-GB"/>
              </w:rPr>
            </w:pPr>
            <w:r>
              <w:rPr>
                <w:lang w:val="en-GB"/>
              </w:rPr>
              <w:t>1</w:t>
            </w:r>
            <w:r w:rsidR="00C61049">
              <w:rPr>
                <w:lang w:val="en-GB"/>
              </w:rPr>
              <w:t>8</w:t>
            </w:r>
          </w:p>
        </w:tc>
        <w:tc>
          <w:tcPr>
            <w:tcW w:w="7459" w:type="dxa"/>
          </w:tcPr>
          <w:p w14:paraId="09DEBCBC" w14:textId="3CCC2091" w:rsidR="00923BA9" w:rsidRDefault="008C16AF" w:rsidP="00AC063C">
            <w:pPr>
              <w:pStyle w:val="Paragraph"/>
              <w:spacing w:after="0" w:line="240" w:lineRule="auto"/>
              <w:rPr>
                <w:lang w:val="en-GB"/>
              </w:rPr>
            </w:pPr>
            <w:r>
              <w:rPr>
                <w:lang w:val="en-GB"/>
              </w:rPr>
              <w:t>For a building with 20 floors, if the source is set to 21 or above, for example solution user is on floor 5 and want to go to floor 11 but set source to floor 21 instead, this will result in error and solution user needs to know of the error and make correct call.</w:t>
            </w:r>
          </w:p>
        </w:tc>
      </w:tr>
      <w:tr w:rsidR="00C61049" w14:paraId="20CCCD07" w14:textId="77777777" w:rsidTr="000F1317">
        <w:tc>
          <w:tcPr>
            <w:tcW w:w="1228" w:type="dxa"/>
          </w:tcPr>
          <w:p w14:paraId="10CD5634" w14:textId="77777777" w:rsidR="00C61049" w:rsidRDefault="00C61049" w:rsidP="00AC063C">
            <w:pPr>
              <w:pStyle w:val="Paragraph"/>
              <w:spacing w:after="0" w:line="240" w:lineRule="auto"/>
              <w:rPr>
                <w:lang w:val="en-GB"/>
              </w:rPr>
            </w:pPr>
          </w:p>
        </w:tc>
        <w:tc>
          <w:tcPr>
            <w:tcW w:w="1177" w:type="dxa"/>
          </w:tcPr>
          <w:p w14:paraId="3070C19D" w14:textId="62E5AD23" w:rsidR="00C61049" w:rsidRDefault="00C61049" w:rsidP="00AC063C">
            <w:pPr>
              <w:pStyle w:val="Paragraph"/>
              <w:spacing w:after="0" w:line="240" w:lineRule="auto"/>
              <w:rPr>
                <w:lang w:val="en-GB"/>
              </w:rPr>
            </w:pPr>
            <w:r>
              <w:rPr>
                <w:lang w:val="en-GB"/>
              </w:rPr>
              <w:t>19</w:t>
            </w:r>
          </w:p>
        </w:tc>
        <w:tc>
          <w:tcPr>
            <w:tcW w:w="7459" w:type="dxa"/>
          </w:tcPr>
          <w:p w14:paraId="70C06AC4" w14:textId="3C2250C5" w:rsidR="00C61049" w:rsidRDefault="008C16AF" w:rsidP="00AC063C">
            <w:pPr>
              <w:pStyle w:val="Paragraph"/>
              <w:spacing w:after="0" w:line="240" w:lineRule="auto"/>
              <w:rPr>
                <w:lang w:val="en-GB"/>
              </w:rPr>
            </w:pPr>
            <w:r>
              <w:rPr>
                <w:lang w:val="en-GB"/>
              </w:rPr>
              <w:t>For a building with 20 floors, if the source is set to 21 and destination is set to 25 or above, for example solution user is on floor 5 and want to go to floor 11 but set the source to 21 and destination to floor 25 instead, this will result in error and solution user needs to know of the error and make correct call.</w:t>
            </w:r>
          </w:p>
        </w:tc>
      </w:tr>
      <w:tr w:rsidR="00C61049" w14:paraId="35BF9975" w14:textId="77777777" w:rsidTr="000F1317">
        <w:tc>
          <w:tcPr>
            <w:tcW w:w="1228" w:type="dxa"/>
          </w:tcPr>
          <w:p w14:paraId="5AF444C6" w14:textId="77777777" w:rsidR="00C61049" w:rsidRDefault="00C61049" w:rsidP="00AC063C">
            <w:pPr>
              <w:pStyle w:val="Paragraph"/>
              <w:spacing w:after="0" w:line="240" w:lineRule="auto"/>
              <w:rPr>
                <w:lang w:val="en-GB"/>
              </w:rPr>
            </w:pPr>
          </w:p>
        </w:tc>
        <w:tc>
          <w:tcPr>
            <w:tcW w:w="1177" w:type="dxa"/>
          </w:tcPr>
          <w:p w14:paraId="67FF569D" w14:textId="573D06F8" w:rsidR="00C61049" w:rsidRDefault="00C61049" w:rsidP="00AC063C">
            <w:pPr>
              <w:pStyle w:val="Paragraph"/>
              <w:spacing w:after="0" w:line="240" w:lineRule="auto"/>
              <w:rPr>
                <w:lang w:val="en-GB"/>
              </w:rPr>
            </w:pPr>
            <w:r>
              <w:rPr>
                <w:lang w:val="en-GB"/>
              </w:rPr>
              <w:t>20</w:t>
            </w:r>
          </w:p>
        </w:tc>
        <w:tc>
          <w:tcPr>
            <w:tcW w:w="7459" w:type="dxa"/>
          </w:tcPr>
          <w:p w14:paraId="49AABA73" w14:textId="614E386A" w:rsidR="00C61049" w:rsidRDefault="00A95E53" w:rsidP="00AC063C">
            <w:pPr>
              <w:pStyle w:val="Paragraph"/>
              <w:spacing w:after="0" w:line="240" w:lineRule="auto"/>
              <w:rPr>
                <w:lang w:val="en-GB"/>
              </w:rPr>
            </w:pPr>
            <w:r>
              <w:rPr>
                <w:lang w:val="en-GB"/>
              </w:rPr>
              <w:t>This checks for calls that are meant to display their allocated elevator at a terminal in the elevator lobby. The terminal is valid for the used terminal id and area and call accepted.</w:t>
            </w:r>
          </w:p>
        </w:tc>
      </w:tr>
      <w:tr w:rsidR="00C61049" w14:paraId="19D004E7" w14:textId="77777777" w:rsidTr="000F1317">
        <w:tc>
          <w:tcPr>
            <w:tcW w:w="1228" w:type="dxa"/>
          </w:tcPr>
          <w:p w14:paraId="4C3DB7F3" w14:textId="77777777" w:rsidR="00C61049" w:rsidRDefault="00C61049" w:rsidP="00AC063C">
            <w:pPr>
              <w:pStyle w:val="Paragraph"/>
              <w:spacing w:after="0" w:line="240" w:lineRule="auto"/>
              <w:rPr>
                <w:lang w:val="en-GB"/>
              </w:rPr>
            </w:pPr>
          </w:p>
        </w:tc>
        <w:tc>
          <w:tcPr>
            <w:tcW w:w="1177" w:type="dxa"/>
          </w:tcPr>
          <w:p w14:paraId="76C6C4F5" w14:textId="736C9E38" w:rsidR="00C61049" w:rsidRDefault="00C61049" w:rsidP="00AC063C">
            <w:pPr>
              <w:pStyle w:val="Paragraph"/>
              <w:spacing w:after="0" w:line="240" w:lineRule="auto"/>
              <w:rPr>
                <w:lang w:val="en-GB"/>
              </w:rPr>
            </w:pPr>
            <w:r>
              <w:rPr>
                <w:lang w:val="en-GB"/>
              </w:rPr>
              <w:t>21</w:t>
            </w:r>
          </w:p>
        </w:tc>
        <w:tc>
          <w:tcPr>
            <w:tcW w:w="7459" w:type="dxa"/>
          </w:tcPr>
          <w:p w14:paraId="427EE97C" w14:textId="7043E138" w:rsidR="00C61049" w:rsidRDefault="004638F3" w:rsidP="00AC063C">
            <w:pPr>
              <w:pStyle w:val="Paragraph"/>
              <w:spacing w:after="0" w:line="240" w:lineRule="auto"/>
              <w:rPr>
                <w:lang w:val="en-GB"/>
              </w:rPr>
            </w:pPr>
            <w:r>
              <w:rPr>
                <w:lang w:val="en-GB"/>
              </w:rPr>
              <w:t>This checks for calls that are meant to display their allocated elevator at a terminal in the elevator lobby. The terminal is invalid for the used terminal id and area and call is rejected and generates error.</w:t>
            </w:r>
          </w:p>
        </w:tc>
      </w:tr>
      <w:tr w:rsidR="00C61049" w14:paraId="74525A84" w14:textId="77777777" w:rsidTr="000F1317">
        <w:tc>
          <w:tcPr>
            <w:tcW w:w="1228" w:type="dxa"/>
          </w:tcPr>
          <w:p w14:paraId="75931A66" w14:textId="77777777" w:rsidR="00C61049" w:rsidRDefault="00C61049" w:rsidP="00AC063C">
            <w:pPr>
              <w:pStyle w:val="Paragraph"/>
              <w:spacing w:after="0" w:line="240" w:lineRule="auto"/>
              <w:rPr>
                <w:lang w:val="en-GB"/>
              </w:rPr>
            </w:pPr>
          </w:p>
        </w:tc>
        <w:tc>
          <w:tcPr>
            <w:tcW w:w="1177" w:type="dxa"/>
          </w:tcPr>
          <w:p w14:paraId="2768B3D7" w14:textId="193F33DE" w:rsidR="00C61049" w:rsidRDefault="00C61049" w:rsidP="00AC063C">
            <w:pPr>
              <w:pStyle w:val="Paragraph"/>
              <w:spacing w:after="0" w:line="240" w:lineRule="auto"/>
              <w:rPr>
                <w:lang w:val="en-GB"/>
              </w:rPr>
            </w:pPr>
            <w:r>
              <w:rPr>
                <w:lang w:val="en-GB"/>
              </w:rPr>
              <w:t>22</w:t>
            </w:r>
          </w:p>
        </w:tc>
        <w:tc>
          <w:tcPr>
            <w:tcW w:w="7459" w:type="dxa"/>
          </w:tcPr>
          <w:p w14:paraId="76C81173" w14:textId="51EA942B" w:rsidR="00C61049" w:rsidRDefault="004638F3" w:rsidP="00AC063C">
            <w:pPr>
              <w:pStyle w:val="Paragraph"/>
              <w:spacing w:after="0" w:line="240" w:lineRule="auto"/>
              <w:rPr>
                <w:lang w:val="en-GB"/>
              </w:rPr>
            </w:pPr>
            <w:r>
              <w:rPr>
                <w:lang w:val="en-GB"/>
              </w:rPr>
              <w:t>This checks for calls that are meant to display their allocated elevator at a terminal in the elevator lobby. The terminal is invalid for the used terminal id and area and call is rejected and generates error.</w:t>
            </w:r>
          </w:p>
        </w:tc>
      </w:tr>
      <w:tr w:rsidR="00923BA9" w14:paraId="740B6810" w14:textId="77777777" w:rsidTr="000F1317">
        <w:tc>
          <w:tcPr>
            <w:tcW w:w="1228" w:type="dxa"/>
          </w:tcPr>
          <w:p w14:paraId="00A84723" w14:textId="77777777" w:rsidR="00923BA9" w:rsidRDefault="00923BA9" w:rsidP="00AC063C">
            <w:pPr>
              <w:pStyle w:val="Paragraph"/>
              <w:spacing w:after="0" w:line="240" w:lineRule="auto"/>
              <w:rPr>
                <w:lang w:val="en-GB"/>
              </w:rPr>
            </w:pPr>
          </w:p>
        </w:tc>
        <w:tc>
          <w:tcPr>
            <w:tcW w:w="1177" w:type="dxa"/>
          </w:tcPr>
          <w:p w14:paraId="52BDC32F" w14:textId="3AD65818" w:rsidR="00923BA9" w:rsidRDefault="002B6224" w:rsidP="00AC063C">
            <w:pPr>
              <w:pStyle w:val="Paragraph"/>
              <w:spacing w:after="0" w:line="240" w:lineRule="auto"/>
              <w:rPr>
                <w:lang w:val="en-GB"/>
              </w:rPr>
            </w:pPr>
            <w:r>
              <w:rPr>
                <w:lang w:val="en-GB"/>
              </w:rPr>
              <w:t>2</w:t>
            </w:r>
            <w:r w:rsidR="00007FB7">
              <w:rPr>
                <w:lang w:val="en-GB"/>
              </w:rPr>
              <w:t>3</w:t>
            </w:r>
          </w:p>
        </w:tc>
        <w:tc>
          <w:tcPr>
            <w:tcW w:w="7459" w:type="dxa"/>
          </w:tcPr>
          <w:p w14:paraId="54F5C820" w14:textId="7BEC8F68" w:rsidR="00923BA9" w:rsidRDefault="00923BA9" w:rsidP="00AC063C">
            <w:pPr>
              <w:pStyle w:val="Paragraph"/>
              <w:spacing w:after="0" w:line="240" w:lineRule="auto"/>
              <w:rPr>
                <w:lang w:val="en-GB"/>
              </w:rPr>
            </w:pPr>
            <w:r>
              <w:rPr>
                <w:lang w:val="en-GB"/>
              </w:rPr>
              <w:t xml:space="preserve">When there is mistake in building id where the </w:t>
            </w:r>
            <w:r w:rsidR="004B627E">
              <w:rPr>
                <w:lang w:val="en-GB"/>
              </w:rPr>
              <w:t>solution user</w:t>
            </w:r>
            <w:r>
              <w:rPr>
                <w:lang w:val="en-GB"/>
              </w:rPr>
              <w:t xml:space="preserve"> is located for example if building id is </w:t>
            </w:r>
            <w:proofErr w:type="spellStart"/>
            <w:r>
              <w:rPr>
                <w:lang w:val="en-GB"/>
              </w:rPr>
              <w:t>abcdefg</w:t>
            </w:r>
            <w:proofErr w:type="spellEnd"/>
            <w:r>
              <w:rPr>
                <w:lang w:val="en-GB"/>
              </w:rPr>
              <w:t xml:space="preserve"> and </w:t>
            </w:r>
            <w:r w:rsidR="004B627E">
              <w:rPr>
                <w:lang w:val="en-GB"/>
              </w:rPr>
              <w:t>solution user</w:t>
            </w:r>
            <w:r>
              <w:rPr>
                <w:lang w:val="en-GB"/>
              </w:rPr>
              <w:t xml:space="preserve"> makes a call to building </w:t>
            </w:r>
            <w:proofErr w:type="spellStart"/>
            <w:r>
              <w:rPr>
                <w:lang w:val="en-GB"/>
              </w:rPr>
              <w:t>cdefgab</w:t>
            </w:r>
            <w:proofErr w:type="spellEnd"/>
            <w:r>
              <w:rPr>
                <w:lang w:val="en-GB"/>
              </w:rPr>
              <w:t xml:space="preserve"> then call will be rejected.</w:t>
            </w:r>
          </w:p>
        </w:tc>
      </w:tr>
      <w:tr w:rsidR="00923BA9" w14:paraId="4DF9920D" w14:textId="77777777" w:rsidTr="000F1317">
        <w:tc>
          <w:tcPr>
            <w:tcW w:w="1228" w:type="dxa"/>
          </w:tcPr>
          <w:p w14:paraId="74A411FD" w14:textId="77777777" w:rsidR="00923BA9" w:rsidRDefault="00923BA9" w:rsidP="00AC063C">
            <w:pPr>
              <w:pStyle w:val="Paragraph"/>
              <w:spacing w:after="0" w:line="240" w:lineRule="auto"/>
              <w:rPr>
                <w:lang w:val="en-GB"/>
              </w:rPr>
            </w:pPr>
            <w:r>
              <w:rPr>
                <w:lang w:val="en-GB"/>
              </w:rPr>
              <w:t>1</w:t>
            </w:r>
          </w:p>
          <w:p w14:paraId="55531191"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6ED5CED9" w14:textId="77777777" w:rsidR="00923BA9" w:rsidRDefault="00923BA9" w:rsidP="00AC063C">
            <w:pPr>
              <w:pStyle w:val="Paragraph"/>
              <w:spacing w:after="0" w:line="240" w:lineRule="auto"/>
              <w:rPr>
                <w:lang w:val="en-GB"/>
              </w:rPr>
            </w:pPr>
          </w:p>
        </w:tc>
        <w:tc>
          <w:tcPr>
            <w:tcW w:w="7459" w:type="dxa"/>
          </w:tcPr>
          <w:p w14:paraId="1B6D5F9C" w14:textId="22F46BA3" w:rsidR="00923BA9" w:rsidRDefault="00923BA9" w:rsidP="00AC063C">
            <w:pPr>
              <w:pStyle w:val="Paragraph"/>
              <w:spacing w:after="0" w:line="240" w:lineRule="auto"/>
              <w:rPr>
                <w:lang w:val="en-GB"/>
              </w:rPr>
            </w:pPr>
            <w:r>
              <w:rPr>
                <w:lang w:val="en-GB"/>
              </w:rPr>
              <w:t xml:space="preserve">In a physical building, there can be multiple groups for example in a building lobby to the left can be elevator West group and to the right elevator East group, when the </w:t>
            </w:r>
            <w:r w:rsidR="004B627E">
              <w:rPr>
                <w:lang w:val="en-GB"/>
              </w:rPr>
              <w:t>solution user</w:t>
            </w:r>
            <w:r>
              <w:rPr>
                <w:lang w:val="en-GB"/>
              </w:rPr>
              <w:t xml:space="preserve"> is in the lobby and </w:t>
            </w:r>
            <w:r w:rsidR="00810B86">
              <w:rPr>
                <w:lang w:val="en-GB"/>
              </w:rPr>
              <w:t>walking</w:t>
            </w:r>
            <w:r>
              <w:rPr>
                <w:lang w:val="en-GB"/>
              </w:rPr>
              <w:t xml:space="preserve"> towards the West group elevator, it has to know about both groups and about the current group it is located so as to make call to the West group and not to the East group.</w:t>
            </w:r>
          </w:p>
        </w:tc>
      </w:tr>
      <w:tr w:rsidR="00923BA9" w14:paraId="79F2A97F" w14:textId="77777777" w:rsidTr="000F1317">
        <w:tc>
          <w:tcPr>
            <w:tcW w:w="1228" w:type="dxa"/>
          </w:tcPr>
          <w:p w14:paraId="7A64E744" w14:textId="77777777" w:rsidR="00923BA9" w:rsidRDefault="00923BA9" w:rsidP="00AC063C">
            <w:pPr>
              <w:pStyle w:val="Paragraph"/>
              <w:spacing w:after="0" w:line="240" w:lineRule="auto"/>
              <w:rPr>
                <w:lang w:val="en-GB"/>
              </w:rPr>
            </w:pPr>
          </w:p>
        </w:tc>
        <w:tc>
          <w:tcPr>
            <w:tcW w:w="1177" w:type="dxa"/>
          </w:tcPr>
          <w:p w14:paraId="0C092726" w14:textId="799889A3" w:rsidR="00923BA9" w:rsidRDefault="002B6224" w:rsidP="00AC063C">
            <w:pPr>
              <w:pStyle w:val="Paragraph"/>
              <w:spacing w:after="0" w:line="240" w:lineRule="auto"/>
              <w:rPr>
                <w:lang w:val="en-GB"/>
              </w:rPr>
            </w:pPr>
            <w:r>
              <w:rPr>
                <w:lang w:val="en-GB"/>
              </w:rPr>
              <w:t>2</w:t>
            </w:r>
            <w:r w:rsidR="00007FB7">
              <w:rPr>
                <w:lang w:val="en-GB"/>
              </w:rPr>
              <w:t>4</w:t>
            </w:r>
          </w:p>
        </w:tc>
        <w:tc>
          <w:tcPr>
            <w:tcW w:w="7459" w:type="dxa"/>
          </w:tcPr>
          <w:p w14:paraId="562F91A1" w14:textId="3F189386" w:rsidR="00923BA9" w:rsidRDefault="00923BA9" w:rsidP="00AC063C">
            <w:pPr>
              <w:pStyle w:val="Paragraph"/>
              <w:spacing w:after="0" w:line="240" w:lineRule="auto"/>
              <w:rPr>
                <w:lang w:val="en-GB"/>
              </w:rPr>
            </w:pPr>
            <w:r>
              <w:rPr>
                <w:lang w:val="en-GB"/>
              </w:rPr>
              <w:t xml:space="preserve">Like above, this is to check making call to second group, for example while at the lobby and </w:t>
            </w:r>
            <w:r w:rsidR="00810B86">
              <w:rPr>
                <w:lang w:val="en-GB"/>
              </w:rPr>
              <w:t>walking</w:t>
            </w:r>
            <w:r>
              <w:rPr>
                <w:lang w:val="en-GB"/>
              </w:rPr>
              <w:t xml:space="preserve"> towards the East group elevator, </w:t>
            </w:r>
            <w:r w:rsidR="004B627E">
              <w:rPr>
                <w:lang w:val="en-GB"/>
              </w:rPr>
              <w:t>solution user</w:t>
            </w:r>
            <w:r>
              <w:rPr>
                <w:lang w:val="en-GB"/>
              </w:rPr>
              <w:t xml:space="preserve"> should not make call to West group elevator.</w:t>
            </w:r>
          </w:p>
        </w:tc>
      </w:tr>
      <w:tr w:rsidR="004638F3" w14:paraId="4E0EF1A9" w14:textId="77777777" w:rsidTr="000F1317">
        <w:tc>
          <w:tcPr>
            <w:tcW w:w="1228" w:type="dxa"/>
          </w:tcPr>
          <w:p w14:paraId="7FD084F1" w14:textId="77777777" w:rsidR="004638F3" w:rsidRDefault="004638F3" w:rsidP="00AC063C">
            <w:pPr>
              <w:pStyle w:val="Paragraph"/>
              <w:spacing w:after="0" w:line="240" w:lineRule="auto"/>
              <w:rPr>
                <w:lang w:val="en-GB"/>
              </w:rPr>
            </w:pPr>
          </w:p>
        </w:tc>
        <w:tc>
          <w:tcPr>
            <w:tcW w:w="1177" w:type="dxa"/>
          </w:tcPr>
          <w:p w14:paraId="7D890742" w14:textId="459D66B3" w:rsidR="004638F3" w:rsidRDefault="004638F3" w:rsidP="00AC063C">
            <w:pPr>
              <w:pStyle w:val="Paragraph"/>
              <w:spacing w:after="0" w:line="240" w:lineRule="auto"/>
              <w:rPr>
                <w:lang w:val="en-GB"/>
              </w:rPr>
            </w:pPr>
            <w:r>
              <w:rPr>
                <w:lang w:val="en-GB"/>
              </w:rPr>
              <w:t>25</w:t>
            </w:r>
          </w:p>
        </w:tc>
        <w:tc>
          <w:tcPr>
            <w:tcW w:w="7459" w:type="dxa"/>
          </w:tcPr>
          <w:p w14:paraId="0CE87CF8" w14:textId="7DD535F1" w:rsidR="004638F3" w:rsidRDefault="004638F3" w:rsidP="00AC063C">
            <w:pPr>
              <w:pStyle w:val="Paragraph"/>
              <w:spacing w:after="0" w:line="240" w:lineRule="auto"/>
              <w:rPr>
                <w:lang w:val="en-GB"/>
              </w:rPr>
            </w:pPr>
            <w:r>
              <w:rPr>
                <w:lang w:val="en-GB"/>
              </w:rPr>
              <w:t xml:space="preserve">For group id with the same building name but group number extension, </w:t>
            </w:r>
            <w:proofErr w:type="gramStart"/>
            <w:r>
              <w:rPr>
                <w:lang w:val="en-GB"/>
              </w:rPr>
              <w:t>Like</w:t>
            </w:r>
            <w:proofErr w:type="gramEnd"/>
            <w:r>
              <w:rPr>
                <w:lang w:val="en-GB"/>
              </w:rPr>
              <w:t xml:space="preserve"> above, this is to check making call to second group, for example while at the lobby and walking towards the East group elevator, solution user should not make call to West group elevator.</w:t>
            </w:r>
          </w:p>
        </w:tc>
      </w:tr>
      <w:tr w:rsidR="00923BA9" w14:paraId="2A22DC27" w14:textId="77777777" w:rsidTr="000F1317">
        <w:tc>
          <w:tcPr>
            <w:tcW w:w="1228" w:type="dxa"/>
          </w:tcPr>
          <w:p w14:paraId="6D5D6F6F" w14:textId="77777777" w:rsidR="00923BA9" w:rsidRDefault="00923BA9" w:rsidP="00AC063C">
            <w:pPr>
              <w:pStyle w:val="Paragraph"/>
              <w:spacing w:after="0" w:line="240" w:lineRule="auto"/>
              <w:rPr>
                <w:lang w:val="en-GB"/>
              </w:rPr>
            </w:pPr>
            <w:r>
              <w:rPr>
                <w:lang w:val="en-GB"/>
              </w:rPr>
              <w:t>2</w:t>
            </w:r>
          </w:p>
          <w:p w14:paraId="3488F0BB"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04881612" w14:textId="77777777" w:rsidR="00923BA9" w:rsidRDefault="00923BA9" w:rsidP="00AC063C">
            <w:pPr>
              <w:pStyle w:val="Paragraph"/>
              <w:spacing w:after="0" w:line="240" w:lineRule="auto"/>
              <w:rPr>
                <w:lang w:val="en-GB"/>
              </w:rPr>
            </w:pPr>
          </w:p>
        </w:tc>
        <w:tc>
          <w:tcPr>
            <w:tcW w:w="7459" w:type="dxa"/>
          </w:tcPr>
          <w:p w14:paraId="73C365BC" w14:textId="7EBE32B3" w:rsidR="00923BA9" w:rsidRDefault="00923BA9" w:rsidP="00AC063C">
            <w:pPr>
              <w:pStyle w:val="Paragraph"/>
              <w:spacing w:after="0" w:line="240" w:lineRule="auto"/>
              <w:rPr>
                <w:lang w:val="en-GB"/>
              </w:rPr>
            </w:pPr>
            <w:r>
              <w:rPr>
                <w:lang w:val="en-GB"/>
              </w:rPr>
              <w:t xml:space="preserve">This applies when building have access control system. For </w:t>
            </w:r>
            <w:r w:rsidR="005E5AB9">
              <w:rPr>
                <w:lang w:val="en-GB"/>
              </w:rPr>
              <w:t>example,</w:t>
            </w:r>
            <w:r>
              <w:rPr>
                <w:lang w:val="en-GB"/>
              </w:rPr>
              <w:t xml:space="preserve"> if access control system in a building </w:t>
            </w:r>
            <w:r w:rsidR="005E5AB9">
              <w:rPr>
                <w:lang w:val="en-GB"/>
              </w:rPr>
              <w:t>specifies</w:t>
            </w:r>
            <w:r>
              <w:rPr>
                <w:lang w:val="en-GB"/>
              </w:rPr>
              <w:t xml:space="preserve"> where the </w:t>
            </w:r>
            <w:r w:rsidR="004B627E">
              <w:rPr>
                <w:lang w:val="en-GB"/>
              </w:rPr>
              <w:t>solution user</w:t>
            </w:r>
            <w:r>
              <w:rPr>
                <w:lang w:val="en-GB"/>
              </w:rPr>
              <w:t xml:space="preserve"> can </w:t>
            </w:r>
            <w:proofErr w:type="gramStart"/>
            <w:r>
              <w:rPr>
                <w:lang w:val="en-GB"/>
              </w:rPr>
              <w:t>go</w:t>
            </w:r>
            <w:proofErr w:type="gramEnd"/>
            <w:r>
              <w:rPr>
                <w:lang w:val="en-GB"/>
              </w:rPr>
              <w:t xml:space="preserve"> and it specifies that the </w:t>
            </w:r>
            <w:r w:rsidR="004B627E">
              <w:rPr>
                <w:lang w:val="en-GB"/>
              </w:rPr>
              <w:t>solution user</w:t>
            </w:r>
            <w:r>
              <w:rPr>
                <w:lang w:val="en-GB"/>
              </w:rPr>
              <w:t xml:space="preserve"> can only got to floors 5 – 10. How will the </w:t>
            </w:r>
            <w:r w:rsidR="004B627E">
              <w:rPr>
                <w:lang w:val="en-GB"/>
              </w:rPr>
              <w:t>solution user</w:t>
            </w:r>
            <w:r>
              <w:rPr>
                <w:lang w:val="en-GB"/>
              </w:rPr>
              <w:t xml:space="preserve"> know about this limited access? The </w:t>
            </w:r>
            <w:r w:rsidR="004B627E">
              <w:rPr>
                <w:lang w:val="en-GB"/>
              </w:rPr>
              <w:t xml:space="preserve">solution </w:t>
            </w:r>
            <w:r>
              <w:rPr>
                <w:lang w:val="en-GB"/>
              </w:rPr>
              <w:t>should connect to access control system and get this specific floor so that it knows that it can only go to floors 5 – 10.</w:t>
            </w:r>
          </w:p>
        </w:tc>
      </w:tr>
      <w:tr w:rsidR="00392639" w14:paraId="63362123" w14:textId="77777777" w:rsidTr="000F1317">
        <w:tc>
          <w:tcPr>
            <w:tcW w:w="1228" w:type="dxa"/>
          </w:tcPr>
          <w:p w14:paraId="3A9C5C82" w14:textId="557DEC6B" w:rsidR="00392639" w:rsidRDefault="00392639" w:rsidP="00AC063C">
            <w:pPr>
              <w:pStyle w:val="Paragraph"/>
              <w:spacing w:after="0" w:line="240" w:lineRule="auto"/>
              <w:rPr>
                <w:lang w:val="en-GB"/>
              </w:rPr>
            </w:pPr>
            <w:r>
              <w:rPr>
                <w:lang w:val="en-GB"/>
              </w:rPr>
              <w:t>3</w:t>
            </w:r>
          </w:p>
          <w:p w14:paraId="3C5DAE33" w14:textId="1B95AF16" w:rsidR="00392639" w:rsidRDefault="00392639" w:rsidP="00AC063C">
            <w:pPr>
              <w:pStyle w:val="Paragraph"/>
              <w:spacing w:after="0" w:line="240" w:lineRule="auto"/>
              <w:rPr>
                <w:lang w:val="en-GB"/>
              </w:rPr>
            </w:pPr>
            <w:r>
              <w:rPr>
                <w:lang w:val="en-GB"/>
              </w:rPr>
              <w:t>Explain how it is done.</w:t>
            </w:r>
          </w:p>
        </w:tc>
        <w:tc>
          <w:tcPr>
            <w:tcW w:w="1177" w:type="dxa"/>
          </w:tcPr>
          <w:p w14:paraId="70F0AEAB" w14:textId="77777777" w:rsidR="00392639" w:rsidRDefault="00392639" w:rsidP="00AC063C">
            <w:pPr>
              <w:pStyle w:val="Paragraph"/>
              <w:spacing w:after="0" w:line="240" w:lineRule="auto"/>
              <w:rPr>
                <w:lang w:val="en-GB"/>
              </w:rPr>
            </w:pPr>
          </w:p>
        </w:tc>
        <w:tc>
          <w:tcPr>
            <w:tcW w:w="7459" w:type="dxa"/>
          </w:tcPr>
          <w:p w14:paraId="5C69D5A6" w14:textId="36E70C93" w:rsidR="00392639" w:rsidRDefault="003D3EC5" w:rsidP="00AC063C">
            <w:pPr>
              <w:pStyle w:val="Paragraph"/>
              <w:spacing w:after="0" w:line="240" w:lineRule="auto"/>
              <w:rPr>
                <w:lang w:val="en-GB"/>
              </w:rPr>
            </w:pPr>
            <w:r>
              <w:rPr>
                <w:lang w:val="en-GB"/>
              </w:rPr>
              <w:t xml:space="preserve">This applies when building have access control system. For </w:t>
            </w:r>
            <w:r w:rsidR="00695FDA">
              <w:rPr>
                <w:lang w:val="en-GB"/>
              </w:rPr>
              <w:t>example,</w:t>
            </w:r>
            <w:r>
              <w:rPr>
                <w:lang w:val="en-GB"/>
              </w:rPr>
              <w:t xml:space="preserve"> if access control system in a building </w:t>
            </w:r>
            <w:r w:rsidR="005E5AB9">
              <w:rPr>
                <w:lang w:val="en-GB"/>
              </w:rPr>
              <w:t>specifies</w:t>
            </w:r>
            <w:r>
              <w:rPr>
                <w:lang w:val="en-GB"/>
              </w:rPr>
              <w:t xml:space="preserve"> where the solution user </w:t>
            </w:r>
            <w:r w:rsidR="00BC2B6E">
              <w:rPr>
                <w:lang w:val="en-GB"/>
              </w:rPr>
              <w:t xml:space="preserve">default home floor is located and user want to change this with </w:t>
            </w:r>
            <w:r w:rsidR="00A33432">
              <w:rPr>
                <w:lang w:val="en-GB"/>
              </w:rPr>
              <w:t>their solution, like</w:t>
            </w:r>
            <w:r>
              <w:rPr>
                <w:lang w:val="en-GB"/>
              </w:rPr>
              <w:t xml:space="preserve"> floors 5 </w:t>
            </w:r>
            <w:r w:rsidR="006B42AF">
              <w:rPr>
                <w:lang w:val="en-GB"/>
              </w:rPr>
              <w:t>when it was previously floor</w:t>
            </w:r>
            <w:r>
              <w:rPr>
                <w:lang w:val="en-GB"/>
              </w:rPr>
              <w:t xml:space="preserve"> 10. How will the solution user </w:t>
            </w:r>
            <w:r w:rsidR="006B42AF">
              <w:rPr>
                <w:lang w:val="en-GB"/>
              </w:rPr>
              <w:t>preferred new home floor be transferred to the</w:t>
            </w:r>
            <w:r>
              <w:rPr>
                <w:lang w:val="en-GB"/>
              </w:rPr>
              <w:t xml:space="preserve"> access control system</w:t>
            </w:r>
            <w:r w:rsidR="005169A1">
              <w:rPr>
                <w:lang w:val="en-GB"/>
              </w:rPr>
              <w:t>? most likely using the access control system own protocol</w:t>
            </w:r>
            <w:r>
              <w:rPr>
                <w:lang w:val="en-GB"/>
              </w:rPr>
              <w:t>.</w:t>
            </w:r>
          </w:p>
        </w:tc>
      </w:tr>
      <w:tr w:rsidR="00392639" w14:paraId="2426DC4B" w14:textId="77777777" w:rsidTr="000F1317">
        <w:tc>
          <w:tcPr>
            <w:tcW w:w="1228" w:type="dxa"/>
          </w:tcPr>
          <w:p w14:paraId="586A99E2" w14:textId="1E33D380" w:rsidR="00392639" w:rsidRDefault="001066D8" w:rsidP="00AC063C">
            <w:pPr>
              <w:pStyle w:val="Paragraph"/>
              <w:spacing w:after="0" w:line="240" w:lineRule="auto"/>
              <w:rPr>
                <w:lang w:val="en-GB"/>
              </w:rPr>
            </w:pPr>
            <w:r>
              <w:rPr>
                <w:lang w:val="en-GB"/>
              </w:rPr>
              <w:t>4</w:t>
            </w:r>
          </w:p>
          <w:p w14:paraId="65CFA86C" w14:textId="0C9E6A77" w:rsidR="00392639" w:rsidRDefault="00392639" w:rsidP="00AC063C">
            <w:pPr>
              <w:pStyle w:val="Paragraph"/>
              <w:spacing w:after="0" w:line="240" w:lineRule="auto"/>
              <w:rPr>
                <w:lang w:val="en-GB"/>
              </w:rPr>
            </w:pPr>
            <w:r>
              <w:rPr>
                <w:lang w:val="en-GB"/>
              </w:rPr>
              <w:t>Explain how it is done.</w:t>
            </w:r>
          </w:p>
        </w:tc>
        <w:tc>
          <w:tcPr>
            <w:tcW w:w="1177" w:type="dxa"/>
          </w:tcPr>
          <w:p w14:paraId="6A7D2AC6" w14:textId="77777777" w:rsidR="00392639" w:rsidRDefault="00392639" w:rsidP="00AC063C">
            <w:pPr>
              <w:pStyle w:val="Paragraph"/>
              <w:spacing w:after="0" w:line="240" w:lineRule="auto"/>
              <w:rPr>
                <w:lang w:val="en-GB"/>
              </w:rPr>
            </w:pPr>
          </w:p>
        </w:tc>
        <w:tc>
          <w:tcPr>
            <w:tcW w:w="7459" w:type="dxa"/>
          </w:tcPr>
          <w:p w14:paraId="5EDECB37" w14:textId="78475719" w:rsidR="00392639" w:rsidRDefault="001066D8" w:rsidP="00AC063C">
            <w:pPr>
              <w:pStyle w:val="Paragraph"/>
              <w:spacing w:after="0" w:line="240" w:lineRule="auto"/>
              <w:rPr>
                <w:lang w:val="en-GB"/>
              </w:rPr>
            </w:pPr>
            <w:r>
              <w:rPr>
                <w:lang w:val="en-GB"/>
              </w:rPr>
              <w:t xml:space="preserve">This applies when building have access control system. For </w:t>
            </w:r>
            <w:r w:rsidR="00695FDA">
              <w:rPr>
                <w:lang w:val="en-GB"/>
              </w:rPr>
              <w:t>example,</w:t>
            </w:r>
            <w:r>
              <w:rPr>
                <w:lang w:val="en-GB"/>
              </w:rPr>
              <w:t xml:space="preserve"> if access control system in a building </w:t>
            </w:r>
            <w:r w:rsidR="005E5AB9">
              <w:rPr>
                <w:lang w:val="en-GB"/>
              </w:rPr>
              <w:t>specifies</w:t>
            </w:r>
            <w:r>
              <w:rPr>
                <w:lang w:val="en-GB"/>
              </w:rPr>
              <w:t xml:space="preserve"> where the solution user default home floor is located </w:t>
            </w:r>
            <w:r w:rsidR="0086251B">
              <w:rPr>
                <w:lang w:val="en-GB"/>
              </w:rPr>
              <w:t xml:space="preserve">how can this </w:t>
            </w:r>
            <w:r>
              <w:rPr>
                <w:lang w:val="en-GB"/>
              </w:rPr>
              <w:t xml:space="preserve">home floor be transferred </w:t>
            </w:r>
            <w:r w:rsidR="0086251B">
              <w:rPr>
                <w:lang w:val="en-GB"/>
              </w:rPr>
              <w:t>from</w:t>
            </w:r>
            <w:r>
              <w:rPr>
                <w:lang w:val="en-GB"/>
              </w:rPr>
              <w:t xml:space="preserve"> the access control system</w:t>
            </w:r>
            <w:r w:rsidR="0086251B">
              <w:rPr>
                <w:lang w:val="en-GB"/>
              </w:rPr>
              <w:t xml:space="preserve"> to the user solution</w:t>
            </w:r>
            <w:r>
              <w:rPr>
                <w:lang w:val="en-GB"/>
              </w:rPr>
              <w:t>? most likely using the access control system own protocol.</w:t>
            </w:r>
          </w:p>
        </w:tc>
      </w:tr>
      <w:tr w:rsidR="00923BA9" w14:paraId="09E6CFC3" w14:textId="77777777" w:rsidTr="000F1317">
        <w:tc>
          <w:tcPr>
            <w:tcW w:w="1228" w:type="dxa"/>
          </w:tcPr>
          <w:p w14:paraId="16648B94" w14:textId="77777777" w:rsidR="00923BA9" w:rsidRDefault="00923BA9" w:rsidP="00AC063C">
            <w:pPr>
              <w:pStyle w:val="Paragraph"/>
              <w:spacing w:after="0" w:line="240" w:lineRule="auto"/>
              <w:rPr>
                <w:lang w:val="en-GB"/>
              </w:rPr>
            </w:pPr>
          </w:p>
        </w:tc>
        <w:tc>
          <w:tcPr>
            <w:tcW w:w="1177" w:type="dxa"/>
          </w:tcPr>
          <w:p w14:paraId="2A4B6437" w14:textId="50C69BE5" w:rsidR="00923BA9" w:rsidRDefault="002B6224" w:rsidP="00AC063C">
            <w:pPr>
              <w:pStyle w:val="Paragraph"/>
              <w:spacing w:after="0" w:line="240" w:lineRule="auto"/>
              <w:rPr>
                <w:lang w:val="en-GB"/>
              </w:rPr>
            </w:pPr>
            <w:r>
              <w:rPr>
                <w:lang w:val="en-GB"/>
              </w:rPr>
              <w:t>2</w:t>
            </w:r>
            <w:r w:rsidR="00007FB7">
              <w:rPr>
                <w:lang w:val="en-GB"/>
              </w:rPr>
              <w:t>6</w:t>
            </w:r>
          </w:p>
        </w:tc>
        <w:tc>
          <w:tcPr>
            <w:tcW w:w="7459" w:type="dxa"/>
          </w:tcPr>
          <w:p w14:paraId="29505558" w14:textId="1F66128E" w:rsidR="00923BA9" w:rsidRDefault="00923BA9" w:rsidP="00AC063C">
            <w:pPr>
              <w:pStyle w:val="Paragraph"/>
              <w:spacing w:after="0" w:line="240" w:lineRule="auto"/>
              <w:rPr>
                <w:lang w:val="en-GB"/>
              </w:rPr>
            </w:pPr>
            <w:r>
              <w:rPr>
                <w:lang w:val="en-GB"/>
              </w:rPr>
              <w:t xml:space="preserve">Like above, </w:t>
            </w:r>
            <w:r w:rsidR="004B627E">
              <w:rPr>
                <w:lang w:val="en-GB"/>
              </w:rPr>
              <w:t>solution</w:t>
            </w:r>
            <w:r>
              <w:rPr>
                <w:lang w:val="en-GB"/>
              </w:rPr>
              <w:t xml:space="preserve"> connects to access control system and now knows it can only make call to floors 5 – 10. Calls to other floors by the </w:t>
            </w:r>
            <w:r w:rsidR="004B627E">
              <w:rPr>
                <w:lang w:val="en-GB"/>
              </w:rPr>
              <w:t>solution user</w:t>
            </w:r>
            <w:r>
              <w:rPr>
                <w:lang w:val="en-GB"/>
              </w:rPr>
              <w:t xml:space="preserve"> must not be allowed. As the </w:t>
            </w:r>
            <w:r w:rsidR="005E5AB9">
              <w:rPr>
                <w:lang w:val="en-GB"/>
              </w:rPr>
              <w:t>API</w:t>
            </w:r>
            <w:r>
              <w:rPr>
                <w:lang w:val="en-GB"/>
              </w:rPr>
              <w:t xml:space="preserve"> doesn’t prevent </w:t>
            </w:r>
            <w:r w:rsidR="004B627E">
              <w:rPr>
                <w:lang w:val="en-GB"/>
              </w:rPr>
              <w:t>solution user</w:t>
            </w:r>
            <w:r>
              <w:rPr>
                <w:lang w:val="en-GB"/>
              </w:rPr>
              <w:t xml:space="preserve"> from making calls to other floors, the restriction must be done within the </w:t>
            </w:r>
            <w:r w:rsidR="004B627E">
              <w:rPr>
                <w:lang w:val="en-GB"/>
              </w:rPr>
              <w:t>solution user</w:t>
            </w:r>
            <w:r>
              <w:rPr>
                <w:lang w:val="en-GB"/>
              </w:rPr>
              <w:t xml:space="preserve"> to follow the access control rules in the building.</w:t>
            </w:r>
          </w:p>
        </w:tc>
      </w:tr>
      <w:tr w:rsidR="004638F3" w14:paraId="72148C1A" w14:textId="77777777" w:rsidTr="000F1317">
        <w:tc>
          <w:tcPr>
            <w:tcW w:w="1228" w:type="dxa"/>
          </w:tcPr>
          <w:p w14:paraId="790733D7" w14:textId="77777777" w:rsidR="004638F3" w:rsidRDefault="004638F3" w:rsidP="00AC063C">
            <w:pPr>
              <w:pStyle w:val="Paragraph"/>
              <w:spacing w:after="0" w:line="240" w:lineRule="auto"/>
              <w:rPr>
                <w:lang w:val="en-GB"/>
              </w:rPr>
            </w:pPr>
          </w:p>
        </w:tc>
        <w:tc>
          <w:tcPr>
            <w:tcW w:w="1177" w:type="dxa"/>
          </w:tcPr>
          <w:p w14:paraId="245CAC94" w14:textId="249F453A" w:rsidR="004638F3" w:rsidRDefault="004638F3" w:rsidP="00AC063C">
            <w:pPr>
              <w:pStyle w:val="Paragraph"/>
              <w:spacing w:after="0" w:line="240" w:lineRule="auto"/>
              <w:rPr>
                <w:lang w:val="en-GB"/>
              </w:rPr>
            </w:pPr>
            <w:r>
              <w:rPr>
                <w:lang w:val="en-GB"/>
              </w:rPr>
              <w:t>27</w:t>
            </w:r>
          </w:p>
        </w:tc>
        <w:tc>
          <w:tcPr>
            <w:tcW w:w="7459" w:type="dxa"/>
          </w:tcPr>
          <w:p w14:paraId="12556BC8" w14:textId="27E0D3E4" w:rsidR="004638F3" w:rsidRDefault="004638F3" w:rsidP="00AC063C">
            <w:pPr>
              <w:pStyle w:val="Paragraph"/>
              <w:spacing w:after="0" w:line="240" w:lineRule="auto"/>
              <w:rPr>
                <w:lang w:val="en-GB"/>
              </w:rPr>
            </w:pPr>
            <w:r>
              <w:rPr>
                <w:lang w:val="en-GB"/>
              </w:rPr>
              <w:t xml:space="preserve">Similar to description above but in this </w:t>
            </w:r>
            <w:proofErr w:type="gramStart"/>
            <w:r>
              <w:rPr>
                <w:lang w:val="en-GB"/>
              </w:rPr>
              <w:t>case</w:t>
            </w:r>
            <w:proofErr w:type="gramEnd"/>
            <w:r>
              <w:rPr>
                <w:lang w:val="en-GB"/>
              </w:rPr>
              <w:t xml:space="preserve"> testing is made by including the media id into the call giving payload.</w:t>
            </w:r>
          </w:p>
        </w:tc>
      </w:tr>
      <w:tr w:rsidR="00923BA9" w14:paraId="6EE3967C" w14:textId="77777777" w:rsidTr="000F1317">
        <w:tc>
          <w:tcPr>
            <w:tcW w:w="1228" w:type="dxa"/>
          </w:tcPr>
          <w:p w14:paraId="76BD278E" w14:textId="77777777" w:rsidR="00923BA9" w:rsidRDefault="00923BA9" w:rsidP="00AC063C">
            <w:pPr>
              <w:pStyle w:val="Paragraph"/>
              <w:spacing w:after="0" w:line="240" w:lineRule="auto"/>
              <w:rPr>
                <w:lang w:val="en-GB"/>
              </w:rPr>
            </w:pPr>
          </w:p>
        </w:tc>
        <w:tc>
          <w:tcPr>
            <w:tcW w:w="1177" w:type="dxa"/>
          </w:tcPr>
          <w:p w14:paraId="51A369DF" w14:textId="2FDCB4F4" w:rsidR="00923BA9" w:rsidRDefault="002B6224" w:rsidP="00AC063C">
            <w:pPr>
              <w:pStyle w:val="Paragraph"/>
              <w:spacing w:after="0" w:line="240" w:lineRule="auto"/>
              <w:rPr>
                <w:lang w:val="en-GB"/>
              </w:rPr>
            </w:pPr>
            <w:r>
              <w:rPr>
                <w:lang w:val="en-GB"/>
              </w:rPr>
              <w:t>2</w:t>
            </w:r>
            <w:r w:rsidR="00007FB7">
              <w:rPr>
                <w:lang w:val="en-GB"/>
              </w:rPr>
              <w:t>8</w:t>
            </w:r>
          </w:p>
        </w:tc>
        <w:tc>
          <w:tcPr>
            <w:tcW w:w="7459" w:type="dxa"/>
          </w:tcPr>
          <w:p w14:paraId="05217073" w14:textId="3F25C7DD" w:rsidR="00923BA9" w:rsidRDefault="00DB79C7" w:rsidP="00AC063C">
            <w:pPr>
              <w:pStyle w:val="Paragraph"/>
              <w:spacing w:after="0" w:line="240" w:lineRule="auto"/>
              <w:rPr>
                <w:lang w:val="en-GB"/>
              </w:rPr>
            </w:pPr>
            <w:r>
              <w:rPr>
                <w:lang w:val="en-GB"/>
              </w:rPr>
              <w:t>Get from the access control system, user can see their home floor highlighted in their solution, for example floor 5 and able to call it easily.</w:t>
            </w:r>
          </w:p>
        </w:tc>
      </w:tr>
      <w:tr w:rsidR="004638F3" w14:paraId="0A70A193" w14:textId="77777777" w:rsidTr="000F1317">
        <w:tc>
          <w:tcPr>
            <w:tcW w:w="1228" w:type="dxa"/>
          </w:tcPr>
          <w:p w14:paraId="2229B059" w14:textId="77777777" w:rsidR="004638F3" w:rsidRDefault="004638F3" w:rsidP="00AC063C">
            <w:pPr>
              <w:pStyle w:val="Paragraph"/>
              <w:spacing w:after="0" w:line="240" w:lineRule="auto"/>
              <w:rPr>
                <w:lang w:val="en-GB"/>
              </w:rPr>
            </w:pPr>
          </w:p>
        </w:tc>
        <w:tc>
          <w:tcPr>
            <w:tcW w:w="1177" w:type="dxa"/>
          </w:tcPr>
          <w:p w14:paraId="345F13BC" w14:textId="17239F5F" w:rsidR="004638F3" w:rsidRDefault="004638F3" w:rsidP="00AC063C">
            <w:pPr>
              <w:pStyle w:val="Paragraph"/>
              <w:spacing w:after="0" w:line="240" w:lineRule="auto"/>
              <w:rPr>
                <w:lang w:val="en-GB"/>
              </w:rPr>
            </w:pPr>
            <w:r>
              <w:rPr>
                <w:lang w:val="en-GB"/>
              </w:rPr>
              <w:t>29</w:t>
            </w:r>
          </w:p>
        </w:tc>
        <w:tc>
          <w:tcPr>
            <w:tcW w:w="7459" w:type="dxa"/>
          </w:tcPr>
          <w:p w14:paraId="3E84DF20" w14:textId="389B2462" w:rsidR="004638F3" w:rsidRDefault="004638F3" w:rsidP="00AC063C">
            <w:pPr>
              <w:pStyle w:val="Paragraph"/>
              <w:spacing w:after="0" w:line="240" w:lineRule="auto"/>
              <w:rPr>
                <w:lang w:val="en-GB"/>
              </w:rPr>
            </w:pPr>
            <w:r>
              <w:rPr>
                <w:lang w:val="en-GB"/>
              </w:rPr>
              <w:t xml:space="preserve">Get from the access control system, user can see their home floor highlighted in their solution, for example floor 5 and able to call it easily. this </w:t>
            </w:r>
            <w:proofErr w:type="spellStart"/>
            <w:r>
              <w:rPr>
                <w:lang w:val="en-GB"/>
              </w:rPr>
              <w:t>homefloor</w:t>
            </w:r>
            <w:proofErr w:type="spellEnd"/>
            <w:r>
              <w:rPr>
                <w:lang w:val="en-GB"/>
              </w:rPr>
              <w:t xml:space="preserve"> is accessed through the provision of a media id</w:t>
            </w:r>
          </w:p>
        </w:tc>
      </w:tr>
      <w:tr w:rsidR="00923BA9" w14:paraId="22F7E8B7" w14:textId="77777777" w:rsidTr="000F1317">
        <w:tc>
          <w:tcPr>
            <w:tcW w:w="1228" w:type="dxa"/>
          </w:tcPr>
          <w:p w14:paraId="5AC7DC54" w14:textId="6C674060" w:rsidR="00923BA9" w:rsidRDefault="00752DF6" w:rsidP="00AC063C">
            <w:pPr>
              <w:pStyle w:val="Paragraph"/>
              <w:spacing w:after="0" w:line="240" w:lineRule="auto"/>
              <w:rPr>
                <w:lang w:val="en-GB"/>
              </w:rPr>
            </w:pPr>
            <w:r>
              <w:rPr>
                <w:lang w:val="en-GB"/>
              </w:rPr>
              <w:t>5</w:t>
            </w:r>
          </w:p>
          <w:p w14:paraId="405C6AE4"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347D87A4" w14:textId="77777777" w:rsidR="00923BA9" w:rsidRDefault="00923BA9" w:rsidP="00AC063C">
            <w:pPr>
              <w:pStyle w:val="Paragraph"/>
              <w:spacing w:after="0" w:line="240" w:lineRule="auto"/>
              <w:rPr>
                <w:lang w:val="en-GB"/>
              </w:rPr>
            </w:pPr>
          </w:p>
        </w:tc>
        <w:tc>
          <w:tcPr>
            <w:tcW w:w="7459" w:type="dxa"/>
          </w:tcPr>
          <w:p w14:paraId="4EC97E1C" w14:textId="100ACE8B" w:rsidR="00923BA9" w:rsidRDefault="00923BA9" w:rsidP="00AC063C">
            <w:pPr>
              <w:pStyle w:val="Paragraph"/>
              <w:spacing w:after="0" w:line="240" w:lineRule="auto"/>
              <w:rPr>
                <w:lang w:val="en-GB"/>
              </w:rPr>
            </w:pPr>
            <w:r>
              <w:rPr>
                <w:lang w:val="en-GB"/>
              </w:rPr>
              <w:t xml:space="preserve">This checks if </w:t>
            </w:r>
            <w:r w:rsidR="004B627E">
              <w:rPr>
                <w:lang w:val="en-GB"/>
              </w:rPr>
              <w:t>solution user</w:t>
            </w:r>
            <w:r>
              <w:rPr>
                <w:lang w:val="en-GB"/>
              </w:rPr>
              <w:t xml:space="preserve"> is in the right building, for example if the </w:t>
            </w:r>
            <w:r w:rsidR="004B627E">
              <w:rPr>
                <w:lang w:val="en-GB"/>
              </w:rPr>
              <w:t>solution user</w:t>
            </w:r>
            <w:r>
              <w:rPr>
                <w:lang w:val="en-GB"/>
              </w:rPr>
              <w:t xml:space="preserve"> is configured to work in Building 1 in a building complex and then moved to Building 2 to start operation, the </w:t>
            </w:r>
            <w:r w:rsidR="004B627E">
              <w:rPr>
                <w:lang w:val="en-GB"/>
              </w:rPr>
              <w:t>solution user</w:t>
            </w:r>
            <w:r>
              <w:rPr>
                <w:lang w:val="en-GB"/>
              </w:rPr>
              <w:t xml:space="preserve"> must not be allowed to make calls to Building 1 and must identify itself to be in Building 2.</w:t>
            </w:r>
          </w:p>
        </w:tc>
      </w:tr>
      <w:tr w:rsidR="00923BA9" w14:paraId="4464E0F4" w14:textId="77777777" w:rsidTr="000F1317">
        <w:tc>
          <w:tcPr>
            <w:tcW w:w="1228" w:type="dxa"/>
          </w:tcPr>
          <w:p w14:paraId="1BA78794" w14:textId="77777777" w:rsidR="00923BA9" w:rsidRDefault="00923BA9" w:rsidP="00AC063C">
            <w:pPr>
              <w:pStyle w:val="Paragraph"/>
              <w:spacing w:after="0" w:line="240" w:lineRule="auto"/>
              <w:rPr>
                <w:lang w:val="en-GB"/>
              </w:rPr>
            </w:pPr>
          </w:p>
        </w:tc>
        <w:tc>
          <w:tcPr>
            <w:tcW w:w="1177" w:type="dxa"/>
          </w:tcPr>
          <w:p w14:paraId="0508FD1B" w14:textId="04BFB6F4" w:rsidR="00923BA9" w:rsidRDefault="00007FB7" w:rsidP="00AC063C">
            <w:pPr>
              <w:pStyle w:val="Paragraph"/>
              <w:spacing w:after="0" w:line="240" w:lineRule="auto"/>
              <w:rPr>
                <w:lang w:val="en-GB"/>
              </w:rPr>
            </w:pPr>
            <w:r>
              <w:rPr>
                <w:lang w:val="en-GB"/>
              </w:rPr>
              <w:t>30</w:t>
            </w:r>
          </w:p>
        </w:tc>
        <w:tc>
          <w:tcPr>
            <w:tcW w:w="7459" w:type="dxa"/>
          </w:tcPr>
          <w:p w14:paraId="44E29B19" w14:textId="1FB94BAD" w:rsidR="00923BA9" w:rsidRDefault="00923BA9" w:rsidP="00AC063C">
            <w:pPr>
              <w:pStyle w:val="Paragraph"/>
              <w:spacing w:after="0" w:line="240" w:lineRule="auto"/>
              <w:rPr>
                <w:lang w:val="en-GB"/>
              </w:rPr>
            </w:pPr>
            <w:r>
              <w:rPr>
                <w:lang w:val="en-GB"/>
              </w:rPr>
              <w:t xml:space="preserve">Like above this checks for example when </w:t>
            </w:r>
            <w:r w:rsidR="004B627E">
              <w:rPr>
                <w:lang w:val="en-GB"/>
              </w:rPr>
              <w:t>solution user</w:t>
            </w:r>
            <w:r>
              <w:rPr>
                <w:lang w:val="en-GB"/>
              </w:rPr>
              <w:t xml:space="preserve"> is in Building 1 calls can’t be made and when the </w:t>
            </w:r>
            <w:r w:rsidR="004B627E">
              <w:rPr>
                <w:lang w:val="en-GB"/>
              </w:rPr>
              <w:t>solution user</w:t>
            </w:r>
            <w:r>
              <w:rPr>
                <w:lang w:val="en-GB"/>
              </w:rPr>
              <w:t xml:space="preserve"> is moved to Building 2 it is then able to make calls.</w:t>
            </w:r>
          </w:p>
        </w:tc>
      </w:tr>
      <w:tr w:rsidR="00923BA9" w14:paraId="0A59AC32" w14:textId="77777777" w:rsidTr="000F1317">
        <w:tc>
          <w:tcPr>
            <w:tcW w:w="1228" w:type="dxa"/>
          </w:tcPr>
          <w:p w14:paraId="6D16C66E" w14:textId="60CE5EA5" w:rsidR="00923BA9" w:rsidRDefault="00A30082" w:rsidP="00AC063C">
            <w:pPr>
              <w:pStyle w:val="Paragraph"/>
              <w:spacing w:after="0" w:line="240" w:lineRule="auto"/>
              <w:rPr>
                <w:lang w:val="en-GB"/>
              </w:rPr>
            </w:pPr>
            <w:r>
              <w:rPr>
                <w:lang w:val="en-GB"/>
              </w:rPr>
              <w:t>6</w:t>
            </w:r>
          </w:p>
          <w:p w14:paraId="1DC76957"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0621005B" w14:textId="77777777" w:rsidR="00923BA9" w:rsidRDefault="00923BA9" w:rsidP="00AC063C">
            <w:pPr>
              <w:pStyle w:val="Paragraph"/>
              <w:spacing w:after="0" w:line="240" w:lineRule="auto"/>
              <w:rPr>
                <w:lang w:val="en-GB"/>
              </w:rPr>
            </w:pPr>
          </w:p>
        </w:tc>
        <w:tc>
          <w:tcPr>
            <w:tcW w:w="7459" w:type="dxa"/>
          </w:tcPr>
          <w:p w14:paraId="3B175D0E" w14:textId="5887C0BE" w:rsidR="00923BA9" w:rsidRDefault="00923BA9" w:rsidP="00AC063C">
            <w:pPr>
              <w:pStyle w:val="Paragraph"/>
              <w:spacing w:after="0" w:line="240" w:lineRule="auto"/>
              <w:rPr>
                <w:lang w:val="en-GB"/>
              </w:rPr>
            </w:pPr>
            <w:r>
              <w:rPr>
                <w:lang w:val="en-GB"/>
              </w:rPr>
              <w:t xml:space="preserve">This handles for example when there is a turnstile in the building but no means to open and close the turnstile gate. If </w:t>
            </w:r>
            <w:r w:rsidR="004B627E">
              <w:rPr>
                <w:lang w:val="en-GB"/>
              </w:rPr>
              <w:t>solution user</w:t>
            </w:r>
            <w:r>
              <w:rPr>
                <w:lang w:val="en-GB"/>
              </w:rPr>
              <w:t xml:space="preserve"> </w:t>
            </w:r>
            <w:r w:rsidR="00695FDA">
              <w:rPr>
                <w:lang w:val="en-GB"/>
              </w:rPr>
              <w:t>has</w:t>
            </w:r>
            <w:r>
              <w:rPr>
                <w:lang w:val="en-GB"/>
              </w:rPr>
              <w:t xml:space="preserve"> system to open and close the gate when it goes </w:t>
            </w:r>
            <w:r w:rsidR="005E5AB9">
              <w:rPr>
                <w:lang w:val="en-GB"/>
              </w:rPr>
              <w:t>through,</w:t>
            </w:r>
            <w:r>
              <w:rPr>
                <w:lang w:val="en-GB"/>
              </w:rPr>
              <w:t xml:space="preserve"> then specify it here. Else customer needs to find another system to control the gate.</w:t>
            </w:r>
          </w:p>
        </w:tc>
      </w:tr>
      <w:tr w:rsidR="00923BA9" w14:paraId="5CA41923" w14:textId="77777777" w:rsidTr="000F1317">
        <w:tc>
          <w:tcPr>
            <w:tcW w:w="1228" w:type="dxa"/>
          </w:tcPr>
          <w:p w14:paraId="2D2F9FEE" w14:textId="79010EDB" w:rsidR="00923BA9" w:rsidRDefault="00B73B66" w:rsidP="00AC063C">
            <w:pPr>
              <w:pStyle w:val="Paragraph"/>
              <w:spacing w:after="0" w:line="240" w:lineRule="auto"/>
              <w:rPr>
                <w:lang w:val="en-GB"/>
              </w:rPr>
            </w:pPr>
            <w:r>
              <w:rPr>
                <w:lang w:val="en-GB"/>
              </w:rPr>
              <w:t>7</w:t>
            </w:r>
          </w:p>
          <w:p w14:paraId="171735EB"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707C44A5" w14:textId="77777777" w:rsidR="00923BA9" w:rsidRDefault="00923BA9" w:rsidP="00AC063C">
            <w:pPr>
              <w:pStyle w:val="Paragraph"/>
              <w:spacing w:after="0" w:line="240" w:lineRule="auto"/>
              <w:rPr>
                <w:lang w:val="en-GB"/>
              </w:rPr>
            </w:pPr>
          </w:p>
        </w:tc>
        <w:tc>
          <w:tcPr>
            <w:tcW w:w="7459" w:type="dxa"/>
          </w:tcPr>
          <w:p w14:paraId="6A626AB2" w14:textId="650B5D05" w:rsidR="00923BA9" w:rsidRDefault="00923BA9" w:rsidP="00AC063C">
            <w:pPr>
              <w:pStyle w:val="Paragraph"/>
              <w:spacing w:after="0" w:line="240" w:lineRule="auto"/>
              <w:rPr>
                <w:lang w:val="en-GB"/>
              </w:rPr>
            </w:pPr>
            <w:r>
              <w:rPr>
                <w:lang w:val="en-GB"/>
              </w:rPr>
              <w:t xml:space="preserve">If there is a building turnstile regardless how it is controlled, how can </w:t>
            </w:r>
            <w:r w:rsidR="004B627E">
              <w:rPr>
                <w:lang w:val="en-GB"/>
              </w:rPr>
              <w:t>solution user</w:t>
            </w:r>
            <w:r>
              <w:rPr>
                <w:lang w:val="en-GB"/>
              </w:rPr>
              <w:t xml:space="preserve"> for example when before the turnstile is prevented from making any call and when after the turnstile its calling ability is enabled. If </w:t>
            </w:r>
            <w:r w:rsidR="004B627E">
              <w:rPr>
                <w:lang w:val="en-GB"/>
              </w:rPr>
              <w:t>solution user</w:t>
            </w:r>
            <w:r>
              <w:rPr>
                <w:lang w:val="en-GB"/>
              </w:rPr>
              <w:t xml:space="preserve"> is going to floor 5, while before the turnstile and tries to make a call, the call making is disabled and after going pasted the turnstile the call making is </w:t>
            </w:r>
            <w:proofErr w:type="gramStart"/>
            <w:r>
              <w:rPr>
                <w:lang w:val="en-GB"/>
              </w:rPr>
              <w:t>enabled</w:t>
            </w:r>
            <w:proofErr w:type="gramEnd"/>
            <w:r>
              <w:rPr>
                <w:lang w:val="en-GB"/>
              </w:rPr>
              <w:t xml:space="preserve"> and it can call floor 5.</w:t>
            </w:r>
          </w:p>
        </w:tc>
      </w:tr>
      <w:tr w:rsidR="00923BA9" w14:paraId="68D295A8" w14:textId="77777777" w:rsidTr="000F1317">
        <w:tc>
          <w:tcPr>
            <w:tcW w:w="1228" w:type="dxa"/>
          </w:tcPr>
          <w:p w14:paraId="1E6531D4" w14:textId="126FA10A" w:rsidR="00923BA9" w:rsidRDefault="00F569BA" w:rsidP="00AC063C">
            <w:pPr>
              <w:pStyle w:val="Paragraph"/>
              <w:spacing w:after="0" w:line="240" w:lineRule="auto"/>
              <w:rPr>
                <w:lang w:val="en-GB"/>
              </w:rPr>
            </w:pPr>
            <w:r>
              <w:rPr>
                <w:lang w:val="en-GB"/>
              </w:rPr>
              <w:t>8</w:t>
            </w:r>
          </w:p>
          <w:p w14:paraId="2B354AE3"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3686BB22" w14:textId="77777777" w:rsidR="00923BA9" w:rsidRDefault="00923BA9" w:rsidP="00AC063C">
            <w:pPr>
              <w:pStyle w:val="Paragraph"/>
              <w:spacing w:after="0" w:line="240" w:lineRule="auto"/>
              <w:rPr>
                <w:lang w:val="en-GB"/>
              </w:rPr>
            </w:pPr>
          </w:p>
        </w:tc>
        <w:tc>
          <w:tcPr>
            <w:tcW w:w="7459" w:type="dxa"/>
          </w:tcPr>
          <w:p w14:paraId="69C5EAEE" w14:textId="1A3A1B57" w:rsidR="00923BA9" w:rsidRDefault="00923BA9" w:rsidP="00AC063C">
            <w:pPr>
              <w:pStyle w:val="Paragraph"/>
              <w:spacing w:after="0" w:line="240" w:lineRule="auto"/>
              <w:rPr>
                <w:lang w:val="en-GB"/>
              </w:rPr>
            </w:pPr>
            <w:r>
              <w:rPr>
                <w:lang w:val="en-GB"/>
              </w:rPr>
              <w:t xml:space="preserve">If </w:t>
            </w:r>
            <w:r w:rsidR="004B627E">
              <w:rPr>
                <w:lang w:val="en-GB"/>
              </w:rPr>
              <w:t>solution user</w:t>
            </w:r>
            <w:r>
              <w:rPr>
                <w:lang w:val="en-GB"/>
              </w:rPr>
              <w:t xml:space="preserve"> makes a call at regular interval, for example when entering or exiting an elevator lobby, how to determine based on </w:t>
            </w:r>
            <w:r w:rsidR="004B627E">
              <w:rPr>
                <w:lang w:val="en-GB"/>
              </w:rPr>
              <w:t>solution user</w:t>
            </w:r>
            <w:r>
              <w:rPr>
                <w:lang w:val="en-GB"/>
              </w:rPr>
              <w:t xml:space="preserve"> </w:t>
            </w:r>
            <w:r w:rsidR="00E15AB8">
              <w:rPr>
                <w:lang w:val="en-GB"/>
              </w:rPr>
              <w:t>walking</w:t>
            </w:r>
            <w:r>
              <w:rPr>
                <w:lang w:val="en-GB"/>
              </w:rPr>
              <w:t xml:space="preserve"> direction that call should be made and if </w:t>
            </w:r>
            <w:r w:rsidR="004B627E">
              <w:rPr>
                <w:lang w:val="en-GB"/>
              </w:rPr>
              <w:t>solution user</w:t>
            </w:r>
            <w:r>
              <w:rPr>
                <w:lang w:val="en-GB"/>
              </w:rPr>
              <w:t xml:space="preserve"> is leaving the elevator lobby, calling is prevented. If </w:t>
            </w:r>
            <w:r w:rsidR="004B627E">
              <w:rPr>
                <w:lang w:val="en-GB"/>
              </w:rPr>
              <w:t>solution user</w:t>
            </w:r>
            <w:r>
              <w:rPr>
                <w:lang w:val="en-GB"/>
              </w:rPr>
              <w:t xml:space="preserve"> is going from floor 5 to floor 10, when </w:t>
            </w:r>
            <w:r w:rsidR="00420B7F">
              <w:rPr>
                <w:lang w:val="en-GB"/>
              </w:rPr>
              <w:t>walking</w:t>
            </w:r>
            <w:r>
              <w:rPr>
                <w:lang w:val="en-GB"/>
              </w:rPr>
              <w:t xml:space="preserve"> in the direction to lobby of floor 5, call can be made but when </w:t>
            </w:r>
            <w:r w:rsidR="00420B7F">
              <w:rPr>
                <w:lang w:val="en-GB"/>
              </w:rPr>
              <w:t>walking</w:t>
            </w:r>
            <w:r>
              <w:rPr>
                <w:lang w:val="en-GB"/>
              </w:rPr>
              <w:t xml:space="preserve"> away from lobby on floor 10 then call must be disabled.</w:t>
            </w:r>
            <w:r w:rsidR="00085E2D">
              <w:rPr>
                <w:lang w:val="en-GB"/>
              </w:rPr>
              <w:t xml:space="preserve"> (</w:t>
            </w:r>
            <w:r w:rsidR="00695FDA">
              <w:rPr>
                <w:lang w:val="en-GB"/>
              </w:rPr>
              <w:t>Typically</w:t>
            </w:r>
            <w:r w:rsidR="00085E2D">
              <w:rPr>
                <w:lang w:val="en-GB"/>
              </w:rPr>
              <w:t xml:space="preserve"> for automatic calls)</w:t>
            </w:r>
          </w:p>
        </w:tc>
      </w:tr>
      <w:tr w:rsidR="00923BA9" w14:paraId="5F2F24F2" w14:textId="77777777" w:rsidTr="000F1317">
        <w:tc>
          <w:tcPr>
            <w:tcW w:w="1228" w:type="dxa"/>
          </w:tcPr>
          <w:p w14:paraId="71C44F21" w14:textId="77777777" w:rsidR="00923BA9" w:rsidRDefault="00923BA9" w:rsidP="00AC063C">
            <w:pPr>
              <w:pStyle w:val="Paragraph"/>
              <w:spacing w:after="0" w:line="240" w:lineRule="auto"/>
              <w:rPr>
                <w:lang w:val="en-GB"/>
              </w:rPr>
            </w:pPr>
          </w:p>
        </w:tc>
        <w:tc>
          <w:tcPr>
            <w:tcW w:w="1177" w:type="dxa"/>
          </w:tcPr>
          <w:p w14:paraId="131CA3EB" w14:textId="7E7DCDE1" w:rsidR="00923BA9" w:rsidRDefault="00007FB7" w:rsidP="00AC063C">
            <w:pPr>
              <w:pStyle w:val="Paragraph"/>
              <w:spacing w:after="0" w:line="240" w:lineRule="auto"/>
              <w:rPr>
                <w:lang w:val="en-GB"/>
              </w:rPr>
            </w:pPr>
            <w:r>
              <w:rPr>
                <w:lang w:val="en-GB"/>
              </w:rPr>
              <w:t>31</w:t>
            </w:r>
          </w:p>
        </w:tc>
        <w:tc>
          <w:tcPr>
            <w:tcW w:w="7459" w:type="dxa"/>
          </w:tcPr>
          <w:p w14:paraId="4CC93CD2" w14:textId="317AA576" w:rsidR="00923BA9" w:rsidRDefault="00923BA9" w:rsidP="00AC063C">
            <w:pPr>
              <w:pStyle w:val="Paragraph"/>
              <w:spacing w:after="0" w:line="240" w:lineRule="auto"/>
              <w:rPr>
                <w:lang w:val="en-GB"/>
              </w:rPr>
            </w:pPr>
            <w:r>
              <w:rPr>
                <w:lang w:val="en-GB"/>
              </w:rPr>
              <w:t xml:space="preserve">Like above, this checks for example if calls are prevented before a turnstile while the </w:t>
            </w:r>
            <w:r w:rsidR="004B627E">
              <w:rPr>
                <w:lang w:val="en-GB"/>
              </w:rPr>
              <w:t>solution user</w:t>
            </w:r>
            <w:r>
              <w:rPr>
                <w:lang w:val="en-GB"/>
              </w:rPr>
              <w:t xml:space="preserve"> is </w:t>
            </w:r>
            <w:r w:rsidR="00085E2D">
              <w:rPr>
                <w:lang w:val="en-GB"/>
              </w:rPr>
              <w:t>walking</w:t>
            </w:r>
            <w:r>
              <w:rPr>
                <w:lang w:val="en-GB"/>
              </w:rPr>
              <w:t xml:space="preserve"> toward the elevator lobby and once the </w:t>
            </w:r>
            <w:r w:rsidR="004B627E">
              <w:rPr>
                <w:lang w:val="en-GB"/>
              </w:rPr>
              <w:t>solution user</w:t>
            </w:r>
            <w:r>
              <w:rPr>
                <w:lang w:val="en-GB"/>
              </w:rPr>
              <w:t xml:space="preserve"> crosses the turnstile, elevator calling becomes active. It can be assumed that some other system like access control system will open the turnstile for the </w:t>
            </w:r>
            <w:r w:rsidR="004B627E">
              <w:rPr>
                <w:lang w:val="en-GB"/>
              </w:rPr>
              <w:t>solution user</w:t>
            </w:r>
            <w:r>
              <w:rPr>
                <w:lang w:val="en-GB"/>
              </w:rPr>
              <w:t xml:space="preserve">, so before the turnstile is opened and when </w:t>
            </w:r>
            <w:r w:rsidR="004B627E">
              <w:rPr>
                <w:lang w:val="en-GB"/>
              </w:rPr>
              <w:t>solution user</w:t>
            </w:r>
            <w:r>
              <w:rPr>
                <w:lang w:val="en-GB"/>
              </w:rPr>
              <w:t xml:space="preserve"> is on floor 5 going to floor 10, call </w:t>
            </w:r>
            <w:r w:rsidR="00630D2E">
              <w:rPr>
                <w:lang w:val="en-GB"/>
              </w:rPr>
              <w:t>can’t</w:t>
            </w:r>
            <w:r>
              <w:rPr>
                <w:lang w:val="en-GB"/>
              </w:rPr>
              <w:t xml:space="preserve"> be made but after access control opens the turnstile and </w:t>
            </w:r>
            <w:r w:rsidR="004B627E">
              <w:rPr>
                <w:lang w:val="en-GB"/>
              </w:rPr>
              <w:t>solution user</w:t>
            </w:r>
            <w:r>
              <w:rPr>
                <w:lang w:val="en-GB"/>
              </w:rPr>
              <w:t xml:space="preserve"> crosses, then call to floor 5 is possible.</w:t>
            </w:r>
          </w:p>
        </w:tc>
      </w:tr>
      <w:tr w:rsidR="00923BA9" w14:paraId="12B7BD39" w14:textId="77777777" w:rsidTr="000F1317">
        <w:tc>
          <w:tcPr>
            <w:tcW w:w="1228" w:type="dxa"/>
          </w:tcPr>
          <w:p w14:paraId="2EA93DE5" w14:textId="77777777" w:rsidR="00923BA9" w:rsidRDefault="00923BA9" w:rsidP="00AC063C">
            <w:pPr>
              <w:pStyle w:val="Paragraph"/>
              <w:spacing w:after="0" w:line="240" w:lineRule="auto"/>
              <w:rPr>
                <w:lang w:val="en-GB"/>
              </w:rPr>
            </w:pPr>
          </w:p>
        </w:tc>
        <w:tc>
          <w:tcPr>
            <w:tcW w:w="1177" w:type="dxa"/>
          </w:tcPr>
          <w:p w14:paraId="2DB835D6" w14:textId="0CFCB01D" w:rsidR="00923BA9" w:rsidRDefault="00B43975" w:rsidP="00AC063C">
            <w:pPr>
              <w:pStyle w:val="Paragraph"/>
              <w:spacing w:after="0" w:line="240" w:lineRule="auto"/>
              <w:rPr>
                <w:lang w:val="en-GB"/>
              </w:rPr>
            </w:pPr>
            <w:r>
              <w:rPr>
                <w:lang w:val="en-GB"/>
              </w:rPr>
              <w:t>3</w:t>
            </w:r>
            <w:r w:rsidR="00007FB7">
              <w:rPr>
                <w:lang w:val="en-GB"/>
              </w:rPr>
              <w:t>2</w:t>
            </w:r>
          </w:p>
        </w:tc>
        <w:tc>
          <w:tcPr>
            <w:tcW w:w="7459" w:type="dxa"/>
          </w:tcPr>
          <w:p w14:paraId="0EF61CB3" w14:textId="0F430365" w:rsidR="00923BA9" w:rsidRDefault="00923BA9" w:rsidP="00AC063C">
            <w:pPr>
              <w:pStyle w:val="Paragraph"/>
              <w:spacing w:after="0" w:line="240" w:lineRule="auto"/>
              <w:rPr>
                <w:lang w:val="en-GB"/>
              </w:rPr>
            </w:pPr>
            <w:r>
              <w:rPr>
                <w:lang w:val="en-GB"/>
              </w:rPr>
              <w:t xml:space="preserve">Like above, this checks for example if calls are prevented before a turnstile while the </w:t>
            </w:r>
            <w:r w:rsidR="004B627E">
              <w:rPr>
                <w:lang w:val="en-GB"/>
              </w:rPr>
              <w:t>solution user</w:t>
            </w:r>
            <w:r>
              <w:rPr>
                <w:lang w:val="en-GB"/>
              </w:rPr>
              <w:t xml:space="preserve"> is </w:t>
            </w:r>
            <w:r w:rsidR="00C55AC5">
              <w:rPr>
                <w:lang w:val="en-GB"/>
              </w:rPr>
              <w:t>walking</w:t>
            </w:r>
            <w:r>
              <w:rPr>
                <w:lang w:val="en-GB"/>
              </w:rPr>
              <w:t xml:space="preserve"> toward the elevator lobby, the </w:t>
            </w:r>
            <w:r w:rsidR="004B627E">
              <w:rPr>
                <w:lang w:val="en-GB"/>
              </w:rPr>
              <w:t>solution user</w:t>
            </w:r>
            <w:r>
              <w:rPr>
                <w:lang w:val="en-GB"/>
              </w:rPr>
              <w:t xml:space="preserve"> </w:t>
            </w:r>
            <w:r w:rsidR="008334DE">
              <w:rPr>
                <w:lang w:val="en-GB"/>
              </w:rPr>
              <w:t>can</w:t>
            </w:r>
            <w:r>
              <w:rPr>
                <w:lang w:val="en-GB"/>
              </w:rPr>
              <w:t xml:space="preserve"> open the turnstile and once the </w:t>
            </w:r>
            <w:r w:rsidR="004B627E">
              <w:rPr>
                <w:lang w:val="en-GB"/>
              </w:rPr>
              <w:t>solution user</w:t>
            </w:r>
            <w:r>
              <w:rPr>
                <w:lang w:val="en-GB"/>
              </w:rPr>
              <w:t xml:space="preserve"> crosses the turnstile, elevator calling becomes active. In this case, it can be assumed that </w:t>
            </w:r>
            <w:r w:rsidR="004B627E">
              <w:rPr>
                <w:lang w:val="en-GB"/>
              </w:rPr>
              <w:t>solution user</w:t>
            </w:r>
            <w:r>
              <w:rPr>
                <w:lang w:val="en-GB"/>
              </w:rPr>
              <w:t xml:space="preserve"> / </w:t>
            </w:r>
            <w:r w:rsidR="004B627E">
              <w:rPr>
                <w:lang w:val="en-GB"/>
              </w:rPr>
              <w:t>solution user</w:t>
            </w:r>
            <w:r>
              <w:rPr>
                <w:lang w:val="en-GB"/>
              </w:rPr>
              <w:t xml:space="preserve"> system will open the turnstile for the </w:t>
            </w:r>
            <w:r w:rsidR="004B627E">
              <w:rPr>
                <w:lang w:val="en-GB"/>
              </w:rPr>
              <w:t>solution user</w:t>
            </w:r>
            <w:r>
              <w:rPr>
                <w:lang w:val="en-GB"/>
              </w:rPr>
              <w:t xml:space="preserve">, so before the turnstile is opened and when </w:t>
            </w:r>
            <w:r w:rsidR="004B627E">
              <w:rPr>
                <w:lang w:val="en-GB"/>
              </w:rPr>
              <w:t>solution user</w:t>
            </w:r>
            <w:r>
              <w:rPr>
                <w:lang w:val="en-GB"/>
              </w:rPr>
              <w:t xml:space="preserve"> is on floor 5 going to floor 10, call can’t be made but after </w:t>
            </w:r>
            <w:r w:rsidR="004B627E">
              <w:rPr>
                <w:lang w:val="en-GB"/>
              </w:rPr>
              <w:t>solution user</w:t>
            </w:r>
            <w:r>
              <w:rPr>
                <w:lang w:val="en-GB"/>
              </w:rPr>
              <w:t xml:space="preserve"> / </w:t>
            </w:r>
            <w:r w:rsidR="004B627E">
              <w:rPr>
                <w:lang w:val="en-GB"/>
              </w:rPr>
              <w:t>solution user</w:t>
            </w:r>
            <w:r>
              <w:rPr>
                <w:lang w:val="en-GB"/>
              </w:rPr>
              <w:t xml:space="preserve"> system opens the turnstile and </w:t>
            </w:r>
            <w:r w:rsidR="004B627E">
              <w:rPr>
                <w:lang w:val="en-GB"/>
              </w:rPr>
              <w:t>solution user</w:t>
            </w:r>
            <w:r>
              <w:rPr>
                <w:lang w:val="en-GB"/>
              </w:rPr>
              <w:t xml:space="preserve"> crosses, then call to floor 5 is possible.</w:t>
            </w:r>
          </w:p>
        </w:tc>
      </w:tr>
      <w:tr w:rsidR="00923BA9" w14:paraId="1E5331ED" w14:textId="77777777" w:rsidTr="000F1317">
        <w:tc>
          <w:tcPr>
            <w:tcW w:w="1228" w:type="dxa"/>
          </w:tcPr>
          <w:p w14:paraId="2DE2DE0B" w14:textId="39CBB830" w:rsidR="00923BA9" w:rsidRDefault="00955835" w:rsidP="00AC063C">
            <w:pPr>
              <w:pStyle w:val="Paragraph"/>
              <w:spacing w:after="0" w:line="240" w:lineRule="auto"/>
              <w:rPr>
                <w:lang w:val="en-GB"/>
              </w:rPr>
            </w:pPr>
            <w:r>
              <w:rPr>
                <w:lang w:val="en-GB"/>
              </w:rPr>
              <w:t>9</w:t>
            </w:r>
          </w:p>
          <w:p w14:paraId="736D1785" w14:textId="77777777" w:rsidR="00923BA9" w:rsidRDefault="00923BA9" w:rsidP="00AC063C">
            <w:pPr>
              <w:pStyle w:val="Paragraph"/>
              <w:spacing w:after="0" w:line="240" w:lineRule="auto"/>
              <w:rPr>
                <w:lang w:val="en-GB"/>
              </w:rPr>
            </w:pPr>
            <w:r>
              <w:rPr>
                <w:lang w:val="en-GB"/>
              </w:rPr>
              <w:t>Explain how it is done.</w:t>
            </w:r>
          </w:p>
        </w:tc>
        <w:tc>
          <w:tcPr>
            <w:tcW w:w="1177" w:type="dxa"/>
          </w:tcPr>
          <w:p w14:paraId="3B2C4D1E" w14:textId="77777777" w:rsidR="00923BA9" w:rsidRDefault="00923BA9" w:rsidP="00AC063C">
            <w:pPr>
              <w:pStyle w:val="Paragraph"/>
              <w:spacing w:after="0" w:line="240" w:lineRule="auto"/>
              <w:rPr>
                <w:lang w:val="en-GB"/>
              </w:rPr>
            </w:pPr>
          </w:p>
        </w:tc>
        <w:tc>
          <w:tcPr>
            <w:tcW w:w="7459" w:type="dxa"/>
          </w:tcPr>
          <w:p w14:paraId="2D973EDB" w14:textId="088241F3" w:rsidR="00923BA9" w:rsidRDefault="00923BA9" w:rsidP="00AC063C">
            <w:pPr>
              <w:pStyle w:val="Paragraph"/>
              <w:spacing w:after="0" w:line="240" w:lineRule="auto"/>
              <w:rPr>
                <w:lang w:val="en-GB"/>
              </w:rPr>
            </w:pPr>
            <w:r>
              <w:rPr>
                <w:lang w:val="en-GB"/>
              </w:rPr>
              <w:t xml:space="preserve">This handles unwanted calls for example a call is already </w:t>
            </w:r>
            <w:r w:rsidR="00695FDA">
              <w:rPr>
                <w:lang w:val="en-GB"/>
              </w:rPr>
              <w:t>made,</w:t>
            </w:r>
            <w:r>
              <w:rPr>
                <w:lang w:val="en-GB"/>
              </w:rPr>
              <w:t xml:space="preserve"> and </w:t>
            </w:r>
            <w:r w:rsidR="004B627E">
              <w:rPr>
                <w:lang w:val="en-GB"/>
              </w:rPr>
              <w:t>solution user</w:t>
            </w:r>
            <w:r>
              <w:rPr>
                <w:lang w:val="en-GB"/>
              </w:rPr>
              <w:t xml:space="preserve"> is wating for the elevator in the lobby, while waiting, other calls should not be made. Meaning if </w:t>
            </w:r>
            <w:r w:rsidR="004B627E">
              <w:rPr>
                <w:lang w:val="en-GB"/>
              </w:rPr>
              <w:t>solution user</w:t>
            </w:r>
            <w:r>
              <w:rPr>
                <w:lang w:val="en-GB"/>
              </w:rPr>
              <w:t xml:space="preserve"> is going from floor 5 to 10, and first call is made, while </w:t>
            </w:r>
            <w:r w:rsidR="004B627E">
              <w:rPr>
                <w:lang w:val="en-GB"/>
              </w:rPr>
              <w:t>solution user</w:t>
            </w:r>
            <w:r>
              <w:rPr>
                <w:lang w:val="en-GB"/>
              </w:rPr>
              <w:t xml:space="preserve"> is waiting for elevator to come to floor 5, it should not make any more calls for floor 5 to 10.</w:t>
            </w:r>
          </w:p>
        </w:tc>
      </w:tr>
      <w:tr w:rsidR="00923BA9" w14:paraId="794590A0" w14:textId="77777777" w:rsidTr="000F1317">
        <w:tc>
          <w:tcPr>
            <w:tcW w:w="1228" w:type="dxa"/>
          </w:tcPr>
          <w:p w14:paraId="78AF06D1" w14:textId="77777777" w:rsidR="00923BA9" w:rsidRDefault="00923BA9" w:rsidP="00AC063C">
            <w:pPr>
              <w:pStyle w:val="Paragraph"/>
              <w:spacing w:after="0" w:line="240" w:lineRule="auto"/>
              <w:rPr>
                <w:lang w:val="en-GB"/>
              </w:rPr>
            </w:pPr>
          </w:p>
        </w:tc>
        <w:tc>
          <w:tcPr>
            <w:tcW w:w="1177" w:type="dxa"/>
          </w:tcPr>
          <w:p w14:paraId="6DA58931" w14:textId="092327D8" w:rsidR="00923BA9" w:rsidRDefault="0058541E" w:rsidP="00AC063C">
            <w:pPr>
              <w:pStyle w:val="Paragraph"/>
              <w:spacing w:after="0" w:line="240" w:lineRule="auto"/>
              <w:rPr>
                <w:lang w:val="en-GB"/>
              </w:rPr>
            </w:pPr>
            <w:r>
              <w:rPr>
                <w:lang w:val="en-GB"/>
              </w:rPr>
              <w:t>3</w:t>
            </w:r>
            <w:r w:rsidR="00007FB7">
              <w:rPr>
                <w:lang w:val="en-GB"/>
              </w:rPr>
              <w:t>3</w:t>
            </w:r>
          </w:p>
        </w:tc>
        <w:tc>
          <w:tcPr>
            <w:tcW w:w="7459" w:type="dxa"/>
          </w:tcPr>
          <w:p w14:paraId="028D1404" w14:textId="455DAE05" w:rsidR="00923BA9" w:rsidRDefault="00923BA9" w:rsidP="00AC063C">
            <w:pPr>
              <w:pStyle w:val="Paragraph"/>
              <w:spacing w:after="0" w:line="240" w:lineRule="auto"/>
              <w:rPr>
                <w:lang w:val="en-GB"/>
              </w:rPr>
            </w:pPr>
            <w:r>
              <w:rPr>
                <w:lang w:val="en-GB"/>
              </w:rPr>
              <w:t xml:space="preserve">Like above, this checks for example that calls are not made from floor 5 to floor 10 again while </w:t>
            </w:r>
            <w:r w:rsidR="004B627E">
              <w:rPr>
                <w:lang w:val="en-GB"/>
              </w:rPr>
              <w:t>solution user</w:t>
            </w:r>
            <w:r>
              <w:rPr>
                <w:lang w:val="en-GB"/>
              </w:rPr>
              <w:t xml:space="preserve"> is still waiting for elevator A to come to floor 5.</w:t>
            </w:r>
          </w:p>
        </w:tc>
      </w:tr>
      <w:tr w:rsidR="00565A94" w14:paraId="09FD33CA" w14:textId="77777777" w:rsidTr="000F1317">
        <w:tc>
          <w:tcPr>
            <w:tcW w:w="1228" w:type="dxa"/>
          </w:tcPr>
          <w:p w14:paraId="240E2924" w14:textId="77777777" w:rsidR="00565A94" w:rsidRDefault="00565A94" w:rsidP="00AC063C">
            <w:pPr>
              <w:pStyle w:val="Paragraph"/>
              <w:spacing w:after="0" w:line="240" w:lineRule="auto"/>
              <w:rPr>
                <w:lang w:val="en-GB"/>
              </w:rPr>
            </w:pPr>
          </w:p>
        </w:tc>
        <w:tc>
          <w:tcPr>
            <w:tcW w:w="1177" w:type="dxa"/>
          </w:tcPr>
          <w:p w14:paraId="4E4D18AD" w14:textId="2F66DD13" w:rsidR="00565A94" w:rsidRDefault="00565A94" w:rsidP="00AC063C">
            <w:pPr>
              <w:pStyle w:val="Paragraph"/>
              <w:spacing w:after="0" w:line="240" w:lineRule="auto"/>
              <w:rPr>
                <w:lang w:val="en-GB"/>
              </w:rPr>
            </w:pPr>
            <w:r>
              <w:rPr>
                <w:lang w:val="en-GB"/>
              </w:rPr>
              <w:t>34</w:t>
            </w:r>
          </w:p>
        </w:tc>
        <w:tc>
          <w:tcPr>
            <w:tcW w:w="7459" w:type="dxa"/>
          </w:tcPr>
          <w:p w14:paraId="7EB89370" w14:textId="5DD3EEC5" w:rsidR="00565A94" w:rsidRDefault="00565A94" w:rsidP="00AC063C">
            <w:pPr>
              <w:pStyle w:val="Paragraph"/>
              <w:spacing w:after="0" w:line="240" w:lineRule="auto"/>
              <w:rPr>
                <w:lang w:val="en-GB"/>
              </w:rPr>
            </w:pPr>
            <w:r>
              <w:rPr>
                <w:lang w:val="en-GB"/>
              </w:rPr>
              <w:t xml:space="preserve">This test is </w:t>
            </w:r>
            <w:proofErr w:type="gramStart"/>
            <w:r>
              <w:rPr>
                <w:lang w:val="en-GB"/>
              </w:rPr>
              <w:t>similar to</w:t>
            </w:r>
            <w:proofErr w:type="gramEnd"/>
            <w:r>
              <w:rPr>
                <w:lang w:val="en-GB"/>
              </w:rPr>
              <w:t xml:space="preserve"> above but made with the second elevator group</w:t>
            </w:r>
          </w:p>
        </w:tc>
      </w:tr>
      <w:tr w:rsidR="00923BA9" w14:paraId="16664BCD" w14:textId="77777777" w:rsidTr="000F1317">
        <w:tc>
          <w:tcPr>
            <w:tcW w:w="1228" w:type="dxa"/>
          </w:tcPr>
          <w:p w14:paraId="7CCA4CA6" w14:textId="77777777" w:rsidR="00923BA9" w:rsidRDefault="00923BA9" w:rsidP="00AC063C">
            <w:pPr>
              <w:pStyle w:val="Paragraph"/>
              <w:spacing w:after="0" w:line="240" w:lineRule="auto"/>
              <w:rPr>
                <w:lang w:val="en-GB"/>
              </w:rPr>
            </w:pPr>
          </w:p>
        </w:tc>
        <w:tc>
          <w:tcPr>
            <w:tcW w:w="1177" w:type="dxa"/>
          </w:tcPr>
          <w:p w14:paraId="77EB7D41" w14:textId="620B1DA6" w:rsidR="00923BA9" w:rsidRDefault="00FB341A" w:rsidP="00AC063C">
            <w:pPr>
              <w:pStyle w:val="Paragraph"/>
              <w:spacing w:after="0" w:line="240" w:lineRule="auto"/>
              <w:rPr>
                <w:lang w:val="en-GB"/>
              </w:rPr>
            </w:pPr>
            <w:r>
              <w:rPr>
                <w:lang w:val="en-GB"/>
              </w:rPr>
              <w:t>3</w:t>
            </w:r>
            <w:r w:rsidR="00007FB7">
              <w:rPr>
                <w:lang w:val="en-GB"/>
              </w:rPr>
              <w:t>5</w:t>
            </w:r>
          </w:p>
        </w:tc>
        <w:tc>
          <w:tcPr>
            <w:tcW w:w="7459" w:type="dxa"/>
          </w:tcPr>
          <w:p w14:paraId="203117AF" w14:textId="1F3B973C" w:rsidR="00923BA9" w:rsidRDefault="00923BA9" w:rsidP="00AC063C">
            <w:pPr>
              <w:pStyle w:val="Paragraph"/>
              <w:spacing w:after="0" w:line="240" w:lineRule="auto"/>
              <w:rPr>
                <w:lang w:val="en-GB"/>
              </w:rPr>
            </w:pPr>
            <w:r>
              <w:rPr>
                <w:lang w:val="en-GB"/>
              </w:rPr>
              <w:t xml:space="preserve">Like above, this checks for example that calls are not made from floor 5 to floor 10 again after </w:t>
            </w:r>
            <w:r w:rsidR="004B627E">
              <w:rPr>
                <w:lang w:val="en-GB"/>
              </w:rPr>
              <w:t>solution user</w:t>
            </w:r>
            <w:r>
              <w:rPr>
                <w:lang w:val="en-GB"/>
              </w:rPr>
              <w:t xml:space="preserve"> / </w:t>
            </w:r>
            <w:r w:rsidR="004B627E">
              <w:rPr>
                <w:lang w:val="en-GB"/>
              </w:rPr>
              <w:t>solution user</w:t>
            </w:r>
            <w:r>
              <w:rPr>
                <w:lang w:val="en-GB"/>
              </w:rPr>
              <w:t xml:space="preserve"> system opens the turnstile for passage while </w:t>
            </w:r>
            <w:r w:rsidR="004B627E">
              <w:rPr>
                <w:lang w:val="en-GB"/>
              </w:rPr>
              <w:t>solution user</w:t>
            </w:r>
            <w:r>
              <w:rPr>
                <w:lang w:val="en-GB"/>
              </w:rPr>
              <w:t xml:space="preserve"> is still waiting for elevator A to come to floor 5</w:t>
            </w:r>
          </w:p>
        </w:tc>
      </w:tr>
      <w:tr w:rsidR="00923BA9" w14:paraId="01DA08C5" w14:textId="77777777" w:rsidTr="000F1317">
        <w:tc>
          <w:tcPr>
            <w:tcW w:w="1228" w:type="dxa"/>
          </w:tcPr>
          <w:p w14:paraId="0F0E9020" w14:textId="77777777" w:rsidR="00923BA9" w:rsidRDefault="00923BA9" w:rsidP="00AC063C">
            <w:pPr>
              <w:pStyle w:val="Paragraph"/>
              <w:spacing w:after="0" w:line="240" w:lineRule="auto"/>
              <w:rPr>
                <w:lang w:val="en-GB"/>
              </w:rPr>
            </w:pPr>
          </w:p>
        </w:tc>
        <w:tc>
          <w:tcPr>
            <w:tcW w:w="1177" w:type="dxa"/>
          </w:tcPr>
          <w:p w14:paraId="3CBBE355" w14:textId="653D8053" w:rsidR="00923BA9" w:rsidRDefault="00FC6399" w:rsidP="00AC063C">
            <w:pPr>
              <w:pStyle w:val="Paragraph"/>
              <w:spacing w:after="0" w:line="240" w:lineRule="auto"/>
              <w:rPr>
                <w:lang w:val="en-GB"/>
              </w:rPr>
            </w:pPr>
            <w:r>
              <w:rPr>
                <w:lang w:val="en-GB"/>
              </w:rPr>
              <w:t>3</w:t>
            </w:r>
            <w:r w:rsidR="00007FB7">
              <w:rPr>
                <w:lang w:val="en-GB"/>
              </w:rPr>
              <w:t>6</w:t>
            </w:r>
          </w:p>
        </w:tc>
        <w:tc>
          <w:tcPr>
            <w:tcW w:w="7459" w:type="dxa"/>
          </w:tcPr>
          <w:p w14:paraId="0F0D0734" w14:textId="0F422C1A" w:rsidR="00923BA9" w:rsidRDefault="00923BA9" w:rsidP="00AC063C">
            <w:pPr>
              <w:pStyle w:val="Paragraph"/>
              <w:spacing w:after="0" w:line="240" w:lineRule="auto"/>
              <w:rPr>
                <w:lang w:val="en-GB"/>
              </w:rPr>
            </w:pPr>
            <w:r>
              <w:rPr>
                <w:lang w:val="en-GB"/>
              </w:rPr>
              <w:t xml:space="preserve">This checks for local lock error handling. for </w:t>
            </w:r>
            <w:r w:rsidR="00695FDA">
              <w:rPr>
                <w:lang w:val="en-GB"/>
              </w:rPr>
              <w:t>example,</w:t>
            </w:r>
            <w:r>
              <w:rPr>
                <w:lang w:val="en-GB"/>
              </w:rPr>
              <w:t xml:space="preserve"> if there is local lock on floor 5 and </w:t>
            </w:r>
            <w:r w:rsidR="004B627E">
              <w:rPr>
                <w:lang w:val="en-GB"/>
              </w:rPr>
              <w:t>solution user</w:t>
            </w:r>
            <w:r>
              <w:rPr>
                <w:lang w:val="en-GB"/>
              </w:rPr>
              <w:t xml:space="preserve"> make a call setting it source to 5, it will reject the call. </w:t>
            </w:r>
            <w:r w:rsidR="004B627E">
              <w:rPr>
                <w:lang w:val="en-GB"/>
              </w:rPr>
              <w:t>Solution user</w:t>
            </w:r>
            <w:r>
              <w:rPr>
                <w:lang w:val="en-GB"/>
              </w:rPr>
              <w:t xml:space="preserve"> should be able to handle the rejection.</w:t>
            </w:r>
          </w:p>
        </w:tc>
      </w:tr>
      <w:tr w:rsidR="00453EA5" w14:paraId="4C87E3C3" w14:textId="77777777" w:rsidTr="000F1317">
        <w:tc>
          <w:tcPr>
            <w:tcW w:w="1228" w:type="dxa"/>
          </w:tcPr>
          <w:p w14:paraId="79EF098F" w14:textId="77777777" w:rsidR="00453EA5" w:rsidRDefault="00453EA5" w:rsidP="00AC063C">
            <w:pPr>
              <w:pStyle w:val="Paragraph"/>
              <w:spacing w:after="0" w:line="240" w:lineRule="auto"/>
              <w:rPr>
                <w:lang w:val="en-GB"/>
              </w:rPr>
            </w:pPr>
          </w:p>
        </w:tc>
        <w:tc>
          <w:tcPr>
            <w:tcW w:w="1177" w:type="dxa"/>
          </w:tcPr>
          <w:p w14:paraId="624E9E52" w14:textId="1C2F6259" w:rsidR="00453EA5" w:rsidRDefault="00FC6399" w:rsidP="00AC063C">
            <w:pPr>
              <w:pStyle w:val="Paragraph"/>
              <w:spacing w:after="0" w:line="240" w:lineRule="auto"/>
              <w:rPr>
                <w:lang w:val="en-GB"/>
              </w:rPr>
            </w:pPr>
            <w:r>
              <w:rPr>
                <w:lang w:val="en-GB"/>
              </w:rPr>
              <w:t>3</w:t>
            </w:r>
            <w:r w:rsidR="00007FB7">
              <w:rPr>
                <w:lang w:val="en-GB"/>
              </w:rPr>
              <w:t>7</w:t>
            </w:r>
          </w:p>
        </w:tc>
        <w:tc>
          <w:tcPr>
            <w:tcW w:w="7459" w:type="dxa"/>
          </w:tcPr>
          <w:p w14:paraId="7D1C94DD" w14:textId="3BDDA6EA" w:rsidR="00453EA5" w:rsidRDefault="00453EA5" w:rsidP="00AC063C">
            <w:pPr>
              <w:pStyle w:val="Paragraph"/>
              <w:spacing w:after="0" w:line="240" w:lineRule="auto"/>
              <w:rPr>
                <w:lang w:val="en-GB"/>
              </w:rPr>
            </w:pPr>
            <w:r>
              <w:rPr>
                <w:lang w:val="en-GB"/>
              </w:rPr>
              <w:t>reset injected error above and test again that all is fine.</w:t>
            </w:r>
          </w:p>
        </w:tc>
      </w:tr>
      <w:tr w:rsidR="00565A94" w14:paraId="5F314908" w14:textId="77777777" w:rsidTr="000F1317">
        <w:tc>
          <w:tcPr>
            <w:tcW w:w="1228" w:type="dxa"/>
          </w:tcPr>
          <w:p w14:paraId="27FE3A5A" w14:textId="77777777" w:rsidR="00565A94" w:rsidRDefault="00565A94" w:rsidP="00565A94">
            <w:pPr>
              <w:pStyle w:val="Paragraph"/>
              <w:spacing w:after="0" w:line="240" w:lineRule="auto"/>
              <w:rPr>
                <w:lang w:val="en-GB"/>
              </w:rPr>
            </w:pPr>
          </w:p>
        </w:tc>
        <w:tc>
          <w:tcPr>
            <w:tcW w:w="1177" w:type="dxa"/>
          </w:tcPr>
          <w:p w14:paraId="5F11494A" w14:textId="76EC89C9" w:rsidR="00565A94" w:rsidRDefault="00565A94" w:rsidP="00565A94">
            <w:pPr>
              <w:pStyle w:val="Paragraph"/>
              <w:spacing w:after="0" w:line="240" w:lineRule="auto"/>
              <w:rPr>
                <w:lang w:val="en-GB"/>
              </w:rPr>
            </w:pPr>
            <w:r>
              <w:rPr>
                <w:lang w:val="en-GB"/>
              </w:rPr>
              <w:t>38</w:t>
            </w:r>
          </w:p>
        </w:tc>
        <w:tc>
          <w:tcPr>
            <w:tcW w:w="7459" w:type="dxa"/>
          </w:tcPr>
          <w:p w14:paraId="3535775F" w14:textId="6B6EE8B7" w:rsidR="00565A94" w:rsidRDefault="00565A94" w:rsidP="00565A94">
            <w:pPr>
              <w:pStyle w:val="Paragraph"/>
              <w:spacing w:after="0" w:line="240" w:lineRule="auto"/>
              <w:rPr>
                <w:lang w:val="en-GB"/>
              </w:rPr>
            </w:pPr>
            <w:r>
              <w:rPr>
                <w:lang w:val="en-GB"/>
              </w:rPr>
              <w:t xml:space="preserve">This checks how un-servable call is handled for example if calls are made from floor 5 to floor 10 but the call response is that no elevator can serve therefore call cancelled, how to handle such cancellation and make another call. </w:t>
            </w:r>
          </w:p>
        </w:tc>
      </w:tr>
      <w:tr w:rsidR="00565A94" w14:paraId="268CBC7D" w14:textId="77777777" w:rsidTr="000F1317">
        <w:tc>
          <w:tcPr>
            <w:tcW w:w="1228" w:type="dxa"/>
          </w:tcPr>
          <w:p w14:paraId="17D598B8" w14:textId="77777777" w:rsidR="00565A94" w:rsidRDefault="00565A94" w:rsidP="00565A94">
            <w:pPr>
              <w:pStyle w:val="Paragraph"/>
              <w:spacing w:after="0" w:line="240" w:lineRule="auto"/>
              <w:rPr>
                <w:lang w:val="en-GB"/>
              </w:rPr>
            </w:pPr>
          </w:p>
        </w:tc>
        <w:tc>
          <w:tcPr>
            <w:tcW w:w="1177" w:type="dxa"/>
          </w:tcPr>
          <w:p w14:paraId="785096DB" w14:textId="18E2A8B2" w:rsidR="00565A94" w:rsidRDefault="00565A94" w:rsidP="00565A94">
            <w:pPr>
              <w:pStyle w:val="Paragraph"/>
              <w:spacing w:after="0" w:line="240" w:lineRule="auto"/>
              <w:rPr>
                <w:lang w:val="en-GB"/>
              </w:rPr>
            </w:pPr>
            <w:r>
              <w:rPr>
                <w:lang w:val="en-GB"/>
              </w:rPr>
              <w:t>39</w:t>
            </w:r>
          </w:p>
        </w:tc>
        <w:tc>
          <w:tcPr>
            <w:tcW w:w="7459" w:type="dxa"/>
          </w:tcPr>
          <w:p w14:paraId="46B8471B" w14:textId="4A6E8403" w:rsidR="00565A94" w:rsidRDefault="00565A94" w:rsidP="00565A94">
            <w:pPr>
              <w:pStyle w:val="Paragraph"/>
              <w:spacing w:after="0" w:line="240" w:lineRule="auto"/>
              <w:rPr>
                <w:lang w:val="en-GB"/>
              </w:rPr>
            </w:pPr>
            <w:r>
              <w:rPr>
                <w:lang w:val="en-GB"/>
              </w:rPr>
              <w:t>reset injected error above and test again that all is fine</w:t>
            </w:r>
          </w:p>
        </w:tc>
      </w:tr>
      <w:tr w:rsidR="00565A94" w14:paraId="564683C9" w14:textId="77777777" w:rsidTr="000F1317">
        <w:tc>
          <w:tcPr>
            <w:tcW w:w="1228" w:type="dxa"/>
          </w:tcPr>
          <w:p w14:paraId="248F2DDB" w14:textId="77777777" w:rsidR="00565A94" w:rsidRDefault="00565A94" w:rsidP="00565A94">
            <w:pPr>
              <w:pStyle w:val="Paragraph"/>
              <w:spacing w:after="0" w:line="240" w:lineRule="auto"/>
              <w:rPr>
                <w:lang w:val="en-GB"/>
              </w:rPr>
            </w:pPr>
          </w:p>
        </w:tc>
        <w:tc>
          <w:tcPr>
            <w:tcW w:w="1177" w:type="dxa"/>
          </w:tcPr>
          <w:p w14:paraId="23DEFE8F" w14:textId="333C7E7E" w:rsidR="00565A94" w:rsidRDefault="00565A94" w:rsidP="00565A94">
            <w:pPr>
              <w:pStyle w:val="Paragraph"/>
              <w:spacing w:after="0" w:line="240" w:lineRule="auto"/>
              <w:rPr>
                <w:lang w:val="en-GB"/>
              </w:rPr>
            </w:pPr>
            <w:r>
              <w:rPr>
                <w:lang w:val="en-GB"/>
              </w:rPr>
              <w:t>40</w:t>
            </w:r>
          </w:p>
        </w:tc>
        <w:tc>
          <w:tcPr>
            <w:tcW w:w="7459" w:type="dxa"/>
          </w:tcPr>
          <w:p w14:paraId="3CD86FD1" w14:textId="28E2C6BB" w:rsidR="00565A94" w:rsidRDefault="00565A94" w:rsidP="00565A94">
            <w:pPr>
              <w:pStyle w:val="Paragraph"/>
              <w:spacing w:after="0" w:line="240" w:lineRule="auto"/>
              <w:rPr>
                <w:lang w:val="en-GB"/>
              </w:rPr>
            </w:pPr>
            <w:r>
              <w:rPr>
                <w:lang w:val="en-GB"/>
              </w:rPr>
              <w:t>This checks how un-servable call is handled for example if calls are made from floor 5 to floor 10 but the call status never changes, how to handle such freeze in communication and inform the user of the state. Like a timeout.</w:t>
            </w:r>
          </w:p>
        </w:tc>
      </w:tr>
      <w:tr w:rsidR="00565A94" w14:paraId="6FE91BD3" w14:textId="77777777" w:rsidTr="000F1317">
        <w:tc>
          <w:tcPr>
            <w:tcW w:w="1228" w:type="dxa"/>
          </w:tcPr>
          <w:p w14:paraId="6896C55A" w14:textId="77777777" w:rsidR="00565A94" w:rsidRDefault="00565A94" w:rsidP="00565A94">
            <w:pPr>
              <w:pStyle w:val="Paragraph"/>
              <w:spacing w:after="0" w:line="240" w:lineRule="auto"/>
              <w:rPr>
                <w:lang w:val="en-GB"/>
              </w:rPr>
            </w:pPr>
          </w:p>
        </w:tc>
        <w:tc>
          <w:tcPr>
            <w:tcW w:w="1177" w:type="dxa"/>
          </w:tcPr>
          <w:p w14:paraId="7B1E0787" w14:textId="36141900" w:rsidR="00565A94" w:rsidRDefault="00565A94" w:rsidP="00565A94">
            <w:pPr>
              <w:pStyle w:val="Paragraph"/>
              <w:spacing w:after="0" w:line="240" w:lineRule="auto"/>
              <w:rPr>
                <w:lang w:val="en-GB"/>
              </w:rPr>
            </w:pPr>
            <w:r>
              <w:rPr>
                <w:lang w:val="en-GB"/>
              </w:rPr>
              <w:t>41</w:t>
            </w:r>
          </w:p>
        </w:tc>
        <w:tc>
          <w:tcPr>
            <w:tcW w:w="7459" w:type="dxa"/>
          </w:tcPr>
          <w:p w14:paraId="4A13AD38" w14:textId="1483CBBA" w:rsidR="00565A94" w:rsidRDefault="00565A94" w:rsidP="00565A94">
            <w:pPr>
              <w:pStyle w:val="Paragraph"/>
              <w:spacing w:after="0" w:line="240" w:lineRule="auto"/>
              <w:rPr>
                <w:lang w:val="en-GB"/>
              </w:rPr>
            </w:pPr>
            <w:r>
              <w:rPr>
                <w:lang w:val="en-GB"/>
              </w:rPr>
              <w:t xml:space="preserve">When a call is placed and the call fails, it is possible to ping the elevator to determine if the communication is alive before proceeding to making more calls. This pinging can stop once successful and call making resumes. </w:t>
            </w:r>
          </w:p>
        </w:tc>
      </w:tr>
      <w:tr w:rsidR="00565A94" w14:paraId="437B0670" w14:textId="77777777" w:rsidTr="000F1317">
        <w:tc>
          <w:tcPr>
            <w:tcW w:w="1228" w:type="dxa"/>
          </w:tcPr>
          <w:p w14:paraId="6A3A8E35" w14:textId="77777777" w:rsidR="00565A94" w:rsidRDefault="00565A94" w:rsidP="00565A94">
            <w:pPr>
              <w:pStyle w:val="Paragraph"/>
              <w:spacing w:after="0" w:line="240" w:lineRule="auto"/>
              <w:rPr>
                <w:lang w:val="en-GB"/>
              </w:rPr>
            </w:pPr>
          </w:p>
        </w:tc>
        <w:tc>
          <w:tcPr>
            <w:tcW w:w="1177" w:type="dxa"/>
          </w:tcPr>
          <w:p w14:paraId="636E7F70" w14:textId="0EDB8DC4" w:rsidR="00565A94" w:rsidRDefault="00565A94" w:rsidP="00565A94">
            <w:pPr>
              <w:pStyle w:val="Paragraph"/>
              <w:spacing w:after="0" w:line="240" w:lineRule="auto"/>
              <w:rPr>
                <w:lang w:val="en-GB"/>
              </w:rPr>
            </w:pPr>
            <w:r>
              <w:rPr>
                <w:lang w:val="en-GB"/>
              </w:rPr>
              <w:t>42</w:t>
            </w:r>
          </w:p>
        </w:tc>
        <w:tc>
          <w:tcPr>
            <w:tcW w:w="7459" w:type="dxa"/>
          </w:tcPr>
          <w:p w14:paraId="211BD304" w14:textId="77777777" w:rsidR="00565A94" w:rsidRDefault="00565A94" w:rsidP="00565A94">
            <w:pPr>
              <w:pStyle w:val="Paragraph"/>
              <w:spacing w:after="0" w:line="240" w:lineRule="auto"/>
              <w:rPr>
                <w:lang w:val="en-GB"/>
              </w:rPr>
            </w:pPr>
            <w:r>
              <w:rPr>
                <w:lang w:val="en-GB"/>
              </w:rPr>
              <w:t>reset injected error above and test again that all is fine.</w:t>
            </w:r>
          </w:p>
        </w:tc>
      </w:tr>
      <w:tr w:rsidR="00565A94" w14:paraId="09508BB9" w14:textId="77777777" w:rsidTr="000F1317">
        <w:tc>
          <w:tcPr>
            <w:tcW w:w="1228" w:type="dxa"/>
          </w:tcPr>
          <w:p w14:paraId="24493B6C" w14:textId="1153316F" w:rsidR="00565A94" w:rsidRDefault="00565A94" w:rsidP="00565A94">
            <w:pPr>
              <w:pStyle w:val="Paragraph"/>
              <w:spacing w:after="0" w:line="240" w:lineRule="auto"/>
              <w:rPr>
                <w:lang w:val="en-GB"/>
              </w:rPr>
            </w:pPr>
            <w:r>
              <w:rPr>
                <w:lang w:val="en-GB"/>
              </w:rPr>
              <w:t>10</w:t>
            </w:r>
          </w:p>
        </w:tc>
        <w:tc>
          <w:tcPr>
            <w:tcW w:w="1177" w:type="dxa"/>
          </w:tcPr>
          <w:p w14:paraId="287966FE" w14:textId="77777777" w:rsidR="00565A94" w:rsidRDefault="00565A94" w:rsidP="00565A94">
            <w:pPr>
              <w:pStyle w:val="Paragraph"/>
              <w:spacing w:after="0" w:line="240" w:lineRule="auto"/>
              <w:rPr>
                <w:lang w:val="en-GB"/>
              </w:rPr>
            </w:pPr>
          </w:p>
        </w:tc>
        <w:tc>
          <w:tcPr>
            <w:tcW w:w="7459" w:type="dxa"/>
          </w:tcPr>
          <w:p w14:paraId="5470E00F" w14:textId="77777777" w:rsidR="00565A94" w:rsidRDefault="00565A94" w:rsidP="00565A94">
            <w:pPr>
              <w:pStyle w:val="Paragraph"/>
              <w:spacing w:after="0" w:line="240" w:lineRule="auto"/>
              <w:rPr>
                <w:lang w:val="en-GB"/>
              </w:rPr>
            </w:pPr>
            <w:r>
              <w:rPr>
                <w:lang w:val="en-GB"/>
              </w:rPr>
              <w:t>Giving explanation how logs especially access call logs to different floors are stored.</w:t>
            </w:r>
          </w:p>
        </w:tc>
      </w:tr>
      <w:tr w:rsidR="00565A94" w14:paraId="26131143" w14:textId="77777777" w:rsidTr="000F1317">
        <w:tc>
          <w:tcPr>
            <w:tcW w:w="1228" w:type="dxa"/>
          </w:tcPr>
          <w:p w14:paraId="6F034449" w14:textId="7D521F71" w:rsidR="00565A94" w:rsidRDefault="00565A94" w:rsidP="00565A94">
            <w:pPr>
              <w:pStyle w:val="Paragraph"/>
              <w:spacing w:after="0" w:line="240" w:lineRule="auto"/>
              <w:rPr>
                <w:lang w:val="en-GB"/>
              </w:rPr>
            </w:pPr>
            <w:r>
              <w:rPr>
                <w:lang w:val="en-GB"/>
              </w:rPr>
              <w:t>11</w:t>
            </w:r>
          </w:p>
        </w:tc>
        <w:tc>
          <w:tcPr>
            <w:tcW w:w="1177" w:type="dxa"/>
          </w:tcPr>
          <w:p w14:paraId="6B5FA339" w14:textId="77777777" w:rsidR="00565A94" w:rsidRDefault="00565A94" w:rsidP="00565A94">
            <w:pPr>
              <w:pStyle w:val="Paragraph"/>
              <w:spacing w:after="0" w:line="240" w:lineRule="auto"/>
              <w:rPr>
                <w:lang w:val="en-GB"/>
              </w:rPr>
            </w:pPr>
          </w:p>
        </w:tc>
        <w:tc>
          <w:tcPr>
            <w:tcW w:w="7459" w:type="dxa"/>
          </w:tcPr>
          <w:p w14:paraId="4F05A18A" w14:textId="61B660C2" w:rsidR="00565A94" w:rsidRDefault="00565A94" w:rsidP="00565A94">
            <w:pPr>
              <w:pStyle w:val="Paragraph"/>
              <w:spacing w:after="0" w:line="240" w:lineRule="auto"/>
              <w:rPr>
                <w:lang w:val="en-GB"/>
              </w:rPr>
            </w:pPr>
            <w:r>
              <w:rPr>
                <w:lang w:val="en-GB"/>
              </w:rPr>
              <w:t>For mobile applications, it is important to preserve battery time, give explanation how this is accomplished.</w:t>
            </w:r>
          </w:p>
        </w:tc>
      </w:tr>
      <w:tr w:rsidR="00565A94" w14:paraId="38A5EED5" w14:textId="77777777" w:rsidTr="000F1317">
        <w:tc>
          <w:tcPr>
            <w:tcW w:w="1228" w:type="dxa"/>
          </w:tcPr>
          <w:p w14:paraId="720CFDBD" w14:textId="0F858580" w:rsidR="00565A94" w:rsidRDefault="00565A94" w:rsidP="00565A94">
            <w:pPr>
              <w:pStyle w:val="Paragraph"/>
              <w:spacing w:after="0" w:line="240" w:lineRule="auto"/>
              <w:rPr>
                <w:lang w:val="en-GB"/>
              </w:rPr>
            </w:pPr>
            <w:r>
              <w:rPr>
                <w:lang w:val="en-GB"/>
              </w:rPr>
              <w:t>12</w:t>
            </w:r>
          </w:p>
        </w:tc>
        <w:tc>
          <w:tcPr>
            <w:tcW w:w="1177" w:type="dxa"/>
          </w:tcPr>
          <w:p w14:paraId="776F2B13" w14:textId="77777777" w:rsidR="00565A94" w:rsidRDefault="00565A94" w:rsidP="00565A94">
            <w:pPr>
              <w:pStyle w:val="Paragraph"/>
              <w:spacing w:after="0" w:line="240" w:lineRule="auto"/>
              <w:rPr>
                <w:lang w:val="en-GB"/>
              </w:rPr>
            </w:pPr>
          </w:p>
        </w:tc>
        <w:tc>
          <w:tcPr>
            <w:tcW w:w="7459" w:type="dxa"/>
          </w:tcPr>
          <w:p w14:paraId="7ED47BFF" w14:textId="77777777" w:rsidR="00565A94" w:rsidRDefault="00565A94" w:rsidP="00565A94">
            <w:pPr>
              <w:pStyle w:val="Paragraph"/>
              <w:spacing w:after="0" w:line="240" w:lineRule="auto"/>
              <w:rPr>
                <w:lang w:val="en-GB"/>
              </w:rPr>
            </w:pPr>
            <w:r>
              <w:rPr>
                <w:lang w:val="en-GB"/>
              </w:rPr>
              <w:t>This is to indicate if the cyber security self-test has been taken.</w:t>
            </w:r>
          </w:p>
        </w:tc>
      </w:tr>
    </w:tbl>
    <w:p w14:paraId="658A9198" w14:textId="7B146CB3" w:rsidR="0030326F" w:rsidRPr="00161365" w:rsidRDefault="0030326F" w:rsidP="00AC063C">
      <w:pPr>
        <w:spacing w:line="240" w:lineRule="auto"/>
      </w:pPr>
    </w:p>
    <w:sectPr w:rsidR="0030326F" w:rsidRPr="00161365" w:rsidSect="00FA0F55">
      <w:pgSz w:w="11906" w:h="16838" w:code="9"/>
      <w:pgMar w:top="1134" w:right="1134" w:bottom="1701" w:left="1134" w:header="113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4930" w14:textId="77777777" w:rsidR="00297A44" w:rsidRDefault="00297A44">
      <w:r>
        <w:separator/>
      </w:r>
    </w:p>
  </w:endnote>
  <w:endnote w:type="continuationSeparator" w:id="0">
    <w:p w14:paraId="08C01C6F" w14:textId="77777777" w:rsidR="00297A44" w:rsidRDefault="0029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1E04" w14:textId="77777777" w:rsidR="00B80121" w:rsidRPr="008B685D" w:rsidRDefault="00B80121" w:rsidP="00B80121">
    <w:pPr>
      <w:pStyle w:val="Footer"/>
      <w:ind w:right="320"/>
      <w:rPr>
        <w:lang w:val="en-GB"/>
      </w:rPr>
    </w:pPr>
    <w:r>
      <w:rPr>
        <w:lang w:val="fi-FI"/>
      </w:rPr>
      <w:fldChar w:fldCharType="begin"/>
    </w:r>
    <w:r w:rsidRPr="008B685D">
      <w:rPr>
        <w:lang w:val="en-GB"/>
      </w:rPr>
      <w:instrText xml:space="preserve"> PAGE   \* MERGEFORMAT </w:instrText>
    </w:r>
    <w:r>
      <w:rPr>
        <w:lang w:val="fi-FI"/>
      </w:rPr>
      <w:fldChar w:fldCharType="separate"/>
    </w:r>
    <w:r w:rsidRPr="008B685D">
      <w:rPr>
        <w:noProof/>
        <w:lang w:val="en-GB"/>
      </w:rPr>
      <w:t>1</w:t>
    </w:r>
    <w:r>
      <w:rPr>
        <w:lang w:val="fi-FI"/>
      </w:rPr>
      <w:fldChar w:fldCharType="end"/>
    </w:r>
    <w:r w:rsidRPr="008B685D">
      <w:rPr>
        <w:lang w:val="en-GB"/>
      </w:rPr>
      <w:t xml:space="preserve"> (</w:t>
    </w:r>
    <w:r>
      <w:rPr>
        <w:lang w:val="fi-FI"/>
      </w:rPr>
      <w:fldChar w:fldCharType="begin"/>
    </w:r>
    <w:r w:rsidRPr="008B685D">
      <w:rPr>
        <w:lang w:val="en-GB"/>
      </w:rPr>
      <w:instrText xml:space="preserve"> NUMPAGES   \* MERGEFORMAT </w:instrText>
    </w:r>
    <w:r>
      <w:rPr>
        <w:lang w:val="fi-FI"/>
      </w:rPr>
      <w:fldChar w:fldCharType="separate"/>
    </w:r>
    <w:r w:rsidRPr="008B685D">
      <w:rPr>
        <w:noProof/>
        <w:lang w:val="en-GB"/>
      </w:rPr>
      <w:t>1</w:t>
    </w:r>
    <w:r>
      <w:rPr>
        <w:lang w:val="fi-FI"/>
      </w:rPr>
      <w:fldChar w:fldCharType="end"/>
    </w:r>
    <w:r w:rsidRPr="008B685D">
      <w:rPr>
        <w:lang w:val="en-GB"/>
      </w:rPr>
      <w:t>)</w:t>
    </w:r>
    <w:r w:rsidRPr="008B685D">
      <w:rPr>
        <w:noProof/>
        <w:lang w:val="en-GB" w:eastAsia="fi-FI" w:bidi="th-TH"/>
      </w:rPr>
      <w:t xml:space="preserve"> </w:t>
    </w:r>
    <w:r>
      <w:rPr>
        <w:noProof/>
        <w:lang w:val="fi-FI" w:eastAsia="fi-FI"/>
      </w:rPr>
      <mc:AlternateContent>
        <mc:Choice Requires="wpg">
          <w:drawing>
            <wp:anchor distT="0" distB="0" distL="114300" distR="114300" simplePos="0" relativeHeight="251659264" behindDoc="0" locked="1" layoutInCell="1" allowOverlap="1" wp14:anchorId="4B878BA0" wp14:editId="2A044EB2">
              <wp:simplePos x="0" y="0"/>
              <wp:positionH relativeFrom="page">
                <wp:posOffset>6066790</wp:posOffset>
              </wp:positionH>
              <wp:positionV relativeFrom="page">
                <wp:posOffset>720090</wp:posOffset>
              </wp:positionV>
              <wp:extent cx="774000" cy="392400"/>
              <wp:effectExtent l="0" t="0" r="7620" b="8255"/>
              <wp:wrapNone/>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4000" cy="392400"/>
                        <a:chOff x="1701" y="16030"/>
                        <a:chExt cx="1251" cy="633"/>
                      </a:xfrm>
                    </wpg:grpSpPr>
                    <wps:wsp>
                      <wps:cNvPr id="11" name="Rectangle 11"/>
                      <wps:cNvSpPr>
                        <a:spLocks noChangeAspect="1" noChangeArrowheads="1"/>
                      </wps:cNvSpPr>
                      <wps:spPr bwMode="auto">
                        <a:xfrm>
                          <a:off x="1701"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2"/>
                      <wps:cNvSpPr>
                        <a:spLocks noChangeAspect="1"/>
                      </wps:cNvSpPr>
                      <wps:spPr bwMode="auto">
                        <a:xfrm>
                          <a:off x="1743" y="16231"/>
                          <a:ext cx="223" cy="234"/>
                        </a:xfrm>
                        <a:custGeom>
                          <a:avLst/>
                          <a:gdLst>
                            <a:gd name="T0" fmla="*/ 122 w 122"/>
                            <a:gd name="T1" fmla="*/ 128 h 128"/>
                            <a:gd name="T2" fmla="*/ 71 w 122"/>
                            <a:gd name="T3" fmla="*/ 60 h 128"/>
                            <a:gd name="T4" fmla="*/ 119 w 122"/>
                            <a:gd name="T5" fmla="*/ 0 h 128"/>
                            <a:gd name="T6" fmla="*/ 78 w 122"/>
                            <a:gd name="T7" fmla="*/ 0 h 128"/>
                            <a:gd name="T8" fmla="*/ 35 w 122"/>
                            <a:gd name="T9" fmla="*/ 56 h 128"/>
                            <a:gd name="T10" fmla="*/ 35 w 122"/>
                            <a:gd name="T11" fmla="*/ 0 h 128"/>
                            <a:gd name="T12" fmla="*/ 0 w 122"/>
                            <a:gd name="T13" fmla="*/ 0 h 128"/>
                            <a:gd name="T14" fmla="*/ 0 w 122"/>
                            <a:gd name="T15" fmla="*/ 128 h 128"/>
                            <a:gd name="T16" fmla="*/ 35 w 122"/>
                            <a:gd name="T17" fmla="*/ 128 h 128"/>
                            <a:gd name="T18" fmla="*/ 35 w 122"/>
                            <a:gd name="T19" fmla="*/ 67 h 128"/>
                            <a:gd name="T20" fmla="*/ 80 w 122"/>
                            <a:gd name="T21" fmla="*/ 128 h 128"/>
                            <a:gd name="T22" fmla="*/ 122 w 122"/>
                            <a:gd name="T23" fmla="*/ 12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2" h="128">
                              <a:moveTo>
                                <a:pt x="122" y="128"/>
                              </a:moveTo>
                              <a:lnTo>
                                <a:pt x="71" y="60"/>
                              </a:lnTo>
                              <a:lnTo>
                                <a:pt x="119" y="0"/>
                              </a:lnTo>
                              <a:lnTo>
                                <a:pt x="78" y="0"/>
                              </a:lnTo>
                              <a:lnTo>
                                <a:pt x="35" y="56"/>
                              </a:lnTo>
                              <a:lnTo>
                                <a:pt x="35" y="0"/>
                              </a:lnTo>
                              <a:lnTo>
                                <a:pt x="0" y="0"/>
                              </a:lnTo>
                              <a:lnTo>
                                <a:pt x="0" y="128"/>
                              </a:lnTo>
                              <a:lnTo>
                                <a:pt x="35" y="128"/>
                              </a:lnTo>
                              <a:lnTo>
                                <a:pt x="35" y="67"/>
                              </a:lnTo>
                              <a:lnTo>
                                <a:pt x="80" y="128"/>
                              </a:lnTo>
                              <a:lnTo>
                                <a:pt x="122"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3"/>
                      <wps:cNvSpPr>
                        <a:spLocks noChangeAspect="1" noChangeArrowheads="1"/>
                      </wps:cNvSpPr>
                      <wps:spPr bwMode="auto">
                        <a:xfrm>
                          <a:off x="234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4"/>
                      <wps:cNvSpPr>
                        <a:spLocks noChangeAspect="1"/>
                      </wps:cNvSpPr>
                      <wps:spPr bwMode="auto">
                        <a:xfrm>
                          <a:off x="2380" y="16231"/>
                          <a:ext cx="213" cy="234"/>
                        </a:xfrm>
                        <a:custGeom>
                          <a:avLst/>
                          <a:gdLst>
                            <a:gd name="T0" fmla="*/ 84 w 116"/>
                            <a:gd name="T1" fmla="*/ 0 h 128"/>
                            <a:gd name="T2" fmla="*/ 84 w 116"/>
                            <a:gd name="T3" fmla="*/ 62 h 128"/>
                            <a:gd name="T4" fmla="*/ 20 w 116"/>
                            <a:gd name="T5" fmla="*/ 0 h 128"/>
                            <a:gd name="T6" fmla="*/ 0 w 116"/>
                            <a:gd name="T7" fmla="*/ 0 h 128"/>
                            <a:gd name="T8" fmla="*/ 0 w 116"/>
                            <a:gd name="T9" fmla="*/ 128 h 128"/>
                            <a:gd name="T10" fmla="*/ 32 w 116"/>
                            <a:gd name="T11" fmla="*/ 128 h 128"/>
                            <a:gd name="T12" fmla="*/ 32 w 116"/>
                            <a:gd name="T13" fmla="*/ 63 h 128"/>
                            <a:gd name="T14" fmla="*/ 99 w 116"/>
                            <a:gd name="T15" fmla="*/ 128 h 128"/>
                            <a:gd name="T16" fmla="*/ 116 w 116"/>
                            <a:gd name="T17" fmla="*/ 128 h 128"/>
                            <a:gd name="T18" fmla="*/ 116 w 116"/>
                            <a:gd name="T19" fmla="*/ 0 h 128"/>
                            <a:gd name="T20" fmla="*/ 84 w 116"/>
                            <a:gd name="T21" fmla="*/ 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6" h="128">
                              <a:moveTo>
                                <a:pt x="84" y="0"/>
                              </a:moveTo>
                              <a:lnTo>
                                <a:pt x="84" y="62"/>
                              </a:lnTo>
                              <a:lnTo>
                                <a:pt x="20" y="0"/>
                              </a:lnTo>
                              <a:lnTo>
                                <a:pt x="0" y="0"/>
                              </a:lnTo>
                              <a:lnTo>
                                <a:pt x="0" y="128"/>
                              </a:lnTo>
                              <a:lnTo>
                                <a:pt x="32" y="128"/>
                              </a:lnTo>
                              <a:lnTo>
                                <a:pt x="32" y="63"/>
                              </a:lnTo>
                              <a:lnTo>
                                <a:pt x="99" y="128"/>
                              </a:lnTo>
                              <a:lnTo>
                                <a:pt x="116" y="128"/>
                              </a:lnTo>
                              <a:lnTo>
                                <a:pt x="116" y="0"/>
                              </a:lnTo>
                              <a:lnTo>
                                <a:pt x="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5"/>
                      <wps:cNvSpPr>
                        <a:spLocks noChangeAspect="1" noChangeArrowheads="1"/>
                      </wps:cNvSpPr>
                      <wps:spPr bwMode="auto">
                        <a:xfrm>
                          <a:off x="202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6"/>
                      <wps:cNvSpPr>
                        <a:spLocks noChangeAspect="1" noEditPoints="1"/>
                      </wps:cNvSpPr>
                      <wps:spPr bwMode="auto">
                        <a:xfrm>
                          <a:off x="2040" y="16224"/>
                          <a:ext cx="249" cy="245"/>
                        </a:xfrm>
                        <a:custGeom>
                          <a:avLst/>
                          <a:gdLst>
                            <a:gd name="T0" fmla="*/ 101 w 136"/>
                            <a:gd name="T1" fmla="*/ 71 h 134"/>
                            <a:gd name="T2" fmla="*/ 100 w 136"/>
                            <a:gd name="T3" fmla="*/ 78 h 134"/>
                            <a:gd name="T4" fmla="*/ 97 w 136"/>
                            <a:gd name="T5" fmla="*/ 85 h 134"/>
                            <a:gd name="T6" fmla="*/ 94 w 136"/>
                            <a:gd name="T7" fmla="*/ 91 h 134"/>
                            <a:gd name="T8" fmla="*/ 87 w 136"/>
                            <a:gd name="T9" fmla="*/ 98 h 134"/>
                            <a:gd name="T10" fmla="*/ 75 w 136"/>
                            <a:gd name="T11" fmla="*/ 103 h 134"/>
                            <a:gd name="T12" fmla="*/ 62 w 136"/>
                            <a:gd name="T13" fmla="*/ 103 h 134"/>
                            <a:gd name="T14" fmla="*/ 55 w 136"/>
                            <a:gd name="T15" fmla="*/ 101 h 134"/>
                            <a:gd name="T16" fmla="*/ 50 w 136"/>
                            <a:gd name="T17" fmla="*/ 98 h 134"/>
                            <a:gd name="T18" fmla="*/ 45 w 136"/>
                            <a:gd name="T19" fmla="*/ 94 h 134"/>
                            <a:gd name="T20" fmla="*/ 41 w 136"/>
                            <a:gd name="T21" fmla="*/ 88 h 134"/>
                            <a:gd name="T22" fmla="*/ 38 w 136"/>
                            <a:gd name="T23" fmla="*/ 82 h 134"/>
                            <a:gd name="T24" fmla="*/ 35 w 136"/>
                            <a:gd name="T25" fmla="*/ 71 h 134"/>
                            <a:gd name="T26" fmla="*/ 35 w 136"/>
                            <a:gd name="T27" fmla="*/ 63 h 134"/>
                            <a:gd name="T28" fmla="*/ 37 w 136"/>
                            <a:gd name="T29" fmla="*/ 56 h 134"/>
                            <a:gd name="T30" fmla="*/ 39 w 136"/>
                            <a:gd name="T31" fmla="*/ 49 h 134"/>
                            <a:gd name="T32" fmla="*/ 43 w 136"/>
                            <a:gd name="T33" fmla="*/ 43 h 134"/>
                            <a:gd name="T34" fmla="*/ 50 w 136"/>
                            <a:gd name="T35" fmla="*/ 36 h 134"/>
                            <a:gd name="T36" fmla="*/ 62 w 136"/>
                            <a:gd name="T37" fmla="*/ 31 h 134"/>
                            <a:gd name="T38" fmla="*/ 75 w 136"/>
                            <a:gd name="T39" fmla="*/ 31 h 134"/>
                            <a:gd name="T40" fmla="*/ 81 w 136"/>
                            <a:gd name="T41" fmla="*/ 33 h 134"/>
                            <a:gd name="T42" fmla="*/ 87 w 136"/>
                            <a:gd name="T43" fmla="*/ 36 h 134"/>
                            <a:gd name="T44" fmla="*/ 92 w 136"/>
                            <a:gd name="T45" fmla="*/ 40 h 134"/>
                            <a:gd name="T46" fmla="*/ 96 w 136"/>
                            <a:gd name="T47" fmla="*/ 46 h 134"/>
                            <a:gd name="T48" fmla="*/ 99 w 136"/>
                            <a:gd name="T49" fmla="*/ 52 h 134"/>
                            <a:gd name="T50" fmla="*/ 101 w 136"/>
                            <a:gd name="T51" fmla="*/ 63 h 134"/>
                            <a:gd name="T52" fmla="*/ 68 w 136"/>
                            <a:gd name="T53" fmla="*/ 0 h 134"/>
                            <a:gd name="T54" fmla="*/ 55 w 136"/>
                            <a:gd name="T55" fmla="*/ 1 h 134"/>
                            <a:gd name="T56" fmla="*/ 42 w 136"/>
                            <a:gd name="T57" fmla="*/ 5 h 134"/>
                            <a:gd name="T58" fmla="*/ 30 w 136"/>
                            <a:gd name="T59" fmla="*/ 11 h 134"/>
                            <a:gd name="T60" fmla="*/ 20 w 136"/>
                            <a:gd name="T61" fmla="*/ 19 h 134"/>
                            <a:gd name="T62" fmla="*/ 12 w 136"/>
                            <a:gd name="T63" fmla="*/ 28 h 134"/>
                            <a:gd name="T64" fmla="*/ 6 w 136"/>
                            <a:gd name="T65" fmla="*/ 40 h 134"/>
                            <a:gd name="T66" fmla="*/ 2 w 136"/>
                            <a:gd name="T67" fmla="*/ 53 h 134"/>
                            <a:gd name="T68" fmla="*/ 0 w 136"/>
                            <a:gd name="T69" fmla="*/ 67 h 134"/>
                            <a:gd name="T70" fmla="*/ 2 w 136"/>
                            <a:gd name="T71" fmla="*/ 81 h 134"/>
                            <a:gd name="T72" fmla="*/ 6 w 136"/>
                            <a:gd name="T73" fmla="*/ 94 h 134"/>
                            <a:gd name="T74" fmla="*/ 12 w 136"/>
                            <a:gd name="T75" fmla="*/ 106 h 134"/>
                            <a:gd name="T76" fmla="*/ 20 w 136"/>
                            <a:gd name="T77" fmla="*/ 115 h 134"/>
                            <a:gd name="T78" fmla="*/ 30 w 136"/>
                            <a:gd name="T79" fmla="*/ 123 h 134"/>
                            <a:gd name="T80" fmla="*/ 42 w 136"/>
                            <a:gd name="T81" fmla="*/ 129 h 134"/>
                            <a:gd name="T82" fmla="*/ 55 w 136"/>
                            <a:gd name="T83" fmla="*/ 133 h 134"/>
                            <a:gd name="T84" fmla="*/ 68 w 136"/>
                            <a:gd name="T85" fmla="*/ 134 h 134"/>
                            <a:gd name="T86" fmla="*/ 82 w 136"/>
                            <a:gd name="T87" fmla="*/ 133 h 134"/>
                            <a:gd name="T88" fmla="*/ 95 w 136"/>
                            <a:gd name="T89" fmla="*/ 129 h 134"/>
                            <a:gd name="T90" fmla="*/ 106 w 136"/>
                            <a:gd name="T91" fmla="*/ 123 h 134"/>
                            <a:gd name="T92" fmla="*/ 116 w 136"/>
                            <a:gd name="T93" fmla="*/ 115 h 134"/>
                            <a:gd name="T94" fmla="*/ 125 w 136"/>
                            <a:gd name="T95" fmla="*/ 106 h 134"/>
                            <a:gd name="T96" fmla="*/ 131 w 136"/>
                            <a:gd name="T97" fmla="*/ 94 h 134"/>
                            <a:gd name="T98" fmla="*/ 135 w 136"/>
                            <a:gd name="T99" fmla="*/ 81 h 134"/>
                            <a:gd name="T100" fmla="*/ 136 w 136"/>
                            <a:gd name="T101" fmla="*/ 67 h 134"/>
                            <a:gd name="T102" fmla="*/ 135 w 136"/>
                            <a:gd name="T103" fmla="*/ 53 h 134"/>
                            <a:gd name="T104" fmla="*/ 131 w 136"/>
                            <a:gd name="T105" fmla="*/ 40 h 134"/>
                            <a:gd name="T106" fmla="*/ 125 w 136"/>
                            <a:gd name="T107" fmla="*/ 28 h 134"/>
                            <a:gd name="T108" fmla="*/ 116 w 136"/>
                            <a:gd name="T109" fmla="*/ 19 h 134"/>
                            <a:gd name="T110" fmla="*/ 106 w 136"/>
                            <a:gd name="T111" fmla="*/ 11 h 134"/>
                            <a:gd name="T112" fmla="*/ 95 w 136"/>
                            <a:gd name="T113" fmla="*/ 5 h 134"/>
                            <a:gd name="T114" fmla="*/ 82 w 136"/>
                            <a:gd name="T115" fmla="*/ 1 h 134"/>
                            <a:gd name="T116" fmla="*/ 68 w 136"/>
                            <a:gd name="T117" fmla="*/ 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 h="134">
                              <a:moveTo>
                                <a:pt x="101" y="67"/>
                              </a:moveTo>
                              <a:lnTo>
                                <a:pt x="101" y="71"/>
                              </a:lnTo>
                              <a:lnTo>
                                <a:pt x="101" y="75"/>
                              </a:lnTo>
                              <a:lnTo>
                                <a:pt x="100" y="78"/>
                              </a:lnTo>
                              <a:lnTo>
                                <a:pt x="99" y="82"/>
                              </a:lnTo>
                              <a:lnTo>
                                <a:pt x="97" y="85"/>
                              </a:lnTo>
                              <a:lnTo>
                                <a:pt x="96" y="88"/>
                              </a:lnTo>
                              <a:lnTo>
                                <a:pt x="94" y="91"/>
                              </a:lnTo>
                              <a:lnTo>
                                <a:pt x="92" y="94"/>
                              </a:lnTo>
                              <a:lnTo>
                                <a:pt x="87" y="98"/>
                              </a:lnTo>
                              <a:lnTo>
                                <a:pt x="81" y="101"/>
                              </a:lnTo>
                              <a:lnTo>
                                <a:pt x="75" y="103"/>
                              </a:lnTo>
                              <a:lnTo>
                                <a:pt x="68" y="104"/>
                              </a:lnTo>
                              <a:lnTo>
                                <a:pt x="62" y="103"/>
                              </a:lnTo>
                              <a:lnTo>
                                <a:pt x="58" y="102"/>
                              </a:lnTo>
                              <a:lnTo>
                                <a:pt x="55" y="101"/>
                              </a:lnTo>
                              <a:lnTo>
                                <a:pt x="52" y="100"/>
                              </a:lnTo>
                              <a:lnTo>
                                <a:pt x="50" y="98"/>
                              </a:lnTo>
                              <a:lnTo>
                                <a:pt x="47" y="96"/>
                              </a:lnTo>
                              <a:lnTo>
                                <a:pt x="45" y="94"/>
                              </a:lnTo>
                              <a:lnTo>
                                <a:pt x="43" y="91"/>
                              </a:lnTo>
                              <a:lnTo>
                                <a:pt x="41" y="88"/>
                              </a:lnTo>
                              <a:lnTo>
                                <a:pt x="39" y="85"/>
                              </a:lnTo>
                              <a:lnTo>
                                <a:pt x="38" y="82"/>
                              </a:lnTo>
                              <a:lnTo>
                                <a:pt x="36" y="75"/>
                              </a:lnTo>
                              <a:lnTo>
                                <a:pt x="35" y="71"/>
                              </a:lnTo>
                              <a:lnTo>
                                <a:pt x="35" y="67"/>
                              </a:lnTo>
                              <a:lnTo>
                                <a:pt x="35" y="63"/>
                              </a:lnTo>
                              <a:lnTo>
                                <a:pt x="36" y="59"/>
                              </a:lnTo>
                              <a:lnTo>
                                <a:pt x="37" y="56"/>
                              </a:lnTo>
                              <a:lnTo>
                                <a:pt x="38" y="52"/>
                              </a:lnTo>
                              <a:lnTo>
                                <a:pt x="39" y="49"/>
                              </a:lnTo>
                              <a:lnTo>
                                <a:pt x="41" y="46"/>
                              </a:lnTo>
                              <a:lnTo>
                                <a:pt x="43" y="43"/>
                              </a:lnTo>
                              <a:lnTo>
                                <a:pt x="45" y="40"/>
                              </a:lnTo>
                              <a:lnTo>
                                <a:pt x="50" y="36"/>
                              </a:lnTo>
                              <a:lnTo>
                                <a:pt x="55" y="33"/>
                              </a:lnTo>
                              <a:lnTo>
                                <a:pt x="62" y="31"/>
                              </a:lnTo>
                              <a:lnTo>
                                <a:pt x="68" y="30"/>
                              </a:lnTo>
                              <a:lnTo>
                                <a:pt x="75" y="31"/>
                              </a:lnTo>
                              <a:lnTo>
                                <a:pt x="78" y="32"/>
                              </a:lnTo>
                              <a:lnTo>
                                <a:pt x="81" y="33"/>
                              </a:lnTo>
                              <a:lnTo>
                                <a:pt x="84" y="34"/>
                              </a:lnTo>
                              <a:lnTo>
                                <a:pt x="87" y="36"/>
                              </a:lnTo>
                              <a:lnTo>
                                <a:pt x="89" y="38"/>
                              </a:lnTo>
                              <a:lnTo>
                                <a:pt x="92" y="40"/>
                              </a:lnTo>
                              <a:lnTo>
                                <a:pt x="94" y="43"/>
                              </a:lnTo>
                              <a:lnTo>
                                <a:pt x="96" y="46"/>
                              </a:lnTo>
                              <a:lnTo>
                                <a:pt x="97" y="49"/>
                              </a:lnTo>
                              <a:lnTo>
                                <a:pt x="99" y="52"/>
                              </a:lnTo>
                              <a:lnTo>
                                <a:pt x="101" y="59"/>
                              </a:lnTo>
                              <a:lnTo>
                                <a:pt x="101" y="63"/>
                              </a:lnTo>
                              <a:lnTo>
                                <a:pt x="101" y="67"/>
                              </a:lnTo>
                              <a:close/>
                              <a:moveTo>
                                <a:pt x="68" y="0"/>
                              </a:moveTo>
                              <a:lnTo>
                                <a:pt x="61" y="0"/>
                              </a:lnTo>
                              <a:lnTo>
                                <a:pt x="55" y="1"/>
                              </a:lnTo>
                              <a:lnTo>
                                <a:pt x="48" y="3"/>
                              </a:lnTo>
                              <a:lnTo>
                                <a:pt x="42" y="5"/>
                              </a:lnTo>
                              <a:lnTo>
                                <a:pt x="36" y="7"/>
                              </a:lnTo>
                              <a:lnTo>
                                <a:pt x="30" y="11"/>
                              </a:lnTo>
                              <a:lnTo>
                                <a:pt x="25" y="14"/>
                              </a:lnTo>
                              <a:lnTo>
                                <a:pt x="20" y="19"/>
                              </a:lnTo>
                              <a:lnTo>
                                <a:pt x="16" y="23"/>
                              </a:lnTo>
                              <a:lnTo>
                                <a:pt x="12" y="28"/>
                              </a:lnTo>
                              <a:lnTo>
                                <a:pt x="9" y="34"/>
                              </a:lnTo>
                              <a:lnTo>
                                <a:pt x="6" y="40"/>
                              </a:lnTo>
                              <a:lnTo>
                                <a:pt x="3" y="46"/>
                              </a:lnTo>
                              <a:lnTo>
                                <a:pt x="2" y="53"/>
                              </a:lnTo>
                              <a:lnTo>
                                <a:pt x="1" y="60"/>
                              </a:lnTo>
                              <a:lnTo>
                                <a:pt x="0" y="67"/>
                              </a:lnTo>
                              <a:lnTo>
                                <a:pt x="1" y="74"/>
                              </a:lnTo>
                              <a:lnTo>
                                <a:pt x="2" y="81"/>
                              </a:lnTo>
                              <a:lnTo>
                                <a:pt x="3" y="88"/>
                              </a:lnTo>
                              <a:lnTo>
                                <a:pt x="6" y="94"/>
                              </a:lnTo>
                              <a:lnTo>
                                <a:pt x="9" y="100"/>
                              </a:lnTo>
                              <a:lnTo>
                                <a:pt x="12" y="106"/>
                              </a:lnTo>
                              <a:lnTo>
                                <a:pt x="16" y="111"/>
                              </a:lnTo>
                              <a:lnTo>
                                <a:pt x="20" y="115"/>
                              </a:lnTo>
                              <a:lnTo>
                                <a:pt x="25" y="120"/>
                              </a:lnTo>
                              <a:lnTo>
                                <a:pt x="30" y="123"/>
                              </a:lnTo>
                              <a:lnTo>
                                <a:pt x="36" y="127"/>
                              </a:lnTo>
                              <a:lnTo>
                                <a:pt x="42" y="129"/>
                              </a:lnTo>
                              <a:lnTo>
                                <a:pt x="48" y="131"/>
                              </a:lnTo>
                              <a:lnTo>
                                <a:pt x="55" y="133"/>
                              </a:lnTo>
                              <a:lnTo>
                                <a:pt x="61" y="134"/>
                              </a:lnTo>
                              <a:lnTo>
                                <a:pt x="68" y="134"/>
                              </a:lnTo>
                              <a:lnTo>
                                <a:pt x="75" y="134"/>
                              </a:lnTo>
                              <a:lnTo>
                                <a:pt x="82" y="133"/>
                              </a:lnTo>
                              <a:lnTo>
                                <a:pt x="89" y="131"/>
                              </a:lnTo>
                              <a:lnTo>
                                <a:pt x="95" y="129"/>
                              </a:lnTo>
                              <a:lnTo>
                                <a:pt x="101" y="127"/>
                              </a:lnTo>
                              <a:lnTo>
                                <a:pt x="106" y="123"/>
                              </a:lnTo>
                              <a:lnTo>
                                <a:pt x="112" y="120"/>
                              </a:lnTo>
                              <a:lnTo>
                                <a:pt x="116" y="115"/>
                              </a:lnTo>
                              <a:lnTo>
                                <a:pt x="121" y="111"/>
                              </a:lnTo>
                              <a:lnTo>
                                <a:pt x="125" y="106"/>
                              </a:lnTo>
                              <a:lnTo>
                                <a:pt x="128" y="100"/>
                              </a:lnTo>
                              <a:lnTo>
                                <a:pt x="131" y="94"/>
                              </a:lnTo>
                              <a:lnTo>
                                <a:pt x="133" y="88"/>
                              </a:lnTo>
                              <a:lnTo>
                                <a:pt x="135" y="81"/>
                              </a:lnTo>
                              <a:lnTo>
                                <a:pt x="136" y="74"/>
                              </a:lnTo>
                              <a:lnTo>
                                <a:pt x="136" y="67"/>
                              </a:lnTo>
                              <a:lnTo>
                                <a:pt x="136" y="60"/>
                              </a:lnTo>
                              <a:lnTo>
                                <a:pt x="135" y="53"/>
                              </a:lnTo>
                              <a:lnTo>
                                <a:pt x="133" y="46"/>
                              </a:lnTo>
                              <a:lnTo>
                                <a:pt x="131" y="40"/>
                              </a:lnTo>
                              <a:lnTo>
                                <a:pt x="128" y="34"/>
                              </a:lnTo>
                              <a:lnTo>
                                <a:pt x="125" y="28"/>
                              </a:lnTo>
                              <a:lnTo>
                                <a:pt x="121" y="23"/>
                              </a:lnTo>
                              <a:lnTo>
                                <a:pt x="116" y="19"/>
                              </a:lnTo>
                              <a:lnTo>
                                <a:pt x="112" y="14"/>
                              </a:lnTo>
                              <a:lnTo>
                                <a:pt x="106" y="11"/>
                              </a:lnTo>
                              <a:lnTo>
                                <a:pt x="101" y="7"/>
                              </a:lnTo>
                              <a:lnTo>
                                <a:pt x="95" y="5"/>
                              </a:lnTo>
                              <a:lnTo>
                                <a:pt x="89" y="3"/>
                              </a:lnTo>
                              <a:lnTo>
                                <a:pt x="82" y="1"/>
                              </a:lnTo>
                              <a:lnTo>
                                <a:pt x="75" y="0"/>
                              </a:lnTo>
                              <a:lnTo>
                                <a:pt x="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7"/>
                      <wps:cNvSpPr>
                        <a:spLocks noChangeAspect="1" noChangeArrowheads="1"/>
                      </wps:cNvSpPr>
                      <wps:spPr bwMode="auto">
                        <a:xfrm>
                          <a:off x="2660"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18"/>
                      <wps:cNvSpPr>
                        <a:spLocks noChangeAspect="1"/>
                      </wps:cNvSpPr>
                      <wps:spPr bwMode="auto">
                        <a:xfrm>
                          <a:off x="2715" y="16231"/>
                          <a:ext cx="182" cy="234"/>
                        </a:xfrm>
                        <a:custGeom>
                          <a:avLst/>
                          <a:gdLst>
                            <a:gd name="T0" fmla="*/ 35 w 99"/>
                            <a:gd name="T1" fmla="*/ 99 h 128"/>
                            <a:gd name="T2" fmla="*/ 35 w 99"/>
                            <a:gd name="T3" fmla="*/ 77 h 128"/>
                            <a:gd name="T4" fmla="*/ 91 w 99"/>
                            <a:gd name="T5" fmla="*/ 77 h 128"/>
                            <a:gd name="T6" fmla="*/ 91 w 99"/>
                            <a:gd name="T7" fmla="*/ 50 h 128"/>
                            <a:gd name="T8" fmla="*/ 35 w 99"/>
                            <a:gd name="T9" fmla="*/ 50 h 128"/>
                            <a:gd name="T10" fmla="*/ 35 w 99"/>
                            <a:gd name="T11" fmla="*/ 28 h 128"/>
                            <a:gd name="T12" fmla="*/ 99 w 99"/>
                            <a:gd name="T13" fmla="*/ 28 h 128"/>
                            <a:gd name="T14" fmla="*/ 99 w 99"/>
                            <a:gd name="T15" fmla="*/ 0 h 128"/>
                            <a:gd name="T16" fmla="*/ 0 w 99"/>
                            <a:gd name="T17" fmla="*/ 0 h 128"/>
                            <a:gd name="T18" fmla="*/ 0 w 99"/>
                            <a:gd name="T19" fmla="*/ 128 h 128"/>
                            <a:gd name="T20" fmla="*/ 99 w 99"/>
                            <a:gd name="T21" fmla="*/ 128 h 128"/>
                            <a:gd name="T22" fmla="*/ 99 w 99"/>
                            <a:gd name="T23" fmla="*/ 99 h 128"/>
                            <a:gd name="T24" fmla="*/ 35 w 99"/>
                            <a:gd name="T25" fmla="*/ 99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28">
                              <a:moveTo>
                                <a:pt x="35" y="99"/>
                              </a:moveTo>
                              <a:lnTo>
                                <a:pt x="35" y="77"/>
                              </a:lnTo>
                              <a:lnTo>
                                <a:pt x="91" y="77"/>
                              </a:lnTo>
                              <a:lnTo>
                                <a:pt x="91" y="50"/>
                              </a:lnTo>
                              <a:lnTo>
                                <a:pt x="35" y="50"/>
                              </a:lnTo>
                              <a:lnTo>
                                <a:pt x="35" y="28"/>
                              </a:lnTo>
                              <a:lnTo>
                                <a:pt x="99" y="28"/>
                              </a:lnTo>
                              <a:lnTo>
                                <a:pt x="99" y="0"/>
                              </a:lnTo>
                              <a:lnTo>
                                <a:pt x="0" y="0"/>
                              </a:lnTo>
                              <a:lnTo>
                                <a:pt x="0" y="128"/>
                              </a:lnTo>
                              <a:lnTo>
                                <a:pt x="99" y="128"/>
                              </a:lnTo>
                              <a:lnTo>
                                <a:pt x="99" y="99"/>
                              </a:lnTo>
                              <a:lnTo>
                                <a:pt x="35"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B9179" id="Group 10" o:spid="_x0000_s1026" style="position:absolute;margin-left:477.7pt;margin-top:56.7pt;width:60.95pt;height:30.9pt;z-index:251659264;mso-position-horizontal-relative:page;mso-position-vertical-relative:page" coordorigin="1701,16030" coordsize="125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">
              <o:lock v:ext="edit" aspectratio="t"/>
              <v:rect id="Rectangle 11" o:spid="_x0000_s1027" style="position:absolute;left:1701;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" fillcolor="#0071b9" stroked="f">
                <o:lock v:ext="edit" aspectratio="t"/>
              </v:rect>
              <v:shape id="Freeform 12" o:spid="_x0000_s1028" style="position:absolute;left:1743;top:16231;width:223;height:234;visibility:visible;mso-wrap-style:square;v-text-anchor:top" coordsize="12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" path="m122,128l71,60,119,,78,,35,56,35,,,,,128r35,l35,67r45,61l122,128xe" stroked="f">
                <v:path arrowok="t" o:connecttype="custom" o:connectlocs="223,234;130,110;218,0;143,0;64,102;64,0;0,0;0,234;64,234;64,122;146,234;223,234" o:connectangles="0,0,0,0,0,0,0,0,0,0,0,0"/>
                <o:lock v:ext="edit" aspectratio="t"/>
              </v:shape>
              <v:rect id="Rectangle 13" o:spid="_x0000_s1029" style="position:absolute;left:234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" fillcolor="#0071b9" stroked="f">
                <o:lock v:ext="edit" aspectratio="t"/>
              </v:rect>
              <v:shape id="Freeform 14" o:spid="_x0000_s1030" style="position:absolute;left:2380;top:16231;width:213;height:234;visibility:visible;mso-wrap-style:square;v-text-anchor:top" coordsize="11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" path="m84,r,62l20,,,,,128r32,l32,63r67,65l116,128,116,,84,xe" stroked="f">
                <v:path arrowok="t" o:connecttype="custom" o:connectlocs="154,0;154,113;37,0;0,0;0,234;59,234;59,115;182,234;213,234;213,0;154,0" o:connectangles="0,0,0,0,0,0,0,0,0,0,0"/>
                <o:lock v:ext="edit" aspectratio="t"/>
              </v:shape>
              <v:rect id="Rectangle 15" o:spid="_x0000_s1031" style="position:absolute;left:202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" fillcolor="#0071b9" stroked="f">
                <o:lock v:ext="edit" aspectratio="t"/>
              </v:rect>
              <v:shape id="Freeform 16" o:spid="_x0000_s1032" style="position:absolute;left:2040;top:16224;width:249;height:245;visibility:visible;mso-wrap-style:square;v-text-anchor:top" coordsize="13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" path="m101,67r,4l101,75r-1,3l99,82r-2,3l96,88r-2,3l92,94r-5,4l81,101r-6,2l68,104r-6,-1l58,102r-3,-1l52,100,50,98,47,96,45,94,43,91,41,88,39,85,38,82,36,75,35,71r,-4l35,63r1,-4l37,56r1,-4l39,49r2,-3l43,43r2,-3l50,36r5,-3l62,31r6,-1l75,31r3,1l81,33r3,1l87,36r2,2l92,40r2,3l96,46r1,3l99,52r2,7l101,63r,4xm68,l61,,55,1,48,3,42,5,36,7r-6,4l25,14r-5,5l16,23r-4,5l9,34,6,40,3,46,2,53,1,60,,67r1,7l2,81r1,7l6,94r3,6l12,106r4,5l20,115r5,5l30,123r6,4l42,129r6,2l55,133r6,1l68,134r7,l82,133r7,-2l95,129r6,-2l106,123r6,-3l116,115r5,-4l125,106r3,-6l131,94r2,-6l135,81r1,-7l136,67r,-7l135,53r-2,-7l131,40r-3,-6l125,28r-4,-5l116,19r-4,-5l106,11,101,7,95,5,89,3,82,1,75,,68,xe" stroked="f">
                <v:path arrowok="t" o:connecttype="custom" o:connectlocs="185,130;183,143;178,155;172,166;159,179;137,188;114,188;101,185;92,179;82,172;75,161;70,150;64,130;64,115;68,102;71,90;79,79;92,66;114,57;137,57;148,60;159,66;168,73;176,84;181,95;185,115;125,0;101,2;77,9;55,20;37,35;22,51;11,73;4,97;0,123;4,148;11,172;22,194;37,210;55,225;77,236;101,243;125,245;150,243;174,236;194,225;212,210;229,194;240,172;247,148;249,123;247,97;240,73;229,51;212,35;194,20;174,9;150,2;125,0" o:connectangles="0,0,0,0,0,0,0,0,0,0,0,0,0,0,0,0,0,0,0,0,0,0,0,0,0,0,0,0,0,0,0,0,0,0,0,0,0,0,0,0,0,0,0,0,0,0,0,0,0,0,0,0,0,0,0,0,0,0,0"/>
                <o:lock v:ext="edit" aspectratio="t" verticies="t"/>
              </v:shape>
              <v:rect id="Rectangle 17" o:spid="_x0000_s1033" style="position:absolute;left:2660;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" fillcolor="#0071b9" stroked="f">
                <o:lock v:ext="edit" aspectratio="t"/>
              </v:rect>
              <v:shape id="Freeform 18" o:spid="_x0000_s1034" style="position:absolute;left:2715;top:16231;width:182;height:234;visibility:visible;mso-wrap-style:square;v-text-anchor:top" coordsize="9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" path="m35,99r,-22l91,77r,-27l35,50r,-22l99,28,99,,,,,128r99,l99,99r-64,xe" stroked="f">
                <v:path arrowok="t" o:connecttype="custom" o:connectlocs="64,181;64,141;167,141;167,91;64,91;64,51;182,51;182,0;0,0;0,234;182,234;182,181;64,181" o:connectangles="0,0,0,0,0,0,0,0,0,0,0,0,0"/>
                <o:lock v:ext="edit" aspectratio="t"/>
              </v:shape>
              <w10:wrap anchorx="page" anchory="page"/>
              <w10:anchorlock/>
            </v:group>
          </w:pict>
        </mc:Fallback>
      </mc:AlternateContent>
    </w:r>
  </w:p>
  <w:p w14:paraId="7929166C" w14:textId="1B0ED62E" w:rsidR="00B80121" w:rsidRPr="008B685D" w:rsidRDefault="00B80121" w:rsidP="00B80121">
    <w:pPr>
      <w:pStyle w:val="Footer"/>
      <w:rPr>
        <w:noProof/>
        <w:lang w:val="en-GB" w:eastAsia="fi-FI" w:bidi="th-TH"/>
      </w:rPr>
    </w:pPr>
    <w:r w:rsidRPr="008B685D">
      <w:rPr>
        <w:noProof/>
        <w:lang w:val="en-GB" w:eastAsia="fi-FI" w:bidi="th-TH"/>
      </w:rPr>
      <w:t xml:space="preserve">© 2021 KONE Corporation. All rights reserved. </w:t>
    </w:r>
    <w:r>
      <w:rPr>
        <w:noProof/>
        <w:lang w:val="fi-FI" w:eastAsia="fi-FI"/>
      </w:rPr>
      <mc:AlternateContent>
        <mc:Choice Requires="wpg">
          <w:drawing>
            <wp:anchor distT="0" distB="0" distL="114300" distR="114300" simplePos="0" relativeHeight="251661312" behindDoc="0" locked="1" layoutInCell="1" allowOverlap="1" wp14:anchorId="0067F2A0" wp14:editId="2ED3A277">
              <wp:simplePos x="0" y="0"/>
              <wp:positionH relativeFrom="page">
                <wp:posOffset>6066790</wp:posOffset>
              </wp:positionH>
              <wp:positionV relativeFrom="page">
                <wp:posOffset>720090</wp:posOffset>
              </wp:positionV>
              <wp:extent cx="774000" cy="392400"/>
              <wp:effectExtent l="0" t="0" r="7620" b="8255"/>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4000" cy="392400"/>
                        <a:chOff x="1701" y="16030"/>
                        <a:chExt cx="1251" cy="633"/>
                      </a:xfrm>
                    </wpg:grpSpPr>
                    <wps:wsp>
                      <wps:cNvPr id="3" name="Rectangle 3"/>
                      <wps:cNvSpPr>
                        <a:spLocks noChangeAspect="1" noChangeArrowheads="1"/>
                      </wps:cNvSpPr>
                      <wps:spPr bwMode="auto">
                        <a:xfrm>
                          <a:off x="1701"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12"/>
                      <wps:cNvSpPr>
                        <a:spLocks noChangeAspect="1"/>
                      </wps:cNvSpPr>
                      <wps:spPr bwMode="auto">
                        <a:xfrm>
                          <a:off x="1743" y="16231"/>
                          <a:ext cx="223" cy="234"/>
                        </a:xfrm>
                        <a:custGeom>
                          <a:avLst/>
                          <a:gdLst>
                            <a:gd name="T0" fmla="*/ 122 w 122"/>
                            <a:gd name="T1" fmla="*/ 128 h 128"/>
                            <a:gd name="T2" fmla="*/ 71 w 122"/>
                            <a:gd name="T3" fmla="*/ 60 h 128"/>
                            <a:gd name="T4" fmla="*/ 119 w 122"/>
                            <a:gd name="T5" fmla="*/ 0 h 128"/>
                            <a:gd name="T6" fmla="*/ 78 w 122"/>
                            <a:gd name="T7" fmla="*/ 0 h 128"/>
                            <a:gd name="T8" fmla="*/ 35 w 122"/>
                            <a:gd name="T9" fmla="*/ 56 h 128"/>
                            <a:gd name="T10" fmla="*/ 35 w 122"/>
                            <a:gd name="T11" fmla="*/ 0 h 128"/>
                            <a:gd name="T12" fmla="*/ 0 w 122"/>
                            <a:gd name="T13" fmla="*/ 0 h 128"/>
                            <a:gd name="T14" fmla="*/ 0 w 122"/>
                            <a:gd name="T15" fmla="*/ 128 h 128"/>
                            <a:gd name="T16" fmla="*/ 35 w 122"/>
                            <a:gd name="T17" fmla="*/ 128 h 128"/>
                            <a:gd name="T18" fmla="*/ 35 w 122"/>
                            <a:gd name="T19" fmla="*/ 67 h 128"/>
                            <a:gd name="T20" fmla="*/ 80 w 122"/>
                            <a:gd name="T21" fmla="*/ 128 h 128"/>
                            <a:gd name="T22" fmla="*/ 122 w 122"/>
                            <a:gd name="T23" fmla="*/ 12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2" h="128">
                              <a:moveTo>
                                <a:pt x="122" y="128"/>
                              </a:moveTo>
                              <a:lnTo>
                                <a:pt x="71" y="60"/>
                              </a:lnTo>
                              <a:lnTo>
                                <a:pt x="119" y="0"/>
                              </a:lnTo>
                              <a:lnTo>
                                <a:pt x="78" y="0"/>
                              </a:lnTo>
                              <a:lnTo>
                                <a:pt x="35" y="56"/>
                              </a:lnTo>
                              <a:lnTo>
                                <a:pt x="35" y="0"/>
                              </a:lnTo>
                              <a:lnTo>
                                <a:pt x="0" y="0"/>
                              </a:lnTo>
                              <a:lnTo>
                                <a:pt x="0" y="128"/>
                              </a:lnTo>
                              <a:lnTo>
                                <a:pt x="35" y="128"/>
                              </a:lnTo>
                              <a:lnTo>
                                <a:pt x="35" y="67"/>
                              </a:lnTo>
                              <a:lnTo>
                                <a:pt x="80" y="128"/>
                              </a:lnTo>
                              <a:lnTo>
                                <a:pt x="122" y="1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spect="1" noChangeArrowheads="1"/>
                      </wps:cNvSpPr>
                      <wps:spPr bwMode="auto">
                        <a:xfrm>
                          <a:off x="234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14"/>
                      <wps:cNvSpPr>
                        <a:spLocks noChangeAspect="1"/>
                      </wps:cNvSpPr>
                      <wps:spPr bwMode="auto">
                        <a:xfrm>
                          <a:off x="2380" y="16231"/>
                          <a:ext cx="213" cy="234"/>
                        </a:xfrm>
                        <a:custGeom>
                          <a:avLst/>
                          <a:gdLst>
                            <a:gd name="T0" fmla="*/ 84 w 116"/>
                            <a:gd name="T1" fmla="*/ 0 h 128"/>
                            <a:gd name="T2" fmla="*/ 84 w 116"/>
                            <a:gd name="T3" fmla="*/ 62 h 128"/>
                            <a:gd name="T4" fmla="*/ 20 w 116"/>
                            <a:gd name="T5" fmla="*/ 0 h 128"/>
                            <a:gd name="T6" fmla="*/ 0 w 116"/>
                            <a:gd name="T7" fmla="*/ 0 h 128"/>
                            <a:gd name="T8" fmla="*/ 0 w 116"/>
                            <a:gd name="T9" fmla="*/ 128 h 128"/>
                            <a:gd name="T10" fmla="*/ 32 w 116"/>
                            <a:gd name="T11" fmla="*/ 128 h 128"/>
                            <a:gd name="T12" fmla="*/ 32 w 116"/>
                            <a:gd name="T13" fmla="*/ 63 h 128"/>
                            <a:gd name="T14" fmla="*/ 99 w 116"/>
                            <a:gd name="T15" fmla="*/ 128 h 128"/>
                            <a:gd name="T16" fmla="*/ 116 w 116"/>
                            <a:gd name="T17" fmla="*/ 128 h 128"/>
                            <a:gd name="T18" fmla="*/ 116 w 116"/>
                            <a:gd name="T19" fmla="*/ 0 h 128"/>
                            <a:gd name="T20" fmla="*/ 84 w 116"/>
                            <a:gd name="T21" fmla="*/ 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6" h="128">
                              <a:moveTo>
                                <a:pt x="84" y="0"/>
                              </a:moveTo>
                              <a:lnTo>
                                <a:pt x="84" y="62"/>
                              </a:lnTo>
                              <a:lnTo>
                                <a:pt x="20" y="0"/>
                              </a:lnTo>
                              <a:lnTo>
                                <a:pt x="0" y="0"/>
                              </a:lnTo>
                              <a:lnTo>
                                <a:pt x="0" y="128"/>
                              </a:lnTo>
                              <a:lnTo>
                                <a:pt x="32" y="128"/>
                              </a:lnTo>
                              <a:lnTo>
                                <a:pt x="32" y="63"/>
                              </a:lnTo>
                              <a:lnTo>
                                <a:pt x="99" y="128"/>
                              </a:lnTo>
                              <a:lnTo>
                                <a:pt x="116" y="128"/>
                              </a:lnTo>
                              <a:lnTo>
                                <a:pt x="116" y="0"/>
                              </a:lnTo>
                              <a:lnTo>
                                <a:pt x="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7"/>
                      <wps:cNvSpPr>
                        <a:spLocks noChangeAspect="1" noChangeArrowheads="1"/>
                      </wps:cNvSpPr>
                      <wps:spPr bwMode="auto">
                        <a:xfrm>
                          <a:off x="2021" y="16030"/>
                          <a:ext cx="291"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16"/>
                      <wps:cNvSpPr>
                        <a:spLocks noChangeAspect="1" noEditPoints="1"/>
                      </wps:cNvSpPr>
                      <wps:spPr bwMode="auto">
                        <a:xfrm>
                          <a:off x="2040" y="16224"/>
                          <a:ext cx="249" cy="245"/>
                        </a:xfrm>
                        <a:custGeom>
                          <a:avLst/>
                          <a:gdLst>
                            <a:gd name="T0" fmla="*/ 101 w 136"/>
                            <a:gd name="T1" fmla="*/ 71 h 134"/>
                            <a:gd name="T2" fmla="*/ 100 w 136"/>
                            <a:gd name="T3" fmla="*/ 78 h 134"/>
                            <a:gd name="T4" fmla="*/ 97 w 136"/>
                            <a:gd name="T5" fmla="*/ 85 h 134"/>
                            <a:gd name="T6" fmla="*/ 94 w 136"/>
                            <a:gd name="T7" fmla="*/ 91 h 134"/>
                            <a:gd name="T8" fmla="*/ 87 w 136"/>
                            <a:gd name="T9" fmla="*/ 98 h 134"/>
                            <a:gd name="T10" fmla="*/ 75 w 136"/>
                            <a:gd name="T11" fmla="*/ 103 h 134"/>
                            <a:gd name="T12" fmla="*/ 62 w 136"/>
                            <a:gd name="T13" fmla="*/ 103 h 134"/>
                            <a:gd name="T14" fmla="*/ 55 w 136"/>
                            <a:gd name="T15" fmla="*/ 101 h 134"/>
                            <a:gd name="T16" fmla="*/ 50 w 136"/>
                            <a:gd name="T17" fmla="*/ 98 h 134"/>
                            <a:gd name="T18" fmla="*/ 45 w 136"/>
                            <a:gd name="T19" fmla="*/ 94 h 134"/>
                            <a:gd name="T20" fmla="*/ 41 w 136"/>
                            <a:gd name="T21" fmla="*/ 88 h 134"/>
                            <a:gd name="T22" fmla="*/ 38 w 136"/>
                            <a:gd name="T23" fmla="*/ 82 h 134"/>
                            <a:gd name="T24" fmla="*/ 35 w 136"/>
                            <a:gd name="T25" fmla="*/ 71 h 134"/>
                            <a:gd name="T26" fmla="*/ 35 w 136"/>
                            <a:gd name="T27" fmla="*/ 63 h 134"/>
                            <a:gd name="T28" fmla="*/ 37 w 136"/>
                            <a:gd name="T29" fmla="*/ 56 h 134"/>
                            <a:gd name="T30" fmla="*/ 39 w 136"/>
                            <a:gd name="T31" fmla="*/ 49 h 134"/>
                            <a:gd name="T32" fmla="*/ 43 w 136"/>
                            <a:gd name="T33" fmla="*/ 43 h 134"/>
                            <a:gd name="T34" fmla="*/ 50 w 136"/>
                            <a:gd name="T35" fmla="*/ 36 h 134"/>
                            <a:gd name="T36" fmla="*/ 62 w 136"/>
                            <a:gd name="T37" fmla="*/ 31 h 134"/>
                            <a:gd name="T38" fmla="*/ 75 w 136"/>
                            <a:gd name="T39" fmla="*/ 31 h 134"/>
                            <a:gd name="T40" fmla="*/ 81 w 136"/>
                            <a:gd name="T41" fmla="*/ 33 h 134"/>
                            <a:gd name="T42" fmla="*/ 87 w 136"/>
                            <a:gd name="T43" fmla="*/ 36 h 134"/>
                            <a:gd name="T44" fmla="*/ 92 w 136"/>
                            <a:gd name="T45" fmla="*/ 40 h 134"/>
                            <a:gd name="T46" fmla="*/ 96 w 136"/>
                            <a:gd name="T47" fmla="*/ 46 h 134"/>
                            <a:gd name="T48" fmla="*/ 99 w 136"/>
                            <a:gd name="T49" fmla="*/ 52 h 134"/>
                            <a:gd name="T50" fmla="*/ 101 w 136"/>
                            <a:gd name="T51" fmla="*/ 63 h 134"/>
                            <a:gd name="T52" fmla="*/ 68 w 136"/>
                            <a:gd name="T53" fmla="*/ 0 h 134"/>
                            <a:gd name="T54" fmla="*/ 55 w 136"/>
                            <a:gd name="T55" fmla="*/ 1 h 134"/>
                            <a:gd name="T56" fmla="*/ 42 w 136"/>
                            <a:gd name="T57" fmla="*/ 5 h 134"/>
                            <a:gd name="T58" fmla="*/ 30 w 136"/>
                            <a:gd name="T59" fmla="*/ 11 h 134"/>
                            <a:gd name="T60" fmla="*/ 20 w 136"/>
                            <a:gd name="T61" fmla="*/ 19 h 134"/>
                            <a:gd name="T62" fmla="*/ 12 w 136"/>
                            <a:gd name="T63" fmla="*/ 28 h 134"/>
                            <a:gd name="T64" fmla="*/ 6 w 136"/>
                            <a:gd name="T65" fmla="*/ 40 h 134"/>
                            <a:gd name="T66" fmla="*/ 2 w 136"/>
                            <a:gd name="T67" fmla="*/ 53 h 134"/>
                            <a:gd name="T68" fmla="*/ 0 w 136"/>
                            <a:gd name="T69" fmla="*/ 67 h 134"/>
                            <a:gd name="T70" fmla="*/ 2 w 136"/>
                            <a:gd name="T71" fmla="*/ 81 h 134"/>
                            <a:gd name="T72" fmla="*/ 6 w 136"/>
                            <a:gd name="T73" fmla="*/ 94 h 134"/>
                            <a:gd name="T74" fmla="*/ 12 w 136"/>
                            <a:gd name="T75" fmla="*/ 106 h 134"/>
                            <a:gd name="T76" fmla="*/ 20 w 136"/>
                            <a:gd name="T77" fmla="*/ 115 h 134"/>
                            <a:gd name="T78" fmla="*/ 30 w 136"/>
                            <a:gd name="T79" fmla="*/ 123 h 134"/>
                            <a:gd name="T80" fmla="*/ 42 w 136"/>
                            <a:gd name="T81" fmla="*/ 129 h 134"/>
                            <a:gd name="T82" fmla="*/ 55 w 136"/>
                            <a:gd name="T83" fmla="*/ 133 h 134"/>
                            <a:gd name="T84" fmla="*/ 68 w 136"/>
                            <a:gd name="T85" fmla="*/ 134 h 134"/>
                            <a:gd name="T86" fmla="*/ 82 w 136"/>
                            <a:gd name="T87" fmla="*/ 133 h 134"/>
                            <a:gd name="T88" fmla="*/ 95 w 136"/>
                            <a:gd name="T89" fmla="*/ 129 h 134"/>
                            <a:gd name="T90" fmla="*/ 106 w 136"/>
                            <a:gd name="T91" fmla="*/ 123 h 134"/>
                            <a:gd name="T92" fmla="*/ 116 w 136"/>
                            <a:gd name="T93" fmla="*/ 115 h 134"/>
                            <a:gd name="T94" fmla="*/ 125 w 136"/>
                            <a:gd name="T95" fmla="*/ 106 h 134"/>
                            <a:gd name="T96" fmla="*/ 131 w 136"/>
                            <a:gd name="T97" fmla="*/ 94 h 134"/>
                            <a:gd name="T98" fmla="*/ 135 w 136"/>
                            <a:gd name="T99" fmla="*/ 81 h 134"/>
                            <a:gd name="T100" fmla="*/ 136 w 136"/>
                            <a:gd name="T101" fmla="*/ 67 h 134"/>
                            <a:gd name="T102" fmla="*/ 135 w 136"/>
                            <a:gd name="T103" fmla="*/ 53 h 134"/>
                            <a:gd name="T104" fmla="*/ 131 w 136"/>
                            <a:gd name="T105" fmla="*/ 40 h 134"/>
                            <a:gd name="T106" fmla="*/ 125 w 136"/>
                            <a:gd name="T107" fmla="*/ 28 h 134"/>
                            <a:gd name="T108" fmla="*/ 116 w 136"/>
                            <a:gd name="T109" fmla="*/ 19 h 134"/>
                            <a:gd name="T110" fmla="*/ 106 w 136"/>
                            <a:gd name="T111" fmla="*/ 11 h 134"/>
                            <a:gd name="T112" fmla="*/ 95 w 136"/>
                            <a:gd name="T113" fmla="*/ 5 h 134"/>
                            <a:gd name="T114" fmla="*/ 82 w 136"/>
                            <a:gd name="T115" fmla="*/ 1 h 134"/>
                            <a:gd name="T116" fmla="*/ 68 w 136"/>
                            <a:gd name="T117" fmla="*/ 0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 h="134">
                              <a:moveTo>
                                <a:pt x="101" y="67"/>
                              </a:moveTo>
                              <a:lnTo>
                                <a:pt x="101" y="71"/>
                              </a:lnTo>
                              <a:lnTo>
                                <a:pt x="101" y="75"/>
                              </a:lnTo>
                              <a:lnTo>
                                <a:pt x="100" y="78"/>
                              </a:lnTo>
                              <a:lnTo>
                                <a:pt x="99" y="82"/>
                              </a:lnTo>
                              <a:lnTo>
                                <a:pt x="97" y="85"/>
                              </a:lnTo>
                              <a:lnTo>
                                <a:pt x="96" y="88"/>
                              </a:lnTo>
                              <a:lnTo>
                                <a:pt x="94" y="91"/>
                              </a:lnTo>
                              <a:lnTo>
                                <a:pt x="92" y="94"/>
                              </a:lnTo>
                              <a:lnTo>
                                <a:pt x="87" y="98"/>
                              </a:lnTo>
                              <a:lnTo>
                                <a:pt x="81" y="101"/>
                              </a:lnTo>
                              <a:lnTo>
                                <a:pt x="75" y="103"/>
                              </a:lnTo>
                              <a:lnTo>
                                <a:pt x="68" y="104"/>
                              </a:lnTo>
                              <a:lnTo>
                                <a:pt x="62" y="103"/>
                              </a:lnTo>
                              <a:lnTo>
                                <a:pt x="58" y="102"/>
                              </a:lnTo>
                              <a:lnTo>
                                <a:pt x="55" y="101"/>
                              </a:lnTo>
                              <a:lnTo>
                                <a:pt x="52" y="100"/>
                              </a:lnTo>
                              <a:lnTo>
                                <a:pt x="50" y="98"/>
                              </a:lnTo>
                              <a:lnTo>
                                <a:pt x="47" y="96"/>
                              </a:lnTo>
                              <a:lnTo>
                                <a:pt x="45" y="94"/>
                              </a:lnTo>
                              <a:lnTo>
                                <a:pt x="43" y="91"/>
                              </a:lnTo>
                              <a:lnTo>
                                <a:pt x="41" y="88"/>
                              </a:lnTo>
                              <a:lnTo>
                                <a:pt x="39" y="85"/>
                              </a:lnTo>
                              <a:lnTo>
                                <a:pt x="38" y="82"/>
                              </a:lnTo>
                              <a:lnTo>
                                <a:pt x="36" y="75"/>
                              </a:lnTo>
                              <a:lnTo>
                                <a:pt x="35" y="71"/>
                              </a:lnTo>
                              <a:lnTo>
                                <a:pt x="35" y="67"/>
                              </a:lnTo>
                              <a:lnTo>
                                <a:pt x="35" y="63"/>
                              </a:lnTo>
                              <a:lnTo>
                                <a:pt x="36" y="59"/>
                              </a:lnTo>
                              <a:lnTo>
                                <a:pt x="37" y="56"/>
                              </a:lnTo>
                              <a:lnTo>
                                <a:pt x="38" y="52"/>
                              </a:lnTo>
                              <a:lnTo>
                                <a:pt x="39" y="49"/>
                              </a:lnTo>
                              <a:lnTo>
                                <a:pt x="41" y="46"/>
                              </a:lnTo>
                              <a:lnTo>
                                <a:pt x="43" y="43"/>
                              </a:lnTo>
                              <a:lnTo>
                                <a:pt x="45" y="40"/>
                              </a:lnTo>
                              <a:lnTo>
                                <a:pt x="50" y="36"/>
                              </a:lnTo>
                              <a:lnTo>
                                <a:pt x="55" y="33"/>
                              </a:lnTo>
                              <a:lnTo>
                                <a:pt x="62" y="31"/>
                              </a:lnTo>
                              <a:lnTo>
                                <a:pt x="68" y="30"/>
                              </a:lnTo>
                              <a:lnTo>
                                <a:pt x="75" y="31"/>
                              </a:lnTo>
                              <a:lnTo>
                                <a:pt x="78" y="32"/>
                              </a:lnTo>
                              <a:lnTo>
                                <a:pt x="81" y="33"/>
                              </a:lnTo>
                              <a:lnTo>
                                <a:pt x="84" y="34"/>
                              </a:lnTo>
                              <a:lnTo>
                                <a:pt x="87" y="36"/>
                              </a:lnTo>
                              <a:lnTo>
                                <a:pt x="89" y="38"/>
                              </a:lnTo>
                              <a:lnTo>
                                <a:pt x="92" y="40"/>
                              </a:lnTo>
                              <a:lnTo>
                                <a:pt x="94" y="43"/>
                              </a:lnTo>
                              <a:lnTo>
                                <a:pt x="96" y="46"/>
                              </a:lnTo>
                              <a:lnTo>
                                <a:pt x="97" y="49"/>
                              </a:lnTo>
                              <a:lnTo>
                                <a:pt x="99" y="52"/>
                              </a:lnTo>
                              <a:lnTo>
                                <a:pt x="101" y="59"/>
                              </a:lnTo>
                              <a:lnTo>
                                <a:pt x="101" y="63"/>
                              </a:lnTo>
                              <a:lnTo>
                                <a:pt x="101" y="67"/>
                              </a:lnTo>
                              <a:close/>
                              <a:moveTo>
                                <a:pt x="68" y="0"/>
                              </a:moveTo>
                              <a:lnTo>
                                <a:pt x="61" y="0"/>
                              </a:lnTo>
                              <a:lnTo>
                                <a:pt x="55" y="1"/>
                              </a:lnTo>
                              <a:lnTo>
                                <a:pt x="48" y="3"/>
                              </a:lnTo>
                              <a:lnTo>
                                <a:pt x="42" y="5"/>
                              </a:lnTo>
                              <a:lnTo>
                                <a:pt x="36" y="7"/>
                              </a:lnTo>
                              <a:lnTo>
                                <a:pt x="30" y="11"/>
                              </a:lnTo>
                              <a:lnTo>
                                <a:pt x="25" y="14"/>
                              </a:lnTo>
                              <a:lnTo>
                                <a:pt x="20" y="19"/>
                              </a:lnTo>
                              <a:lnTo>
                                <a:pt x="16" y="23"/>
                              </a:lnTo>
                              <a:lnTo>
                                <a:pt x="12" y="28"/>
                              </a:lnTo>
                              <a:lnTo>
                                <a:pt x="9" y="34"/>
                              </a:lnTo>
                              <a:lnTo>
                                <a:pt x="6" y="40"/>
                              </a:lnTo>
                              <a:lnTo>
                                <a:pt x="3" y="46"/>
                              </a:lnTo>
                              <a:lnTo>
                                <a:pt x="2" y="53"/>
                              </a:lnTo>
                              <a:lnTo>
                                <a:pt x="1" y="60"/>
                              </a:lnTo>
                              <a:lnTo>
                                <a:pt x="0" y="67"/>
                              </a:lnTo>
                              <a:lnTo>
                                <a:pt x="1" y="74"/>
                              </a:lnTo>
                              <a:lnTo>
                                <a:pt x="2" y="81"/>
                              </a:lnTo>
                              <a:lnTo>
                                <a:pt x="3" y="88"/>
                              </a:lnTo>
                              <a:lnTo>
                                <a:pt x="6" y="94"/>
                              </a:lnTo>
                              <a:lnTo>
                                <a:pt x="9" y="100"/>
                              </a:lnTo>
                              <a:lnTo>
                                <a:pt x="12" y="106"/>
                              </a:lnTo>
                              <a:lnTo>
                                <a:pt x="16" y="111"/>
                              </a:lnTo>
                              <a:lnTo>
                                <a:pt x="20" y="115"/>
                              </a:lnTo>
                              <a:lnTo>
                                <a:pt x="25" y="120"/>
                              </a:lnTo>
                              <a:lnTo>
                                <a:pt x="30" y="123"/>
                              </a:lnTo>
                              <a:lnTo>
                                <a:pt x="36" y="127"/>
                              </a:lnTo>
                              <a:lnTo>
                                <a:pt x="42" y="129"/>
                              </a:lnTo>
                              <a:lnTo>
                                <a:pt x="48" y="131"/>
                              </a:lnTo>
                              <a:lnTo>
                                <a:pt x="55" y="133"/>
                              </a:lnTo>
                              <a:lnTo>
                                <a:pt x="61" y="134"/>
                              </a:lnTo>
                              <a:lnTo>
                                <a:pt x="68" y="134"/>
                              </a:lnTo>
                              <a:lnTo>
                                <a:pt x="75" y="134"/>
                              </a:lnTo>
                              <a:lnTo>
                                <a:pt x="82" y="133"/>
                              </a:lnTo>
                              <a:lnTo>
                                <a:pt x="89" y="131"/>
                              </a:lnTo>
                              <a:lnTo>
                                <a:pt x="95" y="129"/>
                              </a:lnTo>
                              <a:lnTo>
                                <a:pt x="101" y="127"/>
                              </a:lnTo>
                              <a:lnTo>
                                <a:pt x="106" y="123"/>
                              </a:lnTo>
                              <a:lnTo>
                                <a:pt x="112" y="120"/>
                              </a:lnTo>
                              <a:lnTo>
                                <a:pt x="116" y="115"/>
                              </a:lnTo>
                              <a:lnTo>
                                <a:pt x="121" y="111"/>
                              </a:lnTo>
                              <a:lnTo>
                                <a:pt x="125" y="106"/>
                              </a:lnTo>
                              <a:lnTo>
                                <a:pt x="128" y="100"/>
                              </a:lnTo>
                              <a:lnTo>
                                <a:pt x="131" y="94"/>
                              </a:lnTo>
                              <a:lnTo>
                                <a:pt x="133" y="88"/>
                              </a:lnTo>
                              <a:lnTo>
                                <a:pt x="135" y="81"/>
                              </a:lnTo>
                              <a:lnTo>
                                <a:pt x="136" y="74"/>
                              </a:lnTo>
                              <a:lnTo>
                                <a:pt x="136" y="67"/>
                              </a:lnTo>
                              <a:lnTo>
                                <a:pt x="136" y="60"/>
                              </a:lnTo>
                              <a:lnTo>
                                <a:pt x="135" y="53"/>
                              </a:lnTo>
                              <a:lnTo>
                                <a:pt x="133" y="46"/>
                              </a:lnTo>
                              <a:lnTo>
                                <a:pt x="131" y="40"/>
                              </a:lnTo>
                              <a:lnTo>
                                <a:pt x="128" y="34"/>
                              </a:lnTo>
                              <a:lnTo>
                                <a:pt x="125" y="28"/>
                              </a:lnTo>
                              <a:lnTo>
                                <a:pt x="121" y="23"/>
                              </a:lnTo>
                              <a:lnTo>
                                <a:pt x="116" y="19"/>
                              </a:lnTo>
                              <a:lnTo>
                                <a:pt x="112" y="14"/>
                              </a:lnTo>
                              <a:lnTo>
                                <a:pt x="106" y="11"/>
                              </a:lnTo>
                              <a:lnTo>
                                <a:pt x="101" y="7"/>
                              </a:lnTo>
                              <a:lnTo>
                                <a:pt x="95" y="5"/>
                              </a:lnTo>
                              <a:lnTo>
                                <a:pt x="89" y="3"/>
                              </a:lnTo>
                              <a:lnTo>
                                <a:pt x="82" y="1"/>
                              </a:lnTo>
                              <a:lnTo>
                                <a:pt x="75" y="0"/>
                              </a:lnTo>
                              <a:lnTo>
                                <a:pt x="6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9"/>
                      <wps:cNvSpPr>
                        <a:spLocks noChangeAspect="1" noChangeArrowheads="1"/>
                      </wps:cNvSpPr>
                      <wps:spPr bwMode="auto">
                        <a:xfrm>
                          <a:off x="2660" y="16030"/>
                          <a:ext cx="292" cy="633"/>
                        </a:xfrm>
                        <a:prstGeom prst="rect">
                          <a:avLst/>
                        </a:prstGeom>
                        <a:solidFill>
                          <a:srgbClr val="0071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18"/>
                      <wps:cNvSpPr>
                        <a:spLocks noChangeAspect="1"/>
                      </wps:cNvSpPr>
                      <wps:spPr bwMode="auto">
                        <a:xfrm>
                          <a:off x="2715" y="16231"/>
                          <a:ext cx="182" cy="234"/>
                        </a:xfrm>
                        <a:custGeom>
                          <a:avLst/>
                          <a:gdLst>
                            <a:gd name="T0" fmla="*/ 35 w 99"/>
                            <a:gd name="T1" fmla="*/ 99 h 128"/>
                            <a:gd name="T2" fmla="*/ 35 w 99"/>
                            <a:gd name="T3" fmla="*/ 77 h 128"/>
                            <a:gd name="T4" fmla="*/ 91 w 99"/>
                            <a:gd name="T5" fmla="*/ 77 h 128"/>
                            <a:gd name="T6" fmla="*/ 91 w 99"/>
                            <a:gd name="T7" fmla="*/ 50 h 128"/>
                            <a:gd name="T8" fmla="*/ 35 w 99"/>
                            <a:gd name="T9" fmla="*/ 50 h 128"/>
                            <a:gd name="T10" fmla="*/ 35 w 99"/>
                            <a:gd name="T11" fmla="*/ 28 h 128"/>
                            <a:gd name="T12" fmla="*/ 99 w 99"/>
                            <a:gd name="T13" fmla="*/ 28 h 128"/>
                            <a:gd name="T14" fmla="*/ 99 w 99"/>
                            <a:gd name="T15" fmla="*/ 0 h 128"/>
                            <a:gd name="T16" fmla="*/ 0 w 99"/>
                            <a:gd name="T17" fmla="*/ 0 h 128"/>
                            <a:gd name="T18" fmla="*/ 0 w 99"/>
                            <a:gd name="T19" fmla="*/ 128 h 128"/>
                            <a:gd name="T20" fmla="*/ 99 w 99"/>
                            <a:gd name="T21" fmla="*/ 128 h 128"/>
                            <a:gd name="T22" fmla="*/ 99 w 99"/>
                            <a:gd name="T23" fmla="*/ 99 h 128"/>
                            <a:gd name="T24" fmla="*/ 35 w 99"/>
                            <a:gd name="T25" fmla="*/ 99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28">
                              <a:moveTo>
                                <a:pt x="35" y="99"/>
                              </a:moveTo>
                              <a:lnTo>
                                <a:pt x="35" y="77"/>
                              </a:lnTo>
                              <a:lnTo>
                                <a:pt x="91" y="77"/>
                              </a:lnTo>
                              <a:lnTo>
                                <a:pt x="91" y="50"/>
                              </a:lnTo>
                              <a:lnTo>
                                <a:pt x="35" y="50"/>
                              </a:lnTo>
                              <a:lnTo>
                                <a:pt x="35" y="28"/>
                              </a:lnTo>
                              <a:lnTo>
                                <a:pt x="99" y="28"/>
                              </a:lnTo>
                              <a:lnTo>
                                <a:pt x="99" y="0"/>
                              </a:lnTo>
                              <a:lnTo>
                                <a:pt x="0" y="0"/>
                              </a:lnTo>
                              <a:lnTo>
                                <a:pt x="0" y="128"/>
                              </a:lnTo>
                              <a:lnTo>
                                <a:pt x="99" y="128"/>
                              </a:lnTo>
                              <a:lnTo>
                                <a:pt x="99" y="99"/>
                              </a:lnTo>
                              <a:lnTo>
                                <a:pt x="35"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EAC4FD" id="Group 2" o:spid="_x0000_s1026" style="position:absolute;margin-left:477.7pt;margin-top:56.7pt;width:60.95pt;height:30.9pt;z-index:251661312;mso-position-horizontal-relative:page;mso-position-vertical-relative:page" coordorigin="1701,16030" coordsize="125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">
              <o:lock v:ext="edit" aspectratio="t"/>
              <v:rect id="Rectangle 3" o:spid="_x0000_s1027" style="position:absolute;left:1701;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" fillcolor="#0071b9" stroked="f">
                <o:lock v:ext="edit" aspectratio="t"/>
              </v:rect>
              <v:shape id="Freeform 12" o:spid="_x0000_s1028" style="position:absolute;left:1743;top:16231;width:223;height:234;visibility:visible;mso-wrap-style:square;v-text-anchor:top" coordsize="12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" path="m122,128l71,60,119,,78,,35,56,35,,,,,128r35,l35,67r45,61l122,128xe" stroked="f">
                <v:path arrowok="t" o:connecttype="custom" o:connectlocs="223,234;130,110;218,0;143,0;64,102;64,0;0,0;0,234;64,234;64,122;146,234;223,234" o:connectangles="0,0,0,0,0,0,0,0,0,0,0,0"/>
                <o:lock v:ext="edit" aspectratio="t"/>
              </v:shape>
              <v:rect id="Rectangle 5" o:spid="_x0000_s1029" style="position:absolute;left:234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" fillcolor="#0071b9" stroked="f">
                <o:lock v:ext="edit" aspectratio="t"/>
              </v:rect>
              <v:shape id="Freeform 14" o:spid="_x0000_s1030" style="position:absolute;left:2380;top:16231;width:213;height:234;visibility:visible;mso-wrap-style:square;v-text-anchor:top" coordsize="11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" path="m84,r,62l20,,,,,128r32,l32,63r67,65l116,128,116,,84,xe" stroked="f">
                <v:path arrowok="t" o:connecttype="custom" o:connectlocs="154,0;154,113;37,0;0,0;0,234;59,234;59,115;182,234;213,234;213,0;154,0" o:connectangles="0,0,0,0,0,0,0,0,0,0,0"/>
                <o:lock v:ext="edit" aspectratio="t"/>
              </v:shape>
              <v:rect id="Rectangle 7" o:spid="_x0000_s1031" style="position:absolute;left:2021;top:16030;width:29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" fillcolor="#0071b9" stroked="f">
                <o:lock v:ext="edit" aspectratio="t"/>
              </v:rect>
              <v:shape id="Freeform 16" o:spid="_x0000_s1032" style="position:absolute;left:2040;top:16224;width:249;height:245;visibility:visible;mso-wrap-style:square;v-text-anchor:top" coordsize="13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" path="m101,67r,4l101,75r-1,3l99,82r-2,3l96,88r-2,3l92,94r-5,4l81,101r-6,2l68,104r-6,-1l58,102r-3,-1l52,100,50,98,47,96,45,94,43,91,41,88,39,85,38,82,36,75,35,71r,-4l35,63r1,-4l37,56r1,-4l39,49r2,-3l43,43r2,-3l50,36r5,-3l62,31r6,-1l75,31r3,1l81,33r3,1l87,36r2,2l92,40r2,3l96,46r1,3l99,52r2,7l101,63r,4xm68,l61,,55,1,48,3,42,5,36,7r-6,4l25,14r-5,5l16,23r-4,5l9,34,6,40,3,46,2,53,1,60,,67r1,7l2,81r1,7l6,94r3,6l12,106r4,5l20,115r5,5l30,123r6,4l42,129r6,2l55,133r6,1l68,134r7,l82,133r7,-2l95,129r6,-2l106,123r6,-3l116,115r5,-4l125,106r3,-6l131,94r2,-6l135,81r1,-7l136,67r,-7l135,53r-2,-7l131,40r-3,-6l125,28r-4,-5l116,19r-4,-5l106,11,101,7,95,5,89,3,82,1,75,,68,xe" stroked="f">
                <v:path arrowok="t" o:connecttype="custom" o:connectlocs="185,130;183,143;178,155;172,166;159,179;137,188;114,188;101,185;92,179;82,172;75,161;70,150;64,130;64,115;68,102;71,90;79,79;92,66;114,57;137,57;148,60;159,66;168,73;176,84;181,95;185,115;125,0;101,2;77,9;55,20;37,35;22,51;11,73;4,97;0,123;4,148;11,172;22,194;37,210;55,225;77,236;101,243;125,245;150,243;174,236;194,225;212,210;229,194;240,172;247,148;249,123;247,97;240,73;229,51;212,35;194,20;174,9;150,2;125,0" o:connectangles="0,0,0,0,0,0,0,0,0,0,0,0,0,0,0,0,0,0,0,0,0,0,0,0,0,0,0,0,0,0,0,0,0,0,0,0,0,0,0,0,0,0,0,0,0,0,0,0,0,0,0,0,0,0,0,0,0,0,0"/>
                <o:lock v:ext="edit" aspectratio="t" verticies="t"/>
              </v:shape>
              <v:rect id="Rectangle 9" o:spid="_x0000_s1033" style="position:absolute;left:2660;top:16030;width:292;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" fillcolor="#0071b9" stroked="f">
                <o:lock v:ext="edit" aspectratio="t"/>
              </v:rect>
              <v:shape id="Freeform 18" o:spid="_x0000_s1034" style="position:absolute;left:2715;top:16231;width:182;height:234;visibility:visible;mso-wrap-style:square;v-text-anchor:top" coordsize="9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" path="m35,99r,-22l91,77r,-27l35,50r,-22l99,28,99,,,,,128r99,l99,99r-64,xe" stroked="f">
                <v:path arrowok="t" o:connecttype="custom" o:connectlocs="64,181;64,141;167,141;167,91;64,91;64,51;182,51;182,0;0,0;0,234;182,234;182,181;64,181" o:connectangles="0,0,0,0,0,0,0,0,0,0,0,0,0"/>
                <o:lock v:ext="edit" aspectratio="t"/>
              </v:shape>
              <w10:wrap anchorx="page" anchory="page"/>
              <w10:anchorlock/>
            </v:group>
          </w:pict>
        </mc:Fallback>
      </mc:AlternateContent>
    </w:r>
  </w:p>
  <w:p w14:paraId="53E24026" w14:textId="77777777" w:rsidR="00B80121" w:rsidRDefault="00B801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F331" w14:textId="77777777" w:rsidR="00B80121" w:rsidRPr="00A2715F" w:rsidRDefault="00B80121" w:rsidP="00A2715F">
    <w:pPr>
      <w:pStyle w:val="Footer"/>
      <w:jc w:val="right"/>
      <w:rPr>
        <w:lang w:val="fi-FI"/>
      </w:rPr>
    </w:pPr>
    <w:r>
      <w:rPr>
        <w:lang w:val="fi-FI"/>
      </w:rPr>
      <w:fldChar w:fldCharType="begin"/>
    </w:r>
    <w:r>
      <w:rPr>
        <w:lang w:val="fi-FI"/>
      </w:rPr>
      <w:instrText xml:space="preserve"> PAGE   \* MERGEFORMAT </w:instrText>
    </w:r>
    <w:r>
      <w:rPr>
        <w:lang w:val="fi-FI"/>
      </w:rPr>
      <w:fldChar w:fldCharType="separate"/>
    </w:r>
    <w:r>
      <w:rPr>
        <w:noProof/>
        <w:lang w:val="fi-FI"/>
      </w:rPr>
      <w:t>1</w:t>
    </w:r>
    <w:r>
      <w:rPr>
        <w:lang w:val="fi-FI"/>
      </w:rPr>
      <w:fldChar w:fldCharType="end"/>
    </w:r>
    <w:r>
      <w:rPr>
        <w:lang w:val="fi-FI"/>
      </w:rPr>
      <w:t xml:space="preserve"> (</w:t>
    </w:r>
    <w:r>
      <w:rPr>
        <w:lang w:val="fi-FI"/>
      </w:rPr>
      <w:fldChar w:fldCharType="begin"/>
    </w:r>
    <w:r>
      <w:rPr>
        <w:lang w:val="fi-FI"/>
      </w:rPr>
      <w:instrText xml:space="preserve"> NUMPAGES   \* MERGEFORMAT </w:instrText>
    </w:r>
    <w:r>
      <w:rPr>
        <w:lang w:val="fi-FI"/>
      </w:rPr>
      <w:fldChar w:fldCharType="separate"/>
    </w:r>
    <w:r>
      <w:rPr>
        <w:noProof/>
        <w:lang w:val="fi-FI"/>
      </w:rPr>
      <w:t>2</w:t>
    </w:r>
    <w:r>
      <w:rPr>
        <w:lang w:val="fi-FI"/>
      </w:rPr>
      <w:fldChar w:fldCharType="end"/>
    </w:r>
    <w:r>
      <w:rPr>
        <w:lang w:val="fi-FI"/>
      </w:rPr>
      <w:t>)</w:t>
    </w:r>
    <w:r w:rsidRPr="00A2715F">
      <w:rPr>
        <w:noProof/>
        <w:lang w:val="fi-FI" w:eastAsia="fi-FI" w:bidi="th-TH"/>
      </w:rPr>
      <w:t xml:space="preserve"> </w:t>
    </w:r>
  </w:p>
  <w:p w14:paraId="131BA049" w14:textId="77777777" w:rsidR="00B80121" w:rsidRDefault="00B80121"/>
  <w:p w14:paraId="746F7A26" w14:textId="77777777" w:rsidR="00B80121" w:rsidRDefault="00B801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B50F" w14:textId="77777777" w:rsidR="00297A44" w:rsidRDefault="00297A44">
      <w:r>
        <w:separator/>
      </w:r>
    </w:p>
  </w:footnote>
  <w:footnote w:type="continuationSeparator" w:id="0">
    <w:p w14:paraId="72C29E2C" w14:textId="77777777" w:rsidR="00297A44" w:rsidRDefault="00297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1E02" w14:textId="77777777" w:rsidR="00B80121" w:rsidRDefault="00B80121">
    <w:pPr>
      <w:pStyle w:val="Header"/>
    </w:pPr>
  </w:p>
  <w:p w14:paraId="3798273E" w14:textId="77777777" w:rsidR="00B80121" w:rsidRDefault="00B80121">
    <w:pPr>
      <w:pStyle w:val="Header"/>
    </w:pPr>
  </w:p>
  <w:p w14:paraId="63263A4E" w14:textId="77777777" w:rsidR="00B80121" w:rsidRDefault="00B80121">
    <w:pPr>
      <w:pStyle w:val="Header"/>
    </w:pPr>
  </w:p>
  <w:p w14:paraId="69BDC8CA" w14:textId="77777777" w:rsidR="00B80121" w:rsidRDefault="00B801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D6D1" w14:textId="77777777" w:rsidR="00B80121" w:rsidRDefault="00B80121">
    <w:pPr>
      <w:pStyle w:val="Header"/>
      <w:rPr>
        <w:lang w:val="fi-FI"/>
      </w:rPr>
    </w:pPr>
  </w:p>
  <w:p w14:paraId="0129E3DA" w14:textId="77777777" w:rsidR="00B80121" w:rsidRDefault="00B80121">
    <w:pPr>
      <w:pStyle w:val="Header"/>
      <w:rPr>
        <w:lang w:val="fi-FI"/>
      </w:rPr>
    </w:pPr>
  </w:p>
  <w:p w14:paraId="3F16C018" w14:textId="77777777" w:rsidR="00B80121" w:rsidRDefault="00B80121">
    <w:pPr>
      <w:pStyle w:val="Header"/>
      <w:rPr>
        <w:lang w:val="fi-FI"/>
      </w:rPr>
    </w:pPr>
  </w:p>
  <w:p w14:paraId="66D41E67" w14:textId="77777777" w:rsidR="00B80121" w:rsidRDefault="00B80121">
    <w:pPr>
      <w:pStyle w:val="Header"/>
      <w:rPr>
        <w:lang w:val="fi-FI"/>
      </w:rPr>
    </w:pPr>
  </w:p>
  <w:p w14:paraId="729F37DF" w14:textId="77777777" w:rsidR="00B80121" w:rsidRPr="00A2715F" w:rsidRDefault="00B80121">
    <w:pPr>
      <w:pStyle w:val="Header"/>
      <w:rPr>
        <w:lang w:val="fi-FI"/>
      </w:rPr>
    </w:pPr>
  </w:p>
  <w:p w14:paraId="65CF42C0" w14:textId="77777777" w:rsidR="00B80121" w:rsidRDefault="00B80121"/>
  <w:p w14:paraId="568AA970" w14:textId="77777777" w:rsidR="00B80121" w:rsidRDefault="00B80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AEC"/>
    <w:multiLevelType w:val="hybridMultilevel"/>
    <w:tmpl w:val="39026BCC"/>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641B9"/>
    <w:multiLevelType w:val="hybridMultilevel"/>
    <w:tmpl w:val="0AB066F6"/>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10595D70"/>
    <w:multiLevelType w:val="hybridMultilevel"/>
    <w:tmpl w:val="BA18CAFE"/>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F47BE"/>
    <w:multiLevelType w:val="hybridMultilevel"/>
    <w:tmpl w:val="CD92014A"/>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17A258AB"/>
    <w:multiLevelType w:val="hybridMultilevel"/>
    <w:tmpl w:val="D0F6EB6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D52087"/>
    <w:multiLevelType w:val="hybridMultilevel"/>
    <w:tmpl w:val="3CE45494"/>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1D0E53BC"/>
    <w:multiLevelType w:val="multilevel"/>
    <w:tmpl w:val="A46415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F245660"/>
    <w:multiLevelType w:val="hybridMultilevel"/>
    <w:tmpl w:val="E4B0B1CE"/>
    <w:lvl w:ilvl="0" w:tplc="040B0003">
      <w:start w:val="1"/>
      <w:numFmt w:val="bullet"/>
      <w:lvlText w:val="o"/>
      <w:lvlJc w:val="left"/>
      <w:pPr>
        <w:ind w:left="360" w:hanging="360"/>
      </w:pPr>
      <w:rPr>
        <w:rFonts w:ascii="Courier New" w:hAnsi="Courier New" w:cs="Courier New"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21700147"/>
    <w:multiLevelType w:val="hybridMultilevel"/>
    <w:tmpl w:val="7CC89DFE"/>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0535A"/>
    <w:multiLevelType w:val="hybridMultilevel"/>
    <w:tmpl w:val="E69EE8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0377DA0"/>
    <w:multiLevelType w:val="hybridMultilevel"/>
    <w:tmpl w:val="B20AB0E6"/>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3BBC4D4D"/>
    <w:multiLevelType w:val="hybridMultilevel"/>
    <w:tmpl w:val="7C204108"/>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3D4711A3"/>
    <w:multiLevelType w:val="hybridMultilevel"/>
    <w:tmpl w:val="7BC8146E"/>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3D5A7730"/>
    <w:multiLevelType w:val="hybridMultilevel"/>
    <w:tmpl w:val="76121D98"/>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41742ED2"/>
    <w:multiLevelType w:val="multilevel"/>
    <w:tmpl w:val="5F1895C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3C773CA"/>
    <w:multiLevelType w:val="hybridMultilevel"/>
    <w:tmpl w:val="8A824380"/>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6" w15:restartNumberingAfterBreak="0">
    <w:nsid w:val="48221025"/>
    <w:multiLevelType w:val="hybridMultilevel"/>
    <w:tmpl w:val="28BE4982"/>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4B66480B"/>
    <w:multiLevelType w:val="hybridMultilevel"/>
    <w:tmpl w:val="61FA259E"/>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4DA507BF"/>
    <w:multiLevelType w:val="hybridMultilevel"/>
    <w:tmpl w:val="83CA6AAE"/>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9" w15:restartNumberingAfterBreak="0">
    <w:nsid w:val="50D8340D"/>
    <w:multiLevelType w:val="hybridMultilevel"/>
    <w:tmpl w:val="8CEA4E0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6D6957"/>
    <w:multiLevelType w:val="hybridMultilevel"/>
    <w:tmpl w:val="8E2A77BE"/>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1" w15:restartNumberingAfterBreak="0">
    <w:nsid w:val="58533D94"/>
    <w:multiLevelType w:val="hybridMultilevel"/>
    <w:tmpl w:val="A6B6128C"/>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2" w15:restartNumberingAfterBreak="0">
    <w:nsid w:val="59351543"/>
    <w:multiLevelType w:val="multilevel"/>
    <w:tmpl w:val="0B60B12E"/>
    <w:styleLink w:val="111111"/>
    <w:lvl w:ilvl="0">
      <w:start w:val="1"/>
      <w:numFmt w:val="decimal"/>
      <w:lvlText w:val="%1."/>
      <w:lvlJc w:val="left"/>
      <w:pPr>
        <w:tabs>
          <w:tab w:val="num" w:pos="1304"/>
        </w:tabs>
        <w:ind w:left="1304" w:hanging="1304"/>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1.%2.%3."/>
      <w:lvlJc w:val="left"/>
      <w:pPr>
        <w:tabs>
          <w:tab w:val="num" w:pos="1304"/>
        </w:tabs>
        <w:ind w:left="1304" w:firstLine="0"/>
      </w:pPr>
      <w:rPr>
        <w:rFonts w:hint="default"/>
      </w:rPr>
    </w:lvl>
    <w:lvl w:ilvl="3">
      <w:start w:val="1"/>
      <w:numFmt w:val="decimal"/>
      <w:lvlText w:val="%1.%2.%3.%4."/>
      <w:lvlJc w:val="left"/>
      <w:pPr>
        <w:tabs>
          <w:tab w:val="num" w:pos="1304"/>
        </w:tabs>
        <w:ind w:left="1304" w:firstLine="0"/>
      </w:pPr>
      <w:rPr>
        <w:rFonts w:hint="default"/>
      </w:rPr>
    </w:lvl>
    <w:lvl w:ilvl="4">
      <w:start w:val="1"/>
      <w:numFmt w:val="decimal"/>
      <w:lvlText w:val="%1.%2.%3.%4.%5."/>
      <w:lvlJc w:val="left"/>
      <w:pPr>
        <w:tabs>
          <w:tab w:val="num" w:pos="1304"/>
        </w:tabs>
        <w:ind w:left="1304" w:firstLine="0"/>
      </w:pPr>
      <w:rPr>
        <w:rFonts w:hint="default"/>
      </w:rPr>
    </w:lvl>
    <w:lvl w:ilvl="5">
      <w:start w:val="1"/>
      <w:numFmt w:val="decimal"/>
      <w:suff w:val="space"/>
      <w:lvlText w:val="%1.%2.%3.%4.%5.%6."/>
      <w:lvlJc w:val="left"/>
      <w:pPr>
        <w:ind w:left="1304" w:firstLine="0"/>
      </w:pPr>
      <w:rPr>
        <w:rFonts w:hint="default"/>
      </w:rPr>
    </w:lvl>
    <w:lvl w:ilvl="6">
      <w:start w:val="1"/>
      <w:numFmt w:val="decimal"/>
      <w:suff w:val="space"/>
      <w:lvlText w:val="%1.%2.%3.%4.%5.%6.%7."/>
      <w:lvlJc w:val="left"/>
      <w:pPr>
        <w:ind w:left="1304" w:firstLine="0"/>
      </w:pPr>
      <w:rPr>
        <w:rFonts w:hint="default"/>
      </w:rPr>
    </w:lvl>
    <w:lvl w:ilvl="7">
      <w:start w:val="1"/>
      <w:numFmt w:val="decimal"/>
      <w:suff w:val="space"/>
      <w:lvlText w:val="%1.%2.%3.%4.%5.%6.%7.%8."/>
      <w:lvlJc w:val="left"/>
      <w:pPr>
        <w:ind w:left="1304" w:firstLine="0"/>
      </w:pPr>
      <w:rPr>
        <w:rFonts w:hint="default"/>
      </w:rPr>
    </w:lvl>
    <w:lvl w:ilvl="8">
      <w:start w:val="1"/>
      <w:numFmt w:val="decimal"/>
      <w:suff w:val="space"/>
      <w:lvlText w:val="%1.%2.%3.%4.%5.%6.%7.%8.%9."/>
      <w:lvlJc w:val="left"/>
      <w:pPr>
        <w:ind w:left="1304" w:firstLine="0"/>
      </w:pPr>
      <w:rPr>
        <w:rFonts w:hint="default"/>
      </w:rPr>
    </w:lvl>
  </w:abstractNum>
  <w:abstractNum w:abstractNumId="23" w15:restartNumberingAfterBreak="0">
    <w:nsid w:val="5A1B1080"/>
    <w:multiLevelType w:val="hybridMultilevel"/>
    <w:tmpl w:val="511AE07C"/>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5D177D1A"/>
    <w:multiLevelType w:val="hybridMultilevel"/>
    <w:tmpl w:val="268AF7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F2BFD"/>
    <w:multiLevelType w:val="hybridMultilevel"/>
    <w:tmpl w:val="CFFEB7CC"/>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6" w15:restartNumberingAfterBreak="0">
    <w:nsid w:val="5EDC70A5"/>
    <w:multiLevelType w:val="hybridMultilevel"/>
    <w:tmpl w:val="47F6062E"/>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7" w15:restartNumberingAfterBreak="0">
    <w:nsid w:val="607C4751"/>
    <w:multiLevelType w:val="hybridMultilevel"/>
    <w:tmpl w:val="873CA1B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567E5"/>
    <w:multiLevelType w:val="hybridMultilevel"/>
    <w:tmpl w:val="71180BAA"/>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9" w15:restartNumberingAfterBreak="0">
    <w:nsid w:val="63852C6D"/>
    <w:multiLevelType w:val="hybridMultilevel"/>
    <w:tmpl w:val="4F386768"/>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0" w15:restartNumberingAfterBreak="0">
    <w:nsid w:val="65792BD4"/>
    <w:multiLevelType w:val="hybridMultilevel"/>
    <w:tmpl w:val="8974BB64"/>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1" w15:restartNumberingAfterBreak="0">
    <w:nsid w:val="67836C13"/>
    <w:multiLevelType w:val="hybridMultilevel"/>
    <w:tmpl w:val="B47A256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B526AD"/>
    <w:multiLevelType w:val="hybridMultilevel"/>
    <w:tmpl w:val="DC4E5306"/>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3" w15:restartNumberingAfterBreak="0">
    <w:nsid w:val="6DED6E1F"/>
    <w:multiLevelType w:val="hybridMultilevel"/>
    <w:tmpl w:val="B798C37A"/>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FF60E60"/>
    <w:multiLevelType w:val="hybridMultilevel"/>
    <w:tmpl w:val="325C56D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0C577D3"/>
    <w:multiLevelType w:val="hybridMultilevel"/>
    <w:tmpl w:val="55C0F6E0"/>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6" w15:restartNumberingAfterBreak="0">
    <w:nsid w:val="79754978"/>
    <w:multiLevelType w:val="hybridMultilevel"/>
    <w:tmpl w:val="9D54419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721A6A"/>
    <w:multiLevelType w:val="hybridMultilevel"/>
    <w:tmpl w:val="369A1048"/>
    <w:lvl w:ilvl="0" w:tplc="040B0003">
      <w:start w:val="1"/>
      <w:numFmt w:val="bullet"/>
      <w:lvlText w:val="o"/>
      <w:lvlJc w:val="left"/>
      <w:pPr>
        <w:ind w:left="720" w:hanging="360"/>
      </w:pPr>
      <w:rPr>
        <w:rFonts w:ascii="Courier New" w:hAnsi="Courier New" w:cs="Courier New"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C1867A7"/>
    <w:multiLevelType w:val="hybridMultilevel"/>
    <w:tmpl w:val="7A848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7A2159"/>
    <w:multiLevelType w:val="hybridMultilevel"/>
    <w:tmpl w:val="A23665C2"/>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0" w15:restartNumberingAfterBreak="0">
    <w:nsid w:val="7CCB47BA"/>
    <w:multiLevelType w:val="hybridMultilevel"/>
    <w:tmpl w:val="86FAC950"/>
    <w:lvl w:ilvl="0" w:tplc="08090005">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1" w15:restartNumberingAfterBreak="0">
    <w:nsid w:val="7FA11020"/>
    <w:multiLevelType w:val="hybridMultilevel"/>
    <w:tmpl w:val="A5926CE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960602410">
    <w:abstractNumId w:val="22"/>
  </w:num>
  <w:num w:numId="2" w16cid:durableId="271597850">
    <w:abstractNumId w:val="6"/>
  </w:num>
  <w:num w:numId="3" w16cid:durableId="273220040">
    <w:abstractNumId w:val="14"/>
  </w:num>
  <w:num w:numId="4" w16cid:durableId="984089800">
    <w:abstractNumId w:val="19"/>
  </w:num>
  <w:num w:numId="5" w16cid:durableId="1999962950">
    <w:abstractNumId w:val="0"/>
  </w:num>
  <w:num w:numId="6" w16cid:durableId="204030798">
    <w:abstractNumId w:val="24"/>
  </w:num>
  <w:num w:numId="7" w16cid:durableId="2141221060">
    <w:abstractNumId w:val="27"/>
  </w:num>
  <w:num w:numId="8" w16cid:durableId="1694728154">
    <w:abstractNumId w:val="2"/>
  </w:num>
  <w:num w:numId="9" w16cid:durableId="1899052482">
    <w:abstractNumId w:val="36"/>
  </w:num>
  <w:num w:numId="10" w16cid:durableId="1471820229">
    <w:abstractNumId w:val="8"/>
  </w:num>
  <w:num w:numId="11" w16cid:durableId="1072629404">
    <w:abstractNumId w:val="31"/>
  </w:num>
  <w:num w:numId="12" w16cid:durableId="1133718098">
    <w:abstractNumId w:val="21"/>
  </w:num>
  <w:num w:numId="13" w16cid:durableId="587079357">
    <w:abstractNumId w:val="17"/>
  </w:num>
  <w:num w:numId="14" w16cid:durableId="640962850">
    <w:abstractNumId w:val="4"/>
  </w:num>
  <w:num w:numId="15" w16cid:durableId="1262109870">
    <w:abstractNumId w:val="9"/>
  </w:num>
  <w:num w:numId="16" w16cid:durableId="601569505">
    <w:abstractNumId w:val="5"/>
  </w:num>
  <w:num w:numId="17" w16cid:durableId="1522009688">
    <w:abstractNumId w:val="20"/>
  </w:num>
  <w:num w:numId="18" w16cid:durableId="2030401527">
    <w:abstractNumId w:val="39"/>
  </w:num>
  <w:num w:numId="19" w16cid:durableId="627131644">
    <w:abstractNumId w:val="28"/>
  </w:num>
  <w:num w:numId="20" w16cid:durableId="1820072767">
    <w:abstractNumId w:val="16"/>
  </w:num>
  <w:num w:numId="21" w16cid:durableId="1163469921">
    <w:abstractNumId w:val="12"/>
  </w:num>
  <w:num w:numId="22" w16cid:durableId="1608351385">
    <w:abstractNumId w:val="29"/>
  </w:num>
  <w:num w:numId="23" w16cid:durableId="1897812184">
    <w:abstractNumId w:val="23"/>
  </w:num>
  <w:num w:numId="24" w16cid:durableId="1842890221">
    <w:abstractNumId w:val="30"/>
  </w:num>
  <w:num w:numId="25" w16cid:durableId="1013611099">
    <w:abstractNumId w:val="11"/>
  </w:num>
  <w:num w:numId="26" w16cid:durableId="1523593642">
    <w:abstractNumId w:val="32"/>
  </w:num>
  <w:num w:numId="27" w16cid:durableId="183829147">
    <w:abstractNumId w:val="40"/>
  </w:num>
  <w:num w:numId="28" w16cid:durableId="2041399142">
    <w:abstractNumId w:val="35"/>
  </w:num>
  <w:num w:numId="29" w16cid:durableId="1752848876">
    <w:abstractNumId w:val="25"/>
  </w:num>
  <w:num w:numId="30" w16cid:durableId="2017227872">
    <w:abstractNumId w:val="10"/>
  </w:num>
  <w:num w:numId="31" w16cid:durableId="425424813">
    <w:abstractNumId w:val="1"/>
  </w:num>
  <w:num w:numId="32" w16cid:durableId="2141410946">
    <w:abstractNumId w:val="41"/>
  </w:num>
  <w:num w:numId="33" w16cid:durableId="1341664798">
    <w:abstractNumId w:val="34"/>
  </w:num>
  <w:num w:numId="34" w16cid:durableId="2043701663">
    <w:abstractNumId w:val="18"/>
  </w:num>
  <w:num w:numId="35" w16cid:durableId="904411343">
    <w:abstractNumId w:val="13"/>
  </w:num>
  <w:num w:numId="36" w16cid:durableId="1583099618">
    <w:abstractNumId w:val="15"/>
  </w:num>
  <w:num w:numId="37" w16cid:durableId="1227688618">
    <w:abstractNumId w:val="26"/>
  </w:num>
  <w:num w:numId="38" w16cid:durableId="935594999">
    <w:abstractNumId w:val="37"/>
  </w:num>
  <w:num w:numId="39" w16cid:durableId="186718353">
    <w:abstractNumId w:val="7"/>
  </w:num>
  <w:num w:numId="40" w16cid:durableId="1523470975">
    <w:abstractNumId w:val="3"/>
  </w:num>
  <w:num w:numId="41" w16cid:durableId="756442172">
    <w:abstractNumId w:val="38"/>
  </w:num>
  <w:num w:numId="42" w16cid:durableId="740912660">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EB"/>
    <w:rsid w:val="00001C2C"/>
    <w:rsid w:val="0000665B"/>
    <w:rsid w:val="00007FB7"/>
    <w:rsid w:val="00010137"/>
    <w:rsid w:val="000111F3"/>
    <w:rsid w:val="00011BC2"/>
    <w:rsid w:val="00014636"/>
    <w:rsid w:val="000209B3"/>
    <w:rsid w:val="00020B34"/>
    <w:rsid w:val="000230F3"/>
    <w:rsid w:val="00026163"/>
    <w:rsid w:val="000277B9"/>
    <w:rsid w:val="000310C3"/>
    <w:rsid w:val="00031A3F"/>
    <w:rsid w:val="00033733"/>
    <w:rsid w:val="00033993"/>
    <w:rsid w:val="00033C55"/>
    <w:rsid w:val="00040532"/>
    <w:rsid w:val="00053839"/>
    <w:rsid w:val="00054BB1"/>
    <w:rsid w:val="00056685"/>
    <w:rsid w:val="0006621B"/>
    <w:rsid w:val="00066F68"/>
    <w:rsid w:val="00074FD1"/>
    <w:rsid w:val="000756F4"/>
    <w:rsid w:val="0008497B"/>
    <w:rsid w:val="00085BD9"/>
    <w:rsid w:val="00085E2D"/>
    <w:rsid w:val="000861D6"/>
    <w:rsid w:val="00090F4F"/>
    <w:rsid w:val="00095A72"/>
    <w:rsid w:val="000A1944"/>
    <w:rsid w:val="000A49A3"/>
    <w:rsid w:val="000B70F3"/>
    <w:rsid w:val="000C0E86"/>
    <w:rsid w:val="000C123D"/>
    <w:rsid w:val="000C2964"/>
    <w:rsid w:val="000C4BA8"/>
    <w:rsid w:val="000C5511"/>
    <w:rsid w:val="000C61B6"/>
    <w:rsid w:val="000C77BF"/>
    <w:rsid w:val="000D16B9"/>
    <w:rsid w:val="000D1857"/>
    <w:rsid w:val="000D2582"/>
    <w:rsid w:val="000E52BB"/>
    <w:rsid w:val="000F071D"/>
    <w:rsid w:val="000F1317"/>
    <w:rsid w:val="000F581B"/>
    <w:rsid w:val="000F5E55"/>
    <w:rsid w:val="000F7240"/>
    <w:rsid w:val="001012E5"/>
    <w:rsid w:val="001066D8"/>
    <w:rsid w:val="00107683"/>
    <w:rsid w:val="0010781E"/>
    <w:rsid w:val="00111AA6"/>
    <w:rsid w:val="001154D9"/>
    <w:rsid w:val="00116B39"/>
    <w:rsid w:val="00117928"/>
    <w:rsid w:val="00120852"/>
    <w:rsid w:val="0012150F"/>
    <w:rsid w:val="00123A93"/>
    <w:rsid w:val="00123C9D"/>
    <w:rsid w:val="00127C08"/>
    <w:rsid w:val="00127FAB"/>
    <w:rsid w:val="00131A7D"/>
    <w:rsid w:val="00135156"/>
    <w:rsid w:val="001358C5"/>
    <w:rsid w:val="00136AB0"/>
    <w:rsid w:val="001410C0"/>
    <w:rsid w:val="00146EE7"/>
    <w:rsid w:val="001502F8"/>
    <w:rsid w:val="00151A04"/>
    <w:rsid w:val="00161365"/>
    <w:rsid w:val="00164A60"/>
    <w:rsid w:val="00167189"/>
    <w:rsid w:val="001766B7"/>
    <w:rsid w:val="00176CF8"/>
    <w:rsid w:val="001775E0"/>
    <w:rsid w:val="0018196D"/>
    <w:rsid w:val="001848EF"/>
    <w:rsid w:val="0018717A"/>
    <w:rsid w:val="00192B1F"/>
    <w:rsid w:val="00193D7B"/>
    <w:rsid w:val="001A04D2"/>
    <w:rsid w:val="001A4A6E"/>
    <w:rsid w:val="001A5BAC"/>
    <w:rsid w:val="001A7253"/>
    <w:rsid w:val="001B2933"/>
    <w:rsid w:val="001C2CFF"/>
    <w:rsid w:val="001C3253"/>
    <w:rsid w:val="001C3F7A"/>
    <w:rsid w:val="001C4CA7"/>
    <w:rsid w:val="001C501E"/>
    <w:rsid w:val="001C5CED"/>
    <w:rsid w:val="001C6134"/>
    <w:rsid w:val="001C68F6"/>
    <w:rsid w:val="001C7DD8"/>
    <w:rsid w:val="001D12E0"/>
    <w:rsid w:val="001D139F"/>
    <w:rsid w:val="001D1B3D"/>
    <w:rsid w:val="001D4457"/>
    <w:rsid w:val="001D640F"/>
    <w:rsid w:val="001D784B"/>
    <w:rsid w:val="001E1B6E"/>
    <w:rsid w:val="001E3A86"/>
    <w:rsid w:val="001E4AD1"/>
    <w:rsid w:val="001E62C2"/>
    <w:rsid w:val="001F0F09"/>
    <w:rsid w:val="001F203D"/>
    <w:rsid w:val="001F4DD9"/>
    <w:rsid w:val="001F4E7D"/>
    <w:rsid w:val="002010CE"/>
    <w:rsid w:val="00203141"/>
    <w:rsid w:val="00207AB1"/>
    <w:rsid w:val="00207AE8"/>
    <w:rsid w:val="00207EEC"/>
    <w:rsid w:val="00213900"/>
    <w:rsid w:val="00214C68"/>
    <w:rsid w:val="00214EC7"/>
    <w:rsid w:val="00217AA8"/>
    <w:rsid w:val="00221605"/>
    <w:rsid w:val="00230249"/>
    <w:rsid w:val="00230FBA"/>
    <w:rsid w:val="002320B6"/>
    <w:rsid w:val="00234DD9"/>
    <w:rsid w:val="0024598A"/>
    <w:rsid w:val="00247AD2"/>
    <w:rsid w:val="00250F45"/>
    <w:rsid w:val="00254BC4"/>
    <w:rsid w:val="002561DE"/>
    <w:rsid w:val="00261B1B"/>
    <w:rsid w:val="00266BBF"/>
    <w:rsid w:val="00267108"/>
    <w:rsid w:val="00270214"/>
    <w:rsid w:val="00271550"/>
    <w:rsid w:val="00276C46"/>
    <w:rsid w:val="00280284"/>
    <w:rsid w:val="00280B75"/>
    <w:rsid w:val="00285180"/>
    <w:rsid w:val="002911F7"/>
    <w:rsid w:val="002936B2"/>
    <w:rsid w:val="0029531D"/>
    <w:rsid w:val="00297A44"/>
    <w:rsid w:val="002A3060"/>
    <w:rsid w:val="002A42DF"/>
    <w:rsid w:val="002B6224"/>
    <w:rsid w:val="002B7977"/>
    <w:rsid w:val="002C6C74"/>
    <w:rsid w:val="002D0F79"/>
    <w:rsid w:val="002D525B"/>
    <w:rsid w:val="002D56CC"/>
    <w:rsid w:val="002F15FF"/>
    <w:rsid w:val="002F1EE6"/>
    <w:rsid w:val="002F271F"/>
    <w:rsid w:val="0030326F"/>
    <w:rsid w:val="0030571A"/>
    <w:rsid w:val="003059FD"/>
    <w:rsid w:val="00311B7D"/>
    <w:rsid w:val="003165DE"/>
    <w:rsid w:val="00317993"/>
    <w:rsid w:val="003274F7"/>
    <w:rsid w:val="00330AB7"/>
    <w:rsid w:val="00333141"/>
    <w:rsid w:val="0033593C"/>
    <w:rsid w:val="00342CD1"/>
    <w:rsid w:val="00343683"/>
    <w:rsid w:val="0034599C"/>
    <w:rsid w:val="003550B9"/>
    <w:rsid w:val="003616CF"/>
    <w:rsid w:val="003617B7"/>
    <w:rsid w:val="003624D7"/>
    <w:rsid w:val="0036437C"/>
    <w:rsid w:val="00372F19"/>
    <w:rsid w:val="00373064"/>
    <w:rsid w:val="0037444E"/>
    <w:rsid w:val="0038518C"/>
    <w:rsid w:val="00386DE7"/>
    <w:rsid w:val="00392639"/>
    <w:rsid w:val="003A2D0F"/>
    <w:rsid w:val="003B03F2"/>
    <w:rsid w:val="003B100A"/>
    <w:rsid w:val="003B1A88"/>
    <w:rsid w:val="003B276B"/>
    <w:rsid w:val="003C0896"/>
    <w:rsid w:val="003C474B"/>
    <w:rsid w:val="003C52E6"/>
    <w:rsid w:val="003D017D"/>
    <w:rsid w:val="003D1078"/>
    <w:rsid w:val="003D27DB"/>
    <w:rsid w:val="003D3EC5"/>
    <w:rsid w:val="003D4819"/>
    <w:rsid w:val="003D4A57"/>
    <w:rsid w:val="003D6B10"/>
    <w:rsid w:val="003E0530"/>
    <w:rsid w:val="003E20D9"/>
    <w:rsid w:val="003E5B10"/>
    <w:rsid w:val="003F08A2"/>
    <w:rsid w:val="003F25DA"/>
    <w:rsid w:val="003F7F5C"/>
    <w:rsid w:val="004032B8"/>
    <w:rsid w:val="00403B40"/>
    <w:rsid w:val="004049AF"/>
    <w:rsid w:val="0041742A"/>
    <w:rsid w:val="00417BAB"/>
    <w:rsid w:val="00417C90"/>
    <w:rsid w:val="00417EE5"/>
    <w:rsid w:val="00420B7F"/>
    <w:rsid w:val="00426E5D"/>
    <w:rsid w:val="0043174A"/>
    <w:rsid w:val="00432667"/>
    <w:rsid w:val="0043336C"/>
    <w:rsid w:val="0043339C"/>
    <w:rsid w:val="004347FD"/>
    <w:rsid w:val="00434CA0"/>
    <w:rsid w:val="00445116"/>
    <w:rsid w:val="004451E0"/>
    <w:rsid w:val="00447895"/>
    <w:rsid w:val="004510E3"/>
    <w:rsid w:val="00451ED4"/>
    <w:rsid w:val="00452EA8"/>
    <w:rsid w:val="00453EA5"/>
    <w:rsid w:val="004548AF"/>
    <w:rsid w:val="004638F3"/>
    <w:rsid w:val="00463DFC"/>
    <w:rsid w:val="004710E4"/>
    <w:rsid w:val="00475449"/>
    <w:rsid w:val="00475AF4"/>
    <w:rsid w:val="00482176"/>
    <w:rsid w:val="00482AE6"/>
    <w:rsid w:val="0049225E"/>
    <w:rsid w:val="004922FF"/>
    <w:rsid w:val="00494190"/>
    <w:rsid w:val="004948BB"/>
    <w:rsid w:val="004A5886"/>
    <w:rsid w:val="004B0990"/>
    <w:rsid w:val="004B199F"/>
    <w:rsid w:val="004B627E"/>
    <w:rsid w:val="004C15DC"/>
    <w:rsid w:val="004C2D8E"/>
    <w:rsid w:val="004D2EAD"/>
    <w:rsid w:val="004D370A"/>
    <w:rsid w:val="004D50C0"/>
    <w:rsid w:val="004D7028"/>
    <w:rsid w:val="004E2F0B"/>
    <w:rsid w:val="004E4183"/>
    <w:rsid w:val="004E42E2"/>
    <w:rsid w:val="004E7B67"/>
    <w:rsid w:val="004F13FA"/>
    <w:rsid w:val="004F1A4C"/>
    <w:rsid w:val="004F2201"/>
    <w:rsid w:val="004F380C"/>
    <w:rsid w:val="004F4183"/>
    <w:rsid w:val="005048D9"/>
    <w:rsid w:val="00505D07"/>
    <w:rsid w:val="00512410"/>
    <w:rsid w:val="005128AB"/>
    <w:rsid w:val="00512B94"/>
    <w:rsid w:val="005169A1"/>
    <w:rsid w:val="00520421"/>
    <w:rsid w:val="00521A8C"/>
    <w:rsid w:val="00523380"/>
    <w:rsid w:val="00523A3C"/>
    <w:rsid w:val="00530987"/>
    <w:rsid w:val="00532A64"/>
    <w:rsid w:val="005359CA"/>
    <w:rsid w:val="005365C3"/>
    <w:rsid w:val="00537909"/>
    <w:rsid w:val="00541D3D"/>
    <w:rsid w:val="00543B1F"/>
    <w:rsid w:val="005442B8"/>
    <w:rsid w:val="0054628C"/>
    <w:rsid w:val="005501D8"/>
    <w:rsid w:val="005504C7"/>
    <w:rsid w:val="00555DA5"/>
    <w:rsid w:val="00556C45"/>
    <w:rsid w:val="005619A3"/>
    <w:rsid w:val="00561AF9"/>
    <w:rsid w:val="005650C3"/>
    <w:rsid w:val="00565A94"/>
    <w:rsid w:val="00566228"/>
    <w:rsid w:val="00567CE4"/>
    <w:rsid w:val="00571AFD"/>
    <w:rsid w:val="005724CD"/>
    <w:rsid w:val="0057513A"/>
    <w:rsid w:val="00576D9F"/>
    <w:rsid w:val="005836EC"/>
    <w:rsid w:val="0058541E"/>
    <w:rsid w:val="00586F14"/>
    <w:rsid w:val="005902EB"/>
    <w:rsid w:val="00595046"/>
    <w:rsid w:val="00596D69"/>
    <w:rsid w:val="005A503B"/>
    <w:rsid w:val="005A6279"/>
    <w:rsid w:val="005A64FB"/>
    <w:rsid w:val="005A75DF"/>
    <w:rsid w:val="005B12E1"/>
    <w:rsid w:val="005B2BC5"/>
    <w:rsid w:val="005B4D88"/>
    <w:rsid w:val="005B5DB9"/>
    <w:rsid w:val="005C1A6C"/>
    <w:rsid w:val="005C7694"/>
    <w:rsid w:val="005D1770"/>
    <w:rsid w:val="005E0CEE"/>
    <w:rsid w:val="005E5AB9"/>
    <w:rsid w:val="005E6A40"/>
    <w:rsid w:val="005E6CFE"/>
    <w:rsid w:val="005F1383"/>
    <w:rsid w:val="005F323B"/>
    <w:rsid w:val="005F5FE4"/>
    <w:rsid w:val="005F6B0B"/>
    <w:rsid w:val="0060203A"/>
    <w:rsid w:val="006043C7"/>
    <w:rsid w:val="00604EEA"/>
    <w:rsid w:val="00606851"/>
    <w:rsid w:val="00606C20"/>
    <w:rsid w:val="00607712"/>
    <w:rsid w:val="00620C15"/>
    <w:rsid w:val="00623619"/>
    <w:rsid w:val="00630D2E"/>
    <w:rsid w:val="006318EB"/>
    <w:rsid w:val="00634BCA"/>
    <w:rsid w:val="0063503A"/>
    <w:rsid w:val="0063718E"/>
    <w:rsid w:val="00637DA6"/>
    <w:rsid w:val="00643F3F"/>
    <w:rsid w:val="00645474"/>
    <w:rsid w:val="0065179F"/>
    <w:rsid w:val="006568D8"/>
    <w:rsid w:val="0065736C"/>
    <w:rsid w:val="00657C5B"/>
    <w:rsid w:val="00660D5C"/>
    <w:rsid w:val="006628E0"/>
    <w:rsid w:val="00663DF9"/>
    <w:rsid w:val="00672495"/>
    <w:rsid w:val="00676AE2"/>
    <w:rsid w:val="00677EDA"/>
    <w:rsid w:val="00680E50"/>
    <w:rsid w:val="006826B1"/>
    <w:rsid w:val="0068338D"/>
    <w:rsid w:val="006838FC"/>
    <w:rsid w:val="0069542A"/>
    <w:rsid w:val="00695A53"/>
    <w:rsid w:val="00695BEB"/>
    <w:rsid w:val="00695FDA"/>
    <w:rsid w:val="006A2561"/>
    <w:rsid w:val="006A346F"/>
    <w:rsid w:val="006A5D7C"/>
    <w:rsid w:val="006B42AF"/>
    <w:rsid w:val="006C2077"/>
    <w:rsid w:val="006D019E"/>
    <w:rsid w:val="006D0752"/>
    <w:rsid w:val="006D20EC"/>
    <w:rsid w:val="006D2735"/>
    <w:rsid w:val="006D7750"/>
    <w:rsid w:val="006E12F8"/>
    <w:rsid w:val="006E2159"/>
    <w:rsid w:val="006E25F6"/>
    <w:rsid w:val="006E3C7B"/>
    <w:rsid w:val="006E44ED"/>
    <w:rsid w:val="006E519F"/>
    <w:rsid w:val="006F3828"/>
    <w:rsid w:val="006F5A7E"/>
    <w:rsid w:val="006F5DD8"/>
    <w:rsid w:val="00700C6F"/>
    <w:rsid w:val="00703E42"/>
    <w:rsid w:val="00706E9A"/>
    <w:rsid w:val="00707FE8"/>
    <w:rsid w:val="00711287"/>
    <w:rsid w:val="00711398"/>
    <w:rsid w:val="00711500"/>
    <w:rsid w:val="00712828"/>
    <w:rsid w:val="007138A5"/>
    <w:rsid w:val="007167C3"/>
    <w:rsid w:val="00722149"/>
    <w:rsid w:val="0072352A"/>
    <w:rsid w:val="007254D9"/>
    <w:rsid w:val="00725763"/>
    <w:rsid w:val="00727753"/>
    <w:rsid w:val="007277C0"/>
    <w:rsid w:val="00727DC9"/>
    <w:rsid w:val="00731FB8"/>
    <w:rsid w:val="00733B79"/>
    <w:rsid w:val="00737866"/>
    <w:rsid w:val="00737E23"/>
    <w:rsid w:val="00740F06"/>
    <w:rsid w:val="007417DA"/>
    <w:rsid w:val="00743CFD"/>
    <w:rsid w:val="0074584D"/>
    <w:rsid w:val="00752D27"/>
    <w:rsid w:val="00752DF6"/>
    <w:rsid w:val="00753459"/>
    <w:rsid w:val="0076370F"/>
    <w:rsid w:val="0076503D"/>
    <w:rsid w:val="0077485F"/>
    <w:rsid w:val="00774DCF"/>
    <w:rsid w:val="00777B5B"/>
    <w:rsid w:val="00781F63"/>
    <w:rsid w:val="00783EC2"/>
    <w:rsid w:val="007A5E91"/>
    <w:rsid w:val="007A7BDF"/>
    <w:rsid w:val="007B6124"/>
    <w:rsid w:val="007B61F7"/>
    <w:rsid w:val="007B712D"/>
    <w:rsid w:val="007B71F3"/>
    <w:rsid w:val="007B7306"/>
    <w:rsid w:val="007C0AEC"/>
    <w:rsid w:val="007C2045"/>
    <w:rsid w:val="007C3803"/>
    <w:rsid w:val="007C4689"/>
    <w:rsid w:val="007C4982"/>
    <w:rsid w:val="007C7F61"/>
    <w:rsid w:val="007D3385"/>
    <w:rsid w:val="007E00FB"/>
    <w:rsid w:val="007E7358"/>
    <w:rsid w:val="007F1B7B"/>
    <w:rsid w:val="007F2808"/>
    <w:rsid w:val="007F2C3C"/>
    <w:rsid w:val="007F6090"/>
    <w:rsid w:val="007F6CB6"/>
    <w:rsid w:val="008015E3"/>
    <w:rsid w:val="008022A5"/>
    <w:rsid w:val="00804D2C"/>
    <w:rsid w:val="0080518C"/>
    <w:rsid w:val="00807DA9"/>
    <w:rsid w:val="00810B86"/>
    <w:rsid w:val="00811FBF"/>
    <w:rsid w:val="00815B67"/>
    <w:rsid w:val="008216C9"/>
    <w:rsid w:val="0082667B"/>
    <w:rsid w:val="00827173"/>
    <w:rsid w:val="0082796B"/>
    <w:rsid w:val="00832D20"/>
    <w:rsid w:val="008334DE"/>
    <w:rsid w:val="00834CC9"/>
    <w:rsid w:val="00842E91"/>
    <w:rsid w:val="00843EBF"/>
    <w:rsid w:val="008506DC"/>
    <w:rsid w:val="00854018"/>
    <w:rsid w:val="008562FC"/>
    <w:rsid w:val="00860286"/>
    <w:rsid w:val="0086251B"/>
    <w:rsid w:val="00865487"/>
    <w:rsid w:val="008747B7"/>
    <w:rsid w:val="00875870"/>
    <w:rsid w:val="008758BC"/>
    <w:rsid w:val="008809FC"/>
    <w:rsid w:val="008836A3"/>
    <w:rsid w:val="0088752A"/>
    <w:rsid w:val="0088776A"/>
    <w:rsid w:val="008A1F5F"/>
    <w:rsid w:val="008A215E"/>
    <w:rsid w:val="008A4C02"/>
    <w:rsid w:val="008B2D37"/>
    <w:rsid w:val="008B38CF"/>
    <w:rsid w:val="008B447A"/>
    <w:rsid w:val="008B52F0"/>
    <w:rsid w:val="008B5DA2"/>
    <w:rsid w:val="008B6634"/>
    <w:rsid w:val="008B685D"/>
    <w:rsid w:val="008B6EDB"/>
    <w:rsid w:val="008C132F"/>
    <w:rsid w:val="008C16AF"/>
    <w:rsid w:val="008C1F7E"/>
    <w:rsid w:val="008C22A2"/>
    <w:rsid w:val="008C282B"/>
    <w:rsid w:val="008C2931"/>
    <w:rsid w:val="008D0A76"/>
    <w:rsid w:val="008E109B"/>
    <w:rsid w:val="008E5FB3"/>
    <w:rsid w:val="009154EA"/>
    <w:rsid w:val="009207B2"/>
    <w:rsid w:val="00921F08"/>
    <w:rsid w:val="0092341F"/>
    <w:rsid w:val="00923BA9"/>
    <w:rsid w:val="00924605"/>
    <w:rsid w:val="00925030"/>
    <w:rsid w:val="009271E8"/>
    <w:rsid w:val="00927689"/>
    <w:rsid w:val="0093213F"/>
    <w:rsid w:val="0093253A"/>
    <w:rsid w:val="00933F86"/>
    <w:rsid w:val="009345E1"/>
    <w:rsid w:val="00936767"/>
    <w:rsid w:val="00936BA8"/>
    <w:rsid w:val="00937D3B"/>
    <w:rsid w:val="0094496F"/>
    <w:rsid w:val="00945E2B"/>
    <w:rsid w:val="0094675D"/>
    <w:rsid w:val="00947CDF"/>
    <w:rsid w:val="0095135C"/>
    <w:rsid w:val="00952B10"/>
    <w:rsid w:val="00955835"/>
    <w:rsid w:val="00956596"/>
    <w:rsid w:val="00956614"/>
    <w:rsid w:val="00956FE3"/>
    <w:rsid w:val="00960FBA"/>
    <w:rsid w:val="0096302C"/>
    <w:rsid w:val="009704D4"/>
    <w:rsid w:val="00971670"/>
    <w:rsid w:val="0098118B"/>
    <w:rsid w:val="00982D7E"/>
    <w:rsid w:val="00985326"/>
    <w:rsid w:val="009911D7"/>
    <w:rsid w:val="00994662"/>
    <w:rsid w:val="00994BF6"/>
    <w:rsid w:val="009979BC"/>
    <w:rsid w:val="009A191F"/>
    <w:rsid w:val="009A1B5F"/>
    <w:rsid w:val="009A37FA"/>
    <w:rsid w:val="009A4803"/>
    <w:rsid w:val="009A51EF"/>
    <w:rsid w:val="009A5ABB"/>
    <w:rsid w:val="009B0271"/>
    <w:rsid w:val="009B33C2"/>
    <w:rsid w:val="009B5B75"/>
    <w:rsid w:val="009B6C57"/>
    <w:rsid w:val="009C2728"/>
    <w:rsid w:val="009C2C65"/>
    <w:rsid w:val="009D7AB9"/>
    <w:rsid w:val="009E25C4"/>
    <w:rsid w:val="009E6539"/>
    <w:rsid w:val="009F0E46"/>
    <w:rsid w:val="009F61C6"/>
    <w:rsid w:val="009F78F9"/>
    <w:rsid w:val="009F7BE6"/>
    <w:rsid w:val="00A01510"/>
    <w:rsid w:val="00A035B8"/>
    <w:rsid w:val="00A0475D"/>
    <w:rsid w:val="00A1051C"/>
    <w:rsid w:val="00A110D0"/>
    <w:rsid w:val="00A12792"/>
    <w:rsid w:val="00A1677E"/>
    <w:rsid w:val="00A16C4D"/>
    <w:rsid w:val="00A2715F"/>
    <w:rsid w:val="00A30082"/>
    <w:rsid w:val="00A33432"/>
    <w:rsid w:val="00A40543"/>
    <w:rsid w:val="00A41E66"/>
    <w:rsid w:val="00A51EB9"/>
    <w:rsid w:val="00A561AB"/>
    <w:rsid w:val="00A62601"/>
    <w:rsid w:val="00A64949"/>
    <w:rsid w:val="00A660E1"/>
    <w:rsid w:val="00A67181"/>
    <w:rsid w:val="00A67777"/>
    <w:rsid w:val="00A70D89"/>
    <w:rsid w:val="00A71122"/>
    <w:rsid w:val="00A7649D"/>
    <w:rsid w:val="00A84E06"/>
    <w:rsid w:val="00A932DA"/>
    <w:rsid w:val="00A9431C"/>
    <w:rsid w:val="00A9487C"/>
    <w:rsid w:val="00A94A14"/>
    <w:rsid w:val="00A95E53"/>
    <w:rsid w:val="00AA474A"/>
    <w:rsid w:val="00AB36FC"/>
    <w:rsid w:val="00AB50D4"/>
    <w:rsid w:val="00AC0266"/>
    <w:rsid w:val="00AC063C"/>
    <w:rsid w:val="00AC0DFC"/>
    <w:rsid w:val="00AC0EF5"/>
    <w:rsid w:val="00AC120C"/>
    <w:rsid w:val="00AC31E2"/>
    <w:rsid w:val="00AC4929"/>
    <w:rsid w:val="00AC61F6"/>
    <w:rsid w:val="00AD0266"/>
    <w:rsid w:val="00AD1CA3"/>
    <w:rsid w:val="00AD74CB"/>
    <w:rsid w:val="00AE0B44"/>
    <w:rsid w:val="00AE2BC5"/>
    <w:rsid w:val="00AE47CB"/>
    <w:rsid w:val="00AE72EA"/>
    <w:rsid w:val="00AF6591"/>
    <w:rsid w:val="00AF680E"/>
    <w:rsid w:val="00AF6CDB"/>
    <w:rsid w:val="00B02EC7"/>
    <w:rsid w:val="00B03A2F"/>
    <w:rsid w:val="00B0533A"/>
    <w:rsid w:val="00B13394"/>
    <w:rsid w:val="00B14E0F"/>
    <w:rsid w:val="00B153A2"/>
    <w:rsid w:val="00B154CD"/>
    <w:rsid w:val="00B16A92"/>
    <w:rsid w:val="00B27E48"/>
    <w:rsid w:val="00B402B2"/>
    <w:rsid w:val="00B436FC"/>
    <w:rsid w:val="00B43975"/>
    <w:rsid w:val="00B44882"/>
    <w:rsid w:val="00B45363"/>
    <w:rsid w:val="00B6001D"/>
    <w:rsid w:val="00B63013"/>
    <w:rsid w:val="00B67B7F"/>
    <w:rsid w:val="00B70157"/>
    <w:rsid w:val="00B737F4"/>
    <w:rsid w:val="00B73B66"/>
    <w:rsid w:val="00B74258"/>
    <w:rsid w:val="00B74866"/>
    <w:rsid w:val="00B75A38"/>
    <w:rsid w:val="00B75EE8"/>
    <w:rsid w:val="00B77013"/>
    <w:rsid w:val="00B7735B"/>
    <w:rsid w:val="00B776F5"/>
    <w:rsid w:val="00B80121"/>
    <w:rsid w:val="00B8049B"/>
    <w:rsid w:val="00B82C78"/>
    <w:rsid w:val="00B82C81"/>
    <w:rsid w:val="00B83132"/>
    <w:rsid w:val="00B84A91"/>
    <w:rsid w:val="00B86523"/>
    <w:rsid w:val="00B878D7"/>
    <w:rsid w:val="00B90D48"/>
    <w:rsid w:val="00B926D3"/>
    <w:rsid w:val="00B94ACD"/>
    <w:rsid w:val="00B978F7"/>
    <w:rsid w:val="00BA05E8"/>
    <w:rsid w:val="00BA26F8"/>
    <w:rsid w:val="00BA393C"/>
    <w:rsid w:val="00BA7845"/>
    <w:rsid w:val="00BA7D19"/>
    <w:rsid w:val="00BB6C60"/>
    <w:rsid w:val="00BC2B6E"/>
    <w:rsid w:val="00BC33D9"/>
    <w:rsid w:val="00BC56B1"/>
    <w:rsid w:val="00BC580A"/>
    <w:rsid w:val="00BC6FFE"/>
    <w:rsid w:val="00BD27FB"/>
    <w:rsid w:val="00BD68D2"/>
    <w:rsid w:val="00BE143F"/>
    <w:rsid w:val="00BE15FD"/>
    <w:rsid w:val="00BE4858"/>
    <w:rsid w:val="00BE4D3A"/>
    <w:rsid w:val="00BF1D00"/>
    <w:rsid w:val="00BF49E2"/>
    <w:rsid w:val="00BF4A31"/>
    <w:rsid w:val="00BF5DCF"/>
    <w:rsid w:val="00C01341"/>
    <w:rsid w:val="00C01830"/>
    <w:rsid w:val="00C02217"/>
    <w:rsid w:val="00C023E2"/>
    <w:rsid w:val="00C0641F"/>
    <w:rsid w:val="00C10172"/>
    <w:rsid w:val="00C229D2"/>
    <w:rsid w:val="00C23E9F"/>
    <w:rsid w:val="00C23F4E"/>
    <w:rsid w:val="00C26F12"/>
    <w:rsid w:val="00C2780E"/>
    <w:rsid w:val="00C27BF1"/>
    <w:rsid w:val="00C30997"/>
    <w:rsid w:val="00C44502"/>
    <w:rsid w:val="00C4779A"/>
    <w:rsid w:val="00C47BCD"/>
    <w:rsid w:val="00C47EE9"/>
    <w:rsid w:val="00C537E6"/>
    <w:rsid w:val="00C54445"/>
    <w:rsid w:val="00C544B2"/>
    <w:rsid w:val="00C55AC5"/>
    <w:rsid w:val="00C5736F"/>
    <w:rsid w:val="00C61049"/>
    <w:rsid w:val="00C61F63"/>
    <w:rsid w:val="00C701A8"/>
    <w:rsid w:val="00C70910"/>
    <w:rsid w:val="00C71E22"/>
    <w:rsid w:val="00C757D1"/>
    <w:rsid w:val="00C75BEB"/>
    <w:rsid w:val="00C77D77"/>
    <w:rsid w:val="00C802D3"/>
    <w:rsid w:val="00C8079C"/>
    <w:rsid w:val="00C80B94"/>
    <w:rsid w:val="00C816A5"/>
    <w:rsid w:val="00C84DD5"/>
    <w:rsid w:val="00C9046E"/>
    <w:rsid w:val="00C90528"/>
    <w:rsid w:val="00C93740"/>
    <w:rsid w:val="00C96587"/>
    <w:rsid w:val="00C977E4"/>
    <w:rsid w:val="00CA0C94"/>
    <w:rsid w:val="00CA306B"/>
    <w:rsid w:val="00CA4E40"/>
    <w:rsid w:val="00CA5147"/>
    <w:rsid w:val="00CA6B91"/>
    <w:rsid w:val="00CB02E3"/>
    <w:rsid w:val="00CB15E7"/>
    <w:rsid w:val="00CB4529"/>
    <w:rsid w:val="00CB6BAC"/>
    <w:rsid w:val="00CB7DFC"/>
    <w:rsid w:val="00CC6098"/>
    <w:rsid w:val="00CC6922"/>
    <w:rsid w:val="00CD2AEC"/>
    <w:rsid w:val="00CD3F5A"/>
    <w:rsid w:val="00CD49A9"/>
    <w:rsid w:val="00CD4F1E"/>
    <w:rsid w:val="00CE07F0"/>
    <w:rsid w:val="00CE2FA1"/>
    <w:rsid w:val="00CE3B01"/>
    <w:rsid w:val="00CE5620"/>
    <w:rsid w:val="00CE5A29"/>
    <w:rsid w:val="00CF3901"/>
    <w:rsid w:val="00D021CD"/>
    <w:rsid w:val="00D0331C"/>
    <w:rsid w:val="00D10CFC"/>
    <w:rsid w:val="00D15637"/>
    <w:rsid w:val="00D16C94"/>
    <w:rsid w:val="00D17132"/>
    <w:rsid w:val="00D24264"/>
    <w:rsid w:val="00D24767"/>
    <w:rsid w:val="00D2493B"/>
    <w:rsid w:val="00D273BE"/>
    <w:rsid w:val="00D316C1"/>
    <w:rsid w:val="00D317EE"/>
    <w:rsid w:val="00D31FB6"/>
    <w:rsid w:val="00D35E54"/>
    <w:rsid w:val="00D43708"/>
    <w:rsid w:val="00D46FD3"/>
    <w:rsid w:val="00D5163F"/>
    <w:rsid w:val="00D52805"/>
    <w:rsid w:val="00D55A93"/>
    <w:rsid w:val="00D5796C"/>
    <w:rsid w:val="00D612EF"/>
    <w:rsid w:val="00D61E0B"/>
    <w:rsid w:val="00D642C1"/>
    <w:rsid w:val="00D64CC0"/>
    <w:rsid w:val="00D719EC"/>
    <w:rsid w:val="00D75E30"/>
    <w:rsid w:val="00D765DF"/>
    <w:rsid w:val="00D84DAC"/>
    <w:rsid w:val="00DA5483"/>
    <w:rsid w:val="00DA57C8"/>
    <w:rsid w:val="00DA594A"/>
    <w:rsid w:val="00DA6C0F"/>
    <w:rsid w:val="00DA7C63"/>
    <w:rsid w:val="00DB4A77"/>
    <w:rsid w:val="00DB4F29"/>
    <w:rsid w:val="00DB7962"/>
    <w:rsid w:val="00DB79C7"/>
    <w:rsid w:val="00DB7AF2"/>
    <w:rsid w:val="00DC0FED"/>
    <w:rsid w:val="00DC16A5"/>
    <w:rsid w:val="00DD3E67"/>
    <w:rsid w:val="00DD4A62"/>
    <w:rsid w:val="00DD552B"/>
    <w:rsid w:val="00DD73E0"/>
    <w:rsid w:val="00DE3234"/>
    <w:rsid w:val="00DE5629"/>
    <w:rsid w:val="00DE7F19"/>
    <w:rsid w:val="00DF18C1"/>
    <w:rsid w:val="00DF20ED"/>
    <w:rsid w:val="00DF3125"/>
    <w:rsid w:val="00DF76C0"/>
    <w:rsid w:val="00E02448"/>
    <w:rsid w:val="00E15AB8"/>
    <w:rsid w:val="00E17762"/>
    <w:rsid w:val="00E20EA4"/>
    <w:rsid w:val="00E23590"/>
    <w:rsid w:val="00E2532D"/>
    <w:rsid w:val="00E25A85"/>
    <w:rsid w:val="00E30123"/>
    <w:rsid w:val="00E330E5"/>
    <w:rsid w:val="00E33CA0"/>
    <w:rsid w:val="00E450D4"/>
    <w:rsid w:val="00E47DB9"/>
    <w:rsid w:val="00E52E4A"/>
    <w:rsid w:val="00E52E8F"/>
    <w:rsid w:val="00E57E92"/>
    <w:rsid w:val="00E66459"/>
    <w:rsid w:val="00E721F6"/>
    <w:rsid w:val="00E735AE"/>
    <w:rsid w:val="00E7473E"/>
    <w:rsid w:val="00E77D41"/>
    <w:rsid w:val="00E802C1"/>
    <w:rsid w:val="00E80FB4"/>
    <w:rsid w:val="00E82ED2"/>
    <w:rsid w:val="00E83F47"/>
    <w:rsid w:val="00E842B2"/>
    <w:rsid w:val="00E84873"/>
    <w:rsid w:val="00E9455E"/>
    <w:rsid w:val="00EA0BFF"/>
    <w:rsid w:val="00EA126A"/>
    <w:rsid w:val="00EA28B7"/>
    <w:rsid w:val="00EA2F2D"/>
    <w:rsid w:val="00EA3EAD"/>
    <w:rsid w:val="00EA6763"/>
    <w:rsid w:val="00EA788F"/>
    <w:rsid w:val="00EB1A48"/>
    <w:rsid w:val="00EB32D7"/>
    <w:rsid w:val="00EC5E9A"/>
    <w:rsid w:val="00EC67A9"/>
    <w:rsid w:val="00EC6F31"/>
    <w:rsid w:val="00ED2293"/>
    <w:rsid w:val="00ED457E"/>
    <w:rsid w:val="00EE7766"/>
    <w:rsid w:val="00EF0556"/>
    <w:rsid w:val="00EF2DC4"/>
    <w:rsid w:val="00EF2FBD"/>
    <w:rsid w:val="00EF49C7"/>
    <w:rsid w:val="00EF5A65"/>
    <w:rsid w:val="00EF69C4"/>
    <w:rsid w:val="00EF6C7E"/>
    <w:rsid w:val="00F00196"/>
    <w:rsid w:val="00F001C1"/>
    <w:rsid w:val="00F0567D"/>
    <w:rsid w:val="00F06184"/>
    <w:rsid w:val="00F1611E"/>
    <w:rsid w:val="00F20E71"/>
    <w:rsid w:val="00F218B5"/>
    <w:rsid w:val="00F25E88"/>
    <w:rsid w:val="00F26D39"/>
    <w:rsid w:val="00F26D47"/>
    <w:rsid w:val="00F300E9"/>
    <w:rsid w:val="00F30F25"/>
    <w:rsid w:val="00F31D0E"/>
    <w:rsid w:val="00F33D08"/>
    <w:rsid w:val="00F47C23"/>
    <w:rsid w:val="00F56496"/>
    <w:rsid w:val="00F569BA"/>
    <w:rsid w:val="00F5732F"/>
    <w:rsid w:val="00F578AE"/>
    <w:rsid w:val="00F65C2A"/>
    <w:rsid w:val="00F677A1"/>
    <w:rsid w:val="00F74BC8"/>
    <w:rsid w:val="00F8010D"/>
    <w:rsid w:val="00F90B78"/>
    <w:rsid w:val="00F918AD"/>
    <w:rsid w:val="00F92605"/>
    <w:rsid w:val="00F92BE6"/>
    <w:rsid w:val="00F9690E"/>
    <w:rsid w:val="00F972FA"/>
    <w:rsid w:val="00FA0F55"/>
    <w:rsid w:val="00FA189D"/>
    <w:rsid w:val="00FA2AD9"/>
    <w:rsid w:val="00FA5219"/>
    <w:rsid w:val="00FA6043"/>
    <w:rsid w:val="00FB0379"/>
    <w:rsid w:val="00FB341A"/>
    <w:rsid w:val="00FB41DF"/>
    <w:rsid w:val="00FB5D8D"/>
    <w:rsid w:val="00FC5A10"/>
    <w:rsid w:val="00FC6399"/>
    <w:rsid w:val="00FC7561"/>
    <w:rsid w:val="00FD1F89"/>
    <w:rsid w:val="00FD3368"/>
    <w:rsid w:val="00FE0604"/>
    <w:rsid w:val="00FE3296"/>
    <w:rsid w:val="00FF31F4"/>
    <w:rsid w:val="00FF3E04"/>
    <w:rsid w:val="00FF716C"/>
  </w:rsids>
  <m:mathPr>
    <m:mathFont m:val="Cambria Math"/>
    <m:brkBin m:val="before"/>
    <m:brkBinSub m:val="--"/>
    <m:smallFrac m:val="0"/>
    <m:dispDef/>
    <m:lMargin m:val="0"/>
    <m:rMargin m:val="0"/>
    <m:defJc m:val="centerGroup"/>
    <m:wrapIndent m:val="1440"/>
    <m:intLim m:val="subSup"/>
    <m:naryLim m:val="undOvr"/>
  </m:mathPr>
  <w:themeFontLang w:val="fi-FI"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15780A"/>
  <w15:docId w15:val="{9086AE20-5F68-4F5A-B463-4DEF8764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i-FI" w:eastAsia="fi-FI"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685D"/>
    <w:pPr>
      <w:spacing w:line="280" w:lineRule="atLeast"/>
    </w:pPr>
    <w:rPr>
      <w:rFonts w:ascii="Calibri Light" w:hAnsi="Calibri Light"/>
      <w:szCs w:val="24"/>
      <w:lang w:val="en-GB" w:eastAsia="zh-CN" w:bidi="ar-SA"/>
    </w:rPr>
  </w:style>
  <w:style w:type="paragraph" w:styleId="Heading1">
    <w:name w:val="heading 1"/>
    <w:aliases w:val="OY: H1"/>
    <w:basedOn w:val="Normal"/>
    <w:next w:val="Paragraph"/>
    <w:link w:val="Heading1Char"/>
    <w:autoRedefine/>
    <w:qFormat/>
    <w:rsid w:val="00F31D0E"/>
    <w:pPr>
      <w:keepNext/>
      <w:numPr>
        <w:numId w:val="2"/>
      </w:numPr>
      <w:spacing w:before="240" w:after="120"/>
      <w:outlineLvl w:val="0"/>
    </w:pPr>
    <w:rPr>
      <w:rFonts w:cs="Arial"/>
      <w:b/>
      <w:color w:val="0071B9" w:themeColor="text2"/>
      <w:kern w:val="32"/>
      <w:sz w:val="24"/>
      <w:szCs w:val="32"/>
    </w:rPr>
  </w:style>
  <w:style w:type="paragraph" w:styleId="Heading2">
    <w:name w:val="heading 2"/>
    <w:basedOn w:val="Heading1"/>
    <w:next w:val="Paragraph"/>
    <w:autoRedefine/>
    <w:qFormat/>
    <w:rsid w:val="00FA2AD9"/>
    <w:pPr>
      <w:numPr>
        <w:ilvl w:val="1"/>
      </w:numPr>
      <w:outlineLvl w:val="1"/>
    </w:pPr>
    <w:rPr>
      <w:sz w:val="22"/>
      <w:szCs w:val="28"/>
    </w:rPr>
  </w:style>
  <w:style w:type="paragraph" w:styleId="Heading3">
    <w:name w:val="heading 3"/>
    <w:basedOn w:val="Normal"/>
    <w:next w:val="Paragraph"/>
    <w:qFormat/>
    <w:rsid w:val="00E735AE"/>
    <w:pPr>
      <w:keepNext/>
      <w:numPr>
        <w:ilvl w:val="2"/>
        <w:numId w:val="2"/>
      </w:numPr>
      <w:spacing w:before="240" w:after="120"/>
      <w:outlineLvl w:val="2"/>
    </w:pPr>
    <w:rPr>
      <w:rFonts w:cs="Arial"/>
      <w:b/>
      <w:bCs/>
      <w:szCs w:val="26"/>
    </w:rPr>
  </w:style>
  <w:style w:type="paragraph" w:styleId="Heading4">
    <w:name w:val="heading 4"/>
    <w:basedOn w:val="Normal"/>
    <w:next w:val="Paragraph"/>
    <w:qFormat/>
    <w:rsid w:val="00B75A38"/>
    <w:pPr>
      <w:keepNext/>
      <w:numPr>
        <w:ilvl w:val="3"/>
        <w:numId w:val="2"/>
      </w:numPr>
      <w:spacing w:before="240" w:after="120"/>
      <w:outlineLvl w:val="3"/>
    </w:pPr>
    <w:rPr>
      <w:bCs/>
      <w:szCs w:val="28"/>
    </w:rPr>
  </w:style>
  <w:style w:type="paragraph" w:styleId="Heading5">
    <w:name w:val="heading 5"/>
    <w:basedOn w:val="Normal"/>
    <w:next w:val="Paragraph"/>
    <w:qFormat/>
    <w:rsid w:val="00B75A38"/>
    <w:pPr>
      <w:numPr>
        <w:ilvl w:val="4"/>
        <w:numId w:val="2"/>
      </w:numPr>
      <w:spacing w:before="240" w:after="60"/>
      <w:outlineLvl w:val="4"/>
    </w:pPr>
    <w:rPr>
      <w:bCs/>
      <w:iCs/>
      <w:szCs w:val="26"/>
    </w:rPr>
  </w:style>
  <w:style w:type="paragraph" w:styleId="Heading6">
    <w:name w:val="heading 6"/>
    <w:basedOn w:val="Normal"/>
    <w:next w:val="Paragraph"/>
    <w:rsid w:val="00B75A38"/>
    <w:pPr>
      <w:numPr>
        <w:ilvl w:val="5"/>
        <w:numId w:val="2"/>
      </w:numPr>
      <w:spacing w:before="240" w:after="120"/>
      <w:outlineLvl w:val="5"/>
    </w:pPr>
    <w:rPr>
      <w:bCs/>
      <w:szCs w:val="22"/>
    </w:rPr>
  </w:style>
  <w:style w:type="paragraph" w:styleId="Heading7">
    <w:name w:val="heading 7"/>
    <w:basedOn w:val="Normal"/>
    <w:next w:val="Paragraph"/>
    <w:rsid w:val="00B75A38"/>
    <w:pPr>
      <w:numPr>
        <w:ilvl w:val="6"/>
        <w:numId w:val="2"/>
      </w:numPr>
      <w:spacing w:before="240" w:after="120"/>
      <w:outlineLvl w:val="6"/>
    </w:pPr>
  </w:style>
  <w:style w:type="paragraph" w:styleId="Heading8">
    <w:name w:val="heading 8"/>
    <w:basedOn w:val="Normal"/>
    <w:next w:val="Paragraph"/>
    <w:rsid w:val="00B75A38"/>
    <w:pPr>
      <w:numPr>
        <w:ilvl w:val="7"/>
        <w:numId w:val="2"/>
      </w:numPr>
      <w:spacing w:before="240" w:after="120"/>
      <w:outlineLvl w:val="7"/>
    </w:pPr>
    <w:rPr>
      <w:iCs/>
    </w:rPr>
  </w:style>
  <w:style w:type="paragraph" w:styleId="Heading9">
    <w:name w:val="heading 9"/>
    <w:basedOn w:val="Normal"/>
    <w:next w:val="Normal"/>
    <w:rsid w:val="00B75A38"/>
    <w:pPr>
      <w:numPr>
        <w:ilvl w:val="8"/>
        <w:numId w:val="2"/>
      </w:numPr>
      <w:spacing w:before="240" w:after="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E735AE"/>
    <w:pPr>
      <w:spacing w:line="240" w:lineRule="atLeast"/>
    </w:pPr>
  </w:style>
  <w:style w:type="paragraph" w:styleId="Footer">
    <w:name w:val="footer"/>
    <w:basedOn w:val="Normal"/>
    <w:qFormat/>
    <w:rsid w:val="00E735AE"/>
    <w:pPr>
      <w:spacing w:line="200" w:lineRule="atLeast"/>
    </w:pPr>
    <w:rPr>
      <w:sz w:val="16"/>
      <w:lang w:val="sv-SE"/>
    </w:rPr>
  </w:style>
  <w:style w:type="paragraph" w:customStyle="1" w:styleId="Paragraph">
    <w:name w:val="Paragraph"/>
    <w:basedOn w:val="Normal"/>
    <w:qFormat/>
    <w:rsid w:val="00E735AE"/>
    <w:pPr>
      <w:spacing w:after="280"/>
    </w:pPr>
    <w:rPr>
      <w:lang w:val="sv-SE"/>
    </w:rPr>
  </w:style>
  <w:style w:type="table" w:styleId="TableGrid">
    <w:name w:val="Table Grid"/>
    <w:basedOn w:val="TableNormal"/>
    <w:qFormat/>
    <w:rsid w:val="001848EF"/>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
    <w:name w:val="Body Text First Indent"/>
    <w:basedOn w:val="Normal"/>
    <w:rsid w:val="00B74258"/>
    <w:pPr>
      <w:spacing w:after="120" w:line="240" w:lineRule="atLeast"/>
      <w:ind w:left="2608" w:hanging="2608"/>
    </w:pPr>
  </w:style>
  <w:style w:type="numbering" w:styleId="111111">
    <w:name w:val="Outline List 2"/>
    <w:basedOn w:val="NoList"/>
    <w:rsid w:val="008015E3"/>
    <w:pPr>
      <w:numPr>
        <w:numId w:val="1"/>
      </w:numPr>
    </w:pPr>
  </w:style>
  <w:style w:type="paragraph" w:styleId="BodyText">
    <w:name w:val="Body Text"/>
    <w:basedOn w:val="Normal"/>
    <w:link w:val="BodyTextChar"/>
    <w:rsid w:val="00E735AE"/>
    <w:pPr>
      <w:spacing w:after="280"/>
      <w:ind w:left="2608"/>
    </w:pPr>
  </w:style>
  <w:style w:type="character" w:customStyle="1" w:styleId="BodyTextChar">
    <w:name w:val="Body Text Char"/>
    <w:basedOn w:val="DefaultParagraphFont"/>
    <w:link w:val="BodyText"/>
    <w:rsid w:val="00E735AE"/>
    <w:rPr>
      <w:rFonts w:ascii="Arial" w:hAnsi="Arial"/>
      <w:szCs w:val="24"/>
      <w:lang w:val="en-GB" w:eastAsia="zh-CN" w:bidi="ar-SA"/>
    </w:rPr>
  </w:style>
  <w:style w:type="paragraph" w:styleId="Title">
    <w:name w:val="Title"/>
    <w:basedOn w:val="Normal"/>
    <w:next w:val="Normal"/>
    <w:link w:val="TitleChar"/>
    <w:rsid w:val="00E735AE"/>
    <w:pPr>
      <w:spacing w:after="280" w:line="240" w:lineRule="auto"/>
      <w:contextualSpacing/>
    </w:pPr>
    <w:rPr>
      <w:rFonts w:asciiTheme="majorHAnsi" w:eastAsiaTheme="majorEastAsia" w:hAnsiTheme="majorHAnsi" w:cstheme="majorBidi"/>
      <w:spacing w:val="5"/>
      <w:kern w:val="28"/>
      <w:sz w:val="32"/>
      <w:szCs w:val="52"/>
    </w:rPr>
  </w:style>
  <w:style w:type="character" w:customStyle="1" w:styleId="TitleChar">
    <w:name w:val="Title Char"/>
    <w:basedOn w:val="DefaultParagraphFont"/>
    <w:link w:val="Title"/>
    <w:rsid w:val="00E735AE"/>
    <w:rPr>
      <w:rFonts w:asciiTheme="majorHAnsi" w:eastAsiaTheme="majorEastAsia" w:hAnsiTheme="majorHAnsi" w:cstheme="majorBidi"/>
      <w:spacing w:val="5"/>
      <w:kern w:val="28"/>
      <w:sz w:val="32"/>
      <w:szCs w:val="52"/>
      <w:lang w:val="en-GB" w:eastAsia="zh-CN" w:bidi="ar-SA"/>
    </w:rPr>
  </w:style>
  <w:style w:type="paragraph" w:styleId="TOAHeading">
    <w:name w:val="toa heading"/>
    <w:basedOn w:val="Normal"/>
    <w:next w:val="Normal"/>
    <w:rsid w:val="00E735AE"/>
    <w:pPr>
      <w:spacing w:before="120" w:after="280"/>
    </w:pPr>
    <w:rPr>
      <w:rFonts w:asciiTheme="majorHAnsi" w:eastAsiaTheme="majorEastAsia" w:hAnsiTheme="majorHAnsi" w:cstheme="majorBidi"/>
      <w:b/>
      <w:bCs/>
      <w:sz w:val="24"/>
    </w:rPr>
  </w:style>
  <w:style w:type="character" w:customStyle="1" w:styleId="Highlight">
    <w:name w:val="Highlight"/>
    <w:basedOn w:val="DefaultParagraphFont"/>
    <w:uiPriority w:val="1"/>
    <w:rsid w:val="00E735AE"/>
    <w:rPr>
      <w:rFonts w:asciiTheme="majorHAnsi" w:hAnsiTheme="majorHAnsi"/>
      <w:color w:val="0071B9" w:themeColor="text2"/>
      <w:lang w:val="en-US"/>
    </w:rPr>
  </w:style>
  <w:style w:type="paragraph" w:styleId="TOC1">
    <w:name w:val="toc 1"/>
    <w:basedOn w:val="Normal"/>
    <w:next w:val="Normal"/>
    <w:uiPriority w:val="39"/>
    <w:rsid w:val="001C2CFF"/>
    <w:pPr>
      <w:tabs>
        <w:tab w:val="right" w:leader="dot" w:pos="8689"/>
      </w:tabs>
      <w:spacing w:before="120" w:after="120" w:line="240" w:lineRule="auto"/>
    </w:pPr>
    <w:rPr>
      <w:rFonts w:ascii="Times New Roman" w:eastAsia="Times New Roman" w:hAnsi="Times New Roman"/>
      <w:b/>
      <w:caps/>
      <w:sz w:val="24"/>
      <w:szCs w:val="20"/>
      <w:lang w:val="en-US" w:eastAsia="en-US"/>
    </w:rPr>
  </w:style>
  <w:style w:type="paragraph" w:styleId="TOC2">
    <w:name w:val="toc 2"/>
    <w:basedOn w:val="Normal"/>
    <w:next w:val="Normal"/>
    <w:uiPriority w:val="39"/>
    <w:rsid w:val="001C2CFF"/>
    <w:pPr>
      <w:tabs>
        <w:tab w:val="right" w:leader="dot" w:pos="8689"/>
      </w:tabs>
      <w:spacing w:line="240" w:lineRule="auto"/>
    </w:pPr>
    <w:rPr>
      <w:rFonts w:ascii="Times New Roman" w:eastAsia="Times New Roman" w:hAnsi="Times New Roman"/>
      <w:smallCaps/>
      <w:sz w:val="24"/>
      <w:szCs w:val="20"/>
      <w:lang w:val="en-US" w:eastAsia="en-US"/>
    </w:rPr>
  </w:style>
  <w:style w:type="character" w:styleId="Hyperlink">
    <w:name w:val="Hyperlink"/>
    <w:uiPriority w:val="99"/>
    <w:rsid w:val="001C2CFF"/>
    <w:rPr>
      <w:color w:val="0000FF"/>
      <w:u w:val="single"/>
    </w:rPr>
  </w:style>
  <w:style w:type="paragraph" w:styleId="ListParagraph">
    <w:name w:val="List Paragraph"/>
    <w:basedOn w:val="Normal"/>
    <w:uiPriority w:val="34"/>
    <w:rsid w:val="00B80121"/>
    <w:pPr>
      <w:ind w:left="720"/>
      <w:contextualSpacing/>
    </w:pPr>
  </w:style>
  <w:style w:type="paragraph" w:customStyle="1" w:styleId="OYTableOfContentss">
    <w:name w:val="OY: Table Of Contentss"/>
    <w:basedOn w:val="Heading1"/>
    <w:link w:val="OYTableOfContentssChar"/>
    <w:qFormat/>
    <w:rsid w:val="003165DE"/>
    <w:pPr>
      <w:jc w:val="center"/>
    </w:pPr>
  </w:style>
  <w:style w:type="paragraph" w:customStyle="1" w:styleId="OYTable">
    <w:name w:val="OY: Table"/>
    <w:basedOn w:val="Normal"/>
    <w:link w:val="OYTableChar"/>
    <w:autoRedefine/>
    <w:qFormat/>
    <w:rsid w:val="004451E0"/>
    <w:pPr>
      <w:spacing w:line="240" w:lineRule="auto"/>
    </w:pPr>
  </w:style>
  <w:style w:type="character" w:customStyle="1" w:styleId="Heading1Char">
    <w:name w:val="Heading 1 Char"/>
    <w:aliases w:val="OY: H1 Char"/>
    <w:basedOn w:val="DefaultParagraphFont"/>
    <w:link w:val="Heading1"/>
    <w:rsid w:val="00F31D0E"/>
    <w:rPr>
      <w:rFonts w:ascii="Calibri Light" w:hAnsi="Calibri Light" w:cs="Arial"/>
      <w:b/>
      <w:color w:val="0071B9" w:themeColor="text2"/>
      <w:kern w:val="32"/>
      <w:sz w:val="24"/>
      <w:szCs w:val="32"/>
      <w:lang w:val="en-GB" w:eastAsia="zh-CN" w:bidi="ar-SA"/>
    </w:rPr>
  </w:style>
  <w:style w:type="character" w:customStyle="1" w:styleId="OYTableOfContentssChar">
    <w:name w:val="OY: Table Of Contentss Char"/>
    <w:basedOn w:val="Heading1Char"/>
    <w:link w:val="OYTableOfContentss"/>
    <w:rsid w:val="003165DE"/>
    <w:rPr>
      <w:rFonts w:ascii="Calibri Light" w:hAnsi="Calibri Light" w:cs="Arial"/>
      <w:b/>
      <w:color w:val="0071B9" w:themeColor="text2"/>
      <w:kern w:val="32"/>
      <w:sz w:val="24"/>
      <w:szCs w:val="32"/>
      <w:lang w:val="en-GB" w:eastAsia="zh-CN" w:bidi="ar-SA"/>
    </w:rPr>
  </w:style>
  <w:style w:type="paragraph" w:customStyle="1" w:styleId="OYTableHeader">
    <w:name w:val="OY: Table Header"/>
    <w:basedOn w:val="OYTable"/>
    <w:link w:val="OYTableHeaderChar"/>
    <w:autoRedefine/>
    <w:qFormat/>
    <w:rsid w:val="00C701A8"/>
    <w:rPr>
      <w:b/>
    </w:rPr>
  </w:style>
  <w:style w:type="character" w:customStyle="1" w:styleId="OYTableChar">
    <w:name w:val="OY: Table Char"/>
    <w:basedOn w:val="DefaultParagraphFont"/>
    <w:link w:val="OYTable"/>
    <w:rsid w:val="004451E0"/>
    <w:rPr>
      <w:rFonts w:ascii="Calibri Light" w:hAnsi="Calibri Light"/>
      <w:szCs w:val="24"/>
      <w:lang w:val="en-GB" w:eastAsia="zh-CN" w:bidi="ar-SA"/>
    </w:rPr>
  </w:style>
  <w:style w:type="paragraph" w:styleId="TOCHeading">
    <w:name w:val="TOC Heading"/>
    <w:basedOn w:val="Heading1"/>
    <w:next w:val="Normal"/>
    <w:uiPriority w:val="39"/>
    <w:unhideWhenUsed/>
    <w:qFormat/>
    <w:rsid w:val="005E6CFE"/>
    <w:pPr>
      <w:keepLines/>
      <w:spacing w:after="0" w:line="259" w:lineRule="auto"/>
      <w:outlineLvl w:val="9"/>
    </w:pPr>
    <w:rPr>
      <w:rFonts w:asciiTheme="majorHAnsi" w:eastAsiaTheme="majorEastAsia" w:hAnsiTheme="majorHAnsi" w:cstheme="majorBidi"/>
      <w:b w:val="0"/>
      <w:color w:val="003665" w:themeColor="accent1" w:themeShade="BF"/>
      <w:kern w:val="0"/>
      <w:sz w:val="32"/>
      <w:lang w:val="en-US" w:eastAsia="en-US"/>
    </w:rPr>
  </w:style>
  <w:style w:type="character" w:customStyle="1" w:styleId="OYTableHeaderChar">
    <w:name w:val="OY: Table Header Char"/>
    <w:basedOn w:val="OYTableChar"/>
    <w:link w:val="OYTableHeader"/>
    <w:rsid w:val="00C701A8"/>
    <w:rPr>
      <w:rFonts w:ascii="Calibri Light" w:hAnsi="Calibri Light"/>
      <w:b/>
      <w:szCs w:val="24"/>
      <w:lang w:val="en-GB" w:eastAsia="zh-CN" w:bidi="ar-SA"/>
    </w:rPr>
  </w:style>
  <w:style w:type="paragraph" w:customStyle="1" w:styleId="TableHeading01">
    <w:name w:val="Table Heading 01"/>
    <w:basedOn w:val="Normal"/>
    <w:link w:val="TableHeading01Char"/>
    <w:autoRedefine/>
    <w:qFormat/>
    <w:rsid w:val="00B13394"/>
    <w:rPr>
      <w:b/>
      <w:bCs/>
    </w:rPr>
  </w:style>
  <w:style w:type="paragraph" w:customStyle="1" w:styleId="TableHeading02">
    <w:name w:val="Table Heading 02"/>
    <w:basedOn w:val="Normal"/>
    <w:link w:val="TableHeading02Char"/>
    <w:autoRedefine/>
    <w:qFormat/>
    <w:rsid w:val="008B447A"/>
    <w:rPr>
      <w:rFonts w:cstheme="majorHAnsi"/>
      <w:b/>
      <w:bCs/>
      <w:sz w:val="16"/>
      <w:szCs w:val="20"/>
    </w:rPr>
  </w:style>
  <w:style w:type="character" w:customStyle="1" w:styleId="TableHeading01Char">
    <w:name w:val="Table Heading 01 Char"/>
    <w:basedOn w:val="DefaultParagraphFont"/>
    <w:link w:val="TableHeading01"/>
    <w:rsid w:val="00B13394"/>
    <w:rPr>
      <w:rFonts w:ascii="Calibri Light" w:hAnsi="Calibri Light"/>
      <w:b/>
      <w:bCs/>
      <w:szCs w:val="24"/>
      <w:lang w:val="en-GB" w:eastAsia="zh-CN" w:bidi="ar-SA"/>
    </w:rPr>
  </w:style>
  <w:style w:type="paragraph" w:customStyle="1" w:styleId="TableBody">
    <w:name w:val="Table Body"/>
    <w:basedOn w:val="Normal"/>
    <w:link w:val="TableBodyChar"/>
    <w:autoRedefine/>
    <w:qFormat/>
    <w:rsid w:val="002A42DF"/>
    <w:rPr>
      <w:color w:val="1D2022" w:themeColor="text1" w:themeShade="80"/>
      <w:sz w:val="16"/>
    </w:rPr>
  </w:style>
  <w:style w:type="character" w:customStyle="1" w:styleId="TableHeading02Char">
    <w:name w:val="Table Heading 02 Char"/>
    <w:basedOn w:val="DefaultParagraphFont"/>
    <w:link w:val="TableHeading02"/>
    <w:rsid w:val="008B447A"/>
    <w:rPr>
      <w:rFonts w:ascii="Calibri Light" w:hAnsi="Calibri Light" w:cstheme="majorHAnsi"/>
      <w:b/>
      <w:bCs/>
      <w:sz w:val="16"/>
      <w:lang w:val="en-GB" w:eastAsia="zh-CN" w:bidi="ar-SA"/>
    </w:rPr>
  </w:style>
  <w:style w:type="character" w:customStyle="1" w:styleId="TableBodyChar">
    <w:name w:val="Table Body Char"/>
    <w:basedOn w:val="DefaultParagraphFont"/>
    <w:link w:val="TableBody"/>
    <w:rsid w:val="002A42DF"/>
    <w:rPr>
      <w:rFonts w:ascii="Calibri Light" w:hAnsi="Calibri Light"/>
      <w:color w:val="1D2022" w:themeColor="text1" w:themeShade="80"/>
      <w:sz w:val="16"/>
      <w:szCs w:val="24"/>
      <w:lang w:val="en-GB" w:eastAsia="zh-CN" w:bidi="ar-SA"/>
    </w:rPr>
  </w:style>
  <w:style w:type="character" w:styleId="CommentReference">
    <w:name w:val="annotation reference"/>
    <w:basedOn w:val="DefaultParagraphFont"/>
    <w:semiHidden/>
    <w:unhideWhenUsed/>
    <w:rsid w:val="003624D7"/>
    <w:rPr>
      <w:sz w:val="16"/>
      <w:szCs w:val="16"/>
    </w:rPr>
  </w:style>
  <w:style w:type="paragraph" w:styleId="CommentText">
    <w:name w:val="annotation text"/>
    <w:basedOn w:val="Normal"/>
    <w:link w:val="CommentTextChar"/>
    <w:semiHidden/>
    <w:unhideWhenUsed/>
    <w:rsid w:val="003624D7"/>
    <w:pPr>
      <w:spacing w:line="240" w:lineRule="auto"/>
    </w:pPr>
    <w:rPr>
      <w:szCs w:val="20"/>
    </w:rPr>
  </w:style>
  <w:style w:type="character" w:customStyle="1" w:styleId="CommentTextChar">
    <w:name w:val="Comment Text Char"/>
    <w:basedOn w:val="DefaultParagraphFont"/>
    <w:link w:val="CommentText"/>
    <w:semiHidden/>
    <w:rsid w:val="003624D7"/>
    <w:rPr>
      <w:rFonts w:ascii="Calibri Light" w:hAnsi="Calibri Light"/>
      <w:lang w:val="en-GB" w:eastAsia="zh-CN" w:bidi="ar-SA"/>
    </w:rPr>
  </w:style>
  <w:style w:type="paragraph" w:styleId="CommentSubject">
    <w:name w:val="annotation subject"/>
    <w:basedOn w:val="CommentText"/>
    <w:next w:val="CommentText"/>
    <w:link w:val="CommentSubjectChar"/>
    <w:semiHidden/>
    <w:unhideWhenUsed/>
    <w:rsid w:val="003624D7"/>
    <w:rPr>
      <w:b/>
      <w:bCs/>
    </w:rPr>
  </w:style>
  <w:style w:type="character" w:customStyle="1" w:styleId="CommentSubjectChar">
    <w:name w:val="Comment Subject Char"/>
    <w:basedOn w:val="CommentTextChar"/>
    <w:link w:val="CommentSubject"/>
    <w:semiHidden/>
    <w:rsid w:val="003624D7"/>
    <w:rPr>
      <w:rFonts w:ascii="Calibri Light" w:hAnsi="Calibri Light"/>
      <w:b/>
      <w:bCs/>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8032">
      <w:bodyDiv w:val="1"/>
      <w:marLeft w:val="0"/>
      <w:marRight w:val="0"/>
      <w:marTop w:val="0"/>
      <w:marBottom w:val="0"/>
      <w:divBdr>
        <w:top w:val="none" w:sz="0" w:space="0" w:color="auto"/>
        <w:left w:val="none" w:sz="0" w:space="0" w:color="auto"/>
        <w:bottom w:val="none" w:sz="0" w:space="0" w:color="auto"/>
        <w:right w:val="none" w:sz="0" w:space="0" w:color="auto"/>
      </w:divBdr>
    </w:div>
    <w:div w:id="867565611">
      <w:bodyDiv w:val="1"/>
      <w:marLeft w:val="0"/>
      <w:marRight w:val="0"/>
      <w:marTop w:val="0"/>
      <w:marBottom w:val="0"/>
      <w:divBdr>
        <w:top w:val="none" w:sz="0" w:space="0" w:color="auto"/>
        <w:left w:val="none" w:sz="0" w:space="0" w:color="auto"/>
        <w:bottom w:val="none" w:sz="0" w:space="0" w:color="auto"/>
        <w:right w:val="none" w:sz="0" w:space="0" w:color="auto"/>
      </w:divBdr>
      <w:divsChild>
        <w:div w:id="439375085">
          <w:marLeft w:val="0"/>
          <w:marRight w:val="0"/>
          <w:marTop w:val="0"/>
          <w:marBottom w:val="0"/>
          <w:divBdr>
            <w:top w:val="none" w:sz="0" w:space="0" w:color="auto"/>
            <w:left w:val="none" w:sz="0" w:space="0" w:color="auto"/>
            <w:bottom w:val="none" w:sz="0" w:space="0" w:color="auto"/>
            <w:right w:val="none" w:sz="0" w:space="0" w:color="auto"/>
          </w:divBdr>
          <w:divsChild>
            <w:div w:id="5517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590">
      <w:bodyDiv w:val="1"/>
      <w:marLeft w:val="0"/>
      <w:marRight w:val="0"/>
      <w:marTop w:val="0"/>
      <w:marBottom w:val="0"/>
      <w:divBdr>
        <w:top w:val="none" w:sz="0" w:space="0" w:color="auto"/>
        <w:left w:val="none" w:sz="0" w:space="0" w:color="auto"/>
        <w:bottom w:val="none" w:sz="0" w:space="0" w:color="auto"/>
        <w:right w:val="none" w:sz="0" w:space="0" w:color="auto"/>
      </w:divBdr>
      <w:divsChild>
        <w:div w:id="1104037191">
          <w:marLeft w:val="0"/>
          <w:marRight w:val="0"/>
          <w:marTop w:val="0"/>
          <w:marBottom w:val="0"/>
          <w:divBdr>
            <w:top w:val="none" w:sz="0" w:space="0" w:color="auto"/>
            <w:left w:val="none" w:sz="0" w:space="0" w:color="auto"/>
            <w:bottom w:val="none" w:sz="0" w:space="0" w:color="auto"/>
            <w:right w:val="none" w:sz="0" w:space="0" w:color="auto"/>
          </w:divBdr>
          <w:divsChild>
            <w:div w:id="17654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822">
      <w:bodyDiv w:val="1"/>
      <w:marLeft w:val="0"/>
      <w:marRight w:val="0"/>
      <w:marTop w:val="0"/>
      <w:marBottom w:val="0"/>
      <w:divBdr>
        <w:top w:val="none" w:sz="0" w:space="0" w:color="auto"/>
        <w:left w:val="none" w:sz="0" w:space="0" w:color="auto"/>
        <w:bottom w:val="none" w:sz="0" w:space="0" w:color="auto"/>
        <w:right w:val="none" w:sz="0" w:space="0" w:color="auto"/>
      </w:divBdr>
      <w:divsChild>
        <w:div w:id="354774794">
          <w:marLeft w:val="0"/>
          <w:marRight w:val="0"/>
          <w:marTop w:val="0"/>
          <w:marBottom w:val="0"/>
          <w:divBdr>
            <w:top w:val="none" w:sz="0" w:space="0" w:color="auto"/>
            <w:left w:val="none" w:sz="0" w:space="0" w:color="auto"/>
            <w:bottom w:val="none" w:sz="0" w:space="0" w:color="auto"/>
            <w:right w:val="none" w:sz="0" w:space="0" w:color="auto"/>
          </w:divBdr>
          <w:divsChild>
            <w:div w:id="1132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103">
      <w:bodyDiv w:val="1"/>
      <w:marLeft w:val="0"/>
      <w:marRight w:val="0"/>
      <w:marTop w:val="0"/>
      <w:marBottom w:val="0"/>
      <w:divBdr>
        <w:top w:val="none" w:sz="0" w:space="0" w:color="auto"/>
        <w:left w:val="none" w:sz="0" w:space="0" w:color="auto"/>
        <w:bottom w:val="none" w:sz="0" w:space="0" w:color="auto"/>
        <w:right w:val="none" w:sz="0" w:space="0" w:color="auto"/>
      </w:divBdr>
      <w:divsChild>
        <w:div w:id="1288123809">
          <w:marLeft w:val="0"/>
          <w:marRight w:val="0"/>
          <w:marTop w:val="0"/>
          <w:marBottom w:val="0"/>
          <w:divBdr>
            <w:top w:val="none" w:sz="0" w:space="0" w:color="auto"/>
            <w:left w:val="none" w:sz="0" w:space="0" w:color="auto"/>
            <w:bottom w:val="none" w:sz="0" w:space="0" w:color="auto"/>
            <w:right w:val="none" w:sz="0" w:space="0" w:color="auto"/>
          </w:divBdr>
          <w:divsChild>
            <w:div w:id="1493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_HMATINLO\Documents\Custom%20Office%20Templates\KONE_blank_2016.dotx" TargetMode="External"/></Relationships>
</file>

<file path=word/theme/theme1.xml><?xml version="1.0" encoding="utf-8"?>
<a:theme xmlns:a="http://schemas.openxmlformats.org/drawingml/2006/main" name="Office Theme">
  <a:themeElements>
    <a:clrScheme name="KONE corporation 220416">
      <a:dk1>
        <a:srgbClr val="3B4245"/>
      </a:dk1>
      <a:lt1>
        <a:srgbClr val="FFFFFF"/>
      </a:lt1>
      <a:dk2>
        <a:srgbClr val="0071B9"/>
      </a:dk2>
      <a:lt2>
        <a:srgbClr val="8D9194"/>
      </a:lt2>
      <a:accent1>
        <a:srgbClr val="004987"/>
      </a:accent1>
      <a:accent2>
        <a:srgbClr val="58AB27"/>
      </a:accent2>
      <a:accent3>
        <a:srgbClr val="86C2E6"/>
      </a:accent3>
      <a:accent4>
        <a:srgbClr val="FFC627"/>
      </a:accent4>
      <a:accent5>
        <a:srgbClr val="C6D600"/>
      </a:accent5>
      <a:accent6>
        <a:srgbClr val="E51A92"/>
      </a:accent6>
      <a:hlink>
        <a:srgbClr val="0071B9"/>
      </a:hlink>
      <a:folHlink>
        <a:srgbClr val="004987"/>
      </a:folHlink>
    </a:clrScheme>
    <a:fontScheme name="KONE corporation 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141C9870BB114ABFF6234F2077D042" ma:contentTypeVersion="17" ma:contentTypeDescription="Create a new document." ma:contentTypeScope="" ma:versionID="91fb96bb634dd6999a97196456aafce8">
  <xsd:schema xmlns:xsd="http://www.w3.org/2001/XMLSchema" xmlns:xs="http://www.w3.org/2001/XMLSchema" xmlns:p="http://schemas.microsoft.com/office/2006/metadata/properties" xmlns:ns1="http://schemas.microsoft.com/sharepoint/v3" xmlns:ns3="65a67d58-18cf-4dd4-8968-b9ac02073874" xmlns:ns4="0a70346b-211c-4b0e-a3e4-fb943a32b216" targetNamespace="http://schemas.microsoft.com/office/2006/metadata/properties" ma:root="true" ma:fieldsID="80049dd0dc33b77ec6a0d54d3bdd2445" ns1:_="" ns3:_="" ns4:_="">
    <xsd:import namespace="http://schemas.microsoft.com/sharepoint/v3"/>
    <xsd:import namespace="65a67d58-18cf-4dd4-8968-b9ac02073874"/>
    <xsd:import namespace="0a70346b-211c-4b0e-a3e4-fb943a32b21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67d58-18cf-4dd4-8968-b9ac0207387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a70346b-211c-4b0e-a3e4-fb943a32b21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E742D-B633-4DDA-AEFC-8975C5031A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682DB36-51CF-44BA-A318-8CF996F1C003}">
  <ds:schemaRefs>
    <ds:schemaRef ds:uri="http://schemas.microsoft.com/sharepoint/v3/contenttype/forms"/>
  </ds:schemaRefs>
</ds:datastoreItem>
</file>

<file path=customXml/itemProps3.xml><?xml version="1.0" encoding="utf-8"?>
<ds:datastoreItem xmlns:ds="http://schemas.openxmlformats.org/officeDocument/2006/customXml" ds:itemID="{814EE031-A832-4A4C-BAAE-69EF45439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a67d58-18cf-4dd4-8968-b9ac02073874"/>
    <ds:schemaRef ds:uri="0a70346b-211c-4b0e-a3e4-fb943a32b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90910C-3B7D-4A7A-A97E-E0D4254FFF88}">
  <ds:schemaRefs>
    <ds:schemaRef ds:uri="http://schemas.openxmlformats.org/officeDocument/2006/bibliography"/>
  </ds:schemaRefs>
</ds:datastoreItem>
</file>

<file path=docMetadata/LabelInfo.xml><?xml version="1.0" encoding="utf-8"?>
<clbl:labelList xmlns:clbl="http://schemas.microsoft.com/office/2020/mipLabelMetadata">
  <clbl:label id="{2bb82c64-2eb1-43f7-8862-fdc1d2333b50}" enabled="0" method="" siteId="{2bb82c64-2eb1-43f7-8862-fdc1d2333b50}" removed="1"/>
</clbl:labelList>
</file>

<file path=docProps/app.xml><?xml version="1.0" encoding="utf-8"?>
<Properties xmlns="http://schemas.openxmlformats.org/officeDocument/2006/extended-properties" xmlns:vt="http://schemas.openxmlformats.org/officeDocument/2006/docPropsVTypes">
  <Template>KONE_blank_2016</Template>
  <TotalTime>8898</TotalTime>
  <Pages>21</Pages>
  <Words>5726</Words>
  <Characters>32642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KONE Elevator Call API solution validation test guide</vt:lpstr>
    </vt:vector>
  </TitlesOfParts>
  <Manager>Kone Corporation</Manager>
  <Company>KONE Corporation</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KONE Elevator Call API solution validation test guide</dc:title>
  <dc:subject>letterhead</dc:subject>
  <dc:creator>Raymond.Ogienoyevbede@KONE.com</dc:creator>
  <cp:lastModifiedBy>Ogienoyevbede Raymond</cp:lastModifiedBy>
  <cp:revision>574</cp:revision>
  <cp:lastPrinted>2022-08-11T08:21:00Z</cp:lastPrinted>
  <dcterms:created xsi:type="dcterms:W3CDTF">2021-02-18T14:13:00Z</dcterms:created>
  <dcterms:modified xsi:type="dcterms:W3CDTF">2023-07-28T09:31:00Z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0x01010073141C9870BB114ABFF6234F2077D042</vt:lpwstr>
  </property>
</Properties>
</file>